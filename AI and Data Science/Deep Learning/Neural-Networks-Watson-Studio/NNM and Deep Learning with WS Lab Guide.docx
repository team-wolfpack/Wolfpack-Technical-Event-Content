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B2FDD" w14:textId="5130AAAD" w:rsidR="0032075E" w:rsidRDefault="00BF74B7">
      <w:r w:rsidRPr="00C22563">
        <w:rPr>
          <w:rFonts w:eastAsia="Calibri"/>
          <w:noProof/>
          <w:sz w:val="20"/>
        </w:rPr>
        <mc:AlternateContent>
          <mc:Choice Requires="wps">
            <w:drawing>
              <wp:anchor distT="0" distB="0" distL="114300" distR="114300" simplePos="0" relativeHeight="251659264" behindDoc="0" locked="0" layoutInCell="1" allowOverlap="1" wp14:anchorId="2126A9EC" wp14:editId="6130E9AA">
                <wp:simplePos x="0" y="0"/>
                <wp:positionH relativeFrom="column">
                  <wp:posOffset>59055</wp:posOffset>
                </wp:positionH>
                <wp:positionV relativeFrom="paragraph">
                  <wp:posOffset>0</wp:posOffset>
                </wp:positionV>
                <wp:extent cx="6053455" cy="2552065"/>
                <wp:effectExtent l="0" t="0" r="4445" b="635"/>
                <wp:wrapThrough wrapText="bothSides">
                  <wp:wrapPolygon edited="0">
                    <wp:start x="0" y="0"/>
                    <wp:lineTo x="0" y="21498"/>
                    <wp:lineTo x="21571" y="21498"/>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2552065"/>
                        </a:xfrm>
                        <a:prstGeom prst="rect">
                          <a:avLst/>
                        </a:prstGeom>
                        <a:gradFill flip="none" rotWithShape="1">
                          <a:gsLst>
                            <a:gs pos="15000">
                              <a:schemeClr val="accent1">
                                <a:lumMod val="20000"/>
                                <a:lumOff val="80000"/>
                              </a:schemeClr>
                            </a:gs>
                            <a:gs pos="92000">
                              <a:schemeClr val="accent1">
                                <a:lumMod val="50000"/>
                              </a:schemeClr>
                            </a:gs>
                            <a:gs pos="63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4.65pt;margin-top:0;width:476.65pt;height:20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" fillcolor="#c9dce9 [660]" stroked="f" strokeweight="1pt">
                <v:fill color2="#13242f [1604]" rotate="t" angle="90" colors="0 #cadde9;9830f #cadde9;41288f #5f98bd" focus="100%" type="gradient"/>
                <v:textbo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v:textbox>
                <w10:wrap type="through"/>
              </v:rect>
            </w:pict>
          </mc:Fallback>
        </mc:AlternateContent>
      </w:r>
    </w:p>
    <w:p w14:paraId="4DE81829" w14:textId="7F288985" w:rsidR="0032075E" w:rsidRDefault="0032075E"/>
    <w:p w14:paraId="66029F8D" w14:textId="77777777" w:rsidR="00C26FE3" w:rsidRDefault="00C26FE3" w:rsidP="0032075E">
      <w:pPr>
        <w:rPr>
          <w:rFonts w:ascii="Arial" w:hAnsi="Arial" w:cs="Arial"/>
          <w:b/>
          <w:color w:val="1C345C"/>
          <w:sz w:val="44"/>
          <w:szCs w:val="44"/>
        </w:rPr>
      </w:pPr>
    </w:p>
    <w:p w14:paraId="2C1246DB" w14:textId="77777777" w:rsidR="00C26FE3" w:rsidRDefault="00C26FE3" w:rsidP="0032075E">
      <w:pPr>
        <w:rPr>
          <w:rFonts w:ascii="Arial" w:hAnsi="Arial" w:cs="Arial"/>
          <w:b/>
          <w:color w:val="1C345C"/>
          <w:sz w:val="44"/>
          <w:szCs w:val="44"/>
        </w:rPr>
      </w:pPr>
    </w:p>
    <w:p w14:paraId="0F734566" w14:textId="77777777" w:rsidR="00C26FE3" w:rsidRDefault="00C26FE3" w:rsidP="0032075E">
      <w:pPr>
        <w:rPr>
          <w:rFonts w:ascii="Arial" w:hAnsi="Arial" w:cs="Arial"/>
          <w:b/>
          <w:color w:val="1C345C"/>
          <w:sz w:val="44"/>
          <w:szCs w:val="44"/>
        </w:rPr>
      </w:pPr>
    </w:p>
    <w:p w14:paraId="556A6671" w14:textId="77777777" w:rsidR="00C26FE3" w:rsidRDefault="00C26FE3" w:rsidP="0032075E">
      <w:pPr>
        <w:rPr>
          <w:rFonts w:ascii="Arial" w:hAnsi="Arial" w:cs="Arial"/>
          <w:b/>
          <w:color w:val="1C345C"/>
          <w:sz w:val="44"/>
          <w:szCs w:val="44"/>
        </w:rPr>
      </w:pPr>
    </w:p>
    <w:p w14:paraId="1CB8EA44" w14:textId="77777777" w:rsidR="00C26FE3" w:rsidRDefault="00C26FE3" w:rsidP="0032075E">
      <w:pPr>
        <w:rPr>
          <w:rFonts w:ascii="Arial" w:hAnsi="Arial" w:cs="Arial"/>
          <w:b/>
          <w:color w:val="1C345C"/>
          <w:sz w:val="44"/>
          <w:szCs w:val="44"/>
        </w:rPr>
      </w:pPr>
    </w:p>
    <w:p w14:paraId="7FBB498D" w14:textId="77777777" w:rsidR="00C26FE3" w:rsidRDefault="00C26FE3" w:rsidP="0032075E">
      <w:pPr>
        <w:rPr>
          <w:rFonts w:ascii="Arial" w:hAnsi="Arial" w:cs="Arial"/>
          <w:b/>
          <w:color w:val="1C345C"/>
          <w:sz w:val="44"/>
          <w:szCs w:val="44"/>
        </w:rPr>
      </w:pPr>
    </w:p>
    <w:p w14:paraId="0F03E235" w14:textId="77777777" w:rsidR="00C26FE3" w:rsidRDefault="00C26FE3" w:rsidP="0032075E">
      <w:pPr>
        <w:rPr>
          <w:rFonts w:ascii="Arial" w:hAnsi="Arial" w:cs="Arial"/>
          <w:b/>
          <w:color w:val="1C345C"/>
          <w:sz w:val="44"/>
          <w:szCs w:val="44"/>
        </w:rPr>
      </w:pPr>
    </w:p>
    <w:p w14:paraId="5BF3C5CB" w14:textId="5F0BDB80" w:rsidR="0032075E" w:rsidRDefault="00C26FE3" w:rsidP="0032075E">
      <w:pPr>
        <w:rPr>
          <w:rFonts w:ascii="Arial" w:hAnsi="Arial" w:cs="Arial"/>
          <w:b/>
          <w:color w:val="1C345C"/>
          <w:sz w:val="44"/>
          <w:szCs w:val="44"/>
        </w:rPr>
      </w:pPr>
      <w:r>
        <w:rPr>
          <w:rFonts w:ascii="Arial" w:hAnsi="Arial" w:cs="Arial"/>
          <w:b/>
          <w:color w:val="1C345C"/>
          <w:sz w:val="44"/>
          <w:szCs w:val="44"/>
        </w:rPr>
        <w:t xml:space="preserve"> </w:t>
      </w:r>
      <w:r w:rsidR="0032075E" w:rsidRPr="00201C3C">
        <w:rPr>
          <w:rFonts w:ascii="Arial" w:hAnsi="Arial" w:cs="Arial"/>
          <w:b/>
          <w:color w:val="1C345C"/>
          <w:sz w:val="44"/>
          <w:szCs w:val="44"/>
        </w:rPr>
        <w:t>Lab Guide</w:t>
      </w: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eastAsia="Calibri"/>
          <w:noProof/>
        </w:rPr>
        <w:drawing>
          <wp:inline distT="0" distB="0" distL="0" distR="0" wp14:anchorId="48925762" wp14:editId="312F1BD3">
            <wp:extent cx="5486400" cy="32004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lastRenderedPageBreak/>
        <w:t>Notices and Disclaimers</w:t>
      </w:r>
    </w:p>
    <w:p w14:paraId="08023C4F" w14:textId="77777777" w:rsidR="00827B6C" w:rsidRDefault="00827B6C" w:rsidP="00827B6C">
      <w:pPr>
        <w:rPr>
          <w:rFonts w:ascii="Helvetica" w:hAnsi="Helvetica"/>
        </w:rPr>
      </w:pPr>
    </w:p>
    <w:p w14:paraId="58D05A5F" w14:textId="734AA1BC" w:rsidR="00827B6C" w:rsidRPr="003E095F" w:rsidRDefault="00F25DA1" w:rsidP="00827B6C">
      <w:pPr>
        <w:rPr>
          <w:rFonts w:ascii="Arial" w:hAnsi="Arial" w:cs="Arial"/>
          <w:sz w:val="20"/>
          <w:szCs w:val="20"/>
        </w:rPr>
      </w:pPr>
      <w:r>
        <w:rPr>
          <w:rFonts w:ascii="Arial" w:hAnsi="Arial" w:cs="Arial"/>
          <w:sz w:val="20"/>
          <w:szCs w:val="20"/>
        </w:rPr>
        <w:t>© Copyright IBM Corporation 2018</w:t>
      </w:r>
      <w:r w:rsidR="00827B6C" w:rsidRPr="003E095F">
        <w:rPr>
          <w:rFonts w:ascii="Arial" w:hAnsi="Arial" w:cs="Arial"/>
          <w:sz w:val="20"/>
          <w:szCs w:val="20"/>
        </w:rPr>
        <w:t>.</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36AEA7F2" w:rsidR="001577C9" w:rsidRDefault="0083240E" w:rsidP="00117F59">
      <w:pP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rFonts w:ascii="Times New Roman" w:eastAsia="Times New Roman" w:hAnsi="Times New Roman" w:cs="Times New Roman"/>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44F49EAB" w14:textId="41F058B2" w:rsidR="0082454C" w:rsidRDefault="001577C9">
          <w:pPr>
            <w:pStyle w:val="TOC1"/>
            <w:tabs>
              <w:tab w:val="right" w:leader="dot" w:pos="10790"/>
            </w:tabs>
            <w:rPr>
              <w:rFonts w:asciiTheme="minorHAnsi" w:eastAsiaTheme="minorEastAsia"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515004196" w:history="1">
            <w:r w:rsidR="0082454C" w:rsidRPr="003B092E">
              <w:rPr>
                <w:rStyle w:val="Hyperlink"/>
                <w:noProof/>
              </w:rPr>
              <w:t>Lab Environment Overview</w:t>
            </w:r>
            <w:r w:rsidR="0082454C">
              <w:rPr>
                <w:noProof/>
                <w:webHidden/>
              </w:rPr>
              <w:tab/>
            </w:r>
            <w:r w:rsidR="0082454C">
              <w:rPr>
                <w:noProof/>
                <w:webHidden/>
              </w:rPr>
              <w:fldChar w:fldCharType="begin"/>
            </w:r>
            <w:r w:rsidR="0082454C">
              <w:rPr>
                <w:noProof/>
                <w:webHidden/>
              </w:rPr>
              <w:instrText xml:space="preserve"> PAGEREF _Toc515004196 \h </w:instrText>
            </w:r>
            <w:r w:rsidR="0082454C">
              <w:rPr>
                <w:noProof/>
                <w:webHidden/>
              </w:rPr>
            </w:r>
            <w:r w:rsidR="0082454C">
              <w:rPr>
                <w:noProof/>
                <w:webHidden/>
              </w:rPr>
              <w:fldChar w:fldCharType="separate"/>
            </w:r>
            <w:r w:rsidR="0082454C">
              <w:rPr>
                <w:noProof/>
                <w:webHidden/>
              </w:rPr>
              <w:t>4</w:t>
            </w:r>
            <w:r w:rsidR="0082454C">
              <w:rPr>
                <w:noProof/>
                <w:webHidden/>
              </w:rPr>
              <w:fldChar w:fldCharType="end"/>
            </w:r>
          </w:hyperlink>
        </w:p>
        <w:p w14:paraId="7777DFE2" w14:textId="55AB1711" w:rsidR="0082454C" w:rsidRDefault="00C50CDC">
          <w:pPr>
            <w:pStyle w:val="TOC1"/>
            <w:tabs>
              <w:tab w:val="right" w:leader="dot" w:pos="10790"/>
            </w:tabs>
            <w:rPr>
              <w:rFonts w:asciiTheme="minorHAnsi" w:eastAsiaTheme="minorEastAsia" w:hAnsiTheme="minorHAnsi" w:cstheme="minorBidi"/>
              <w:b w:val="0"/>
              <w:bCs w:val="0"/>
              <w:noProof/>
            </w:rPr>
          </w:pPr>
          <w:hyperlink w:anchor="_Toc515004197" w:history="1">
            <w:r w:rsidR="0082454C" w:rsidRPr="003B092E">
              <w:rPr>
                <w:rStyle w:val="Hyperlink"/>
                <w:noProof/>
              </w:rPr>
              <w:t>Module 1: Create an IBM Cloud Account and Watson Studio Project- Lab Instructions</w:t>
            </w:r>
            <w:r w:rsidR="0082454C">
              <w:rPr>
                <w:noProof/>
                <w:webHidden/>
              </w:rPr>
              <w:tab/>
            </w:r>
            <w:r w:rsidR="0082454C">
              <w:rPr>
                <w:noProof/>
                <w:webHidden/>
              </w:rPr>
              <w:fldChar w:fldCharType="begin"/>
            </w:r>
            <w:r w:rsidR="0082454C">
              <w:rPr>
                <w:noProof/>
                <w:webHidden/>
              </w:rPr>
              <w:instrText xml:space="preserve"> PAGEREF _Toc515004197 \h </w:instrText>
            </w:r>
            <w:r w:rsidR="0082454C">
              <w:rPr>
                <w:noProof/>
                <w:webHidden/>
              </w:rPr>
            </w:r>
            <w:r w:rsidR="0082454C">
              <w:rPr>
                <w:noProof/>
                <w:webHidden/>
              </w:rPr>
              <w:fldChar w:fldCharType="separate"/>
            </w:r>
            <w:r w:rsidR="0082454C">
              <w:rPr>
                <w:noProof/>
                <w:webHidden/>
              </w:rPr>
              <w:t>5</w:t>
            </w:r>
            <w:r w:rsidR="0082454C">
              <w:rPr>
                <w:noProof/>
                <w:webHidden/>
              </w:rPr>
              <w:fldChar w:fldCharType="end"/>
            </w:r>
          </w:hyperlink>
        </w:p>
        <w:p w14:paraId="4CD4D22B" w14:textId="4E5004D2" w:rsidR="0082454C" w:rsidRDefault="00C50CDC">
          <w:pPr>
            <w:pStyle w:val="TOC1"/>
            <w:tabs>
              <w:tab w:val="right" w:leader="dot" w:pos="10790"/>
            </w:tabs>
            <w:rPr>
              <w:rFonts w:asciiTheme="minorHAnsi" w:eastAsiaTheme="minorEastAsia" w:hAnsiTheme="minorHAnsi" w:cstheme="minorBidi"/>
              <w:b w:val="0"/>
              <w:bCs w:val="0"/>
              <w:noProof/>
            </w:rPr>
          </w:pPr>
          <w:hyperlink w:anchor="_Toc515004198" w:history="1">
            <w:r w:rsidR="0082454C" w:rsidRPr="003B092E">
              <w:rPr>
                <w:rStyle w:val="Hyperlink"/>
                <w:noProof/>
              </w:rPr>
              <w:t>Module 2: Create a Model Flow to Design a Neural Network for MNIST Data</w:t>
            </w:r>
            <w:r w:rsidR="0082454C">
              <w:rPr>
                <w:noProof/>
                <w:webHidden/>
              </w:rPr>
              <w:tab/>
            </w:r>
            <w:r w:rsidR="0082454C">
              <w:rPr>
                <w:noProof/>
                <w:webHidden/>
              </w:rPr>
              <w:fldChar w:fldCharType="begin"/>
            </w:r>
            <w:r w:rsidR="0082454C">
              <w:rPr>
                <w:noProof/>
                <w:webHidden/>
              </w:rPr>
              <w:instrText xml:space="preserve"> PAGEREF _Toc515004198 \h </w:instrText>
            </w:r>
            <w:r w:rsidR="0082454C">
              <w:rPr>
                <w:noProof/>
                <w:webHidden/>
              </w:rPr>
            </w:r>
            <w:r w:rsidR="0082454C">
              <w:rPr>
                <w:noProof/>
                <w:webHidden/>
              </w:rPr>
              <w:fldChar w:fldCharType="separate"/>
            </w:r>
            <w:r w:rsidR="0082454C">
              <w:rPr>
                <w:noProof/>
                <w:webHidden/>
              </w:rPr>
              <w:t>12</w:t>
            </w:r>
            <w:r w:rsidR="0082454C">
              <w:rPr>
                <w:noProof/>
                <w:webHidden/>
              </w:rPr>
              <w:fldChar w:fldCharType="end"/>
            </w:r>
          </w:hyperlink>
        </w:p>
        <w:p w14:paraId="1B8F9936" w14:textId="33B86F78" w:rsidR="0082454C" w:rsidRDefault="00C50CDC">
          <w:pPr>
            <w:pStyle w:val="TOC1"/>
            <w:tabs>
              <w:tab w:val="right" w:leader="dot" w:pos="10790"/>
            </w:tabs>
            <w:rPr>
              <w:rFonts w:asciiTheme="minorHAnsi" w:eastAsiaTheme="minorEastAsia" w:hAnsiTheme="minorHAnsi" w:cstheme="minorBidi"/>
              <w:b w:val="0"/>
              <w:bCs w:val="0"/>
              <w:noProof/>
            </w:rPr>
          </w:pPr>
          <w:hyperlink w:anchor="_Toc515004199" w:history="1">
            <w:r w:rsidR="0082454C" w:rsidRPr="003B092E">
              <w:rPr>
                <w:rStyle w:val="Hyperlink"/>
                <w:noProof/>
              </w:rPr>
              <w:t>Module 3: Building and Deploying a TensorFlow Model</w:t>
            </w:r>
            <w:r w:rsidR="0082454C">
              <w:rPr>
                <w:noProof/>
                <w:webHidden/>
              </w:rPr>
              <w:tab/>
            </w:r>
            <w:r w:rsidR="0082454C">
              <w:rPr>
                <w:noProof/>
                <w:webHidden/>
              </w:rPr>
              <w:fldChar w:fldCharType="begin"/>
            </w:r>
            <w:r w:rsidR="0082454C">
              <w:rPr>
                <w:noProof/>
                <w:webHidden/>
              </w:rPr>
              <w:instrText xml:space="preserve"> PAGEREF _Toc515004199 \h </w:instrText>
            </w:r>
            <w:r w:rsidR="0082454C">
              <w:rPr>
                <w:noProof/>
                <w:webHidden/>
              </w:rPr>
            </w:r>
            <w:r w:rsidR="0082454C">
              <w:rPr>
                <w:noProof/>
                <w:webHidden/>
              </w:rPr>
              <w:fldChar w:fldCharType="separate"/>
            </w:r>
            <w:r w:rsidR="0082454C">
              <w:rPr>
                <w:noProof/>
                <w:webHidden/>
              </w:rPr>
              <w:t>25</w:t>
            </w:r>
            <w:r w:rsidR="0082454C">
              <w:rPr>
                <w:noProof/>
                <w:webHidden/>
              </w:rPr>
              <w:fldChar w:fldCharType="end"/>
            </w:r>
          </w:hyperlink>
        </w:p>
        <w:p w14:paraId="6EF55B12" w14:textId="268FA0E9" w:rsidR="0082454C" w:rsidRDefault="00C50CDC">
          <w:pPr>
            <w:pStyle w:val="TOC1"/>
            <w:tabs>
              <w:tab w:val="right" w:leader="dot" w:pos="10790"/>
            </w:tabs>
            <w:rPr>
              <w:rFonts w:asciiTheme="minorHAnsi" w:eastAsiaTheme="minorEastAsia" w:hAnsiTheme="minorHAnsi" w:cstheme="minorBidi"/>
              <w:b w:val="0"/>
              <w:bCs w:val="0"/>
              <w:noProof/>
            </w:rPr>
          </w:pPr>
          <w:hyperlink w:anchor="_Toc515004200" w:history="1">
            <w:r w:rsidR="0082454C" w:rsidRPr="003B092E">
              <w:rPr>
                <w:rStyle w:val="Hyperlink"/>
                <w:noProof/>
              </w:rPr>
              <w:t>Conclusion</w:t>
            </w:r>
            <w:r w:rsidR="0082454C">
              <w:rPr>
                <w:noProof/>
                <w:webHidden/>
              </w:rPr>
              <w:tab/>
            </w:r>
            <w:r w:rsidR="0082454C">
              <w:rPr>
                <w:noProof/>
                <w:webHidden/>
              </w:rPr>
              <w:fldChar w:fldCharType="begin"/>
            </w:r>
            <w:r w:rsidR="0082454C">
              <w:rPr>
                <w:noProof/>
                <w:webHidden/>
              </w:rPr>
              <w:instrText xml:space="preserve"> PAGEREF _Toc515004200 \h </w:instrText>
            </w:r>
            <w:r w:rsidR="0082454C">
              <w:rPr>
                <w:noProof/>
                <w:webHidden/>
              </w:rPr>
            </w:r>
            <w:r w:rsidR="0082454C">
              <w:rPr>
                <w:noProof/>
                <w:webHidden/>
              </w:rPr>
              <w:fldChar w:fldCharType="separate"/>
            </w:r>
            <w:r w:rsidR="0082454C">
              <w:rPr>
                <w:noProof/>
                <w:webHidden/>
              </w:rPr>
              <w:t>32</w:t>
            </w:r>
            <w:r w:rsidR="0082454C">
              <w:rPr>
                <w:noProof/>
                <w:webHidden/>
              </w:rPr>
              <w:fldChar w:fldCharType="end"/>
            </w:r>
          </w:hyperlink>
        </w:p>
        <w:p w14:paraId="1E08600F" w14:textId="3FC007B6" w:rsidR="001577C9" w:rsidRDefault="001577C9">
          <w:r>
            <w:rPr>
              <w:b/>
              <w:bCs/>
              <w:noProof/>
            </w:rPr>
            <w:fldChar w:fldCharType="end"/>
          </w:r>
        </w:p>
      </w:sdtContent>
    </w:sdt>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2C101FD7" w14:textId="65A0FD1D" w:rsidR="001577C9" w:rsidRPr="00D967F4" w:rsidRDefault="001577C9" w:rsidP="00D967F4">
      <w:pPr>
        <w:pStyle w:val="Heading1"/>
        <w:jc w:val="center"/>
        <w:rPr>
          <w:rFonts w:eastAsia="Times New Roman"/>
        </w:rPr>
      </w:pPr>
      <w:bookmarkStart w:id="0" w:name="_Toc493603826"/>
      <w:bookmarkStart w:id="1" w:name="_Toc503519699"/>
      <w:bookmarkStart w:id="2" w:name="_Toc515004196"/>
      <w:r w:rsidRPr="001577C9">
        <w:rPr>
          <w:rFonts w:eastAsia="Times New Roman"/>
        </w:rPr>
        <w:lastRenderedPageBreak/>
        <w:t>Lab Environment Overview</w:t>
      </w:r>
      <w:bookmarkEnd w:id="0"/>
      <w:bookmarkEnd w:id="1"/>
      <w:bookmarkEnd w:id="2"/>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14:paraId="634655A9" w14:textId="77777777" w:rsidTr="009E7B06">
        <w:tc>
          <w:tcPr>
            <w:tcW w:w="2254" w:type="dxa"/>
            <w:tcBorders>
              <w:bottom w:val="single" w:sz="4" w:space="0" w:color="auto"/>
            </w:tcBorders>
            <w:shd w:val="clear" w:color="auto" w:fill="D9D9D9" w:themeFill="background1" w:themeFillShade="D9"/>
          </w:tcPr>
          <w:p w14:paraId="4BE6967B"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Purpose:</w:t>
            </w:r>
          </w:p>
        </w:tc>
        <w:tc>
          <w:tcPr>
            <w:tcW w:w="7096" w:type="dxa"/>
          </w:tcPr>
          <w:p w14:paraId="64474B89" w14:textId="476783F6" w:rsidR="00F70561" w:rsidRDefault="00117F59" w:rsidP="00F70561">
            <w:pPr>
              <w:rPr>
                <w:rFonts w:ascii="Times" w:hAnsi="Times"/>
              </w:rPr>
            </w:pPr>
            <w:r w:rsidRPr="1D651179">
              <w:rPr>
                <w:rFonts w:ascii="Times" w:hAnsi="Times"/>
              </w:rPr>
              <w:t xml:space="preserve">The purpose of this </w:t>
            </w:r>
            <w:r w:rsidR="00BF5BD6">
              <w:rPr>
                <w:rFonts w:ascii="Times" w:hAnsi="Times"/>
              </w:rPr>
              <w:t>lab</w:t>
            </w:r>
            <w:r w:rsidRPr="1D651179">
              <w:rPr>
                <w:rFonts w:ascii="Times" w:hAnsi="Times"/>
              </w:rPr>
              <w:t xml:space="preserve"> is to </w:t>
            </w:r>
            <w:r w:rsidR="00D967F4">
              <w:rPr>
                <w:rFonts w:ascii="Times" w:hAnsi="Times"/>
              </w:rPr>
              <w:t xml:space="preserve">allow you to </w:t>
            </w:r>
            <w:r w:rsidR="00F70561">
              <w:rPr>
                <w:rFonts w:ascii="Times" w:hAnsi="Times"/>
              </w:rPr>
              <w:t xml:space="preserve">explore how you can develop and deploy deep learning models in Watson Studio.  </w:t>
            </w:r>
            <w:r w:rsidR="00D967F4">
              <w:rPr>
                <w:rFonts w:ascii="Times" w:hAnsi="Times"/>
              </w:rPr>
              <w:t xml:space="preserve"> </w:t>
            </w:r>
            <w:r w:rsidR="00F70561">
              <w:rPr>
                <w:rFonts w:ascii="Times" w:hAnsi="Times"/>
              </w:rPr>
              <w:t>Specifically, this includes,</w:t>
            </w:r>
          </w:p>
          <w:p w14:paraId="693E6176" w14:textId="192DD7B1" w:rsidR="00F70561" w:rsidRDefault="00F70561" w:rsidP="00F70561">
            <w:pPr>
              <w:rPr>
                <w:rFonts w:ascii="Times" w:hAnsi="Times"/>
              </w:rPr>
            </w:pPr>
          </w:p>
          <w:p w14:paraId="0EB86364" w14:textId="0CB0F357" w:rsidR="00F70561" w:rsidRDefault="00F70561" w:rsidP="00F70561">
            <w:pPr>
              <w:pStyle w:val="ListParagraph"/>
              <w:numPr>
                <w:ilvl w:val="0"/>
                <w:numId w:val="35"/>
              </w:numPr>
              <w:rPr>
                <w:rFonts w:ascii="Times" w:hAnsi="Times"/>
                <w:sz w:val="24"/>
                <w:szCs w:val="24"/>
              </w:rPr>
            </w:pPr>
            <w:r>
              <w:rPr>
                <w:rFonts w:ascii="Times" w:hAnsi="Times"/>
                <w:sz w:val="24"/>
                <w:szCs w:val="24"/>
              </w:rPr>
              <w:t>Working with a visual representation of a Neural Network example in the Model Flow editor</w:t>
            </w:r>
          </w:p>
          <w:p w14:paraId="7B740BA5" w14:textId="5A80FDA0" w:rsidR="00F70561" w:rsidRDefault="005A3975" w:rsidP="00F70561">
            <w:pPr>
              <w:pStyle w:val="ListParagraph"/>
              <w:numPr>
                <w:ilvl w:val="0"/>
                <w:numId w:val="35"/>
              </w:numPr>
              <w:rPr>
                <w:rFonts w:ascii="Times" w:hAnsi="Times"/>
                <w:sz w:val="24"/>
                <w:szCs w:val="24"/>
              </w:rPr>
            </w:pPr>
            <w:r>
              <w:rPr>
                <w:rFonts w:ascii="Times" w:hAnsi="Times"/>
                <w:sz w:val="24"/>
                <w:szCs w:val="24"/>
              </w:rPr>
              <w:t>Training and o</w:t>
            </w:r>
            <w:r w:rsidR="00F815B6">
              <w:rPr>
                <w:rFonts w:ascii="Times" w:hAnsi="Times"/>
                <w:sz w:val="24"/>
                <w:szCs w:val="24"/>
              </w:rPr>
              <w:t xml:space="preserve">ptimizing </w:t>
            </w:r>
            <w:r w:rsidR="00F70561">
              <w:rPr>
                <w:rFonts w:ascii="Times" w:hAnsi="Times"/>
                <w:sz w:val="24"/>
                <w:szCs w:val="24"/>
              </w:rPr>
              <w:t xml:space="preserve">your model </w:t>
            </w:r>
            <w:r w:rsidR="00F815B6">
              <w:rPr>
                <w:rFonts w:ascii="Times" w:hAnsi="Times"/>
                <w:sz w:val="24"/>
                <w:szCs w:val="24"/>
              </w:rPr>
              <w:t>using</w:t>
            </w:r>
            <w:r w:rsidR="00F70561">
              <w:rPr>
                <w:rFonts w:ascii="Times" w:hAnsi="Times"/>
                <w:sz w:val="24"/>
                <w:szCs w:val="24"/>
              </w:rPr>
              <w:t xml:space="preserve"> the Experiment Builder</w:t>
            </w:r>
          </w:p>
          <w:p w14:paraId="28A18F1D" w14:textId="4C6EA01C" w:rsidR="00F70561" w:rsidRPr="00F70561" w:rsidRDefault="00F70561" w:rsidP="00F70561">
            <w:pPr>
              <w:pStyle w:val="ListParagraph"/>
              <w:numPr>
                <w:ilvl w:val="0"/>
                <w:numId w:val="35"/>
              </w:numPr>
              <w:rPr>
                <w:rFonts w:ascii="Times" w:hAnsi="Times"/>
                <w:sz w:val="24"/>
                <w:szCs w:val="24"/>
              </w:rPr>
            </w:pPr>
            <w:r>
              <w:rPr>
                <w:rFonts w:ascii="Times" w:hAnsi="Times"/>
                <w:sz w:val="24"/>
                <w:szCs w:val="24"/>
              </w:rPr>
              <w:t>Deploying the model to IBM Watson Machine Learning where it can be utilized by developers for use in applications</w:t>
            </w:r>
          </w:p>
          <w:p w14:paraId="24F85E9A" w14:textId="77777777" w:rsidR="00D967F4" w:rsidRDefault="00D967F4" w:rsidP="00117F59">
            <w:pPr>
              <w:rPr>
                <w:rFonts w:ascii="Times" w:hAnsi="Times"/>
              </w:rPr>
            </w:pPr>
          </w:p>
          <w:p w14:paraId="21F183F2" w14:textId="6A82D3ED" w:rsidR="00F70561" w:rsidRDefault="00F70561" w:rsidP="00117F59">
            <w:pPr>
              <w:rPr>
                <w:rFonts w:ascii="Times" w:hAnsi="Times"/>
              </w:rPr>
            </w:pPr>
            <w:r>
              <w:rPr>
                <w:rFonts w:ascii="Times" w:hAnsi="Times"/>
              </w:rPr>
              <w:t>For this lab, we will employ a standard MNIST dataset which is a sample of handwritten digits that will be used for the training and analysis or our model.</w:t>
            </w:r>
          </w:p>
          <w:p w14:paraId="755BBC2A" w14:textId="77777777" w:rsidR="00F70561" w:rsidRDefault="00F70561" w:rsidP="00117F59">
            <w:pPr>
              <w:rPr>
                <w:rFonts w:ascii="Times" w:hAnsi="Times"/>
              </w:rPr>
            </w:pPr>
          </w:p>
          <w:p w14:paraId="7085A214" w14:textId="77777777" w:rsidR="00F70561" w:rsidRDefault="00F70561" w:rsidP="00117F59">
            <w:pPr>
              <w:rPr>
                <w:rFonts w:ascii="Times" w:hAnsi="Times"/>
              </w:rPr>
            </w:pPr>
          </w:p>
          <w:p w14:paraId="6827D642" w14:textId="5B4E93B6" w:rsidR="004937CA" w:rsidRPr="00117F59" w:rsidRDefault="00117F59" w:rsidP="00117F59">
            <w:pPr>
              <w:rPr>
                <w:rFonts w:ascii="Times" w:hAnsi="Times"/>
              </w:rPr>
            </w:pPr>
            <w:r w:rsidRPr="1D651179">
              <w:rPr>
                <w:rFonts w:ascii="Times" w:hAnsi="Times"/>
              </w:rPr>
              <w:t>By the end of this lab, you will be familiar with the following:</w:t>
            </w:r>
          </w:p>
          <w:p w14:paraId="5B5384A8" w14:textId="77777777" w:rsidR="004937CA" w:rsidRPr="00C7412B" w:rsidRDefault="004937CA" w:rsidP="009E7B06">
            <w:pPr>
              <w:rPr>
                <w:rFonts w:cstheme="minorHAnsi"/>
                <w:color w:val="000000" w:themeColor="text1"/>
                <w:w w:val="105"/>
              </w:rPr>
            </w:pPr>
          </w:p>
          <w:p w14:paraId="4A65EAF6" w14:textId="4410A005"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Navigating IBM </w:t>
            </w:r>
            <w:r w:rsidR="00BF5BD6">
              <w:rPr>
                <w:rFonts w:ascii="Times" w:hAnsi="Times"/>
                <w:sz w:val="24"/>
                <w:szCs w:val="24"/>
              </w:rPr>
              <w:t>Watson Studio</w:t>
            </w:r>
            <w:r w:rsidRPr="1D651179">
              <w:rPr>
                <w:rFonts w:ascii="Times" w:hAnsi="Times"/>
                <w:sz w:val="24"/>
                <w:szCs w:val="24"/>
              </w:rPr>
              <w:t xml:space="preserve"> </w:t>
            </w:r>
          </w:p>
          <w:p w14:paraId="42F3B89B" w14:textId="556062DA" w:rsidR="00117F59" w:rsidRPr="00D157F9" w:rsidRDefault="00F70561" w:rsidP="00117F59">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Creating and deploying Deep Learning Neural Network models in Watson Studio</w:t>
            </w:r>
          </w:p>
          <w:p w14:paraId="1AFDF8F7" w14:textId="69D80252"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Familiarity with </w:t>
            </w:r>
            <w:r w:rsidR="00F70561">
              <w:rPr>
                <w:rFonts w:ascii="Times" w:hAnsi="Times"/>
                <w:sz w:val="24"/>
                <w:szCs w:val="24"/>
              </w:rPr>
              <w:t xml:space="preserve">IBM </w:t>
            </w:r>
            <w:r w:rsidRPr="1D651179">
              <w:rPr>
                <w:rFonts w:ascii="Times" w:hAnsi="Times"/>
                <w:sz w:val="24"/>
                <w:szCs w:val="24"/>
              </w:rPr>
              <w:t>Cloud Services</w:t>
            </w:r>
          </w:p>
          <w:p w14:paraId="50C9A832" w14:textId="77777777" w:rsidR="00C7412B" w:rsidRPr="00C7412B" w:rsidRDefault="00C7412B" w:rsidP="00C7412B">
            <w:pPr>
              <w:ind w:left="360"/>
              <w:rPr>
                <w:rFonts w:cstheme="minorHAnsi"/>
                <w:color w:val="000000" w:themeColor="text1"/>
                <w:w w:val="105"/>
              </w:rPr>
            </w:pPr>
          </w:p>
        </w:tc>
      </w:tr>
      <w:tr w:rsidR="004937CA" w14:paraId="273DA7A4" w14:textId="77777777" w:rsidTr="009E7B06">
        <w:trPr>
          <w:trHeight w:val="353"/>
        </w:trPr>
        <w:tc>
          <w:tcPr>
            <w:tcW w:w="2254" w:type="dxa"/>
            <w:tcBorders>
              <w:right w:val="nil"/>
            </w:tcBorders>
          </w:tcPr>
          <w:p w14:paraId="1C5129E2" w14:textId="77777777" w:rsidR="004937CA" w:rsidRPr="00C7412B" w:rsidRDefault="004937CA" w:rsidP="009E7B06">
            <w:pPr>
              <w:rPr>
                <w:rFonts w:cstheme="minorHAnsi"/>
                <w:b/>
                <w:bCs/>
                <w:color w:val="4F81BD"/>
                <w:w w:val="105"/>
                <w:sz w:val="28"/>
                <w:szCs w:val="28"/>
              </w:rPr>
            </w:pPr>
          </w:p>
        </w:tc>
        <w:tc>
          <w:tcPr>
            <w:tcW w:w="7096" w:type="dxa"/>
            <w:tcBorders>
              <w:left w:val="nil"/>
            </w:tcBorders>
          </w:tcPr>
          <w:p w14:paraId="70C095BF" w14:textId="77777777" w:rsidR="004937CA" w:rsidRPr="00C7412B" w:rsidRDefault="004937CA" w:rsidP="009E7B06">
            <w:pPr>
              <w:rPr>
                <w:rFonts w:cstheme="minorHAnsi"/>
                <w:b/>
                <w:bCs/>
                <w:color w:val="4F81BD"/>
                <w:w w:val="105"/>
                <w:sz w:val="28"/>
                <w:szCs w:val="28"/>
              </w:rPr>
            </w:pPr>
          </w:p>
        </w:tc>
      </w:tr>
      <w:tr w:rsidR="004937CA" w14:paraId="4E7F8DD5" w14:textId="77777777" w:rsidTr="009E7B06">
        <w:tc>
          <w:tcPr>
            <w:tcW w:w="2254" w:type="dxa"/>
            <w:tcBorders>
              <w:bottom w:val="single" w:sz="4" w:space="0" w:color="auto"/>
            </w:tcBorders>
            <w:shd w:val="clear" w:color="auto" w:fill="D9D9D9" w:themeFill="background1" w:themeFillShade="D9"/>
          </w:tcPr>
          <w:p w14:paraId="0354FDBF"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Tasks:</w:t>
            </w:r>
          </w:p>
        </w:tc>
        <w:tc>
          <w:tcPr>
            <w:tcW w:w="7096" w:type="dxa"/>
          </w:tcPr>
          <w:p w14:paraId="6E974095" w14:textId="77777777" w:rsidR="004937CA" w:rsidRPr="005A3975" w:rsidRDefault="004937CA" w:rsidP="009E7B06">
            <w:pPr>
              <w:rPr>
                <w:rFonts w:ascii="Times" w:hAnsi="Times" w:cstheme="minorHAnsi"/>
                <w:color w:val="000000" w:themeColor="text1"/>
                <w:w w:val="105"/>
              </w:rPr>
            </w:pPr>
            <w:r w:rsidRPr="005A3975">
              <w:rPr>
                <w:rFonts w:ascii="Times" w:hAnsi="Times" w:cstheme="minorHAnsi"/>
                <w:color w:val="000000" w:themeColor="text1"/>
                <w:w w:val="105"/>
              </w:rPr>
              <w:t>Tasks you will complete in this lab exercise include:</w:t>
            </w:r>
          </w:p>
          <w:p w14:paraId="3B9576D0" w14:textId="77777777" w:rsidR="004937CA" w:rsidRPr="005A3975" w:rsidRDefault="004937CA" w:rsidP="009E7B06">
            <w:pPr>
              <w:rPr>
                <w:rFonts w:ascii="Times" w:hAnsi="Times" w:cstheme="minorHAnsi"/>
                <w:color w:val="000000" w:themeColor="text1"/>
                <w:w w:val="105"/>
              </w:rPr>
            </w:pPr>
          </w:p>
          <w:p w14:paraId="623F11B2" w14:textId="41EDD18C" w:rsidR="00C7412B" w:rsidRPr="005A3975" w:rsidRDefault="00AA550B"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Set up your IBM Account with </w:t>
            </w:r>
            <w:r w:rsidR="00BF5BD6" w:rsidRPr="005A3975">
              <w:rPr>
                <w:rFonts w:ascii="Times" w:hAnsi="Times" w:cstheme="minorHAnsi"/>
                <w:color w:val="000000" w:themeColor="text1"/>
                <w:w w:val="105"/>
                <w:sz w:val="24"/>
                <w:szCs w:val="24"/>
              </w:rPr>
              <w:t>Watson Studio</w:t>
            </w:r>
          </w:p>
          <w:p w14:paraId="6869C1C5" w14:textId="346966DC"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Creating a model for the MNIST data and running an experiment</w:t>
            </w:r>
          </w:p>
          <w:p w14:paraId="5806956F" w14:textId="2169F6D9"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Refinement and deployment of an existing TensorFlow model, using </w:t>
            </w:r>
            <w:r w:rsidR="005A3975">
              <w:rPr>
                <w:rFonts w:ascii="Times" w:hAnsi="Times" w:cstheme="minorHAnsi"/>
                <w:color w:val="000000" w:themeColor="text1"/>
                <w:w w:val="105"/>
                <w:sz w:val="24"/>
                <w:szCs w:val="24"/>
              </w:rPr>
              <w:t>hyperparameter o</w:t>
            </w:r>
            <w:r w:rsidRPr="005A3975">
              <w:rPr>
                <w:rFonts w:ascii="Times" w:hAnsi="Times" w:cstheme="minorHAnsi"/>
                <w:color w:val="000000" w:themeColor="text1"/>
                <w:w w:val="105"/>
                <w:sz w:val="24"/>
                <w:szCs w:val="24"/>
              </w:rPr>
              <w:t>ptimizations</w:t>
            </w:r>
          </w:p>
          <w:p w14:paraId="2896D4A0" w14:textId="5BD192B5" w:rsidR="00C7412B" w:rsidRPr="00C7412B" w:rsidRDefault="00C7412B" w:rsidP="00AA550B">
            <w:pPr>
              <w:pStyle w:val="ListParagraph"/>
              <w:ind w:left="1440"/>
              <w:rPr>
                <w:rFonts w:asciiTheme="minorHAnsi" w:hAnsiTheme="minorHAnsi" w:cstheme="minorHAnsi"/>
                <w:color w:val="000000" w:themeColor="text1"/>
                <w:w w:val="105"/>
                <w:sz w:val="24"/>
                <w:szCs w:val="24"/>
                <w:highlight w:val="red"/>
              </w:rPr>
            </w:pPr>
          </w:p>
          <w:p w14:paraId="3D67B460" w14:textId="77777777" w:rsidR="004937CA" w:rsidRPr="00C7412B" w:rsidRDefault="004937CA" w:rsidP="009E7B06">
            <w:pPr>
              <w:pStyle w:val="ListParagraph"/>
              <w:ind w:left="1440"/>
              <w:rPr>
                <w:rFonts w:asciiTheme="minorHAnsi" w:hAnsiTheme="minorHAnsi" w:cstheme="minorHAnsi"/>
                <w:color w:val="4F81BD"/>
                <w:w w:val="105"/>
                <w:sz w:val="24"/>
                <w:szCs w:val="24"/>
              </w:rPr>
            </w:pPr>
          </w:p>
        </w:tc>
      </w:tr>
    </w:tbl>
    <w:p w14:paraId="0E70FEBF" w14:textId="77777777" w:rsidR="004937CA"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2D9C2E4E" w14:textId="77777777" w:rsidR="00C17558" w:rsidRDefault="00C17558" w:rsidP="00474C65"/>
    <w:p w14:paraId="2AB74978" w14:textId="127432F4" w:rsidR="005C28A4" w:rsidRDefault="00AE2379" w:rsidP="00F815B6">
      <w:pPr>
        <w:pStyle w:val="Heading1"/>
        <w:jc w:val="left"/>
      </w:pPr>
      <w:bookmarkStart w:id="3" w:name="_Toc515004197"/>
      <w:r>
        <w:t xml:space="preserve">Module 1: </w:t>
      </w:r>
      <w:r w:rsidR="005C28A4">
        <w:t>Create an IBM Cloud Account and Watson Studio Project- Lab Instructions</w:t>
      </w:r>
      <w:bookmarkEnd w:id="3"/>
    </w:p>
    <w:p w14:paraId="091582DF" w14:textId="77777777" w:rsidR="00A31355" w:rsidRDefault="00A31355" w:rsidP="00A31355"/>
    <w:tbl>
      <w:tblPr>
        <w:tblStyle w:val="TableGrid"/>
        <w:tblW w:w="0" w:type="auto"/>
        <w:tblLayout w:type="fixed"/>
        <w:tblLook w:val="04A0" w:firstRow="1" w:lastRow="0" w:firstColumn="1" w:lastColumn="0" w:noHBand="0" w:noVBand="1"/>
      </w:tblPr>
      <w:tblGrid>
        <w:gridCol w:w="895"/>
        <w:gridCol w:w="9895"/>
      </w:tblGrid>
      <w:tr w:rsidR="00A31355" w:rsidRPr="00A31355" w14:paraId="02B34B57" w14:textId="77777777" w:rsidTr="005C28A4">
        <w:trPr>
          <w:trHeight w:val="566"/>
          <w:tblHeader/>
        </w:trPr>
        <w:tc>
          <w:tcPr>
            <w:tcW w:w="895" w:type="dxa"/>
            <w:shd w:val="clear" w:color="auto" w:fill="D9D9D9" w:themeFill="background1" w:themeFillShade="D9"/>
          </w:tcPr>
          <w:p w14:paraId="194A612F" w14:textId="77777777" w:rsidR="00A31355" w:rsidRPr="00A31355" w:rsidRDefault="00A31355" w:rsidP="009E7B06">
            <w:pPr>
              <w:jc w:val="center"/>
              <w:rPr>
                <w:rFonts w:cstheme="minorHAnsi"/>
                <w:sz w:val="28"/>
                <w:szCs w:val="28"/>
              </w:rPr>
            </w:pPr>
            <w:r w:rsidRPr="00A31355">
              <w:rPr>
                <w:rFonts w:cstheme="minorHAnsi"/>
                <w:sz w:val="28"/>
                <w:szCs w:val="28"/>
              </w:rPr>
              <w:t>Step</w:t>
            </w:r>
          </w:p>
        </w:tc>
        <w:tc>
          <w:tcPr>
            <w:tcW w:w="9895" w:type="dxa"/>
            <w:shd w:val="clear" w:color="auto" w:fill="D9D9D9" w:themeFill="background1" w:themeFillShade="D9"/>
          </w:tcPr>
          <w:p w14:paraId="557EF614" w14:textId="77777777"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5C28A4">
        <w:tc>
          <w:tcPr>
            <w:tcW w:w="895" w:type="dxa"/>
          </w:tcPr>
          <w:p w14:paraId="335DF590" w14:textId="77777777" w:rsidR="00A31355" w:rsidRPr="00A31355" w:rsidRDefault="00A31355" w:rsidP="009E7B06">
            <w:pPr>
              <w:jc w:val="center"/>
              <w:rPr>
                <w:rFonts w:cstheme="minorHAnsi"/>
              </w:rPr>
            </w:pPr>
            <w:r w:rsidRPr="00A31355">
              <w:rPr>
                <w:rFonts w:cstheme="minorHAnsi"/>
              </w:rPr>
              <w:t>1</w:t>
            </w:r>
          </w:p>
        </w:tc>
        <w:tc>
          <w:tcPr>
            <w:tcW w:w="9895" w:type="dxa"/>
          </w:tcPr>
          <w:p w14:paraId="36A26E8E" w14:textId="6C16267B" w:rsidR="00A31355" w:rsidRPr="00A31355" w:rsidRDefault="00AA550B" w:rsidP="009E7B06">
            <w:pPr>
              <w:rPr>
                <w:rFonts w:cstheme="minorHAnsi"/>
                <w:b/>
                <w:u w:val="single"/>
              </w:rPr>
            </w:pPr>
            <w:r>
              <w:rPr>
                <w:rFonts w:cstheme="minorHAnsi"/>
                <w:b/>
                <w:u w:val="single"/>
              </w:rPr>
              <w:t xml:space="preserve">Set up your IBM Cloud Account with </w:t>
            </w:r>
            <w:r w:rsidR="00C72B2D">
              <w:rPr>
                <w:rFonts w:cstheme="minorHAnsi"/>
                <w:b/>
                <w:u w:val="single"/>
              </w:rPr>
              <w:t>Watson Studio</w:t>
            </w:r>
          </w:p>
          <w:p w14:paraId="107814E1" w14:textId="5E717950" w:rsidR="00A31355" w:rsidRPr="00A31355" w:rsidRDefault="00A31355" w:rsidP="009E7B06">
            <w:pPr>
              <w:pStyle w:val="TableParagraph"/>
              <w:spacing w:before="8"/>
              <w:rPr>
                <w:rFonts w:asciiTheme="minorHAnsi" w:hAnsiTheme="minorHAnsi" w:cstheme="minorHAnsi"/>
                <w:b/>
                <w:szCs w:val="24"/>
              </w:rPr>
            </w:pPr>
          </w:p>
          <w:p w14:paraId="0724CA6B" w14:textId="51F59B88" w:rsidR="00763372" w:rsidRDefault="00763372" w:rsidP="00763372">
            <w:pPr>
              <w:pStyle w:val="ListParagraph"/>
              <w:numPr>
                <w:ilvl w:val="0"/>
                <w:numId w:val="13"/>
              </w:numPr>
              <w:rPr>
                <w:rFonts w:ascii="Times" w:eastAsia="Times" w:hAnsi="Times" w:cs="Times"/>
              </w:rPr>
            </w:pPr>
            <w:r w:rsidRPr="00763372">
              <w:rPr>
                <w:rFonts w:ascii="Times" w:hAnsi="Times"/>
              </w:rPr>
              <w:t xml:space="preserve">Log into IBM Data Science Experience at  </w:t>
            </w:r>
            <w:hyperlink r:id="rId13" w:history="1">
              <w:r w:rsidR="0093716B" w:rsidRPr="00A77D86">
                <w:rPr>
                  <w:rStyle w:val="Hyperlink"/>
                  <w:rFonts w:ascii="Times" w:eastAsia="Times" w:hAnsi="Times" w:cs="Times"/>
                  <w:szCs w:val="24"/>
                </w:rPr>
                <w:t>http://dataplatform.ibm.com/</w:t>
              </w:r>
            </w:hyperlink>
            <w:r w:rsidRPr="00763372">
              <w:rPr>
                <w:rFonts w:ascii="Times" w:eastAsia="Times" w:hAnsi="Times" w:cs="Times"/>
              </w:rPr>
              <w:t xml:space="preserve"> </w:t>
            </w:r>
          </w:p>
          <w:p w14:paraId="29762C83" w14:textId="1B9B0690" w:rsidR="00763372" w:rsidRPr="00420836" w:rsidRDefault="0093716B" w:rsidP="00763372">
            <w:pPr>
              <w:pStyle w:val="ListParagraph"/>
              <w:numPr>
                <w:ilvl w:val="0"/>
                <w:numId w:val="13"/>
              </w:numPr>
              <w:rPr>
                <w:rFonts w:ascii="Times" w:eastAsia="Times" w:hAnsi="Times" w:cs="Times"/>
              </w:rPr>
            </w:pPr>
            <w:r>
              <w:rPr>
                <w:rFonts w:ascii="Times" w:hAnsi="Times"/>
                <w:sz w:val="24"/>
                <w:szCs w:val="24"/>
              </w:rPr>
              <w:t>Under IBM Watson Studio, click “Learn More</w:t>
            </w:r>
            <w:r w:rsidR="00763372" w:rsidRPr="00763372">
              <w:rPr>
                <w:rFonts w:ascii="Times" w:hAnsi="Times"/>
                <w:sz w:val="24"/>
                <w:szCs w:val="24"/>
              </w:rPr>
              <w:t xml:space="preserve">”. </w:t>
            </w:r>
            <w:r w:rsidR="00420836">
              <w:rPr>
                <w:rFonts w:ascii="Times" w:hAnsi="Times"/>
                <w:sz w:val="24"/>
                <w:szCs w:val="24"/>
              </w:rPr>
              <w:t xml:space="preserve">  When the Watson Studio page appears, click “Start your Free Trial”.</w:t>
            </w:r>
          </w:p>
          <w:p w14:paraId="255772CB" w14:textId="25AE8FC7" w:rsidR="00420836" w:rsidRPr="00763372" w:rsidRDefault="00420836" w:rsidP="00763372">
            <w:pPr>
              <w:pStyle w:val="ListParagraph"/>
              <w:numPr>
                <w:ilvl w:val="0"/>
                <w:numId w:val="13"/>
              </w:numPr>
              <w:rPr>
                <w:rFonts w:ascii="Times" w:eastAsia="Times" w:hAnsi="Times" w:cs="Times"/>
              </w:rPr>
            </w:pPr>
            <w:r>
              <w:rPr>
                <w:rFonts w:ascii="Times" w:hAnsi="Times"/>
                <w:sz w:val="24"/>
                <w:szCs w:val="24"/>
              </w:rPr>
              <w:t>Follow the instructions to create an account or use an existing IBM Cloud account.</w:t>
            </w:r>
          </w:p>
          <w:p w14:paraId="35965590" w14:textId="1487D1DE" w:rsidR="00763372" w:rsidRDefault="00763372" w:rsidP="00763372">
            <w:pPr>
              <w:rPr>
                <w:rFonts w:ascii="Times" w:hAnsi="Times"/>
              </w:rPr>
            </w:pPr>
          </w:p>
          <w:p w14:paraId="398AFF46" w14:textId="28CF2AFB" w:rsidR="0093716B" w:rsidRPr="008C085B" w:rsidRDefault="0093716B" w:rsidP="0093716B">
            <w:pPr>
              <w:jc w:val="center"/>
              <w:rPr>
                <w:rFonts w:ascii="Times" w:hAnsi="Times"/>
              </w:rPr>
            </w:pPr>
            <w:r w:rsidRPr="008C085B">
              <w:rPr>
                <w:rFonts w:ascii="Times" w:hAnsi="Times"/>
                <w:noProof/>
              </w:rPr>
              <mc:AlternateContent>
                <mc:Choice Requires="wps">
                  <w:drawing>
                    <wp:anchor distT="0" distB="0" distL="114300" distR="114300" simplePos="0" relativeHeight="251673600" behindDoc="0" locked="0" layoutInCell="1" allowOverlap="1" wp14:anchorId="15DC3094" wp14:editId="735A554F">
                      <wp:simplePos x="0" y="0"/>
                      <wp:positionH relativeFrom="column">
                        <wp:posOffset>1700220</wp:posOffset>
                      </wp:positionH>
                      <wp:positionV relativeFrom="paragraph">
                        <wp:posOffset>2404809</wp:posOffset>
                      </wp:positionV>
                      <wp:extent cx="571441" cy="337702"/>
                      <wp:effectExtent l="0" t="0" r="13335" b="18415"/>
                      <wp:wrapNone/>
                      <wp:docPr id="32" name="Oval 32"/>
                      <wp:cNvGraphicFramePr/>
                      <a:graphic xmlns:a="http://schemas.openxmlformats.org/drawingml/2006/main">
                        <a:graphicData uri="http://schemas.microsoft.com/office/word/2010/wordprocessingShape">
                          <wps:wsp>
                            <wps:cNvSpPr/>
                            <wps:spPr>
                              <a:xfrm>
                                <a:off x="0" y="0"/>
                                <a:ext cx="571441"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BFA88" id="Oval 32" o:spid="_x0000_s1026" style="position:absolute;margin-left:133.9pt;margin-top:189.35pt;width:45pt;height:2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" filled="f" strokecolor="red" strokeweight="1.25pt">
                      <v:stroke joinstyle="miter"/>
                    </v:oval>
                  </w:pict>
                </mc:Fallback>
              </mc:AlternateContent>
            </w:r>
            <w:r w:rsidRPr="0093716B">
              <w:rPr>
                <w:rFonts w:ascii="Times" w:hAnsi="Times"/>
                <w:noProof/>
              </w:rPr>
              <w:drawing>
                <wp:inline distT="0" distB="0" distL="0" distR="0" wp14:anchorId="6C30AD45" wp14:editId="442BA591">
                  <wp:extent cx="5126511" cy="2720298"/>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171" cy="2723832"/>
                          </a:xfrm>
                          <a:prstGeom prst="rect">
                            <a:avLst/>
                          </a:prstGeom>
                        </pic:spPr>
                      </pic:pic>
                    </a:graphicData>
                  </a:graphic>
                </wp:inline>
              </w:drawing>
            </w:r>
          </w:p>
          <w:p w14:paraId="635D4316" w14:textId="34CE85CF" w:rsidR="00763372" w:rsidRDefault="00763372" w:rsidP="00763372">
            <w:pPr>
              <w:rPr>
                <w:rFonts w:ascii="Times" w:hAnsi="Times"/>
              </w:rPr>
            </w:pPr>
          </w:p>
          <w:p w14:paraId="71F018BC" w14:textId="682A6885" w:rsidR="00420836" w:rsidRDefault="00420836" w:rsidP="00420836">
            <w:pPr>
              <w:jc w:val="center"/>
              <w:rPr>
                <w:rFonts w:ascii="Times" w:hAnsi="Times"/>
              </w:rPr>
            </w:pPr>
            <w:r w:rsidRPr="00420836">
              <w:rPr>
                <w:rFonts w:ascii="Times" w:hAnsi="Times"/>
                <w:noProof/>
              </w:rPr>
              <w:lastRenderedPageBreak/>
              <w:drawing>
                <wp:inline distT="0" distB="0" distL="0" distR="0" wp14:anchorId="3DF89207" wp14:editId="08FC1202">
                  <wp:extent cx="4784429" cy="2773575"/>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313" cy="2776407"/>
                          </a:xfrm>
                          <a:prstGeom prst="rect">
                            <a:avLst/>
                          </a:prstGeom>
                        </pic:spPr>
                      </pic:pic>
                    </a:graphicData>
                  </a:graphic>
                </wp:inline>
              </w:drawing>
            </w:r>
          </w:p>
          <w:p w14:paraId="2AFCCEB8" w14:textId="65D610D5" w:rsidR="00763372" w:rsidRPr="008C085B" w:rsidRDefault="00763372" w:rsidP="00420836">
            <w:pPr>
              <w:rPr>
                <w:rFonts w:ascii="Times" w:hAnsi="Times"/>
              </w:rPr>
            </w:pPr>
          </w:p>
          <w:p w14:paraId="3F932C21" w14:textId="27A9538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You will need to log into your email account to confirm and complete account registration.</w:t>
            </w:r>
          </w:p>
          <w:p w14:paraId="0C10CC2D" w14:textId="71660DB6"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Select the “Confirm Account” link in the email to be redirected to IBM Cloud.</w:t>
            </w:r>
          </w:p>
          <w:p w14:paraId="7B759A2F"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4624" behindDoc="0" locked="0" layoutInCell="1" allowOverlap="1" wp14:anchorId="5B639E0A" wp14:editId="17B2BD74">
                      <wp:simplePos x="0" y="0"/>
                      <wp:positionH relativeFrom="column">
                        <wp:posOffset>1194435</wp:posOffset>
                      </wp:positionH>
                      <wp:positionV relativeFrom="paragraph">
                        <wp:posOffset>2176145</wp:posOffset>
                      </wp:positionV>
                      <wp:extent cx="917988" cy="337702"/>
                      <wp:effectExtent l="0" t="0" r="22225" b="18415"/>
                      <wp:wrapNone/>
                      <wp:docPr id="46" name="Oval 46"/>
                      <wp:cNvGraphicFramePr/>
                      <a:graphic xmlns:a="http://schemas.openxmlformats.org/drawingml/2006/main">
                        <a:graphicData uri="http://schemas.microsoft.com/office/word/2010/wordprocessingShape">
                          <wps:wsp>
                            <wps:cNvSpPr/>
                            <wps:spPr>
                              <a:xfrm>
                                <a:off x="0" y="0"/>
                                <a:ext cx="917988"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8805" id="Oval 46" o:spid="_x0000_s1026" style="position:absolute;margin-left:94.05pt;margin-top:171.35pt;width:72.3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5rdhgIAAHk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" filled="f" strokecolor="red" strokeweight="1.25pt">
                      <v:stroke joinstyle="miter"/>
                    </v:oval>
                  </w:pict>
                </mc:Fallback>
              </mc:AlternateContent>
            </w:r>
            <w:r w:rsidRPr="008C085B">
              <w:rPr>
                <w:rFonts w:ascii="Times" w:hAnsi="Times"/>
                <w:noProof/>
              </w:rPr>
              <w:drawing>
                <wp:inline distT="0" distB="0" distL="0" distR="0" wp14:anchorId="3F1ABA1F" wp14:editId="7F630CD4">
                  <wp:extent cx="594360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882" b="573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69A8F3FC" w14:textId="77777777" w:rsidR="00763372" w:rsidRPr="008C085B" w:rsidRDefault="00763372" w:rsidP="00763372">
            <w:pPr>
              <w:rPr>
                <w:rFonts w:ascii="Times" w:hAnsi="Times"/>
              </w:rPr>
            </w:pPr>
          </w:p>
          <w:p w14:paraId="11A4EE94" w14:textId="77777777" w:rsidR="00763372" w:rsidRPr="008C085B" w:rsidRDefault="00763372" w:rsidP="00763372">
            <w:pPr>
              <w:rPr>
                <w:rFonts w:ascii="Times" w:hAnsi="Times"/>
              </w:rPr>
            </w:pPr>
            <w:r w:rsidRPr="008C085B">
              <w:rPr>
                <w:rFonts w:ascii="Times" w:hAnsi="Times"/>
                <w:noProof/>
              </w:rPr>
              <w:lastRenderedPageBreak/>
              <w:drawing>
                <wp:inline distT="0" distB="0" distL="0" distR="0" wp14:anchorId="15F00B7E" wp14:editId="34F59899">
                  <wp:extent cx="3093222" cy="1690577"/>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51" t="10652" r="26292" b="38738"/>
                          <a:stretch/>
                        </pic:blipFill>
                        <pic:spPr bwMode="auto">
                          <a:xfrm>
                            <a:off x="0" y="0"/>
                            <a:ext cx="3094074" cy="1691043"/>
                          </a:xfrm>
                          <a:prstGeom prst="rect">
                            <a:avLst/>
                          </a:prstGeom>
                          <a:ln>
                            <a:noFill/>
                          </a:ln>
                          <a:extLst>
                            <a:ext uri="{53640926-AAD7-44D8-BBD7-CCE9431645EC}">
                              <a14:shadowObscured xmlns:a14="http://schemas.microsoft.com/office/drawing/2010/main"/>
                            </a:ext>
                          </a:extLst>
                        </pic:spPr>
                      </pic:pic>
                    </a:graphicData>
                  </a:graphic>
                </wp:inline>
              </w:drawing>
            </w:r>
            <w:r w:rsidRPr="008C085B">
              <w:rPr>
                <w:rFonts w:ascii="Times" w:hAnsi="Times"/>
                <w:noProof/>
              </w:rPr>
              <w:drawing>
                <wp:inline distT="0" distB="0" distL="0" distR="0" wp14:anchorId="4CEBE56C" wp14:editId="10CD30C9">
                  <wp:extent cx="2743200" cy="17582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907" t="11915" r="25939" b="35465"/>
                          <a:stretch/>
                        </pic:blipFill>
                        <pic:spPr bwMode="auto">
                          <a:xfrm>
                            <a:off x="0" y="0"/>
                            <a:ext cx="2743200" cy="1758212"/>
                          </a:xfrm>
                          <a:prstGeom prst="rect">
                            <a:avLst/>
                          </a:prstGeom>
                          <a:ln>
                            <a:noFill/>
                          </a:ln>
                          <a:extLst>
                            <a:ext uri="{53640926-AAD7-44D8-BBD7-CCE9431645EC}">
                              <a14:shadowObscured xmlns:a14="http://schemas.microsoft.com/office/drawing/2010/main"/>
                            </a:ext>
                          </a:extLst>
                        </pic:spPr>
                      </pic:pic>
                    </a:graphicData>
                  </a:graphic>
                </wp:inline>
              </w:drawing>
            </w:r>
          </w:p>
          <w:p w14:paraId="7F616A0B" w14:textId="08BAFCD8" w:rsidR="00763372" w:rsidRPr="00763372" w:rsidRDefault="00763372" w:rsidP="00763372">
            <w:pPr>
              <w:pStyle w:val="ListParagraph"/>
              <w:numPr>
                <w:ilvl w:val="0"/>
                <w:numId w:val="13"/>
              </w:numPr>
              <w:rPr>
                <w:rFonts w:ascii="Times" w:hAnsi="Times"/>
              </w:rPr>
            </w:pPr>
            <w:r w:rsidRPr="00763372">
              <w:rPr>
                <w:rFonts w:ascii="Times" w:hAnsi="Times"/>
              </w:rPr>
              <w:t>When you first sign into your new account, you will need to select and organization and space.</w:t>
            </w:r>
          </w:p>
          <w:p w14:paraId="572E36BC" w14:textId="77777777" w:rsidR="00763372" w:rsidRPr="008C085B" w:rsidRDefault="00763372" w:rsidP="00763372">
            <w:pPr>
              <w:rPr>
                <w:rFonts w:ascii="Times" w:hAnsi="Times"/>
                <w:color w:val="FF0000"/>
              </w:rPr>
            </w:pPr>
          </w:p>
          <w:p w14:paraId="6B2BE293" w14:textId="375D6EB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 xml:space="preserve"> We will be using the default options for this lab.</w:t>
            </w:r>
            <w:r>
              <w:rPr>
                <w:rFonts w:ascii="Times" w:hAnsi="Times"/>
                <w:color w:val="000000" w:themeColor="text1"/>
              </w:rPr>
              <w:t xml:space="preserve">  </w:t>
            </w:r>
            <w:r w:rsidRPr="00763372">
              <w:rPr>
                <w:rFonts w:ascii="Times" w:hAnsi="Times"/>
                <w:color w:val="000000" w:themeColor="text1"/>
                <w:sz w:val="24"/>
                <w:szCs w:val="24"/>
              </w:rPr>
              <w:t xml:space="preserve">Click “Continue”. </w:t>
            </w:r>
          </w:p>
          <w:p w14:paraId="0DA00DD4"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5648" behindDoc="0" locked="0" layoutInCell="1" allowOverlap="1" wp14:anchorId="2AD54C9D" wp14:editId="53E8E259">
                      <wp:simplePos x="0" y="0"/>
                      <wp:positionH relativeFrom="column">
                        <wp:posOffset>3479800</wp:posOffset>
                      </wp:positionH>
                      <wp:positionV relativeFrom="paragraph">
                        <wp:posOffset>2199640</wp:posOffset>
                      </wp:positionV>
                      <wp:extent cx="572135" cy="345440"/>
                      <wp:effectExtent l="0" t="0" r="37465" b="35560"/>
                      <wp:wrapNone/>
                      <wp:docPr id="53" name="Oval 53"/>
                      <wp:cNvGraphicFramePr/>
                      <a:graphic xmlns:a="http://schemas.openxmlformats.org/drawingml/2006/main">
                        <a:graphicData uri="http://schemas.microsoft.com/office/word/2010/wordprocessingShape">
                          <wps:wsp>
                            <wps:cNvSpPr/>
                            <wps:spPr>
                              <a:xfrm>
                                <a:off x="0" y="0"/>
                                <a:ext cx="572135"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8B05D" id="Oval 53" o:spid="_x0000_s1026" style="position:absolute;margin-left:274pt;margin-top:173.2pt;width:45.0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" filled="f" strokecolor="red" strokeweight="1.25pt">
                      <v:stroke joinstyle="miter"/>
                    </v:oval>
                  </w:pict>
                </mc:Fallback>
              </mc:AlternateContent>
            </w:r>
            <w:r w:rsidRPr="008C085B">
              <w:rPr>
                <w:rFonts w:ascii="Times" w:hAnsi="Times"/>
                <w:noProof/>
              </w:rPr>
              <w:drawing>
                <wp:inline distT="0" distB="0" distL="0" distR="0" wp14:anchorId="28405CD4" wp14:editId="48360B74">
                  <wp:extent cx="5943600" cy="281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3" b="725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03F2B32" w14:textId="0E3DB8EB" w:rsidR="00763372" w:rsidRPr="008C085B" w:rsidRDefault="00763372" w:rsidP="00763372">
            <w:pPr>
              <w:rPr>
                <w:rFonts w:ascii="Times" w:hAnsi="Times"/>
              </w:rPr>
            </w:pPr>
          </w:p>
          <w:p w14:paraId="22690B50" w14:textId="157A489E" w:rsidR="00763372" w:rsidRPr="00763372" w:rsidRDefault="00763372" w:rsidP="00763372">
            <w:pPr>
              <w:pStyle w:val="ListParagraph"/>
              <w:numPr>
                <w:ilvl w:val="0"/>
                <w:numId w:val="13"/>
              </w:numPr>
              <w:rPr>
                <w:rFonts w:ascii="Times" w:hAnsi="Times"/>
              </w:rPr>
            </w:pPr>
            <w:r w:rsidRPr="00763372">
              <w:rPr>
                <w:rFonts w:ascii="Times" w:hAnsi="Times"/>
              </w:rPr>
              <w:t xml:space="preserve">Once you see that the Object-Storage is done provisioning, click “Get Started”. </w:t>
            </w:r>
          </w:p>
          <w:p w14:paraId="32E3AFFD" w14:textId="77777777" w:rsidR="00763372" w:rsidRPr="008C085B" w:rsidRDefault="00763372" w:rsidP="00763372">
            <w:pPr>
              <w:rPr>
                <w:rFonts w:ascii="Times" w:hAnsi="Times"/>
              </w:rPr>
            </w:pPr>
          </w:p>
          <w:p w14:paraId="63E35207"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6672" behindDoc="0" locked="0" layoutInCell="1" allowOverlap="1" wp14:anchorId="489A0B80" wp14:editId="58B80371">
                      <wp:simplePos x="0" y="0"/>
                      <wp:positionH relativeFrom="column">
                        <wp:posOffset>3364230</wp:posOffset>
                      </wp:positionH>
                      <wp:positionV relativeFrom="paragraph">
                        <wp:posOffset>1143000</wp:posOffset>
                      </wp:positionV>
                      <wp:extent cx="798372" cy="342782"/>
                      <wp:effectExtent l="0" t="0" r="14605" b="13335"/>
                      <wp:wrapNone/>
                      <wp:docPr id="54" name="Oval 54"/>
                      <wp:cNvGraphicFramePr/>
                      <a:graphic xmlns:a="http://schemas.openxmlformats.org/drawingml/2006/main">
                        <a:graphicData uri="http://schemas.microsoft.com/office/word/2010/wordprocessingShape">
                          <wps:wsp>
                            <wps:cNvSpPr/>
                            <wps:spPr>
                              <a:xfrm>
                                <a:off x="0" y="0"/>
                                <a:ext cx="798372" cy="34278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0AC41" id="Oval 54" o:spid="_x0000_s1026" style="position:absolute;margin-left:264.9pt;margin-top:90pt;width:62.85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" filled="f" strokecolor="red" strokeweight="1.25pt">
                      <v:stroke joinstyle="miter"/>
                    </v:oval>
                  </w:pict>
                </mc:Fallback>
              </mc:AlternateContent>
            </w:r>
            <w:r w:rsidRPr="008C085B">
              <w:rPr>
                <w:rFonts w:ascii="Times" w:hAnsi="Times"/>
                <w:noProof/>
              </w:rPr>
              <w:drawing>
                <wp:inline distT="0" distB="0" distL="0" distR="0" wp14:anchorId="2668ED01" wp14:editId="225908DF">
                  <wp:extent cx="5943600"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23" b="384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22CEBD92" w14:textId="77777777" w:rsidR="00763372" w:rsidRPr="008C085B" w:rsidRDefault="00763372" w:rsidP="00763372">
            <w:pPr>
              <w:rPr>
                <w:rFonts w:ascii="Times" w:hAnsi="Times"/>
              </w:rPr>
            </w:pPr>
          </w:p>
          <w:p w14:paraId="704B5A82" w14:textId="75A28904" w:rsidR="00763372" w:rsidRPr="008C085B" w:rsidRDefault="00C72B2D" w:rsidP="00763372">
            <w:pPr>
              <w:rPr>
                <w:rFonts w:ascii="Times" w:hAnsi="Times"/>
              </w:rPr>
            </w:pPr>
            <w:r w:rsidRPr="00C72B2D">
              <w:rPr>
                <w:rFonts w:ascii="Times" w:hAnsi="Times"/>
                <w:noProof/>
              </w:rPr>
              <w:drawing>
                <wp:inline distT="0" distB="0" distL="0" distR="0" wp14:anchorId="776F5A02" wp14:editId="35F9911F">
                  <wp:extent cx="6640913" cy="292323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732" cy="2925793"/>
                          </a:xfrm>
                          <a:prstGeom prst="rect">
                            <a:avLst/>
                          </a:prstGeom>
                        </pic:spPr>
                      </pic:pic>
                    </a:graphicData>
                  </a:graphic>
                </wp:inline>
              </w:drawing>
            </w:r>
          </w:p>
          <w:p w14:paraId="5E8FAF24" w14:textId="77777777" w:rsidR="00A31355" w:rsidRPr="00763372" w:rsidRDefault="00A31355" w:rsidP="00763372">
            <w:pPr>
              <w:rPr>
                <w:rFonts w:cstheme="minorHAnsi"/>
              </w:rPr>
            </w:pPr>
          </w:p>
        </w:tc>
      </w:tr>
      <w:tr w:rsidR="00A31355" w:rsidRPr="00A31355" w14:paraId="2D392F54" w14:textId="77777777" w:rsidTr="005C28A4">
        <w:trPr>
          <w:trHeight w:val="20"/>
        </w:trPr>
        <w:tc>
          <w:tcPr>
            <w:tcW w:w="895" w:type="dxa"/>
          </w:tcPr>
          <w:p w14:paraId="09783C83" w14:textId="77777777" w:rsidR="00A31355" w:rsidRPr="00A31355" w:rsidRDefault="00A31355" w:rsidP="009E7B06">
            <w:pPr>
              <w:jc w:val="center"/>
              <w:rPr>
                <w:rFonts w:cstheme="minorHAnsi"/>
              </w:rPr>
            </w:pPr>
            <w:r w:rsidRPr="00A31355">
              <w:rPr>
                <w:rFonts w:cstheme="minorHAnsi"/>
              </w:rPr>
              <w:lastRenderedPageBreak/>
              <w:t>2</w:t>
            </w:r>
          </w:p>
        </w:tc>
        <w:tc>
          <w:tcPr>
            <w:tcW w:w="9895" w:type="dxa"/>
          </w:tcPr>
          <w:p w14:paraId="64B62EDA" w14:textId="50DCAF77" w:rsidR="00A31355" w:rsidRDefault="00C72B2D" w:rsidP="00A31355">
            <w:pPr>
              <w:rPr>
                <w:rFonts w:cstheme="minorHAnsi"/>
                <w:b/>
                <w:u w:val="single"/>
              </w:rPr>
            </w:pPr>
            <w:r>
              <w:rPr>
                <w:rFonts w:cstheme="minorHAnsi"/>
                <w:b/>
                <w:u w:val="single"/>
              </w:rPr>
              <w:t>Create your Watson Studio Project</w:t>
            </w:r>
          </w:p>
          <w:p w14:paraId="3C30430D" w14:textId="77777777" w:rsidR="00A31355" w:rsidRDefault="00A31355" w:rsidP="00A31355">
            <w:pPr>
              <w:rPr>
                <w:rFonts w:cstheme="minorHAnsi"/>
                <w:b/>
                <w:u w:val="single"/>
              </w:rPr>
            </w:pPr>
          </w:p>
          <w:p w14:paraId="1D8C7938" w14:textId="77777777" w:rsidR="00763372" w:rsidRPr="008C085B" w:rsidRDefault="00763372" w:rsidP="00763372">
            <w:pPr>
              <w:rPr>
                <w:rFonts w:ascii="Times" w:hAnsi="Times"/>
                <w:color w:val="FF0000"/>
              </w:rPr>
            </w:pPr>
          </w:p>
          <w:p w14:paraId="3113149D" w14:textId="5F6AC264"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Click </w:t>
            </w:r>
            <w:r w:rsidR="0060337D">
              <w:rPr>
                <w:rFonts w:ascii="Times" w:hAnsi="Times"/>
                <w:color w:val="000000" w:themeColor="text1"/>
              </w:rPr>
              <w:t xml:space="preserve">the </w:t>
            </w:r>
            <w:r w:rsidRPr="00763372">
              <w:rPr>
                <w:rFonts w:ascii="Times" w:hAnsi="Times"/>
                <w:color w:val="000000" w:themeColor="text1"/>
              </w:rPr>
              <w:t>“</w:t>
            </w:r>
            <w:r w:rsidR="0060337D">
              <w:rPr>
                <w:rFonts w:ascii="Times" w:hAnsi="Times"/>
                <w:color w:val="000000" w:themeColor="text1"/>
              </w:rPr>
              <w:t>New Project”</w:t>
            </w:r>
            <w:r w:rsidRPr="00763372">
              <w:rPr>
                <w:rFonts w:ascii="Times" w:hAnsi="Times"/>
                <w:color w:val="000000" w:themeColor="text1"/>
              </w:rPr>
              <w:t xml:space="preserve"> </w:t>
            </w:r>
            <w:r w:rsidR="0060337D">
              <w:rPr>
                <w:rFonts w:ascii="Times" w:hAnsi="Times"/>
                <w:color w:val="000000" w:themeColor="text1"/>
              </w:rPr>
              <w:t>icon</w:t>
            </w:r>
            <w:r w:rsidRPr="00763372">
              <w:rPr>
                <w:rFonts w:ascii="Times" w:hAnsi="Times"/>
                <w:color w:val="000000" w:themeColor="text1"/>
              </w:rPr>
              <w:t xml:space="preserve">. </w:t>
            </w:r>
          </w:p>
          <w:p w14:paraId="440A9883" w14:textId="01A23288"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6912" behindDoc="0" locked="0" layoutInCell="1" allowOverlap="1" wp14:anchorId="08DF7F1D" wp14:editId="41DB8AA6">
                      <wp:simplePos x="0" y="0"/>
                      <wp:positionH relativeFrom="column">
                        <wp:posOffset>323220</wp:posOffset>
                      </wp:positionH>
                      <wp:positionV relativeFrom="paragraph">
                        <wp:posOffset>1905485</wp:posOffset>
                      </wp:positionV>
                      <wp:extent cx="868351" cy="835459"/>
                      <wp:effectExtent l="0" t="0" r="8255" b="15875"/>
                      <wp:wrapNone/>
                      <wp:docPr id="5" name="Oval 5"/>
                      <wp:cNvGraphicFramePr/>
                      <a:graphic xmlns:a="http://schemas.openxmlformats.org/drawingml/2006/main">
                        <a:graphicData uri="http://schemas.microsoft.com/office/word/2010/wordprocessingShape">
                          <wps:wsp>
                            <wps:cNvSpPr/>
                            <wps:spPr>
                              <a:xfrm>
                                <a:off x="0" y="0"/>
                                <a:ext cx="868351" cy="8354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DF1D0C" id="Oval 5" o:spid="_x0000_s1026" style="position:absolute;margin-left:25.45pt;margin-top:150.05pt;width:68.35pt;height:65.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" filled="f" strokecolor="red" strokeweight="1pt">
                      <v:stroke joinstyle="miter"/>
                    </v:oval>
                  </w:pict>
                </mc:Fallback>
              </mc:AlternateContent>
            </w:r>
            <w:r w:rsidR="00420836" w:rsidRPr="00420836">
              <w:rPr>
                <w:rFonts w:ascii="Times" w:hAnsi="Times"/>
                <w:noProof/>
                <w:color w:val="000000" w:themeColor="text1"/>
              </w:rPr>
              <w:drawing>
                <wp:inline distT="0" distB="0" distL="0" distR="0" wp14:anchorId="46794613" wp14:editId="3582295C">
                  <wp:extent cx="6146165" cy="293751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6165" cy="2937510"/>
                          </a:xfrm>
                          <a:prstGeom prst="rect">
                            <a:avLst/>
                          </a:prstGeom>
                        </pic:spPr>
                      </pic:pic>
                    </a:graphicData>
                  </a:graphic>
                </wp:inline>
              </w:drawing>
            </w:r>
          </w:p>
          <w:p w14:paraId="6589AC62" w14:textId="77777777" w:rsidR="00763372" w:rsidRPr="008C085B" w:rsidRDefault="00763372" w:rsidP="00763372">
            <w:pPr>
              <w:rPr>
                <w:rFonts w:ascii="Times" w:hAnsi="Times"/>
                <w:color w:val="000000" w:themeColor="text1"/>
              </w:rPr>
            </w:pPr>
          </w:p>
          <w:p w14:paraId="6DA720C9" w14:textId="450C5B4C" w:rsidR="00763372" w:rsidRP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For project type, select “Complete”</w:t>
            </w:r>
          </w:p>
          <w:p w14:paraId="3FA1C285" w14:textId="77777777" w:rsidR="00763372" w:rsidRPr="008C085B" w:rsidRDefault="00763372" w:rsidP="00763372">
            <w:pPr>
              <w:rPr>
                <w:rFonts w:ascii="Times" w:hAnsi="Times"/>
                <w:color w:val="000000" w:themeColor="text1"/>
              </w:rPr>
            </w:pPr>
          </w:p>
          <w:p w14:paraId="3BB039C4" w14:textId="3BE304A9"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8960" behindDoc="0" locked="0" layoutInCell="1" allowOverlap="1" wp14:anchorId="322C6414" wp14:editId="5397B85F">
                      <wp:simplePos x="0" y="0"/>
                      <wp:positionH relativeFrom="column">
                        <wp:posOffset>1934991</wp:posOffset>
                      </wp:positionH>
                      <wp:positionV relativeFrom="paragraph">
                        <wp:posOffset>2119662</wp:posOffset>
                      </wp:positionV>
                      <wp:extent cx="1809065" cy="1177537"/>
                      <wp:effectExtent l="0" t="0" r="7620" b="16510"/>
                      <wp:wrapNone/>
                      <wp:docPr id="7" name="Oval 7"/>
                      <wp:cNvGraphicFramePr/>
                      <a:graphic xmlns:a="http://schemas.openxmlformats.org/drawingml/2006/main">
                        <a:graphicData uri="http://schemas.microsoft.com/office/word/2010/wordprocessingShape">
                          <wps:wsp>
                            <wps:cNvSpPr/>
                            <wps:spPr>
                              <a:xfrm>
                                <a:off x="0" y="0"/>
                                <a:ext cx="1809065" cy="1177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4F49F" id="Oval 7" o:spid="_x0000_s1026" style="position:absolute;margin-left:152.35pt;margin-top:166.9pt;width:142.45pt;height:9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" filled="f" strokecolor="red" strokeweight="1pt">
                      <v:stroke joinstyle="miter"/>
                    </v:oval>
                  </w:pict>
                </mc:Fallback>
              </mc:AlternateContent>
            </w:r>
            <w:r w:rsidRPr="000B4583">
              <w:rPr>
                <w:noProof/>
              </w:rPr>
              <w:drawing>
                <wp:inline distT="0" distB="0" distL="0" distR="0" wp14:anchorId="7F342FF0" wp14:editId="1F2371BE">
                  <wp:extent cx="5671638" cy="4151324"/>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93" cy="4155975"/>
                          </a:xfrm>
                          <a:prstGeom prst="rect">
                            <a:avLst/>
                          </a:prstGeom>
                        </pic:spPr>
                      </pic:pic>
                    </a:graphicData>
                  </a:graphic>
                </wp:inline>
              </w:drawing>
            </w:r>
          </w:p>
          <w:p w14:paraId="72A4D8AF" w14:textId="77777777" w:rsidR="00763372" w:rsidRPr="008C085B" w:rsidRDefault="00763372" w:rsidP="00763372">
            <w:pPr>
              <w:rPr>
                <w:rFonts w:ascii="Times" w:hAnsi="Times"/>
                <w:color w:val="FF0000"/>
              </w:rPr>
            </w:pPr>
          </w:p>
          <w:p w14:paraId="29E2AFC0" w14:textId="662704A0" w:rsidR="00763372" w:rsidRPr="008C085B" w:rsidRDefault="00763372" w:rsidP="00763372">
            <w:pPr>
              <w:rPr>
                <w:rFonts w:ascii="Times" w:hAnsi="Times"/>
                <w:color w:val="FF0000"/>
              </w:rPr>
            </w:pPr>
          </w:p>
          <w:p w14:paraId="787D0FE5" w14:textId="18E233D1" w:rsid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 xml:space="preserve">In order to create a project, you will need to have a place to store your project’s assets.  Watson Studio projects utilize an associated IBM Cloud Object Storage (COS) services for this purpose.  There is a free tier of COS that can be easily created.   To do this, click “Add” under “Select Storage Service” on the new project page.  </w:t>
            </w:r>
          </w:p>
          <w:p w14:paraId="38EAA01C" w14:textId="44A2D6ED" w:rsidR="0060337D" w:rsidRDefault="0060337D" w:rsidP="0060337D">
            <w:pPr>
              <w:rPr>
                <w:rFonts w:ascii="Times" w:hAnsi="Times"/>
                <w:color w:val="000000" w:themeColor="text1"/>
              </w:rPr>
            </w:pPr>
          </w:p>
          <w:p w14:paraId="361C21A2" w14:textId="3BF6A73D" w:rsidR="0060337D" w:rsidRPr="0060337D" w:rsidRDefault="0060337D" w:rsidP="0060337D">
            <w:pPr>
              <w:rPr>
                <w:rFonts w:ascii="Times" w:hAnsi="Times"/>
                <w:color w:val="000000" w:themeColor="text1"/>
              </w:rPr>
            </w:pPr>
            <w:r>
              <w:rPr>
                <w:rFonts w:ascii="Times" w:hAnsi="Times"/>
                <w:noProof/>
              </w:rPr>
              <w:lastRenderedPageBreak/>
              <mc:AlternateContent>
                <mc:Choice Requires="wps">
                  <w:drawing>
                    <wp:anchor distT="0" distB="0" distL="114300" distR="114300" simplePos="0" relativeHeight="251691008" behindDoc="0" locked="0" layoutInCell="1" allowOverlap="1" wp14:anchorId="5CB028EB" wp14:editId="010A398E">
                      <wp:simplePos x="0" y="0"/>
                      <wp:positionH relativeFrom="column">
                        <wp:posOffset>3053062</wp:posOffset>
                      </wp:positionH>
                      <wp:positionV relativeFrom="paragraph">
                        <wp:posOffset>592483</wp:posOffset>
                      </wp:positionV>
                      <wp:extent cx="446259" cy="276293"/>
                      <wp:effectExtent l="0" t="0" r="11430" b="15875"/>
                      <wp:wrapNone/>
                      <wp:docPr id="8" name="Oval 8"/>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92CF9" id="Oval 8" o:spid="_x0000_s1026" style="position:absolute;margin-left:240.4pt;margin-top:46.65pt;width:35.1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" filled="f" strokecolor="red" strokeweight="1pt">
                      <v:stroke joinstyle="miter"/>
                    </v:oval>
                  </w:pict>
                </mc:Fallback>
              </mc:AlternateContent>
            </w:r>
            <w:r w:rsidRPr="000B4583">
              <w:rPr>
                <w:noProof/>
              </w:rPr>
              <w:drawing>
                <wp:inline distT="0" distB="0" distL="0" distR="0" wp14:anchorId="1C6A1EA1" wp14:editId="5AD4F1CE">
                  <wp:extent cx="5501675" cy="22103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3691" cy="2219193"/>
                          </a:xfrm>
                          <a:prstGeom prst="rect">
                            <a:avLst/>
                          </a:prstGeom>
                        </pic:spPr>
                      </pic:pic>
                    </a:graphicData>
                  </a:graphic>
                </wp:inline>
              </w:drawing>
            </w:r>
          </w:p>
          <w:p w14:paraId="70D7B867" w14:textId="6667ECDC" w:rsidR="00763372" w:rsidRPr="008C085B" w:rsidRDefault="00763372" w:rsidP="00763372">
            <w:pPr>
              <w:rPr>
                <w:rFonts w:ascii="Times" w:hAnsi="Times"/>
                <w:color w:val="FF0000"/>
              </w:rPr>
            </w:pPr>
          </w:p>
          <w:p w14:paraId="2DC02121" w14:textId="6E527A63" w:rsidR="0060337D" w:rsidRDefault="0060337D" w:rsidP="00763372">
            <w:pPr>
              <w:pStyle w:val="ListParagraph"/>
              <w:numPr>
                <w:ilvl w:val="0"/>
                <w:numId w:val="14"/>
              </w:numPr>
              <w:rPr>
                <w:rFonts w:ascii="Times" w:hAnsi="Times"/>
                <w:color w:val="000000" w:themeColor="text1"/>
              </w:rPr>
            </w:pPr>
            <w:r>
              <w:rPr>
                <w:rFonts w:ascii="Times" w:hAnsi="Times"/>
                <w:color w:val="000000" w:themeColor="text1"/>
              </w:rPr>
              <w:t>Select “Lite” for the service type and Click “Create”</w:t>
            </w:r>
            <w:r>
              <w:rPr>
                <w:rFonts w:ascii="Times" w:hAnsi="Times"/>
                <w:noProof/>
              </w:rPr>
              <w:t xml:space="preserve"> </w:t>
            </w:r>
          </w:p>
          <w:p w14:paraId="31207FB0" w14:textId="3D9771EB" w:rsidR="0060337D" w:rsidRDefault="0060337D" w:rsidP="0060337D">
            <w:pPr>
              <w:rPr>
                <w:rFonts w:ascii="Times" w:hAnsi="Times"/>
                <w:color w:val="000000" w:themeColor="text1"/>
              </w:rPr>
            </w:pPr>
          </w:p>
          <w:p w14:paraId="1AB72085" w14:textId="6D2E211F" w:rsidR="0060337D" w:rsidRDefault="0060337D" w:rsidP="0060337D">
            <w:pPr>
              <w:rPr>
                <w:rFonts w:ascii="Times" w:hAnsi="Times"/>
                <w:color w:val="000000" w:themeColor="text1"/>
              </w:rPr>
            </w:pPr>
            <w:r>
              <w:rPr>
                <w:rFonts w:ascii="Times" w:hAnsi="Times"/>
                <w:noProof/>
              </w:rPr>
              <mc:AlternateContent>
                <mc:Choice Requires="wps">
                  <w:drawing>
                    <wp:anchor distT="0" distB="0" distL="114300" distR="114300" simplePos="0" relativeHeight="251695104" behindDoc="0" locked="0" layoutInCell="1" allowOverlap="1" wp14:anchorId="1774A0AA" wp14:editId="1F37BFEA">
                      <wp:simplePos x="0" y="0"/>
                      <wp:positionH relativeFrom="column">
                        <wp:posOffset>5122047</wp:posOffset>
                      </wp:positionH>
                      <wp:positionV relativeFrom="paragraph">
                        <wp:posOffset>1869760</wp:posOffset>
                      </wp:positionV>
                      <wp:extent cx="446259" cy="276293"/>
                      <wp:effectExtent l="0" t="0" r="11430" b="15875"/>
                      <wp:wrapNone/>
                      <wp:docPr id="13" name="Oval 13"/>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22B62" id="Oval 13" o:spid="_x0000_s1026" style="position:absolute;margin-left:403.3pt;margin-top:147.25pt;width:35.1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" filled="f" strokecolor="red" strokeweight="1pt">
                      <v:stroke joinstyle="miter"/>
                    </v:oval>
                  </w:pict>
                </mc:Fallback>
              </mc:AlternateContent>
            </w:r>
            <w:r>
              <w:rPr>
                <w:rFonts w:ascii="Times" w:hAnsi="Times"/>
                <w:noProof/>
              </w:rPr>
              <mc:AlternateContent>
                <mc:Choice Requires="wps">
                  <w:drawing>
                    <wp:anchor distT="0" distB="0" distL="114300" distR="114300" simplePos="0" relativeHeight="251693056" behindDoc="0" locked="0" layoutInCell="1" allowOverlap="1" wp14:anchorId="64F69F4A" wp14:editId="7B57DD70">
                      <wp:simplePos x="0" y="0"/>
                      <wp:positionH relativeFrom="column">
                        <wp:posOffset>-15697</wp:posOffset>
                      </wp:positionH>
                      <wp:positionV relativeFrom="paragraph">
                        <wp:posOffset>1284893</wp:posOffset>
                      </wp:positionV>
                      <wp:extent cx="446259" cy="276293"/>
                      <wp:effectExtent l="0" t="0" r="11430" b="15875"/>
                      <wp:wrapNone/>
                      <wp:docPr id="12" name="Oval 12"/>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690B6" id="Oval 12" o:spid="_x0000_s1026" style="position:absolute;margin-left:-1.25pt;margin-top:101.15pt;width:35.1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" filled="f" strokecolor="red" strokeweight="1pt">
                      <v:stroke joinstyle="miter"/>
                    </v:oval>
                  </w:pict>
                </mc:Fallback>
              </mc:AlternateContent>
            </w:r>
            <w:r w:rsidRPr="000B4583">
              <w:rPr>
                <w:noProof/>
              </w:rPr>
              <w:drawing>
                <wp:inline distT="0" distB="0" distL="0" distR="0" wp14:anchorId="071EE881" wp14:editId="77CB7EA2">
                  <wp:extent cx="5560027" cy="214164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957" cy="2148546"/>
                          </a:xfrm>
                          <a:prstGeom prst="rect">
                            <a:avLst/>
                          </a:prstGeom>
                        </pic:spPr>
                      </pic:pic>
                    </a:graphicData>
                  </a:graphic>
                </wp:inline>
              </w:drawing>
            </w:r>
          </w:p>
          <w:p w14:paraId="4F98029D" w14:textId="280D2797" w:rsidR="00763372" w:rsidRPr="008C085B" w:rsidRDefault="00763372" w:rsidP="00763372">
            <w:pPr>
              <w:rPr>
                <w:rFonts w:ascii="Times" w:hAnsi="Times"/>
                <w:color w:val="FF0000"/>
              </w:rPr>
            </w:pPr>
          </w:p>
          <w:p w14:paraId="15A922E5" w14:textId="4EA97429" w:rsid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Click “</w:t>
            </w:r>
            <w:r w:rsidR="00D9216B">
              <w:rPr>
                <w:rFonts w:ascii="Times" w:hAnsi="Times"/>
                <w:color w:val="000000" w:themeColor="text1"/>
              </w:rPr>
              <w:t>Confirm”.</w:t>
            </w:r>
          </w:p>
          <w:p w14:paraId="55DA1971" w14:textId="25712413" w:rsidR="00D9216B" w:rsidRDefault="00D9216B" w:rsidP="00D9216B">
            <w:pPr>
              <w:rPr>
                <w:rFonts w:ascii="Times" w:hAnsi="Times"/>
                <w:color w:val="000000" w:themeColor="text1"/>
              </w:rPr>
            </w:pPr>
          </w:p>
          <w:p w14:paraId="53F5485D" w14:textId="1BB48C39" w:rsidR="00D9216B" w:rsidRDefault="00D9216B" w:rsidP="00D9216B">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678720" behindDoc="0" locked="0" layoutInCell="1" allowOverlap="1" wp14:anchorId="3EB04429" wp14:editId="766CF195">
                      <wp:simplePos x="0" y="0"/>
                      <wp:positionH relativeFrom="column">
                        <wp:posOffset>3427273</wp:posOffset>
                      </wp:positionH>
                      <wp:positionV relativeFrom="paragraph">
                        <wp:posOffset>1083995</wp:posOffset>
                      </wp:positionV>
                      <wp:extent cx="458625" cy="177618"/>
                      <wp:effectExtent l="0" t="0" r="11430" b="13335"/>
                      <wp:wrapNone/>
                      <wp:docPr id="193" name="Oval 193"/>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14BF0" id="Oval 193" o:spid="_x0000_s1026" style="position:absolute;margin-left:269.85pt;margin-top:85.35pt;width:36.1pt;height: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" filled="f" strokecolor="red" strokeweight="1.25pt">
                      <v:stroke joinstyle="miter"/>
                    </v:oval>
                  </w:pict>
                </mc:Fallback>
              </mc:AlternateContent>
            </w:r>
            <w:r w:rsidRPr="00C76A83">
              <w:rPr>
                <w:noProof/>
              </w:rPr>
              <w:drawing>
                <wp:inline distT="0" distB="0" distL="0" distR="0" wp14:anchorId="522FB928" wp14:editId="0BDF24C0">
                  <wp:extent cx="3923377" cy="128635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9475" cy="1291637"/>
                          </a:xfrm>
                          <a:prstGeom prst="rect">
                            <a:avLst/>
                          </a:prstGeom>
                        </pic:spPr>
                      </pic:pic>
                    </a:graphicData>
                  </a:graphic>
                </wp:inline>
              </w:drawing>
            </w:r>
          </w:p>
          <w:p w14:paraId="26DDDF86" w14:textId="28D4E130" w:rsidR="00D9216B" w:rsidRDefault="00D9216B" w:rsidP="00D9216B">
            <w:pPr>
              <w:rPr>
                <w:rFonts w:ascii="Times" w:hAnsi="Times"/>
                <w:color w:val="000000" w:themeColor="text1"/>
              </w:rPr>
            </w:pPr>
          </w:p>
          <w:p w14:paraId="14AC6736" w14:textId="59B7598C" w:rsidR="00763372" w:rsidRP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Once back in the new project page, click “Refresh”, enter “Digit Analysis” for the project name, and click “Create”.</w:t>
            </w:r>
          </w:p>
          <w:p w14:paraId="3500490D" w14:textId="77777777" w:rsidR="00763372" w:rsidRPr="008C085B" w:rsidRDefault="00763372" w:rsidP="00763372">
            <w:pPr>
              <w:rPr>
                <w:rFonts w:ascii="Times" w:hAnsi="Times"/>
                <w:color w:val="000000" w:themeColor="text1"/>
              </w:rPr>
            </w:pPr>
          </w:p>
          <w:p w14:paraId="075FCE53" w14:textId="4ED2E65B" w:rsidR="00D9216B" w:rsidRDefault="00D9216B" w:rsidP="00763372">
            <w:pP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697152" behindDoc="0" locked="0" layoutInCell="1" allowOverlap="1" wp14:anchorId="29D089FA" wp14:editId="65CC7DC4">
                      <wp:simplePos x="0" y="0"/>
                      <wp:positionH relativeFrom="column">
                        <wp:posOffset>127128</wp:posOffset>
                      </wp:positionH>
                      <wp:positionV relativeFrom="paragraph">
                        <wp:posOffset>510489</wp:posOffset>
                      </wp:positionV>
                      <wp:extent cx="657842" cy="374970"/>
                      <wp:effectExtent l="0" t="0" r="15875" b="19050"/>
                      <wp:wrapNone/>
                      <wp:docPr id="16" name="Oval 16"/>
                      <wp:cNvGraphicFramePr/>
                      <a:graphic xmlns:a="http://schemas.openxmlformats.org/drawingml/2006/main">
                        <a:graphicData uri="http://schemas.microsoft.com/office/word/2010/wordprocessingShape">
                          <wps:wsp>
                            <wps:cNvSpPr/>
                            <wps:spPr>
                              <a:xfrm>
                                <a:off x="0" y="0"/>
                                <a:ext cx="657842" cy="37497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8D852" id="Oval 16" o:spid="_x0000_s1026" style="position:absolute;margin-left:10pt;margin-top:40.2pt;width:51.8pt;height:29.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699200" behindDoc="0" locked="0" layoutInCell="1" allowOverlap="1" wp14:anchorId="03AD66FE" wp14:editId="6CA1E59B">
                      <wp:simplePos x="0" y="0"/>
                      <wp:positionH relativeFrom="column">
                        <wp:posOffset>2933339</wp:posOffset>
                      </wp:positionH>
                      <wp:positionV relativeFrom="paragraph">
                        <wp:posOffset>975424</wp:posOffset>
                      </wp:positionV>
                      <wp:extent cx="458625" cy="177618"/>
                      <wp:effectExtent l="0" t="0" r="11430" b="13335"/>
                      <wp:wrapNone/>
                      <wp:docPr id="17" name="Oval 17"/>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1E853" id="Oval 17" o:spid="_x0000_s1026" style="position:absolute;margin-left:230.95pt;margin-top:76.8pt;width:36.1pt;height: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" filled="f" strokecolor="red" strokeweight="1.25pt">
                      <v:stroke joinstyle="miter"/>
                    </v:oval>
                  </w:pict>
                </mc:Fallback>
              </mc:AlternateContent>
            </w:r>
            <w:r w:rsidRPr="000B4583">
              <w:rPr>
                <w:noProof/>
              </w:rPr>
              <w:drawing>
                <wp:inline distT="0" distB="0" distL="0" distR="0" wp14:anchorId="5A6D5FE5" wp14:editId="5F7188BC">
                  <wp:extent cx="5423905" cy="217910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4142" cy="2183217"/>
                          </a:xfrm>
                          <a:prstGeom prst="rect">
                            <a:avLst/>
                          </a:prstGeom>
                        </pic:spPr>
                      </pic:pic>
                    </a:graphicData>
                  </a:graphic>
                </wp:inline>
              </w:drawing>
            </w:r>
          </w:p>
          <w:p w14:paraId="120D147C" w14:textId="7101C46E" w:rsidR="00D9216B" w:rsidRDefault="00D9216B" w:rsidP="00763372">
            <w:pPr>
              <w:rPr>
                <w:rFonts w:ascii="Times" w:hAnsi="Times"/>
                <w:color w:val="000000" w:themeColor="text1"/>
              </w:rPr>
            </w:pPr>
          </w:p>
          <w:p w14:paraId="66FF47AB" w14:textId="7774D28A" w:rsidR="00763372" w:rsidRPr="001D2071" w:rsidRDefault="00763372" w:rsidP="00763372">
            <w:pPr>
              <w:rPr>
                <w:rFonts w:ascii="Times" w:hAnsi="Times"/>
                <w:color w:val="000000" w:themeColor="text1"/>
              </w:rPr>
            </w:pPr>
          </w:p>
          <w:p w14:paraId="6A6D640E" w14:textId="57BDE886" w:rsid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You have now successfully created your Watson Studio project.  You should see your project’s main page.</w:t>
            </w:r>
          </w:p>
          <w:p w14:paraId="2B8E4834" w14:textId="77777777" w:rsidR="00D9216B" w:rsidRPr="00763372" w:rsidRDefault="00D9216B" w:rsidP="00D9216B">
            <w:pPr>
              <w:pStyle w:val="ListParagraph"/>
              <w:rPr>
                <w:rFonts w:ascii="Times" w:hAnsi="Times"/>
                <w:color w:val="000000" w:themeColor="text1"/>
              </w:rPr>
            </w:pPr>
          </w:p>
          <w:p w14:paraId="01A44D5F" w14:textId="61343970" w:rsidR="00763372" w:rsidRPr="001D2071" w:rsidRDefault="00D9216B" w:rsidP="00763372">
            <w:pPr>
              <w:rPr>
                <w:rFonts w:ascii="Times" w:hAnsi="Times"/>
                <w:color w:val="000000" w:themeColor="text1"/>
              </w:rPr>
            </w:pPr>
            <w:r w:rsidRPr="00D9216B">
              <w:rPr>
                <w:rFonts w:ascii="Times" w:hAnsi="Times"/>
                <w:noProof/>
                <w:color w:val="000000" w:themeColor="text1"/>
              </w:rPr>
              <w:drawing>
                <wp:inline distT="0" distB="0" distL="0" distR="0" wp14:anchorId="2B8C73DA" wp14:editId="5F5593B8">
                  <wp:extent cx="6062802" cy="29090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0618" cy="2912772"/>
                          </a:xfrm>
                          <a:prstGeom prst="rect">
                            <a:avLst/>
                          </a:prstGeom>
                        </pic:spPr>
                      </pic:pic>
                    </a:graphicData>
                  </a:graphic>
                </wp:inline>
              </w:drawing>
            </w:r>
          </w:p>
          <w:p w14:paraId="7FA7C88D" w14:textId="77777777" w:rsidR="00763372" w:rsidRDefault="00763372" w:rsidP="00763372">
            <w:pPr>
              <w:rPr>
                <w:rFonts w:ascii="Times" w:hAnsi="Times"/>
                <w:color w:val="000000" w:themeColor="text1"/>
              </w:rPr>
            </w:pPr>
          </w:p>
          <w:p w14:paraId="2ABFCF59" w14:textId="39741923" w:rsidR="00763372" w:rsidRPr="008C085B" w:rsidRDefault="00763372" w:rsidP="00763372">
            <w:pPr>
              <w:rPr>
                <w:rFonts w:ascii="Times" w:hAnsi="Times"/>
                <w:color w:val="000000" w:themeColor="text1"/>
              </w:rPr>
            </w:pPr>
          </w:p>
          <w:p w14:paraId="2E4F2488" w14:textId="74B5C72C" w:rsidR="00A31355" w:rsidRPr="00A31355" w:rsidRDefault="00A31355" w:rsidP="00A31355">
            <w:pPr>
              <w:rPr>
                <w:rFonts w:cstheme="minorHAnsi"/>
                <w:b/>
                <w:u w:val="single"/>
              </w:rPr>
            </w:pPr>
          </w:p>
        </w:tc>
      </w:tr>
    </w:tbl>
    <w:p w14:paraId="011E26D1" w14:textId="77777777" w:rsidR="00A31355" w:rsidRDefault="00A31355" w:rsidP="00A31355"/>
    <w:p w14:paraId="16945848" w14:textId="2958312F" w:rsidR="005C28A4" w:rsidRDefault="005C28A4">
      <w:r>
        <w:br w:type="page"/>
      </w:r>
    </w:p>
    <w:p w14:paraId="59F3F3C2" w14:textId="77FA4B5A" w:rsidR="005C28A4" w:rsidRDefault="00AE2379" w:rsidP="00577281">
      <w:pPr>
        <w:pStyle w:val="Heading1"/>
        <w:jc w:val="left"/>
      </w:pPr>
      <w:bookmarkStart w:id="4" w:name="_Toc515004198"/>
      <w:r>
        <w:lastRenderedPageBreak/>
        <w:t>Module 2: Create a Model Flow to Design a Neural Network for MNIST Data</w:t>
      </w:r>
      <w:bookmarkEnd w:id="4"/>
    </w:p>
    <w:p w14:paraId="5829C0D7" w14:textId="54D7EFC4" w:rsidR="00455CCC" w:rsidRDefault="00455CCC" w:rsidP="00455CCC"/>
    <w:p w14:paraId="7B160F1C" w14:textId="70CB37CE" w:rsidR="00455CCC" w:rsidRPr="00455CCC" w:rsidRDefault="00455CCC" w:rsidP="00455CCC">
      <w:r>
        <w:t xml:space="preserve">In this module, you will use the Watson Studio Model Flow editor and Experiment Builder to design and build </w:t>
      </w:r>
      <w:proofErr w:type="gramStart"/>
      <w:r>
        <w:t>a  single</w:t>
      </w:r>
      <w:proofErr w:type="gramEnd"/>
      <w:r>
        <w:t xml:space="preserve"> layer Neural Network model for the MNIST dataset.</w:t>
      </w:r>
    </w:p>
    <w:p w14:paraId="411B24AA" w14:textId="65C98A2F" w:rsidR="005C28A4" w:rsidRDefault="005C28A4" w:rsidP="005C28A4"/>
    <w:tbl>
      <w:tblPr>
        <w:tblStyle w:val="TableGrid"/>
        <w:tblW w:w="0" w:type="auto"/>
        <w:tblLayout w:type="fixed"/>
        <w:tblLook w:val="04A0" w:firstRow="1" w:lastRow="0" w:firstColumn="1" w:lastColumn="0" w:noHBand="0" w:noVBand="1"/>
      </w:tblPr>
      <w:tblGrid>
        <w:gridCol w:w="805"/>
        <w:gridCol w:w="9985"/>
      </w:tblGrid>
      <w:tr w:rsidR="005C28A4" w:rsidRPr="00A31355" w14:paraId="41C88C46" w14:textId="77777777" w:rsidTr="009E7B06">
        <w:trPr>
          <w:trHeight w:val="566"/>
          <w:tblHeader/>
        </w:trPr>
        <w:tc>
          <w:tcPr>
            <w:tcW w:w="805" w:type="dxa"/>
            <w:shd w:val="clear" w:color="auto" w:fill="D9D9D9" w:themeFill="background1" w:themeFillShade="D9"/>
          </w:tcPr>
          <w:p w14:paraId="495A522B" w14:textId="77777777" w:rsidR="005C28A4" w:rsidRPr="00A31355" w:rsidRDefault="005C28A4"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290F0F3E" w14:textId="0DA979C3" w:rsidR="005C28A4" w:rsidRPr="00A31355" w:rsidRDefault="005C28A4" w:rsidP="009E7B06">
            <w:pPr>
              <w:tabs>
                <w:tab w:val="left" w:pos="3870"/>
                <w:tab w:val="left" w:pos="4050"/>
              </w:tabs>
              <w:jc w:val="center"/>
              <w:rPr>
                <w:rFonts w:cstheme="minorHAnsi"/>
                <w:sz w:val="28"/>
                <w:szCs w:val="28"/>
              </w:rPr>
            </w:pPr>
            <w:r w:rsidRPr="00A31355">
              <w:rPr>
                <w:rFonts w:cstheme="minorHAnsi"/>
                <w:sz w:val="28"/>
                <w:szCs w:val="28"/>
              </w:rPr>
              <w:t>Action</w:t>
            </w:r>
          </w:p>
        </w:tc>
      </w:tr>
      <w:tr w:rsidR="0005100D" w:rsidRPr="00A31355" w14:paraId="72E2D68D" w14:textId="77777777" w:rsidTr="009E7B06">
        <w:tc>
          <w:tcPr>
            <w:tcW w:w="805" w:type="dxa"/>
          </w:tcPr>
          <w:p w14:paraId="1B3C0240" w14:textId="4621E312" w:rsidR="0005100D" w:rsidRDefault="00715BE5" w:rsidP="009E7B06">
            <w:pPr>
              <w:jc w:val="center"/>
              <w:rPr>
                <w:rFonts w:cstheme="minorHAnsi"/>
              </w:rPr>
            </w:pPr>
            <w:r>
              <w:rPr>
                <w:rFonts w:cstheme="minorHAnsi"/>
              </w:rPr>
              <w:t>1</w:t>
            </w:r>
          </w:p>
        </w:tc>
        <w:tc>
          <w:tcPr>
            <w:tcW w:w="9985" w:type="dxa"/>
          </w:tcPr>
          <w:p w14:paraId="46F396F4" w14:textId="0B2F53EB" w:rsidR="00EC5D46" w:rsidRDefault="00EC5D46" w:rsidP="00EC5D46">
            <w:pPr>
              <w:rPr>
                <w:rFonts w:cstheme="minorHAnsi"/>
                <w:b/>
                <w:u w:val="single"/>
              </w:rPr>
            </w:pPr>
            <w:r>
              <w:rPr>
                <w:rFonts w:cstheme="minorHAnsi"/>
                <w:b/>
                <w:u w:val="single"/>
              </w:rPr>
              <w:t>Create a Connection to the Cloud Object Storage</w:t>
            </w:r>
          </w:p>
          <w:p w14:paraId="23B2E5E0" w14:textId="2300001E" w:rsidR="00EC5D46" w:rsidRDefault="00EC5D46" w:rsidP="00EC5D46">
            <w:pPr>
              <w:rPr>
                <w:rFonts w:cstheme="minorHAnsi"/>
                <w:b/>
                <w:u w:val="single"/>
              </w:rPr>
            </w:pPr>
          </w:p>
          <w:p w14:paraId="4C9CC1AF" w14:textId="77777777" w:rsidR="0005100D" w:rsidRDefault="00EC5D46" w:rsidP="00EC5D46">
            <w:pPr>
              <w:rPr>
                <w:rFonts w:ascii="Times" w:hAnsi="Times" w:cstheme="minorHAnsi"/>
              </w:rPr>
            </w:pPr>
            <w:r>
              <w:rPr>
                <w:rFonts w:ascii="Times" w:hAnsi="Times" w:cstheme="minorHAnsi"/>
              </w:rPr>
              <w:t>In order for your project to use the you COS instance as a data source, you need to create a connect to the service.  For this, you will need the COS credentials you noted in earlier.</w:t>
            </w:r>
          </w:p>
          <w:p w14:paraId="28C4C0BF" w14:textId="77777777" w:rsidR="00EC5D46" w:rsidRDefault="00EC5D46" w:rsidP="00EC5D46">
            <w:pPr>
              <w:rPr>
                <w:rFonts w:ascii="Times" w:hAnsi="Times" w:cstheme="minorHAnsi"/>
              </w:rPr>
            </w:pPr>
          </w:p>
          <w:p w14:paraId="22C7D53B" w14:textId="2DA0E2DB" w:rsidR="00EC5D46" w:rsidRDefault="00EC5D46" w:rsidP="00EC5D46">
            <w:pPr>
              <w:pStyle w:val="ListParagraph"/>
              <w:numPr>
                <w:ilvl w:val="0"/>
                <w:numId w:val="19"/>
              </w:numPr>
              <w:rPr>
                <w:rFonts w:ascii="Times" w:hAnsi="Times"/>
                <w:color w:val="000000" w:themeColor="text1"/>
              </w:rPr>
            </w:pPr>
            <w:r>
              <w:rPr>
                <w:rFonts w:ascii="Times" w:hAnsi="Times"/>
                <w:color w:val="000000" w:themeColor="text1"/>
              </w:rPr>
              <w:t xml:space="preserve">In your Watson Studio project, select </w:t>
            </w:r>
            <w:r w:rsidR="00BE0939">
              <w:rPr>
                <w:rFonts w:ascii="Times" w:hAnsi="Times"/>
                <w:color w:val="000000" w:themeColor="text1"/>
              </w:rPr>
              <w:t>the “Add to Project” menu and select “Connection”.</w:t>
            </w:r>
          </w:p>
          <w:p w14:paraId="102BC34E" w14:textId="33817B16" w:rsidR="00BE0939" w:rsidRDefault="00BE0939" w:rsidP="00BE0939">
            <w:pPr>
              <w:rPr>
                <w:rFonts w:ascii="Times" w:hAnsi="Times"/>
                <w:color w:val="000000" w:themeColor="text1"/>
              </w:rPr>
            </w:pPr>
          </w:p>
          <w:p w14:paraId="095BC64C" w14:textId="2A049709" w:rsidR="00BE0939" w:rsidRDefault="00BE0939" w:rsidP="00BE093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09440" behindDoc="0" locked="0" layoutInCell="1" allowOverlap="1" wp14:anchorId="559A822F" wp14:editId="3426EB6D">
                      <wp:simplePos x="0" y="0"/>
                      <wp:positionH relativeFrom="column">
                        <wp:posOffset>3508430</wp:posOffset>
                      </wp:positionH>
                      <wp:positionV relativeFrom="paragraph">
                        <wp:posOffset>579449</wp:posOffset>
                      </wp:positionV>
                      <wp:extent cx="703890" cy="256558"/>
                      <wp:effectExtent l="0" t="0" r="7620" b="10160"/>
                      <wp:wrapNone/>
                      <wp:docPr id="42" name="Oval 42"/>
                      <wp:cNvGraphicFramePr/>
                      <a:graphic xmlns:a="http://schemas.openxmlformats.org/drawingml/2006/main">
                        <a:graphicData uri="http://schemas.microsoft.com/office/word/2010/wordprocessingShape">
                          <wps:wsp>
                            <wps:cNvSpPr/>
                            <wps:spPr>
                              <a:xfrm>
                                <a:off x="0" y="0"/>
                                <a:ext cx="703890"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712C1" id="Oval 42" o:spid="_x0000_s1026" style="position:absolute;margin-left:276.25pt;margin-top:45.65pt;width:55.4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570AEA26" wp14:editId="22F943F9">
                  <wp:extent cx="4828426" cy="21861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6260" cy="2189659"/>
                          </a:xfrm>
                          <a:prstGeom prst="rect">
                            <a:avLst/>
                          </a:prstGeom>
                        </pic:spPr>
                      </pic:pic>
                    </a:graphicData>
                  </a:graphic>
                </wp:inline>
              </w:drawing>
            </w:r>
          </w:p>
          <w:p w14:paraId="5D9EAA52" w14:textId="71735969" w:rsidR="00BE0939" w:rsidRDefault="00BE0939" w:rsidP="00BE0939">
            <w:pPr>
              <w:rPr>
                <w:rFonts w:ascii="Times" w:hAnsi="Times"/>
                <w:color w:val="000000" w:themeColor="text1"/>
              </w:rPr>
            </w:pPr>
          </w:p>
          <w:p w14:paraId="4AE25202" w14:textId="77777777" w:rsidR="00BE0939" w:rsidRPr="00BE0939" w:rsidRDefault="00BE0939" w:rsidP="00BE0939">
            <w:pPr>
              <w:rPr>
                <w:rFonts w:ascii="Times" w:hAnsi="Times"/>
                <w:color w:val="000000" w:themeColor="text1"/>
              </w:rPr>
            </w:pPr>
          </w:p>
          <w:p w14:paraId="6C3E5071" w14:textId="0A023A91" w:rsidR="00BE0939" w:rsidRDefault="00BE0939" w:rsidP="00EC5D46">
            <w:pPr>
              <w:pStyle w:val="ListParagraph"/>
              <w:numPr>
                <w:ilvl w:val="0"/>
                <w:numId w:val="19"/>
              </w:numPr>
              <w:rPr>
                <w:rFonts w:ascii="Times" w:hAnsi="Times"/>
                <w:color w:val="000000" w:themeColor="text1"/>
              </w:rPr>
            </w:pPr>
            <w:r>
              <w:rPr>
                <w:rFonts w:ascii="Times" w:hAnsi="Times"/>
                <w:color w:val="000000" w:themeColor="text1"/>
              </w:rPr>
              <w:t>In the “IBM Services” section, select “Cloud Object Storage” (not infrastructure).</w:t>
            </w:r>
          </w:p>
          <w:p w14:paraId="78915125" w14:textId="35FB780A" w:rsidR="00BE0939" w:rsidRDefault="00BE0939" w:rsidP="00BE0939">
            <w:pPr>
              <w:rPr>
                <w:rFonts w:ascii="Times" w:hAnsi="Times"/>
                <w:color w:val="000000" w:themeColor="text1"/>
              </w:rPr>
            </w:pPr>
          </w:p>
          <w:p w14:paraId="133BA5C3" w14:textId="77B5F0BF" w:rsidR="00BE0939" w:rsidRDefault="00BE0939" w:rsidP="00BE0939">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1488" behindDoc="0" locked="0" layoutInCell="1" allowOverlap="1" wp14:anchorId="46EED0DC" wp14:editId="27982035">
                      <wp:simplePos x="0" y="0"/>
                      <wp:positionH relativeFrom="column">
                        <wp:posOffset>1433172</wp:posOffset>
                      </wp:positionH>
                      <wp:positionV relativeFrom="paragraph">
                        <wp:posOffset>501193</wp:posOffset>
                      </wp:positionV>
                      <wp:extent cx="1144644" cy="256558"/>
                      <wp:effectExtent l="0" t="0" r="11430" b="10160"/>
                      <wp:wrapNone/>
                      <wp:docPr id="45" name="Oval 45"/>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D4AC5" id="Oval 45" o:spid="_x0000_s1026" style="position:absolute;margin-left:112.85pt;margin-top:39.45pt;width:90.1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7532FE41" wp14:editId="4050EF96">
                  <wp:extent cx="6203315" cy="1819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3315" cy="1819910"/>
                          </a:xfrm>
                          <a:prstGeom prst="rect">
                            <a:avLst/>
                          </a:prstGeom>
                        </pic:spPr>
                      </pic:pic>
                    </a:graphicData>
                  </a:graphic>
                </wp:inline>
              </w:drawing>
            </w:r>
          </w:p>
          <w:p w14:paraId="1A87DD8B" w14:textId="3E10D3C6" w:rsidR="00BE0939" w:rsidRPr="00BE0939" w:rsidRDefault="00BE0939" w:rsidP="00BE0939">
            <w:pPr>
              <w:rPr>
                <w:rFonts w:ascii="Times" w:hAnsi="Times"/>
                <w:color w:val="000000" w:themeColor="text1"/>
              </w:rPr>
            </w:pPr>
          </w:p>
          <w:p w14:paraId="363FF0B5" w14:textId="40AB7898" w:rsidR="00BE0939" w:rsidRDefault="00BE0939" w:rsidP="00FF6408">
            <w:pPr>
              <w:pStyle w:val="ListParagraph"/>
              <w:numPr>
                <w:ilvl w:val="0"/>
                <w:numId w:val="19"/>
              </w:numPr>
              <w:rPr>
                <w:rFonts w:ascii="Times" w:hAnsi="Times"/>
                <w:color w:val="000000" w:themeColor="text1"/>
              </w:rPr>
            </w:pPr>
            <w:r w:rsidRPr="00FF6408">
              <w:rPr>
                <w:rFonts w:ascii="Times" w:hAnsi="Times"/>
                <w:color w:val="000000" w:themeColor="text1"/>
              </w:rPr>
              <w:t xml:space="preserve">Name your connection “COS Connection” and complete the form </w:t>
            </w:r>
            <w:r w:rsidR="006573CA">
              <w:rPr>
                <w:rFonts w:ascii="Times" w:hAnsi="Times"/>
                <w:color w:val="000000" w:themeColor="text1"/>
              </w:rPr>
              <w:t>with the credentials</w:t>
            </w:r>
            <w:r w:rsidR="00F815B6">
              <w:rPr>
                <w:rFonts w:ascii="Times" w:hAnsi="Times"/>
                <w:color w:val="000000" w:themeColor="text1"/>
              </w:rPr>
              <w:t xml:space="preserve"> found at the </w:t>
            </w:r>
            <w:r w:rsidR="00F815B6">
              <w:rPr>
                <w:rFonts w:ascii="Times" w:hAnsi="Times"/>
                <w:color w:val="000000" w:themeColor="text1"/>
              </w:rPr>
              <w:lastRenderedPageBreak/>
              <w:t>following location (without the quotes)</w:t>
            </w:r>
            <w:r w:rsidR="00FF6408" w:rsidRPr="00FF6408">
              <w:rPr>
                <w:rFonts w:ascii="Times" w:hAnsi="Times"/>
                <w:color w:val="000000" w:themeColor="text1"/>
              </w:rPr>
              <w:t xml:space="preserve">. </w:t>
            </w:r>
            <w:r w:rsidR="00FF6408">
              <w:rPr>
                <w:rFonts w:ascii="Times" w:hAnsi="Times"/>
                <w:color w:val="000000" w:themeColor="text1"/>
              </w:rPr>
              <w:t xml:space="preserve">  </w:t>
            </w:r>
            <w:r w:rsidR="00F815B6">
              <w:rPr>
                <w:rFonts w:ascii="Times" w:hAnsi="Times"/>
                <w:color w:val="000000" w:themeColor="text1"/>
              </w:rPr>
              <w:t xml:space="preserve">Please note that “Access Key” and “Secret Key” are not required.  </w:t>
            </w:r>
            <w:r w:rsidR="00FF6408">
              <w:rPr>
                <w:rFonts w:ascii="Times" w:hAnsi="Times"/>
                <w:color w:val="000000" w:themeColor="text1"/>
              </w:rPr>
              <w:t>When complete, click “Create”.</w:t>
            </w:r>
          </w:p>
          <w:p w14:paraId="68863003" w14:textId="77777777" w:rsidR="00F815B6" w:rsidRDefault="00F815B6" w:rsidP="006573CA">
            <w:pPr>
              <w:rPr>
                <w:rFonts w:ascii="Times" w:hAnsi="Times"/>
                <w:color w:val="000000" w:themeColor="text1"/>
              </w:rPr>
            </w:pPr>
          </w:p>
          <w:p w14:paraId="50D970B3" w14:textId="27AB4DC0" w:rsidR="006573CA" w:rsidRPr="007E3949" w:rsidRDefault="007E3949" w:rsidP="007E3949">
            <w:pPr>
              <w:pStyle w:val="HTMLPreformatted"/>
              <w:wordWrap w:val="0"/>
              <w:jc w:val="center"/>
              <w:textAlignment w:val="baseline"/>
              <w:rPr>
                <w:rFonts w:ascii="inherit" w:hAnsi="inherit"/>
                <w:b/>
                <w:color w:val="FF0000"/>
                <w:sz w:val="27"/>
                <w:szCs w:val="27"/>
              </w:rPr>
            </w:pPr>
            <w:r w:rsidRPr="007E3949">
              <w:rPr>
                <w:rFonts w:ascii="inherit" w:hAnsi="inherit"/>
                <w:b/>
                <w:color w:val="FF0000"/>
                <w:sz w:val="27"/>
                <w:szCs w:val="27"/>
              </w:rPr>
              <w:t>&lt;Insert URL Here&gt;</w:t>
            </w:r>
          </w:p>
          <w:p w14:paraId="40ABF186" w14:textId="5D1B81FE" w:rsidR="006573CA" w:rsidRPr="006573CA" w:rsidRDefault="006573CA" w:rsidP="006573CA">
            <w:pPr>
              <w:rPr>
                <w:rFonts w:ascii="Times" w:hAnsi="Times"/>
                <w:color w:val="000000" w:themeColor="text1"/>
              </w:rPr>
            </w:pPr>
          </w:p>
          <w:p w14:paraId="284BD529" w14:textId="33E76AC3" w:rsidR="00BE0939" w:rsidRDefault="00BE0939" w:rsidP="00BE0939">
            <w:pPr>
              <w:rPr>
                <w:rFonts w:ascii="Times" w:hAnsi="Times"/>
                <w:color w:val="000000" w:themeColor="text1"/>
              </w:rPr>
            </w:pPr>
          </w:p>
          <w:p w14:paraId="69A82B4A" w14:textId="0C1747A7" w:rsidR="00BE0939" w:rsidRDefault="00FF6408" w:rsidP="00FF6408">
            <w:pPr>
              <w:jc w:val="center"/>
              <w:rPr>
                <w:rFonts w:ascii="Times" w:hAnsi="Times"/>
                <w:color w:val="000000" w:themeColor="text1"/>
              </w:rPr>
            </w:pPr>
            <w:r w:rsidRPr="00FF6408">
              <w:rPr>
                <w:rFonts w:ascii="Times" w:hAnsi="Times"/>
                <w:noProof/>
                <w:color w:val="000000" w:themeColor="text1"/>
              </w:rPr>
              <w:drawing>
                <wp:inline distT="0" distB="0" distL="0" distR="0" wp14:anchorId="7424884A" wp14:editId="154D9AB6">
                  <wp:extent cx="4586682" cy="225836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9369" cy="2269532"/>
                          </a:xfrm>
                          <a:prstGeom prst="rect">
                            <a:avLst/>
                          </a:prstGeom>
                        </pic:spPr>
                      </pic:pic>
                    </a:graphicData>
                  </a:graphic>
                </wp:inline>
              </w:drawing>
            </w:r>
          </w:p>
          <w:p w14:paraId="33B36D54" w14:textId="0575EC49" w:rsidR="00BE0939" w:rsidRDefault="00BE0939" w:rsidP="00BE0939">
            <w:pPr>
              <w:rPr>
                <w:rFonts w:ascii="Times" w:hAnsi="Times"/>
                <w:color w:val="000000" w:themeColor="text1"/>
              </w:rPr>
            </w:pPr>
          </w:p>
          <w:p w14:paraId="625D9727" w14:textId="276B7E78" w:rsidR="00BF5A94" w:rsidRDefault="00FF6408" w:rsidP="00BF5A94">
            <w:pPr>
              <w:pStyle w:val="ListParagraph"/>
              <w:numPr>
                <w:ilvl w:val="0"/>
                <w:numId w:val="19"/>
              </w:numPr>
              <w:rPr>
                <w:rFonts w:ascii="Times" w:hAnsi="Times"/>
                <w:color w:val="000000" w:themeColor="text1"/>
              </w:rPr>
            </w:pPr>
            <w:r>
              <w:rPr>
                <w:rFonts w:ascii="Times" w:hAnsi="Times"/>
                <w:color w:val="000000" w:themeColor="text1"/>
              </w:rPr>
              <w:t>When complete, you will be brought to your project’s asset overview page, with the connection</w:t>
            </w:r>
            <w:r w:rsidR="00BF5A94">
              <w:rPr>
                <w:rFonts w:ascii="Times" w:hAnsi="Times"/>
                <w:color w:val="000000" w:themeColor="text1"/>
              </w:rPr>
              <w:t xml:space="preserve"> you just created</w:t>
            </w:r>
            <w:r>
              <w:rPr>
                <w:rFonts w:ascii="Times" w:hAnsi="Times"/>
                <w:color w:val="000000" w:themeColor="text1"/>
              </w:rPr>
              <w:t xml:space="preserve"> listed </w:t>
            </w:r>
            <w:r w:rsidR="00BF5A94">
              <w:rPr>
                <w:rFonts w:ascii="Times" w:hAnsi="Times"/>
                <w:color w:val="000000" w:themeColor="text1"/>
              </w:rPr>
              <w:t>under “Data Assets”.</w:t>
            </w:r>
          </w:p>
          <w:p w14:paraId="61DF90DE" w14:textId="5336500C" w:rsidR="00BF5A94" w:rsidRDefault="00BF5A94" w:rsidP="00BF5A94">
            <w:pPr>
              <w:rPr>
                <w:rFonts w:ascii="Times" w:hAnsi="Times"/>
                <w:color w:val="000000" w:themeColor="text1"/>
              </w:rPr>
            </w:pPr>
          </w:p>
          <w:p w14:paraId="7C2FAFBC" w14:textId="77777777" w:rsidR="00EC5D46" w:rsidRDefault="00BF5A94" w:rsidP="00576D9D">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3536" behindDoc="0" locked="0" layoutInCell="1" allowOverlap="1" wp14:anchorId="355C7C3D" wp14:editId="6A88E7FE">
                      <wp:simplePos x="0" y="0"/>
                      <wp:positionH relativeFrom="column">
                        <wp:posOffset>1120464</wp:posOffset>
                      </wp:positionH>
                      <wp:positionV relativeFrom="paragraph">
                        <wp:posOffset>1198176</wp:posOffset>
                      </wp:positionV>
                      <wp:extent cx="1144644" cy="256558"/>
                      <wp:effectExtent l="0" t="0" r="11430" b="10160"/>
                      <wp:wrapNone/>
                      <wp:docPr id="50" name="Oval 50"/>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0B4B0" id="Oval 50" o:spid="_x0000_s1026" style="position:absolute;margin-left:88.25pt;margin-top:94.35pt;width:90.1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" filled="f" strokecolor="red" strokeweight="1.25pt">
                      <v:stroke joinstyle="miter"/>
                    </v:oval>
                  </w:pict>
                </mc:Fallback>
              </mc:AlternateContent>
            </w:r>
            <w:r w:rsidRPr="00BF5A94">
              <w:rPr>
                <w:rFonts w:ascii="Times" w:hAnsi="Times"/>
                <w:noProof/>
                <w:color w:val="000000" w:themeColor="text1"/>
              </w:rPr>
              <w:drawing>
                <wp:inline distT="0" distB="0" distL="0" distR="0" wp14:anchorId="358C19F7" wp14:editId="4D126611">
                  <wp:extent cx="4221283" cy="2206728"/>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9425" cy="2226667"/>
                          </a:xfrm>
                          <a:prstGeom prst="rect">
                            <a:avLst/>
                          </a:prstGeom>
                        </pic:spPr>
                      </pic:pic>
                    </a:graphicData>
                  </a:graphic>
                </wp:inline>
              </w:drawing>
            </w:r>
          </w:p>
          <w:p w14:paraId="682F1FC6" w14:textId="4B50F765" w:rsidR="00576D9D" w:rsidRPr="00576D9D" w:rsidRDefault="00576D9D" w:rsidP="00576D9D">
            <w:pPr>
              <w:jc w:val="center"/>
              <w:rPr>
                <w:rFonts w:ascii="Times" w:hAnsi="Times" w:cstheme="minorBidi"/>
                <w:color w:val="000000" w:themeColor="text1"/>
              </w:rPr>
            </w:pPr>
          </w:p>
        </w:tc>
      </w:tr>
      <w:tr w:rsidR="00576D9D" w:rsidRPr="00A31355" w14:paraId="43CE300C" w14:textId="77777777" w:rsidTr="009E7B06">
        <w:tc>
          <w:tcPr>
            <w:tcW w:w="805" w:type="dxa"/>
          </w:tcPr>
          <w:p w14:paraId="589B3BE9" w14:textId="51E820C7" w:rsidR="00576D9D" w:rsidRDefault="00DC57F9" w:rsidP="009E7B06">
            <w:pPr>
              <w:jc w:val="center"/>
              <w:rPr>
                <w:rFonts w:cstheme="minorHAnsi"/>
              </w:rPr>
            </w:pPr>
            <w:r>
              <w:rPr>
                <w:rFonts w:cstheme="minorHAnsi"/>
              </w:rPr>
              <w:lastRenderedPageBreak/>
              <w:t>2</w:t>
            </w:r>
          </w:p>
        </w:tc>
        <w:tc>
          <w:tcPr>
            <w:tcW w:w="9985" w:type="dxa"/>
          </w:tcPr>
          <w:p w14:paraId="7F18BC17" w14:textId="37F2DA48" w:rsidR="00B23EDE" w:rsidRDefault="00DC57F9" w:rsidP="00B23EDE">
            <w:pPr>
              <w:rPr>
                <w:rFonts w:cstheme="minorHAnsi"/>
                <w:b/>
                <w:u w:val="single"/>
              </w:rPr>
            </w:pPr>
            <w:r>
              <w:rPr>
                <w:rFonts w:cstheme="minorHAnsi"/>
                <w:b/>
                <w:u w:val="single"/>
              </w:rPr>
              <w:t>Create a Model Flow</w:t>
            </w:r>
          </w:p>
          <w:p w14:paraId="10C3076D" w14:textId="250095E0" w:rsidR="00B23EDE" w:rsidRDefault="00B23EDE" w:rsidP="00B23EDE">
            <w:pPr>
              <w:rPr>
                <w:rFonts w:cstheme="minorHAnsi"/>
                <w:b/>
                <w:u w:val="single"/>
              </w:rPr>
            </w:pPr>
          </w:p>
          <w:p w14:paraId="22826B79" w14:textId="632E05F6" w:rsidR="00B23EDE" w:rsidRDefault="00B23EDE" w:rsidP="00B23EDE">
            <w:pPr>
              <w:pStyle w:val="ListParagraph"/>
              <w:numPr>
                <w:ilvl w:val="0"/>
                <w:numId w:val="25"/>
              </w:numPr>
              <w:rPr>
                <w:rFonts w:ascii="Times" w:hAnsi="Times" w:cstheme="minorHAnsi"/>
              </w:rPr>
            </w:pPr>
            <w:r>
              <w:rPr>
                <w:rFonts w:ascii="Times" w:hAnsi="Times" w:cstheme="minorHAnsi"/>
              </w:rPr>
              <w:t>From your project’s overview page, click the “Add to Project” menu and select “Modeler Flow”</w:t>
            </w:r>
          </w:p>
          <w:p w14:paraId="77A7A6EC" w14:textId="1BEB7507" w:rsidR="00B23EDE" w:rsidRDefault="00B23EDE" w:rsidP="00B23EDE">
            <w:pPr>
              <w:rPr>
                <w:rFonts w:ascii="Times" w:hAnsi="Times" w:cstheme="minorHAnsi"/>
              </w:rPr>
            </w:pPr>
          </w:p>
          <w:p w14:paraId="32F55E77" w14:textId="2F845E3F" w:rsidR="00B23EDE" w:rsidRDefault="00B23EDE" w:rsidP="00B23EDE">
            <w:pPr>
              <w:jc w:val="cente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15584" behindDoc="0" locked="0" layoutInCell="1" allowOverlap="1" wp14:anchorId="56E91747" wp14:editId="571002C1">
                      <wp:simplePos x="0" y="0"/>
                      <wp:positionH relativeFrom="column">
                        <wp:posOffset>3340712</wp:posOffset>
                      </wp:positionH>
                      <wp:positionV relativeFrom="paragraph">
                        <wp:posOffset>1414652</wp:posOffset>
                      </wp:positionV>
                      <wp:extent cx="979809" cy="190774"/>
                      <wp:effectExtent l="0" t="0" r="10795" b="12700"/>
                      <wp:wrapNone/>
                      <wp:docPr id="243" name="Oval 243"/>
                      <wp:cNvGraphicFramePr/>
                      <a:graphic xmlns:a="http://schemas.openxmlformats.org/drawingml/2006/main">
                        <a:graphicData uri="http://schemas.microsoft.com/office/word/2010/wordprocessingShape">
                          <wps:wsp>
                            <wps:cNvSpPr/>
                            <wps:spPr>
                              <a:xfrm>
                                <a:off x="0" y="0"/>
                                <a:ext cx="979809"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6FB4A" id="Oval 243" o:spid="_x0000_s1026" style="position:absolute;margin-left:263.05pt;margin-top:111.4pt;width:77.1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" filled="f" strokecolor="red" strokeweight="1.25pt">
                      <v:stroke joinstyle="miter"/>
                    </v:oval>
                  </w:pict>
                </mc:Fallback>
              </mc:AlternateContent>
            </w:r>
            <w:r w:rsidRPr="00B23EDE">
              <w:rPr>
                <w:rFonts w:ascii="Times" w:hAnsi="Times" w:cstheme="minorHAnsi"/>
                <w:noProof/>
              </w:rPr>
              <w:drawing>
                <wp:inline distT="0" distB="0" distL="0" distR="0" wp14:anchorId="7B080A79" wp14:editId="79BC8193">
                  <wp:extent cx="5275758" cy="2457772"/>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2490" cy="2460908"/>
                          </a:xfrm>
                          <a:prstGeom prst="rect">
                            <a:avLst/>
                          </a:prstGeom>
                        </pic:spPr>
                      </pic:pic>
                    </a:graphicData>
                  </a:graphic>
                </wp:inline>
              </w:drawing>
            </w:r>
          </w:p>
          <w:p w14:paraId="4F38D9D4" w14:textId="619C965D" w:rsidR="00B23EDE" w:rsidRDefault="00B23EDE" w:rsidP="00B23EDE">
            <w:pPr>
              <w:rPr>
                <w:rFonts w:ascii="Times" w:hAnsi="Times" w:cstheme="minorHAnsi"/>
              </w:rPr>
            </w:pPr>
          </w:p>
          <w:p w14:paraId="30678B3B" w14:textId="559396DA" w:rsidR="00B23EDE" w:rsidRDefault="00B23EDE" w:rsidP="00B23EDE">
            <w:pPr>
              <w:rPr>
                <w:rFonts w:ascii="Helvetica Neue" w:hAnsi="Helvetica Neue"/>
                <w:color w:val="152935"/>
                <w:sz w:val="21"/>
                <w:szCs w:val="21"/>
                <w:shd w:val="clear" w:color="auto" w:fill="FFFFFF"/>
              </w:rPr>
            </w:pPr>
            <w:r>
              <w:rPr>
                <w:rFonts w:ascii="Times" w:hAnsi="Times" w:cstheme="minorHAnsi"/>
              </w:rPr>
              <w:t>In Modeler Flow creation page, select “From Example”.   Select the “</w:t>
            </w:r>
            <w:r>
              <w:rPr>
                <w:rFonts w:ascii="Helvetica Neue" w:hAnsi="Helvetica Neue"/>
                <w:color w:val="152935"/>
                <w:sz w:val="21"/>
                <w:szCs w:val="21"/>
                <w:shd w:val="clear" w:color="auto" w:fill="FFFFFF"/>
              </w:rPr>
              <w:t>Single Convolution layer on MNIST” and click “Create”</w:t>
            </w:r>
            <w:r w:rsidR="00FD502F">
              <w:rPr>
                <w:rFonts w:ascii="Helvetica Neue" w:hAnsi="Helvetica Neue"/>
                <w:color w:val="152935"/>
                <w:sz w:val="21"/>
                <w:szCs w:val="21"/>
                <w:shd w:val="clear" w:color="auto" w:fill="FFFFFF"/>
              </w:rPr>
              <w:t>.</w:t>
            </w:r>
          </w:p>
          <w:p w14:paraId="128FDAB5" w14:textId="33C60DB3" w:rsidR="00B23EDE" w:rsidRDefault="00B23EDE" w:rsidP="00B23EDE">
            <w:pPr>
              <w:rPr>
                <w:rFonts w:ascii="Helvetica Neue" w:hAnsi="Helvetica Neue"/>
                <w:color w:val="152935"/>
                <w:sz w:val="21"/>
                <w:szCs w:val="21"/>
                <w:shd w:val="clear" w:color="auto" w:fill="FFFFFF"/>
              </w:rPr>
            </w:pPr>
          </w:p>
          <w:p w14:paraId="50084B7E" w14:textId="734F6F0D" w:rsidR="00B23EDE" w:rsidRDefault="00B23EDE" w:rsidP="00B23EDE">
            <w:pPr>
              <w:jc w:val="center"/>
              <w:rPr>
                <w:rFonts w:ascii="Helvetica Neue" w:hAnsi="Helvetica Neue"/>
                <w:color w:val="152935"/>
                <w:sz w:val="21"/>
                <w:szCs w:val="21"/>
                <w:shd w:val="clear" w:color="auto" w:fill="FFFFFF"/>
              </w:rPr>
            </w:pPr>
            <w:r w:rsidRPr="008C085B">
              <w:rPr>
                <w:rFonts w:ascii="Times" w:hAnsi="Times"/>
                <w:noProof/>
              </w:rPr>
              <mc:AlternateContent>
                <mc:Choice Requires="wps">
                  <w:drawing>
                    <wp:anchor distT="0" distB="0" distL="114300" distR="114300" simplePos="0" relativeHeight="251719680" behindDoc="0" locked="0" layoutInCell="1" allowOverlap="1" wp14:anchorId="0E0BE065" wp14:editId="2EFAAF1C">
                      <wp:simplePos x="0" y="0"/>
                      <wp:positionH relativeFrom="column">
                        <wp:posOffset>5097309</wp:posOffset>
                      </wp:positionH>
                      <wp:positionV relativeFrom="paragraph">
                        <wp:posOffset>2224354</wp:posOffset>
                      </wp:positionV>
                      <wp:extent cx="341698" cy="190774"/>
                      <wp:effectExtent l="0" t="0" r="13970" b="12700"/>
                      <wp:wrapNone/>
                      <wp:docPr id="246" name="Oval 246"/>
                      <wp:cNvGraphicFramePr/>
                      <a:graphic xmlns:a="http://schemas.openxmlformats.org/drawingml/2006/main">
                        <a:graphicData uri="http://schemas.microsoft.com/office/word/2010/wordprocessingShape">
                          <wps:wsp>
                            <wps:cNvSpPr/>
                            <wps:spPr>
                              <a:xfrm>
                                <a:off x="0" y="0"/>
                                <a:ext cx="341698"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01A48" id="Oval 246" o:spid="_x0000_s1026" style="position:absolute;margin-left:401.35pt;margin-top:175.15pt;width:26.9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yudhgIAAHs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17632" behindDoc="0" locked="0" layoutInCell="1" allowOverlap="1" wp14:anchorId="009358D6" wp14:editId="618C1BB4">
                      <wp:simplePos x="0" y="0"/>
                      <wp:positionH relativeFrom="column">
                        <wp:posOffset>2406828</wp:posOffset>
                      </wp:positionH>
                      <wp:positionV relativeFrom="paragraph">
                        <wp:posOffset>698404</wp:posOffset>
                      </wp:positionV>
                      <wp:extent cx="979809" cy="690734"/>
                      <wp:effectExtent l="0" t="0" r="10795" b="8255"/>
                      <wp:wrapNone/>
                      <wp:docPr id="245" name="Oval 245"/>
                      <wp:cNvGraphicFramePr/>
                      <a:graphic xmlns:a="http://schemas.openxmlformats.org/drawingml/2006/main">
                        <a:graphicData uri="http://schemas.microsoft.com/office/word/2010/wordprocessingShape">
                          <wps:wsp>
                            <wps:cNvSpPr/>
                            <wps:spPr>
                              <a:xfrm>
                                <a:off x="0" y="0"/>
                                <a:ext cx="979809" cy="6907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F73F" id="Oval 245" o:spid="_x0000_s1026" style="position:absolute;margin-left:189.5pt;margin-top:55pt;width:77.15pt;height:54.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" filled="f" strokecolor="red" strokeweight="1.25pt">
                      <v:stroke joinstyle="miter"/>
                    </v:oval>
                  </w:pict>
                </mc:Fallback>
              </mc:AlternateContent>
            </w:r>
            <w:r w:rsidRPr="00B23EDE">
              <w:rPr>
                <w:rFonts w:ascii="Helvetica Neue" w:hAnsi="Helvetica Neue"/>
                <w:noProof/>
                <w:color w:val="152935"/>
                <w:sz w:val="21"/>
                <w:szCs w:val="21"/>
                <w:shd w:val="clear" w:color="auto" w:fill="FFFFFF"/>
              </w:rPr>
              <w:drawing>
                <wp:inline distT="0" distB="0" distL="0" distR="0" wp14:anchorId="2134487E" wp14:editId="6E3E15BE">
                  <wp:extent cx="4795666" cy="2409370"/>
                  <wp:effectExtent l="0" t="0" r="508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6293" cy="2424757"/>
                          </a:xfrm>
                          <a:prstGeom prst="rect">
                            <a:avLst/>
                          </a:prstGeom>
                        </pic:spPr>
                      </pic:pic>
                    </a:graphicData>
                  </a:graphic>
                </wp:inline>
              </w:drawing>
            </w:r>
          </w:p>
          <w:p w14:paraId="65E82D9C" w14:textId="2D83D630" w:rsidR="00B23EDE" w:rsidRDefault="00B23EDE" w:rsidP="00B23EDE">
            <w:pPr>
              <w:rPr>
                <w:rFonts w:ascii="Helvetica Neue" w:hAnsi="Helvetica Neue"/>
                <w:color w:val="152935"/>
                <w:sz w:val="21"/>
                <w:szCs w:val="21"/>
                <w:shd w:val="clear" w:color="auto" w:fill="FFFFFF"/>
              </w:rPr>
            </w:pPr>
          </w:p>
          <w:p w14:paraId="35BCC515" w14:textId="77777777" w:rsidR="00FD502F" w:rsidRDefault="00FD502F" w:rsidP="00B23EDE"/>
          <w:p w14:paraId="12D07D41" w14:textId="3BF2E074" w:rsidR="00562A3A" w:rsidRDefault="002260FD" w:rsidP="00562A3A">
            <w:pPr>
              <w:pStyle w:val="ListParagraph"/>
              <w:numPr>
                <w:ilvl w:val="0"/>
                <w:numId w:val="25"/>
              </w:numPr>
              <w:rPr>
                <w:rFonts w:ascii="Times" w:hAnsi="Times" w:cstheme="minorHAnsi"/>
              </w:rPr>
            </w:pPr>
            <w:r>
              <w:rPr>
                <w:rFonts w:ascii="Times" w:hAnsi="Times" w:cstheme="minorHAnsi"/>
              </w:rPr>
              <w:t xml:space="preserve">You will be brought to the model canvas that has been </w:t>
            </w:r>
            <w:r w:rsidR="00562A3A">
              <w:rPr>
                <w:rFonts w:ascii="Times" w:hAnsi="Times" w:cstheme="minorHAnsi"/>
              </w:rPr>
              <w:t xml:space="preserve">populated with our example model.  </w:t>
            </w:r>
          </w:p>
          <w:p w14:paraId="6FC77762" w14:textId="0D3DA4C2" w:rsidR="00562A3A" w:rsidRDefault="00562A3A" w:rsidP="00CD1EDC">
            <w:pPr>
              <w:jc w:val="center"/>
              <w:rPr>
                <w:rFonts w:ascii="Times" w:hAnsi="Times" w:cstheme="minorHAnsi"/>
              </w:rPr>
            </w:pPr>
            <w:r w:rsidRPr="00562A3A">
              <w:rPr>
                <w:rFonts w:ascii="Times" w:hAnsi="Times" w:cstheme="minorHAnsi"/>
                <w:noProof/>
              </w:rPr>
              <w:lastRenderedPageBreak/>
              <w:drawing>
                <wp:inline distT="0" distB="0" distL="0" distR="0" wp14:anchorId="27FD7769" wp14:editId="75E17C12">
                  <wp:extent cx="5409129" cy="2427436"/>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7344" cy="2431123"/>
                          </a:xfrm>
                          <a:prstGeom prst="rect">
                            <a:avLst/>
                          </a:prstGeom>
                        </pic:spPr>
                      </pic:pic>
                    </a:graphicData>
                  </a:graphic>
                </wp:inline>
              </w:drawing>
            </w:r>
          </w:p>
          <w:p w14:paraId="3682FC88" w14:textId="07EAB9D2" w:rsidR="00F1746F" w:rsidRPr="00CD1EDC" w:rsidRDefault="00F1746F" w:rsidP="00F1746F">
            <w:pPr>
              <w:pStyle w:val="ListParagraph"/>
              <w:numPr>
                <w:ilvl w:val="0"/>
                <w:numId w:val="25"/>
              </w:numPr>
              <w:rPr>
                <w:rFonts w:ascii="Times" w:hAnsi="Times" w:cstheme="minorHAnsi"/>
              </w:rPr>
            </w:pPr>
            <w:r>
              <w:rPr>
                <w:rFonts w:ascii="Times" w:hAnsi="Times" w:cstheme="minorHAnsi"/>
              </w:rPr>
              <w:t>In order to finalize this, we first need to point it to the data files the model will use for training and validation.  Perform the following:</w:t>
            </w:r>
          </w:p>
          <w:p w14:paraId="6428F64B" w14:textId="038DD7FD"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first node, labeled </w:t>
            </w:r>
            <w:r w:rsidR="009D0D74">
              <w:rPr>
                <w:rFonts w:ascii="Times" w:hAnsi="Times"/>
                <w:color w:val="152935"/>
                <w:sz w:val="22"/>
                <w:szCs w:val="22"/>
              </w:rPr>
              <w:t>“</w:t>
            </w:r>
            <w:r w:rsidRPr="009D0D74">
              <w:rPr>
                <w:rFonts w:ascii="Times" w:hAnsi="Times"/>
                <w:bCs/>
                <w:color w:val="152935"/>
                <w:sz w:val="22"/>
                <w:szCs w:val="22"/>
              </w:rPr>
              <w:t>Image Data</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127D81AD" w14:textId="5DD3B340"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details side panel, in the </w:t>
            </w:r>
            <w:r w:rsidR="009D0D74">
              <w:rPr>
                <w:rFonts w:ascii="Times" w:hAnsi="Times"/>
                <w:color w:val="152935"/>
                <w:sz w:val="22"/>
                <w:szCs w:val="22"/>
              </w:rPr>
              <w:t>“</w:t>
            </w:r>
            <w:r w:rsidRPr="009D0D74">
              <w:rPr>
                <w:rFonts w:ascii="Times" w:hAnsi="Times"/>
                <w:color w:val="152935"/>
                <w:sz w:val="22"/>
                <w:szCs w:val="22"/>
              </w:rPr>
              <w:t>DATA</w:t>
            </w:r>
            <w:r w:rsidR="009D0D74">
              <w:rPr>
                <w:rFonts w:ascii="Times" w:hAnsi="Times"/>
                <w:color w:val="152935"/>
                <w:sz w:val="22"/>
                <w:szCs w:val="22"/>
              </w:rPr>
              <w:t>”</w:t>
            </w:r>
            <w:r w:rsidRPr="009D0D74">
              <w:rPr>
                <w:rFonts w:ascii="Times" w:hAnsi="Times"/>
                <w:color w:val="152935"/>
                <w:sz w:val="22"/>
                <w:szCs w:val="22"/>
              </w:rPr>
              <w:t xml:space="preserve"> section, in the </w:t>
            </w:r>
            <w:r w:rsidR="009D0D74">
              <w:rPr>
                <w:rFonts w:ascii="Times" w:hAnsi="Times"/>
                <w:color w:val="152935"/>
                <w:sz w:val="22"/>
                <w:szCs w:val="22"/>
              </w:rPr>
              <w:t>“</w:t>
            </w:r>
            <w:r w:rsidRPr="009D0D74">
              <w:rPr>
                <w:rFonts w:ascii="Times" w:hAnsi="Times"/>
                <w:bCs/>
                <w:color w:val="152935"/>
                <w:sz w:val="22"/>
                <w:szCs w:val="22"/>
              </w:rPr>
              <w:t>Data Connections</w:t>
            </w:r>
            <w:r w:rsidR="009D0D74">
              <w:rPr>
                <w:rFonts w:ascii="Times" w:hAnsi="Times"/>
                <w:bCs/>
                <w:color w:val="152935"/>
                <w:sz w:val="22"/>
                <w:szCs w:val="22"/>
              </w:rPr>
              <w:t>”</w:t>
            </w:r>
            <w:r w:rsidRPr="009D0D74">
              <w:rPr>
                <w:rFonts w:ascii="Times" w:hAnsi="Times"/>
                <w:color w:val="152935"/>
                <w:sz w:val="22"/>
                <w:szCs w:val="22"/>
              </w:rPr>
              <w:t xml:space="preserve"> drop-down menu, select the Cloud Object Storage connection that you created </w:t>
            </w:r>
            <w:r w:rsidR="00E334A2">
              <w:rPr>
                <w:rFonts w:ascii="Times" w:hAnsi="Times"/>
                <w:color w:val="152935"/>
                <w:sz w:val="22"/>
                <w:szCs w:val="22"/>
              </w:rPr>
              <w:t>in the previous step</w:t>
            </w:r>
            <w:r w:rsidRPr="009D0D74">
              <w:rPr>
                <w:rFonts w:ascii="Times" w:hAnsi="Times"/>
                <w:color w:val="152935"/>
                <w:sz w:val="22"/>
                <w:szCs w:val="22"/>
              </w:rPr>
              <w:t>.</w:t>
            </w:r>
          </w:p>
          <w:p w14:paraId="73E488EF" w14:textId="1C0BA70E"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Buckets</w:t>
            </w:r>
            <w:r w:rsidR="009D0D74">
              <w:rPr>
                <w:rFonts w:ascii="Times" w:hAnsi="Times"/>
                <w:bCs/>
                <w:color w:val="152935"/>
                <w:sz w:val="22"/>
                <w:szCs w:val="22"/>
              </w:rPr>
              <w:t>”</w:t>
            </w:r>
            <w:r w:rsidRPr="009D0D74">
              <w:rPr>
                <w:rFonts w:ascii="Times" w:hAnsi="Times"/>
                <w:color w:val="152935"/>
                <w:sz w:val="22"/>
                <w:szCs w:val="22"/>
              </w:rPr>
              <w:t xml:space="preserve"> drop-down menu, select </w:t>
            </w:r>
            <w:r w:rsidR="00E334A2">
              <w:rPr>
                <w:rFonts w:ascii="Times" w:hAnsi="Times"/>
                <w:color w:val="152935"/>
                <w:sz w:val="22"/>
                <w:szCs w:val="22"/>
              </w:rPr>
              <w:t>“dl-lab”</w:t>
            </w:r>
            <w:r w:rsidRPr="009D0D74">
              <w:rPr>
                <w:rFonts w:ascii="Times" w:hAnsi="Times"/>
                <w:color w:val="152935"/>
                <w:sz w:val="22"/>
                <w:szCs w:val="22"/>
              </w:rPr>
              <w:t>.</w:t>
            </w:r>
          </w:p>
          <w:p w14:paraId="216636C8" w14:textId="25F01576"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Train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mnist-train.pkl</w:t>
            </w:r>
            <w:proofErr w:type="spellEnd"/>
            <w:r w:rsidRPr="009D0D74">
              <w:rPr>
                <w:rFonts w:ascii="Times" w:hAnsi="Times"/>
                <w:color w:val="152935"/>
                <w:sz w:val="22"/>
                <w:szCs w:val="22"/>
              </w:rPr>
              <w:t>".</w:t>
            </w:r>
          </w:p>
          <w:p w14:paraId="6950572B" w14:textId="5E330A0B"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Test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mnist-test.pkl</w:t>
            </w:r>
            <w:proofErr w:type="spellEnd"/>
            <w:r w:rsidRPr="009D0D74">
              <w:rPr>
                <w:rFonts w:ascii="Times" w:hAnsi="Times"/>
                <w:color w:val="152935"/>
                <w:sz w:val="22"/>
                <w:szCs w:val="22"/>
              </w:rPr>
              <w:t>".</w:t>
            </w:r>
          </w:p>
          <w:p w14:paraId="4A2CF585" w14:textId="6136D7D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Validation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mnist-validate.pkl</w:t>
            </w:r>
            <w:proofErr w:type="spellEnd"/>
            <w:r w:rsidRPr="009D0D74">
              <w:rPr>
                <w:rFonts w:ascii="Times" w:hAnsi="Times"/>
                <w:color w:val="152935"/>
                <w:sz w:val="22"/>
                <w:szCs w:val="22"/>
              </w:rPr>
              <w:t>".</w:t>
            </w:r>
          </w:p>
          <w:p w14:paraId="39D3D48C" w14:textId="2F8A786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05947077" w14:textId="77777777" w:rsidR="00F1746F" w:rsidRPr="00F1746F" w:rsidRDefault="00F1746F" w:rsidP="00F1746F">
            <w:pPr>
              <w:rPr>
                <w:rFonts w:ascii="Times" w:hAnsi="Times" w:cstheme="minorHAnsi"/>
              </w:rPr>
            </w:pPr>
          </w:p>
          <w:p w14:paraId="775A1B68" w14:textId="2339A78B" w:rsidR="00F1746F" w:rsidRDefault="00F1746F" w:rsidP="00F1746F">
            <w:pP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25824" behindDoc="0" locked="0" layoutInCell="1" allowOverlap="1" wp14:anchorId="385FEFB6" wp14:editId="6BA2608D">
                      <wp:simplePos x="0" y="0"/>
                      <wp:positionH relativeFrom="column">
                        <wp:posOffset>5807742</wp:posOffset>
                      </wp:positionH>
                      <wp:positionV relativeFrom="paragraph">
                        <wp:posOffset>2730989</wp:posOffset>
                      </wp:positionV>
                      <wp:extent cx="308652" cy="249980"/>
                      <wp:effectExtent l="0" t="0" r="8890" b="17145"/>
                      <wp:wrapNone/>
                      <wp:docPr id="253" name="Oval 253"/>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7B3D1" id="Oval 253" o:spid="_x0000_s1026" style="position:absolute;margin-left:457.3pt;margin-top:215.05pt;width:24.3pt;height:19.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R0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3776" behindDoc="0" locked="0" layoutInCell="1" allowOverlap="1" wp14:anchorId="5E2B534C" wp14:editId="477777B3">
                      <wp:simplePos x="0" y="0"/>
                      <wp:positionH relativeFrom="column">
                        <wp:posOffset>643839</wp:posOffset>
                      </wp:positionH>
                      <wp:positionV relativeFrom="paragraph">
                        <wp:posOffset>803449</wp:posOffset>
                      </wp:positionV>
                      <wp:extent cx="874550" cy="368391"/>
                      <wp:effectExtent l="0" t="0" r="14605" b="12700"/>
                      <wp:wrapNone/>
                      <wp:docPr id="250" name="Oval 250"/>
                      <wp:cNvGraphicFramePr/>
                      <a:graphic xmlns:a="http://schemas.openxmlformats.org/drawingml/2006/main">
                        <a:graphicData uri="http://schemas.microsoft.com/office/word/2010/wordprocessingShape">
                          <wps:wsp>
                            <wps:cNvSpPr/>
                            <wps:spPr>
                              <a:xfrm>
                                <a:off x="0" y="0"/>
                                <a:ext cx="874550" cy="36839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E2788" id="Oval 250" o:spid="_x0000_s1026" style="position:absolute;margin-left:50.7pt;margin-top:63.25pt;width:68.85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1728" behindDoc="0" locked="0" layoutInCell="1" allowOverlap="1" wp14:anchorId="39A0D3C2" wp14:editId="73CAA649">
                      <wp:simplePos x="0" y="0"/>
                      <wp:positionH relativeFrom="column">
                        <wp:posOffset>4729142</wp:posOffset>
                      </wp:positionH>
                      <wp:positionV relativeFrom="paragraph">
                        <wp:posOffset>297440</wp:posOffset>
                      </wp:positionV>
                      <wp:extent cx="1513036" cy="2223505"/>
                      <wp:effectExtent l="0" t="0" r="11430" b="12065"/>
                      <wp:wrapNone/>
                      <wp:docPr id="249" name="Oval 249"/>
                      <wp:cNvGraphicFramePr/>
                      <a:graphic xmlns:a="http://schemas.openxmlformats.org/drawingml/2006/main">
                        <a:graphicData uri="http://schemas.microsoft.com/office/word/2010/wordprocessingShape">
                          <wps:wsp>
                            <wps:cNvSpPr/>
                            <wps:spPr>
                              <a:xfrm>
                                <a:off x="0" y="0"/>
                                <a:ext cx="1513036" cy="22235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DD862" id="Oval 249" o:spid="_x0000_s1026" style="position:absolute;margin-left:372.35pt;margin-top:23.4pt;width:119.15pt;height:17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" filled="f" strokecolor="red" strokeweight="1.25pt">
                      <v:stroke joinstyle="miter"/>
                    </v:oval>
                  </w:pict>
                </mc:Fallback>
              </mc:AlternateContent>
            </w:r>
            <w:r w:rsidRPr="00F1746F">
              <w:rPr>
                <w:rFonts w:ascii="Times" w:hAnsi="Times" w:cstheme="minorHAnsi"/>
                <w:noProof/>
              </w:rPr>
              <w:drawing>
                <wp:inline distT="0" distB="0" distL="0" distR="0" wp14:anchorId="49FAAAEB" wp14:editId="307BE2B9">
                  <wp:extent cx="6203315" cy="29514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3315" cy="2951480"/>
                          </a:xfrm>
                          <a:prstGeom prst="rect">
                            <a:avLst/>
                          </a:prstGeom>
                        </pic:spPr>
                      </pic:pic>
                    </a:graphicData>
                  </a:graphic>
                </wp:inline>
              </w:drawing>
            </w:r>
          </w:p>
          <w:p w14:paraId="68C7BB01" w14:textId="77777777" w:rsidR="00F1746F" w:rsidRPr="00F1746F" w:rsidRDefault="00F1746F" w:rsidP="00F1746F">
            <w:pPr>
              <w:rPr>
                <w:rFonts w:ascii="Times" w:hAnsi="Times" w:cstheme="minorHAnsi"/>
              </w:rPr>
            </w:pPr>
          </w:p>
          <w:p w14:paraId="729C0F35" w14:textId="02996FF2" w:rsidR="00CD1EDC" w:rsidRPr="00CD1EDC" w:rsidRDefault="00CD1EDC" w:rsidP="00CD1EDC">
            <w:pPr>
              <w:pStyle w:val="ListParagraph"/>
              <w:numPr>
                <w:ilvl w:val="0"/>
                <w:numId w:val="25"/>
              </w:numPr>
              <w:rPr>
                <w:rFonts w:ascii="Times" w:hAnsi="Times" w:cstheme="minorHAnsi"/>
              </w:rPr>
            </w:pPr>
            <w:r>
              <w:rPr>
                <w:rFonts w:ascii="Times" w:hAnsi="Times" w:cstheme="minorHAnsi"/>
              </w:rPr>
              <w:t>Next, you will need to make some changes to the final node (SGD).</w:t>
            </w:r>
          </w:p>
          <w:p w14:paraId="0646E0DB" w14:textId="187002D7"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final node, labeled </w:t>
            </w:r>
            <w:r w:rsidR="009D0D74">
              <w:rPr>
                <w:rFonts w:ascii="Times" w:hAnsi="Times"/>
                <w:color w:val="152935"/>
                <w:sz w:val="22"/>
                <w:szCs w:val="22"/>
              </w:rPr>
              <w:t>“</w:t>
            </w:r>
            <w:r w:rsidRPr="009D0D74">
              <w:rPr>
                <w:rFonts w:ascii="Times" w:hAnsi="Times"/>
                <w:bCs/>
                <w:color w:val="152935"/>
                <w:sz w:val="22"/>
                <w:szCs w:val="22"/>
              </w:rPr>
              <w:t>SGD</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682CF0B9" w14:textId="64DDB831"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Learning rate</w:t>
            </w:r>
            <w:r w:rsidR="009D0D74">
              <w:rPr>
                <w:rFonts w:ascii="Times" w:hAnsi="Times"/>
                <w:bCs/>
                <w:color w:val="152935"/>
                <w:sz w:val="22"/>
                <w:szCs w:val="22"/>
              </w:rPr>
              <w:t>”</w:t>
            </w:r>
            <w:r w:rsidRPr="009D0D74">
              <w:rPr>
                <w:rFonts w:ascii="Times" w:hAnsi="Times"/>
                <w:color w:val="152935"/>
                <w:sz w:val="22"/>
                <w:szCs w:val="22"/>
              </w:rPr>
              <w:t> to 0.001</w:t>
            </w:r>
          </w:p>
          <w:p w14:paraId="1F1BC7C5" w14:textId="243BB7CF"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Decay</w:t>
            </w:r>
            <w:r w:rsidR="009D0D74">
              <w:rPr>
                <w:rFonts w:ascii="Times" w:hAnsi="Times"/>
                <w:bCs/>
                <w:color w:val="152935"/>
                <w:sz w:val="22"/>
                <w:szCs w:val="22"/>
              </w:rPr>
              <w:t>”</w:t>
            </w:r>
            <w:r w:rsidRPr="009D0D74">
              <w:rPr>
                <w:rFonts w:ascii="Times" w:hAnsi="Times"/>
                <w:color w:val="152935"/>
                <w:sz w:val="22"/>
                <w:szCs w:val="22"/>
              </w:rPr>
              <w:t> to 0</w:t>
            </w:r>
          </w:p>
          <w:p w14:paraId="07CB8CE3" w14:textId="1556D23D"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7065C1E8" w14:textId="6E7ABA6E" w:rsidR="00CD1EDC" w:rsidRDefault="002A5E7D" w:rsidP="00CD1EDC">
            <w:pPr>
              <w:pStyle w:val="ListParagraph"/>
              <w:rPr>
                <w:rFonts w:ascii="Times" w:hAnsi="Times" w:cstheme="minorHAnsi"/>
              </w:rPr>
            </w:pPr>
            <w:r w:rsidRPr="008C085B">
              <w:rPr>
                <w:rFonts w:ascii="Times" w:hAnsi="Times"/>
                <w:noProof/>
              </w:rPr>
              <mc:AlternateContent>
                <mc:Choice Requires="wps">
                  <w:drawing>
                    <wp:anchor distT="0" distB="0" distL="114300" distR="114300" simplePos="0" relativeHeight="251727872" behindDoc="0" locked="0" layoutInCell="1" allowOverlap="1" wp14:anchorId="40FCB864" wp14:editId="6B14E5F2">
                      <wp:simplePos x="0" y="0"/>
                      <wp:positionH relativeFrom="column">
                        <wp:posOffset>5428894</wp:posOffset>
                      </wp:positionH>
                      <wp:positionV relativeFrom="paragraph">
                        <wp:posOffset>2342515</wp:posOffset>
                      </wp:positionV>
                      <wp:extent cx="308652" cy="249980"/>
                      <wp:effectExtent l="0" t="0" r="8890" b="17145"/>
                      <wp:wrapNone/>
                      <wp:docPr id="255" name="Oval 255"/>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2EA50" id="Oval 255" o:spid="_x0000_s1026" style="position:absolute;margin-left:427.45pt;margin-top:184.45pt;width:24.3pt;height:19.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Y8N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31968" behindDoc="0" locked="0" layoutInCell="1" allowOverlap="1" wp14:anchorId="068FA40A" wp14:editId="6DB3D505">
                      <wp:simplePos x="0" y="0"/>
                      <wp:positionH relativeFrom="column">
                        <wp:posOffset>3781849</wp:posOffset>
                      </wp:positionH>
                      <wp:positionV relativeFrom="paragraph">
                        <wp:posOffset>1258680</wp:posOffset>
                      </wp:positionV>
                      <wp:extent cx="684155" cy="249980"/>
                      <wp:effectExtent l="0" t="0" r="14605" b="17145"/>
                      <wp:wrapNone/>
                      <wp:docPr id="258" name="Oval 258"/>
                      <wp:cNvGraphicFramePr/>
                      <a:graphic xmlns:a="http://schemas.openxmlformats.org/drawingml/2006/main">
                        <a:graphicData uri="http://schemas.microsoft.com/office/word/2010/wordprocessingShape">
                          <wps:wsp>
                            <wps:cNvSpPr/>
                            <wps:spPr>
                              <a:xfrm>
                                <a:off x="0" y="0"/>
                                <a:ext cx="684155"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EF38B" id="Oval 258" o:spid="_x0000_s1026" style="position:absolute;margin-left:297.8pt;margin-top:99.1pt;width:53.85pt;height: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29920" behindDoc="0" locked="0" layoutInCell="1" allowOverlap="1" wp14:anchorId="5021F2E2" wp14:editId="152D7C12">
                      <wp:simplePos x="0" y="0"/>
                      <wp:positionH relativeFrom="column">
                        <wp:posOffset>4637044</wp:posOffset>
                      </wp:positionH>
                      <wp:positionV relativeFrom="paragraph">
                        <wp:posOffset>449534</wp:posOffset>
                      </wp:positionV>
                      <wp:extent cx="505666" cy="493190"/>
                      <wp:effectExtent l="0" t="0" r="15240" b="15240"/>
                      <wp:wrapNone/>
                      <wp:docPr id="256" name="Oval 256"/>
                      <wp:cNvGraphicFramePr/>
                      <a:graphic xmlns:a="http://schemas.openxmlformats.org/drawingml/2006/main">
                        <a:graphicData uri="http://schemas.microsoft.com/office/word/2010/wordprocessingShape">
                          <wps:wsp>
                            <wps:cNvSpPr/>
                            <wps:spPr>
                              <a:xfrm>
                                <a:off x="0" y="0"/>
                                <a:ext cx="505666" cy="49319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64752" id="Oval 256" o:spid="_x0000_s1026" style="position:absolute;margin-left:365.1pt;margin-top:35.4pt;width:39.8pt;height:3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" filled="f" strokecolor="red" strokeweight="1.25pt">
                      <v:stroke joinstyle="miter"/>
                    </v:oval>
                  </w:pict>
                </mc:Fallback>
              </mc:AlternateContent>
            </w:r>
            <w:r w:rsidR="00CD1EDC" w:rsidRPr="00CD1EDC">
              <w:rPr>
                <w:rFonts w:ascii="Times" w:hAnsi="Times" w:cstheme="minorHAnsi"/>
                <w:noProof/>
              </w:rPr>
              <w:drawing>
                <wp:inline distT="0" distB="0" distL="0" distR="0" wp14:anchorId="57C6D966" wp14:editId="71A4D185">
                  <wp:extent cx="5295493" cy="254394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6351" cy="2549156"/>
                          </a:xfrm>
                          <a:prstGeom prst="rect">
                            <a:avLst/>
                          </a:prstGeom>
                        </pic:spPr>
                      </pic:pic>
                    </a:graphicData>
                  </a:graphic>
                </wp:inline>
              </w:drawing>
            </w:r>
          </w:p>
          <w:p w14:paraId="6E10651A" w14:textId="75C655A5" w:rsidR="00CD1EDC" w:rsidRDefault="00CD1EDC" w:rsidP="00CD1EDC">
            <w:pPr>
              <w:pStyle w:val="ListParagraph"/>
              <w:rPr>
                <w:rFonts w:ascii="Times" w:hAnsi="Times" w:cstheme="minorHAnsi"/>
              </w:rPr>
            </w:pPr>
          </w:p>
          <w:p w14:paraId="4C0D1C5D" w14:textId="5D822AC0" w:rsidR="00CD1EDC" w:rsidRPr="00F967A6" w:rsidRDefault="00CD1EDC" w:rsidP="00F967A6">
            <w:pPr>
              <w:rPr>
                <w:rFonts w:ascii="Times" w:hAnsi="Times" w:cstheme="minorHAnsi"/>
              </w:rPr>
            </w:pPr>
          </w:p>
          <w:p w14:paraId="4C0F136E" w14:textId="11FD7576" w:rsidR="00F967A6" w:rsidRDefault="00F967A6" w:rsidP="002E72E8">
            <w:pPr>
              <w:pStyle w:val="ListParagraph"/>
              <w:numPr>
                <w:ilvl w:val="0"/>
                <w:numId w:val="25"/>
              </w:numPr>
              <w:rPr>
                <w:rFonts w:ascii="Times" w:hAnsi="Times" w:cstheme="minorHAnsi"/>
              </w:rPr>
            </w:pPr>
            <w:r>
              <w:rPr>
                <w:rFonts w:ascii="Times" w:hAnsi="Times" w:cstheme="minorHAnsi"/>
              </w:rPr>
              <w:t xml:space="preserve">You can now save our neural network design as a training definition.  </w:t>
            </w:r>
          </w:p>
          <w:p w14:paraId="108A11D8" w14:textId="7EAB647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Click the publish icon ( </w:t>
            </w:r>
            <w:r w:rsidRPr="009D0D74">
              <w:rPr>
                <w:rFonts w:ascii="Times" w:hAnsi="Times"/>
                <w:color w:val="152935"/>
                <w:sz w:val="22"/>
                <w:szCs w:val="22"/>
              </w:rPr>
              <w:fldChar w:fldCharType="begin"/>
            </w:r>
            <w:r w:rsidRPr="009D0D74">
              <w:rPr>
                <w:rFonts w:ascii="Times" w:hAnsi="Times"/>
                <w:color w:val="152935"/>
                <w:sz w:val="22"/>
                <w:szCs w:val="22"/>
              </w:rPr>
              <w:instrText xml:space="preserve"> INCLUDEPICTURE "https://9.30.108.105:9443/docs/api/content/analyze-data/images/upload-icon.png" \* MERGEFORMATINET </w:instrText>
            </w:r>
            <w:r w:rsidRPr="009D0D74">
              <w:rPr>
                <w:rFonts w:ascii="Times" w:hAnsi="Times"/>
                <w:color w:val="152935"/>
                <w:sz w:val="22"/>
                <w:szCs w:val="22"/>
              </w:rPr>
              <w:fldChar w:fldCharType="end"/>
            </w:r>
            <w:r w:rsidRPr="009D0D74">
              <w:rPr>
                <w:rFonts w:ascii="Times" w:hAnsi="Times"/>
                <w:color w:val="152935"/>
                <w:sz w:val="22"/>
                <w:szCs w:val="22"/>
              </w:rPr>
              <w:t> </w:t>
            </w:r>
            <w:r w:rsidR="00655A23" w:rsidRPr="009D0D74">
              <w:rPr>
                <w:rFonts w:ascii="Times" w:hAnsi="Times" w:cstheme="minorHAnsi"/>
                <w:noProof/>
                <w:sz w:val="22"/>
                <w:szCs w:val="22"/>
              </w:rPr>
              <w:drawing>
                <wp:inline distT="0" distB="0" distL="0" distR="0" wp14:anchorId="1039C28F" wp14:editId="3AFF215D">
                  <wp:extent cx="125858" cy="140408"/>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42978" cy="159508"/>
                          </a:xfrm>
                          <a:prstGeom prst="rect">
                            <a:avLst/>
                          </a:prstGeom>
                        </pic:spPr>
                      </pic:pic>
                    </a:graphicData>
                  </a:graphic>
                </wp:inline>
              </w:drawing>
            </w:r>
            <w:r w:rsidRPr="009D0D74">
              <w:rPr>
                <w:rFonts w:ascii="Times" w:hAnsi="Times"/>
                <w:color w:val="152935"/>
                <w:sz w:val="22"/>
                <w:szCs w:val="22"/>
              </w:rPr>
              <w:t>).</w:t>
            </w:r>
          </w:p>
          <w:p w14:paraId="1BDB45B1" w14:textId="77777777"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Specify a name for the training definition.</w:t>
            </w:r>
          </w:p>
          <w:p w14:paraId="460D4FF2" w14:textId="7496E5C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009D0D74">
              <w:rPr>
                <w:rFonts w:ascii="Times" w:hAnsi="Times"/>
                <w:bCs/>
                <w:color w:val="152935"/>
                <w:sz w:val="22"/>
                <w:szCs w:val="22"/>
              </w:rPr>
              <w:t>Specify WML I</w:t>
            </w:r>
            <w:r w:rsidRPr="009D0D74">
              <w:rPr>
                <w:rFonts w:ascii="Times" w:hAnsi="Times"/>
                <w:bCs/>
                <w:color w:val="152935"/>
                <w:sz w:val="22"/>
                <w:szCs w:val="22"/>
              </w:rPr>
              <w:t>nstance</w:t>
            </w:r>
            <w:r w:rsidR="009D0D74">
              <w:rPr>
                <w:rFonts w:ascii="Times" w:hAnsi="Times"/>
                <w:bCs/>
                <w:color w:val="152935"/>
                <w:sz w:val="22"/>
                <w:szCs w:val="22"/>
              </w:rPr>
              <w:t>”</w:t>
            </w:r>
            <w:r w:rsidRPr="009D0D74">
              <w:rPr>
                <w:rFonts w:ascii="Times" w:hAnsi="Times"/>
                <w:color w:val="152935"/>
                <w:sz w:val="22"/>
                <w:szCs w:val="22"/>
              </w:rPr>
              <w:t> drop-down menu, select the Watson Machine Learning service instance that is associated with the project.</w:t>
            </w:r>
          </w:p>
          <w:p w14:paraId="07C0DD0C" w14:textId="3D62486D"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009D0D74">
              <w:rPr>
                <w:rFonts w:ascii="Times" w:hAnsi="Times"/>
                <w:color w:val="152935"/>
                <w:sz w:val="22"/>
                <w:szCs w:val="22"/>
              </w:rPr>
              <w:t>“</w:t>
            </w:r>
            <w:r w:rsidRPr="009D0D74">
              <w:rPr>
                <w:rFonts w:ascii="Times" w:hAnsi="Times"/>
                <w:bCs/>
                <w:color w:val="152935"/>
                <w:sz w:val="22"/>
                <w:szCs w:val="22"/>
              </w:rPr>
              <w:t>Publish</w:t>
            </w:r>
            <w:r w:rsidR="009D0D74">
              <w:rPr>
                <w:rFonts w:ascii="Times" w:hAnsi="Times"/>
                <w:bCs/>
                <w:color w:val="152935"/>
                <w:sz w:val="22"/>
                <w:szCs w:val="22"/>
              </w:rPr>
              <w:t>”</w:t>
            </w:r>
            <w:r w:rsidRPr="009D0D74">
              <w:rPr>
                <w:rFonts w:ascii="Times" w:hAnsi="Times"/>
                <w:color w:val="152935"/>
                <w:sz w:val="22"/>
                <w:szCs w:val="22"/>
              </w:rPr>
              <w:t> button.</w:t>
            </w:r>
          </w:p>
          <w:p w14:paraId="56563222" w14:textId="0F55A95E" w:rsidR="002551E2" w:rsidRPr="00F16019" w:rsidRDefault="00655A23" w:rsidP="00F16019">
            <w:pPr>
              <w:pStyle w:val="ListParagraph"/>
              <w:ind w:left="1440"/>
              <w:jc w:val="center"/>
              <w:rPr>
                <w:rFonts w:asciiTheme="minorHAnsi" w:hAnsiTheme="minorHAnsi" w:cstheme="minorBidi"/>
              </w:rPr>
            </w:pPr>
            <w:r w:rsidRPr="008C085B">
              <w:rPr>
                <w:rFonts w:ascii="Times" w:hAnsi="Times"/>
                <w:noProof/>
              </w:rPr>
              <mc:AlternateContent>
                <mc:Choice Requires="wps">
                  <w:drawing>
                    <wp:anchor distT="0" distB="0" distL="114300" distR="114300" simplePos="0" relativeHeight="251738112" behindDoc="0" locked="0" layoutInCell="1" allowOverlap="1" wp14:anchorId="4C386BE2" wp14:editId="6AB7865D">
                      <wp:simplePos x="0" y="0"/>
                      <wp:positionH relativeFrom="column">
                        <wp:posOffset>4643623</wp:posOffset>
                      </wp:positionH>
                      <wp:positionV relativeFrom="paragraph">
                        <wp:posOffset>104774</wp:posOffset>
                      </wp:positionV>
                      <wp:extent cx="157882" cy="131523"/>
                      <wp:effectExtent l="0" t="0" r="7620" b="8255"/>
                      <wp:wrapNone/>
                      <wp:docPr id="271" name="Oval 271"/>
                      <wp:cNvGraphicFramePr/>
                      <a:graphic xmlns:a="http://schemas.openxmlformats.org/drawingml/2006/main">
                        <a:graphicData uri="http://schemas.microsoft.com/office/word/2010/wordprocessingShape">
                          <wps:wsp>
                            <wps:cNvSpPr/>
                            <wps:spPr>
                              <a:xfrm>
                                <a:off x="0" y="0"/>
                                <a:ext cx="157882" cy="1315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A595" id="Oval 271" o:spid="_x0000_s1026" style="position:absolute;margin-left:365.65pt;margin-top:8.25pt;width:12.45pt;height:10.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LWmhAIAAHsFAAAOAAAAZHJzL2Uyb0RvYy54bWysVN1r2zAQfx/sfxB6Xx27z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6064" behindDoc="0" locked="0" layoutInCell="1" allowOverlap="1" wp14:anchorId="0C4934F7" wp14:editId="16D4B139">
                      <wp:simplePos x="0" y="0"/>
                      <wp:positionH relativeFrom="column">
                        <wp:posOffset>2445869</wp:posOffset>
                      </wp:positionH>
                      <wp:positionV relativeFrom="paragraph">
                        <wp:posOffset>1223060</wp:posOffset>
                      </wp:positionV>
                      <wp:extent cx="1999839" cy="354809"/>
                      <wp:effectExtent l="0" t="0" r="6985" b="13970"/>
                      <wp:wrapNone/>
                      <wp:docPr id="269" name="Oval 269"/>
                      <wp:cNvGraphicFramePr/>
                      <a:graphic xmlns:a="http://schemas.openxmlformats.org/drawingml/2006/main">
                        <a:graphicData uri="http://schemas.microsoft.com/office/word/2010/wordprocessingShape">
                          <wps:wsp>
                            <wps:cNvSpPr/>
                            <wps:spPr>
                              <a:xfrm>
                                <a:off x="0" y="0"/>
                                <a:ext cx="1999839" cy="35480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26011" id="Oval 269" o:spid="_x0000_s1026" style="position:absolute;margin-left:192.6pt;margin-top:96.3pt;width:157.45pt;height:2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4016" behindDoc="0" locked="0" layoutInCell="1" allowOverlap="1" wp14:anchorId="08A7BAE6" wp14:editId="6CB5D2A4">
                      <wp:simplePos x="0" y="0"/>
                      <wp:positionH relativeFrom="column">
                        <wp:posOffset>4196623</wp:posOffset>
                      </wp:positionH>
                      <wp:positionV relativeFrom="paragraph">
                        <wp:posOffset>1545329</wp:posOffset>
                      </wp:positionV>
                      <wp:extent cx="308610" cy="223241"/>
                      <wp:effectExtent l="0" t="0" r="8890" b="18415"/>
                      <wp:wrapNone/>
                      <wp:docPr id="268" name="Oval 268"/>
                      <wp:cNvGraphicFramePr/>
                      <a:graphic xmlns:a="http://schemas.openxmlformats.org/drawingml/2006/main">
                        <a:graphicData uri="http://schemas.microsoft.com/office/word/2010/wordprocessingShape">
                          <wps:wsp>
                            <wps:cNvSpPr/>
                            <wps:spPr>
                              <a:xfrm>
                                <a:off x="0" y="0"/>
                                <a:ext cx="308610"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C90B4" id="Oval 268" o:spid="_x0000_s1026" style="position:absolute;margin-left:330.45pt;margin-top:121.7pt;width:24.3pt;height:17.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" filled="f" strokecolor="red" strokeweight="1.25pt">
                      <v:stroke joinstyle="miter"/>
                    </v:oval>
                  </w:pict>
                </mc:Fallback>
              </mc:AlternateContent>
            </w:r>
            <w:r w:rsidRPr="00655A23">
              <w:rPr>
                <w:noProof/>
              </w:rPr>
              <w:drawing>
                <wp:inline distT="0" distB="0" distL="0" distR="0" wp14:anchorId="44EB502F" wp14:editId="6C20BDDB">
                  <wp:extent cx="4085065" cy="1875057"/>
                  <wp:effectExtent l="0" t="0" r="4445"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9938" cy="1881884"/>
                          </a:xfrm>
                          <a:prstGeom prst="rect">
                            <a:avLst/>
                          </a:prstGeom>
                        </pic:spPr>
                      </pic:pic>
                    </a:graphicData>
                  </a:graphic>
                </wp:inline>
              </w:drawing>
            </w:r>
            <w:r>
              <w:fldChar w:fldCharType="begin"/>
            </w:r>
            <w:r>
              <w:instrText xml:space="preserve"> INCLUDEPICTURE "https://9.30.108.105:9443/docs/api/content/analyze-data/images/upload-icon.png" \* MERGEFORMATINET </w:instrText>
            </w:r>
            <w:r>
              <w:fldChar w:fldCharType="end"/>
            </w:r>
          </w:p>
        </w:tc>
      </w:tr>
      <w:tr w:rsidR="00F16019" w:rsidRPr="00A31355" w14:paraId="017D4E27" w14:textId="77777777" w:rsidTr="009E7B06">
        <w:tc>
          <w:tcPr>
            <w:tcW w:w="805" w:type="dxa"/>
          </w:tcPr>
          <w:p w14:paraId="4D27FBA9" w14:textId="70167A64" w:rsidR="00F16019" w:rsidRDefault="00DC57F9" w:rsidP="009E7B06">
            <w:pPr>
              <w:jc w:val="center"/>
              <w:rPr>
                <w:rFonts w:cstheme="minorHAnsi"/>
              </w:rPr>
            </w:pPr>
            <w:r>
              <w:rPr>
                <w:rFonts w:cstheme="minorHAnsi"/>
              </w:rPr>
              <w:lastRenderedPageBreak/>
              <w:t>3</w:t>
            </w:r>
          </w:p>
        </w:tc>
        <w:tc>
          <w:tcPr>
            <w:tcW w:w="9985" w:type="dxa"/>
          </w:tcPr>
          <w:p w14:paraId="12682022" w14:textId="7B484AC2" w:rsidR="00F16019" w:rsidRDefault="00F16019" w:rsidP="00F16019">
            <w:pPr>
              <w:rPr>
                <w:rFonts w:cstheme="minorHAnsi"/>
                <w:b/>
                <w:u w:val="single"/>
              </w:rPr>
            </w:pPr>
            <w:r>
              <w:rPr>
                <w:rFonts w:cstheme="minorHAnsi"/>
                <w:b/>
                <w:u w:val="single"/>
              </w:rPr>
              <w:t>Train your Model using the Experiment Builder</w:t>
            </w:r>
          </w:p>
          <w:p w14:paraId="1F68DF2D" w14:textId="15468E01" w:rsidR="00F16019" w:rsidRDefault="00F16019" w:rsidP="00F16019">
            <w:pPr>
              <w:rPr>
                <w:rFonts w:cstheme="minorHAnsi"/>
                <w:b/>
                <w:u w:val="single"/>
              </w:rPr>
            </w:pPr>
          </w:p>
          <w:p w14:paraId="1DE1859B" w14:textId="062764E1" w:rsidR="005F2276" w:rsidRPr="005F2276" w:rsidRDefault="005F2276" w:rsidP="009D0D74">
            <w:pPr>
              <w:pStyle w:val="NormalWeb"/>
              <w:numPr>
                <w:ilvl w:val="0"/>
                <w:numId w:val="32"/>
              </w:numPr>
              <w:rPr>
                <w:rFonts w:ascii="Helvetica Neue for IBM" w:hAnsi="Helvetica Neue for IBM"/>
                <w:color w:val="152935"/>
              </w:rPr>
            </w:pPr>
            <w:r>
              <w:rPr>
                <w:rFonts w:ascii="Times" w:hAnsi="Times" w:cstheme="minorHAnsi"/>
              </w:rPr>
              <w:t>From your project’s overview page, click the “Add to Project” menu and select “Experiment”</w:t>
            </w:r>
          </w:p>
          <w:p w14:paraId="27B76D56" w14:textId="385E347F" w:rsidR="00F16019" w:rsidRPr="00B36F9A" w:rsidRDefault="005F2276" w:rsidP="00B36F9A">
            <w:pPr>
              <w:pStyle w:val="NormalWeb"/>
              <w:jc w:val="center"/>
              <w:rPr>
                <w:rFonts w:ascii="Times" w:hAnsi="Times" w:cstheme="minorHAnsi"/>
              </w:rPr>
            </w:pPr>
            <w:r w:rsidRPr="008C085B">
              <w:rPr>
                <w:rFonts w:ascii="Times" w:hAnsi="Times"/>
                <w:noProof/>
              </w:rPr>
              <mc:AlternateContent>
                <mc:Choice Requires="wps">
                  <w:drawing>
                    <wp:anchor distT="0" distB="0" distL="114300" distR="114300" simplePos="0" relativeHeight="251740160" behindDoc="0" locked="0" layoutInCell="1" allowOverlap="1" wp14:anchorId="25F7CBCE" wp14:editId="2B4E7E36">
                      <wp:simplePos x="0" y="0"/>
                      <wp:positionH relativeFrom="column">
                        <wp:posOffset>4425900</wp:posOffset>
                      </wp:positionH>
                      <wp:positionV relativeFrom="paragraph">
                        <wp:posOffset>1133603</wp:posOffset>
                      </wp:positionV>
                      <wp:extent cx="749939" cy="223241"/>
                      <wp:effectExtent l="0" t="0" r="12065" b="18415"/>
                      <wp:wrapNone/>
                      <wp:docPr id="274" name="Oval 274"/>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D6929" id="Oval 274" o:spid="_x0000_s1026" style="position:absolute;margin-left:348.5pt;margin-top:89.25pt;width:59.05pt;height:17.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BCf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B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" filled="f" strokecolor="red" strokeweight="1.25pt">
                      <v:stroke joinstyle="miter"/>
                    </v:oval>
                  </w:pict>
                </mc:Fallback>
              </mc:AlternateContent>
            </w:r>
            <w:r w:rsidRPr="005F2276">
              <w:rPr>
                <w:rFonts w:ascii="Times" w:hAnsi="Times" w:cstheme="minorHAnsi"/>
                <w:noProof/>
              </w:rPr>
              <w:drawing>
                <wp:inline distT="0" distB="0" distL="0" distR="0" wp14:anchorId="2A73763A" wp14:editId="37E25CA4">
                  <wp:extent cx="5233402" cy="267083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6201" cy="2682472"/>
                          </a:xfrm>
                          <a:prstGeom prst="rect">
                            <a:avLst/>
                          </a:prstGeom>
                        </pic:spPr>
                      </pic:pic>
                    </a:graphicData>
                  </a:graphic>
                </wp:inline>
              </w:drawing>
            </w:r>
          </w:p>
          <w:p w14:paraId="2D6DB163" w14:textId="77777777" w:rsidR="00B36F9A" w:rsidRDefault="00B36F9A" w:rsidP="00B36F9A">
            <w:pPr>
              <w:pStyle w:val="NormalWeb"/>
              <w:ind w:left="360"/>
              <w:rPr>
                <w:rFonts w:ascii="Helvetica Neue for IBM" w:hAnsi="Helvetica Neue for IBM"/>
                <w:color w:val="152935"/>
              </w:rPr>
            </w:pPr>
          </w:p>
          <w:p w14:paraId="4B060EE1" w14:textId="4D16CE77" w:rsidR="00B36F9A" w:rsidRPr="00562848" w:rsidRDefault="00B36F9A" w:rsidP="009D0D74">
            <w:pPr>
              <w:pStyle w:val="NormalWeb"/>
              <w:numPr>
                <w:ilvl w:val="0"/>
                <w:numId w:val="32"/>
              </w:numPr>
              <w:rPr>
                <w:rFonts w:ascii="Times" w:hAnsi="Times"/>
                <w:color w:val="152935"/>
              </w:rPr>
            </w:pPr>
            <w:r w:rsidRPr="00562848">
              <w:rPr>
                <w:rFonts w:ascii="Times" w:hAnsi="Times"/>
                <w:color w:val="152935"/>
              </w:rPr>
              <w:t>Complete the following in the new Experiment page:</w:t>
            </w:r>
          </w:p>
          <w:p w14:paraId="7160A2B8" w14:textId="681FBF13"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Name your experiment “</w:t>
            </w:r>
            <w:r w:rsidR="0064254C">
              <w:rPr>
                <w:rFonts w:ascii="Times" w:hAnsi="Times"/>
                <w:color w:val="152935"/>
                <w:sz w:val="22"/>
                <w:szCs w:val="22"/>
              </w:rPr>
              <w:t>MNIST</w:t>
            </w:r>
            <w:r w:rsidRPr="009D0D74">
              <w:rPr>
                <w:rFonts w:ascii="Times" w:hAnsi="Times"/>
                <w:color w:val="152935"/>
                <w:sz w:val="22"/>
                <w:szCs w:val="22"/>
              </w:rPr>
              <w:t xml:space="preserve"> Experiment 1”</w:t>
            </w:r>
          </w:p>
          <w:p w14:paraId="234F5B4A" w14:textId="107C4800"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Machine Learning Service</w:t>
            </w:r>
            <w:r w:rsidR="00562848">
              <w:rPr>
                <w:rFonts w:ascii="Times" w:hAnsi="Times"/>
                <w:color w:val="152935"/>
                <w:sz w:val="22"/>
                <w:szCs w:val="22"/>
              </w:rPr>
              <w:t>”</w:t>
            </w:r>
            <w:r w:rsidRPr="009D0D74">
              <w:rPr>
                <w:rFonts w:ascii="Times" w:hAnsi="Times"/>
                <w:color w:val="152935"/>
                <w:sz w:val="22"/>
                <w:szCs w:val="22"/>
              </w:rPr>
              <w:t xml:space="preserve"> drop-down, select the Watson Machine Learning instance associated with your project</w:t>
            </w:r>
          </w:p>
          <w:p w14:paraId="366DF5D5" w14:textId="2246A54E"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area for </w:t>
            </w:r>
            <w:r w:rsidR="00562848">
              <w:rPr>
                <w:rFonts w:ascii="Times" w:hAnsi="Times"/>
                <w:color w:val="152935"/>
                <w:sz w:val="22"/>
                <w:szCs w:val="22"/>
              </w:rPr>
              <w:t>“</w:t>
            </w:r>
            <w:r w:rsidRPr="009D0D74">
              <w:rPr>
                <w:rFonts w:ascii="Times" w:hAnsi="Times"/>
                <w:color w:val="152935"/>
                <w:sz w:val="22"/>
                <w:szCs w:val="22"/>
              </w:rPr>
              <w:t>Cloud Object Storage</w:t>
            </w:r>
            <w:r w:rsidR="00562848">
              <w:rPr>
                <w:rFonts w:ascii="Times" w:hAnsi="Times"/>
                <w:color w:val="152935"/>
                <w:sz w:val="22"/>
                <w:szCs w:val="22"/>
              </w:rPr>
              <w:t>”</w:t>
            </w:r>
            <w:r w:rsidRPr="009D0D74">
              <w:rPr>
                <w:rFonts w:ascii="Times" w:hAnsi="Times"/>
                <w:color w:val="152935"/>
                <w:sz w:val="22"/>
                <w:szCs w:val="22"/>
              </w:rPr>
              <w:t xml:space="preserve"> click </w:t>
            </w:r>
            <w:r w:rsidR="00562848" w:rsidRPr="00562848">
              <w:rPr>
                <w:rFonts w:ascii="Times" w:hAnsi="Times"/>
                <w:color w:val="152935"/>
                <w:sz w:val="22"/>
                <w:szCs w:val="22"/>
              </w:rPr>
              <w:t>“</w:t>
            </w:r>
            <w:r w:rsidRPr="00562848">
              <w:rPr>
                <w:rFonts w:ascii="Times" w:hAnsi="Times"/>
                <w:bCs/>
                <w:color w:val="152935"/>
                <w:sz w:val="22"/>
                <w:szCs w:val="22"/>
              </w:rPr>
              <w:t>Select</w:t>
            </w:r>
            <w:r w:rsidR="00562848" w:rsidRPr="00562848">
              <w:rPr>
                <w:rFonts w:ascii="Times" w:hAnsi="Times"/>
                <w:bCs/>
                <w:color w:val="152935"/>
                <w:sz w:val="22"/>
                <w:szCs w:val="22"/>
              </w:rPr>
              <w:t>”</w:t>
            </w:r>
            <w:r w:rsidRPr="00562848">
              <w:rPr>
                <w:rFonts w:ascii="Times" w:hAnsi="Times"/>
                <w:color w:val="152935"/>
                <w:sz w:val="22"/>
                <w:szCs w:val="22"/>
              </w:rPr>
              <w:t>.</w:t>
            </w:r>
          </w:p>
          <w:p w14:paraId="337CBEF3" w14:textId="38C78A82"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Cloud Object Storage connection</w:t>
            </w:r>
            <w:r w:rsidR="00562848">
              <w:rPr>
                <w:rFonts w:ascii="Times" w:hAnsi="Times"/>
                <w:color w:val="152935"/>
                <w:sz w:val="22"/>
                <w:szCs w:val="22"/>
              </w:rPr>
              <w:t>”</w:t>
            </w:r>
            <w:r w:rsidRPr="009D0D74">
              <w:rPr>
                <w:rFonts w:ascii="Times" w:hAnsi="Times"/>
                <w:color w:val="152935"/>
                <w:sz w:val="22"/>
                <w:szCs w:val="22"/>
              </w:rPr>
              <w:t xml:space="preserve"> drop-down list, select the Cloud Object Storage connection you created before.</w:t>
            </w:r>
            <w:bookmarkStart w:id="5" w:name="_GoBack"/>
            <w:bookmarkEnd w:id="5"/>
          </w:p>
          <w:p w14:paraId="53B6508F" w14:textId="678E1B3A"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Data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training data bucket you created before.</w:t>
            </w:r>
          </w:p>
          <w:p w14:paraId="143D6774" w14:textId="66A472E4"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Results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results bucket you created before.</w:t>
            </w:r>
          </w:p>
          <w:p w14:paraId="12B67707" w14:textId="3690A158"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562848">
              <w:rPr>
                <w:rFonts w:ascii="Times" w:hAnsi="Times"/>
                <w:color w:val="152935"/>
                <w:sz w:val="22"/>
                <w:szCs w:val="22"/>
              </w:rPr>
              <w:t>“</w:t>
            </w:r>
            <w:r w:rsidRPr="00562848">
              <w:rPr>
                <w:rFonts w:ascii="Times" w:hAnsi="Times"/>
                <w:bCs/>
                <w:color w:val="152935"/>
                <w:sz w:val="22"/>
                <w:szCs w:val="22"/>
              </w:rPr>
              <w:t>Create</w:t>
            </w:r>
            <w:r w:rsidR="00562848">
              <w:rPr>
                <w:rFonts w:ascii="Times" w:hAnsi="Times"/>
                <w:bCs/>
                <w:color w:val="152935"/>
                <w:sz w:val="22"/>
                <w:szCs w:val="22"/>
              </w:rPr>
              <w:t>”</w:t>
            </w:r>
          </w:p>
          <w:p w14:paraId="7EFB7D93" w14:textId="55FB1A8E" w:rsidR="009D0D74" w:rsidRDefault="00F1331C"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44256" behindDoc="0" locked="0" layoutInCell="1" allowOverlap="1" wp14:anchorId="2DCEF3B3" wp14:editId="390575CC">
                      <wp:simplePos x="0" y="0"/>
                      <wp:positionH relativeFrom="column">
                        <wp:posOffset>1002052</wp:posOffset>
                      </wp:positionH>
                      <wp:positionV relativeFrom="paragraph">
                        <wp:posOffset>1308045</wp:posOffset>
                      </wp:positionV>
                      <wp:extent cx="749939" cy="223241"/>
                      <wp:effectExtent l="0" t="0" r="12065" b="18415"/>
                      <wp:wrapNone/>
                      <wp:docPr id="277" name="Oval 277"/>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74A07" id="Oval 277" o:spid="_x0000_s1026" style="position:absolute;margin-left:78.9pt;margin-top:103pt;width:59.05pt;height:1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1VO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J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2208" behindDoc="0" locked="0" layoutInCell="1" allowOverlap="1" wp14:anchorId="0AC1D1EA" wp14:editId="22B7D1D8">
                      <wp:simplePos x="0" y="0"/>
                      <wp:positionH relativeFrom="column">
                        <wp:posOffset>942847</wp:posOffset>
                      </wp:positionH>
                      <wp:positionV relativeFrom="paragraph">
                        <wp:posOffset>498900</wp:posOffset>
                      </wp:positionV>
                      <wp:extent cx="749939" cy="223241"/>
                      <wp:effectExtent l="0" t="0" r="12065" b="18415"/>
                      <wp:wrapNone/>
                      <wp:docPr id="276" name="Oval 276"/>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03BE" id="Oval 276" o:spid="_x0000_s1026" style="position:absolute;margin-left:74.25pt;margin-top:39.3pt;width:59.05pt;height:17.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" filled="f" strokecolor="red" strokeweight="1.25pt">
                      <v:stroke joinstyle="miter"/>
                    </v:oval>
                  </w:pict>
                </mc:Fallback>
              </mc:AlternateContent>
            </w:r>
            <w:r w:rsidRPr="00F1331C">
              <w:rPr>
                <w:rFonts w:ascii="Helvetica Neue for IBM" w:hAnsi="Helvetica Neue for IBM"/>
                <w:noProof/>
                <w:color w:val="152935"/>
              </w:rPr>
              <w:drawing>
                <wp:inline distT="0" distB="0" distL="0" distR="0" wp14:anchorId="0A73B9EC" wp14:editId="5709F326">
                  <wp:extent cx="4571868" cy="1897262"/>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83886" cy="1902249"/>
                          </a:xfrm>
                          <a:prstGeom prst="rect">
                            <a:avLst/>
                          </a:prstGeom>
                        </pic:spPr>
                      </pic:pic>
                    </a:graphicData>
                  </a:graphic>
                </wp:inline>
              </w:drawing>
            </w:r>
          </w:p>
          <w:p w14:paraId="497AF517" w14:textId="1D9EBBCD" w:rsidR="009D0D74" w:rsidRDefault="004C1E2B"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50400" behindDoc="0" locked="0" layoutInCell="1" allowOverlap="1" wp14:anchorId="702FEBC2" wp14:editId="20AA2D4A">
                      <wp:simplePos x="0" y="0"/>
                      <wp:positionH relativeFrom="column">
                        <wp:posOffset>1804620</wp:posOffset>
                      </wp:positionH>
                      <wp:positionV relativeFrom="paragraph">
                        <wp:posOffset>328048</wp:posOffset>
                      </wp:positionV>
                      <wp:extent cx="749939" cy="223241"/>
                      <wp:effectExtent l="0" t="0" r="12065" b="18415"/>
                      <wp:wrapNone/>
                      <wp:docPr id="282" name="Oval 282"/>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55031" id="Oval 282" o:spid="_x0000_s1026" style="position:absolute;margin-left:142.1pt;margin-top:25.85pt;width:59.05pt;height:17.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htx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8352" behindDoc="0" locked="0" layoutInCell="1" allowOverlap="1" wp14:anchorId="4DFE6B14" wp14:editId="3DDF0F58">
                      <wp:simplePos x="0" y="0"/>
                      <wp:positionH relativeFrom="column">
                        <wp:posOffset>1751992</wp:posOffset>
                      </wp:positionH>
                      <wp:positionV relativeFrom="paragraph">
                        <wp:posOffset>1466114</wp:posOffset>
                      </wp:positionV>
                      <wp:extent cx="749939" cy="223241"/>
                      <wp:effectExtent l="0" t="0" r="12065" b="18415"/>
                      <wp:wrapNone/>
                      <wp:docPr id="281" name="Oval 281"/>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F5581" id="Oval 281" o:spid="_x0000_s1026" style="position:absolute;margin-left:137.95pt;margin-top:115.45pt;width:59.05pt;height:1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6304" behindDoc="0" locked="0" layoutInCell="1" allowOverlap="1" wp14:anchorId="50ACEF12" wp14:editId="331722A6">
                      <wp:simplePos x="0" y="0"/>
                      <wp:positionH relativeFrom="column">
                        <wp:posOffset>1798041</wp:posOffset>
                      </wp:positionH>
                      <wp:positionV relativeFrom="paragraph">
                        <wp:posOffset>889617</wp:posOffset>
                      </wp:positionV>
                      <wp:extent cx="749939" cy="223241"/>
                      <wp:effectExtent l="0" t="0" r="12065" b="18415"/>
                      <wp:wrapNone/>
                      <wp:docPr id="280" name="Oval 280"/>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7D0C9" id="Oval 280" o:spid="_x0000_s1026" style="position:absolute;margin-left:141.6pt;margin-top:70.05pt;width:59.05pt;height:1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GLv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" filled="f" strokecolor="red" strokeweight="1.25pt">
                      <v:stroke joinstyle="miter"/>
                    </v:oval>
                  </w:pict>
                </mc:Fallback>
              </mc:AlternateContent>
            </w:r>
            <w:r w:rsidR="00F1331C" w:rsidRPr="00F1331C">
              <w:rPr>
                <w:rFonts w:ascii="Helvetica Neue for IBM" w:hAnsi="Helvetica Neue for IBM"/>
                <w:noProof/>
                <w:color w:val="152935"/>
              </w:rPr>
              <w:drawing>
                <wp:inline distT="0" distB="0" distL="0" distR="0" wp14:anchorId="46537E3B" wp14:editId="41DF7BC7">
                  <wp:extent cx="2716754" cy="1876059"/>
                  <wp:effectExtent l="0" t="0" r="127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0743" cy="1885719"/>
                          </a:xfrm>
                          <a:prstGeom prst="rect">
                            <a:avLst/>
                          </a:prstGeom>
                        </pic:spPr>
                      </pic:pic>
                    </a:graphicData>
                  </a:graphic>
                </wp:inline>
              </w:drawing>
            </w:r>
          </w:p>
          <w:p w14:paraId="18CEB588" w14:textId="5F6224F9" w:rsidR="009D0D74" w:rsidRDefault="009D0D74" w:rsidP="009D0D74">
            <w:pPr>
              <w:pStyle w:val="NormalWeb"/>
              <w:numPr>
                <w:ilvl w:val="0"/>
                <w:numId w:val="32"/>
              </w:numPr>
              <w:rPr>
                <w:rFonts w:ascii="Helvetica Neue for IBM" w:hAnsi="Helvetica Neue for IBM"/>
                <w:color w:val="152935"/>
              </w:rPr>
            </w:pPr>
            <w:r>
              <w:rPr>
                <w:rFonts w:ascii="Helvetica Neue for IBM" w:hAnsi="Helvetica Neue for IBM"/>
                <w:color w:val="152935"/>
              </w:rPr>
              <w:t>Add the training definition you created in the previous step.</w:t>
            </w:r>
          </w:p>
          <w:p w14:paraId="2FE39097"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Add training definition</w:t>
            </w:r>
            <w:r w:rsidRPr="009D0D74">
              <w:rPr>
                <w:rFonts w:ascii="Times" w:hAnsi="Times"/>
                <w:color w:val="152935"/>
                <w:sz w:val="22"/>
                <w:szCs w:val="22"/>
              </w:rPr>
              <w:t>.</w:t>
            </w:r>
          </w:p>
          <w:p w14:paraId="482EC021"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Pr="009D0D74">
              <w:rPr>
                <w:rFonts w:ascii="Times" w:hAnsi="Times"/>
                <w:b/>
                <w:bCs/>
                <w:color w:val="152935"/>
                <w:sz w:val="22"/>
                <w:szCs w:val="22"/>
              </w:rPr>
              <w:t>Existing training definitions</w:t>
            </w:r>
            <w:r w:rsidRPr="009D0D74">
              <w:rPr>
                <w:rFonts w:ascii="Times" w:hAnsi="Times"/>
                <w:color w:val="152935"/>
                <w:sz w:val="22"/>
                <w:szCs w:val="22"/>
              </w:rPr>
              <w:t> tab.</w:t>
            </w:r>
          </w:p>
          <w:p w14:paraId="448D9292"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From the drop-down menu, select the training definition you published from the flow editor.</w:t>
            </w:r>
          </w:p>
          <w:p w14:paraId="063CCA0D"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"1/2 x NVIDIA Tesla K80 (1 GPU)" for the compute plan.</w:t>
            </w:r>
          </w:p>
          <w:p w14:paraId="6520147C" w14:textId="0D91FE2F" w:rsidR="00F16019"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"none" for the hyperparameter optimization method.</w:t>
            </w:r>
          </w:p>
          <w:p w14:paraId="34D10BE5" w14:textId="4C3546B4" w:rsidR="004C1E2B" w:rsidRPr="009D0D74" w:rsidRDefault="004C1E2B"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Click “Select”</w:t>
            </w:r>
          </w:p>
          <w:p w14:paraId="4A94B6B2" w14:textId="6D8985BA" w:rsidR="00F1331C" w:rsidRDefault="004C1E2B" w:rsidP="004C1E2B">
            <w:pPr>
              <w:pStyle w:val="NormalWeb"/>
              <w:ind w:left="360"/>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4496" behindDoc="0" locked="0" layoutInCell="1" allowOverlap="1" wp14:anchorId="632FDA0F" wp14:editId="5ED665FC">
                      <wp:simplePos x="0" y="0"/>
                      <wp:positionH relativeFrom="column">
                        <wp:posOffset>4584216</wp:posOffset>
                      </wp:positionH>
                      <wp:positionV relativeFrom="paragraph">
                        <wp:posOffset>1291590</wp:posOffset>
                      </wp:positionV>
                      <wp:extent cx="230245" cy="222885"/>
                      <wp:effectExtent l="0" t="0" r="11430" b="18415"/>
                      <wp:wrapNone/>
                      <wp:docPr id="284" name="Oval 284"/>
                      <wp:cNvGraphicFramePr/>
                      <a:graphic xmlns:a="http://schemas.openxmlformats.org/drawingml/2006/main">
                        <a:graphicData uri="http://schemas.microsoft.com/office/word/2010/wordprocessingShape">
                          <wps:wsp>
                            <wps:cNvSpPr/>
                            <wps:spPr>
                              <a:xfrm>
                                <a:off x="0" y="0"/>
                                <a:ext cx="230245" cy="22288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E79ED" id="Oval 284" o:spid="_x0000_s1026" style="position:absolute;margin-left:360.95pt;margin-top:101.7pt;width:18.15pt;height:17.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52448" behindDoc="0" locked="0" layoutInCell="1" allowOverlap="1" wp14:anchorId="63AE20C2" wp14:editId="6CCE4637">
                      <wp:simplePos x="0" y="0"/>
                      <wp:positionH relativeFrom="column">
                        <wp:posOffset>1607267</wp:posOffset>
                      </wp:positionH>
                      <wp:positionV relativeFrom="paragraph">
                        <wp:posOffset>240273</wp:posOffset>
                      </wp:positionV>
                      <wp:extent cx="749939" cy="223241"/>
                      <wp:effectExtent l="0" t="0" r="12065" b="18415"/>
                      <wp:wrapNone/>
                      <wp:docPr id="283" name="Oval 283"/>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5F559" id="Oval 283" o:spid="_x0000_s1026" style="position:absolute;margin-left:126.55pt;margin-top:18.9pt;width:59.05pt;height:1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yc+hgIAAHsFAAAOAAAAZHJzL2Uyb0RvYy54bWysVEtrGzEQvhf6H4Tuzdprp4m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" filled="f" strokecolor="red" strokeweight="1.25pt">
                      <v:stroke joinstyle="miter"/>
                    </v:oval>
                  </w:pict>
                </mc:Fallback>
              </mc:AlternateContent>
            </w:r>
            <w:r w:rsidRPr="004C1E2B">
              <w:rPr>
                <w:rFonts w:ascii="Times" w:hAnsi="Times"/>
                <w:noProof/>
                <w:color w:val="152935"/>
                <w:sz w:val="22"/>
                <w:szCs w:val="22"/>
              </w:rPr>
              <w:drawing>
                <wp:inline distT="0" distB="0" distL="0" distR="0" wp14:anchorId="5477DB99" wp14:editId="068C7664">
                  <wp:extent cx="3203557" cy="146093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8262" cy="1467638"/>
                          </a:xfrm>
                          <a:prstGeom prst="rect">
                            <a:avLst/>
                          </a:prstGeom>
                        </pic:spPr>
                      </pic:pic>
                    </a:graphicData>
                  </a:graphic>
                </wp:inline>
              </w:drawing>
            </w:r>
          </w:p>
          <w:p w14:paraId="1ABEC8FE" w14:textId="1EECEDD7" w:rsidR="00F16019" w:rsidRPr="00C51CD6" w:rsidRDefault="00F16019" w:rsidP="009D0D74">
            <w:pPr>
              <w:pStyle w:val="NormalWeb"/>
              <w:numPr>
                <w:ilvl w:val="0"/>
                <w:numId w:val="32"/>
              </w:numPr>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Create and run</w:t>
            </w:r>
          </w:p>
          <w:p w14:paraId="026D0E53" w14:textId="2CCB48FD" w:rsidR="00C51CD6" w:rsidRDefault="00C51CD6" w:rsidP="00C51CD6">
            <w:pPr>
              <w:pStyle w:val="NormalWeb"/>
              <w:rPr>
                <w:rFonts w:ascii="Times" w:hAnsi="Times"/>
                <w:b/>
                <w:bCs/>
                <w:color w:val="152935"/>
                <w:sz w:val="22"/>
                <w:szCs w:val="22"/>
              </w:rPr>
            </w:pPr>
          </w:p>
          <w:p w14:paraId="2E6CD59C" w14:textId="36B94EA7" w:rsidR="00C51CD6" w:rsidRPr="00C51CD6" w:rsidRDefault="00C51CD6" w:rsidP="00C51CD6">
            <w:pPr>
              <w:pStyle w:val="NormalWeb"/>
              <w:jc w:val="center"/>
              <w:rPr>
                <w:rFonts w:ascii="Times" w:hAnsi="Times"/>
                <w:b/>
                <w:bCs/>
                <w:color w:val="152935"/>
                <w:sz w:val="22"/>
                <w:szCs w:val="22"/>
              </w:rPr>
            </w:pPr>
            <w:r w:rsidRPr="004C1E2B">
              <w:rPr>
                <w:rFonts w:ascii="Times" w:hAnsi="Times"/>
                <w:noProof/>
                <w:color w:val="152935"/>
                <w:sz w:val="22"/>
                <w:szCs w:val="22"/>
              </w:rPr>
              <w:drawing>
                <wp:inline distT="0" distB="0" distL="0" distR="0" wp14:anchorId="0EA84D21" wp14:editId="69A39EE9">
                  <wp:extent cx="3400909" cy="1731612"/>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3790" cy="1738170"/>
                          </a:xfrm>
                          <a:prstGeom prst="rect">
                            <a:avLst/>
                          </a:prstGeom>
                        </pic:spPr>
                      </pic:pic>
                    </a:graphicData>
                  </a:graphic>
                </wp:inline>
              </w:drawing>
            </w:r>
          </w:p>
          <w:p w14:paraId="7EACA168" w14:textId="57479F71" w:rsidR="00C51CD6" w:rsidRDefault="00C51CD6" w:rsidP="009D0D74">
            <w:pPr>
              <w:pStyle w:val="NormalWeb"/>
              <w:numPr>
                <w:ilvl w:val="0"/>
                <w:numId w:val="32"/>
              </w:numPr>
              <w:rPr>
                <w:rFonts w:ascii="Times" w:hAnsi="Times"/>
                <w:color w:val="152935"/>
                <w:sz w:val="22"/>
                <w:szCs w:val="22"/>
              </w:rPr>
            </w:pPr>
            <w:r>
              <w:rPr>
                <w:rFonts w:ascii="Times" w:hAnsi="Times"/>
                <w:color w:val="152935"/>
                <w:sz w:val="22"/>
                <w:szCs w:val="22"/>
              </w:rPr>
              <w:t>You can monitor the status of your training run.</w:t>
            </w:r>
          </w:p>
          <w:p w14:paraId="71BC9AF3" w14:textId="5BD31833" w:rsidR="006E5146" w:rsidRDefault="006E5146" w:rsidP="006E5146">
            <w:pPr>
              <w:pStyle w:val="NormalWeb"/>
              <w:jc w:val="center"/>
              <w:rPr>
                <w:rFonts w:ascii="Times" w:hAnsi="Times"/>
                <w:color w:val="152935"/>
                <w:sz w:val="22"/>
                <w:szCs w:val="22"/>
              </w:rPr>
            </w:pPr>
            <w:r w:rsidRPr="006E5146">
              <w:rPr>
                <w:rFonts w:ascii="Times" w:hAnsi="Times"/>
                <w:noProof/>
                <w:color w:val="152935"/>
                <w:sz w:val="22"/>
                <w:szCs w:val="22"/>
              </w:rPr>
              <w:drawing>
                <wp:inline distT="0" distB="0" distL="0" distR="0" wp14:anchorId="34EF2FA5" wp14:editId="57A7DAE9">
                  <wp:extent cx="3414066" cy="14304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31883" cy="1437885"/>
                          </a:xfrm>
                          <a:prstGeom prst="rect">
                            <a:avLst/>
                          </a:prstGeom>
                        </pic:spPr>
                      </pic:pic>
                    </a:graphicData>
                  </a:graphic>
                </wp:inline>
              </w:drawing>
            </w:r>
          </w:p>
          <w:p w14:paraId="0F018731" w14:textId="6A6738C7" w:rsidR="006E5146" w:rsidRDefault="0000041B" w:rsidP="009D0D74">
            <w:pPr>
              <w:pStyle w:val="NormalWeb"/>
              <w:numPr>
                <w:ilvl w:val="0"/>
                <w:numId w:val="32"/>
              </w:numPr>
              <w:rPr>
                <w:rFonts w:ascii="Times" w:hAnsi="Times"/>
                <w:color w:val="152935"/>
                <w:sz w:val="22"/>
                <w:szCs w:val="22"/>
              </w:rPr>
            </w:pPr>
            <w:r>
              <w:rPr>
                <w:rFonts w:ascii="Times" w:hAnsi="Times"/>
                <w:color w:val="152935"/>
                <w:sz w:val="22"/>
                <w:szCs w:val="22"/>
              </w:rPr>
              <w:t xml:space="preserve">Once the training run is completed, you can review the details of the training run results </w:t>
            </w:r>
            <w:r w:rsidR="00056F58">
              <w:rPr>
                <w:rFonts w:ascii="Times" w:hAnsi="Times"/>
                <w:color w:val="152935"/>
                <w:sz w:val="22"/>
                <w:szCs w:val="22"/>
              </w:rPr>
              <w:t xml:space="preserve">and other output </w:t>
            </w:r>
            <w:r>
              <w:rPr>
                <w:rFonts w:ascii="Times" w:hAnsi="Times"/>
                <w:color w:val="152935"/>
                <w:sz w:val="22"/>
                <w:szCs w:val="22"/>
              </w:rPr>
              <w:t xml:space="preserve">by clicking on the training definition. </w:t>
            </w:r>
          </w:p>
          <w:p w14:paraId="1EDBE3D9" w14:textId="7FEEA4B7" w:rsidR="00997321" w:rsidRDefault="00997321" w:rsidP="00997321">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6544" behindDoc="0" locked="0" layoutInCell="1" allowOverlap="1" wp14:anchorId="1E9A7363" wp14:editId="6C0F4B28">
                      <wp:simplePos x="0" y="0"/>
                      <wp:positionH relativeFrom="column">
                        <wp:posOffset>2847417</wp:posOffset>
                      </wp:positionH>
                      <wp:positionV relativeFrom="paragraph">
                        <wp:posOffset>535387</wp:posOffset>
                      </wp:positionV>
                      <wp:extent cx="795988" cy="1539349"/>
                      <wp:effectExtent l="0" t="0" r="17145" b="10160"/>
                      <wp:wrapNone/>
                      <wp:docPr id="19" name="Oval 19"/>
                      <wp:cNvGraphicFramePr/>
                      <a:graphic xmlns:a="http://schemas.openxmlformats.org/drawingml/2006/main">
                        <a:graphicData uri="http://schemas.microsoft.com/office/word/2010/wordprocessingShape">
                          <wps:wsp>
                            <wps:cNvSpPr/>
                            <wps:spPr>
                              <a:xfrm>
                                <a:off x="0" y="0"/>
                                <a:ext cx="795988" cy="153934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F1E5" id="Oval 19" o:spid="_x0000_s1026" style="position:absolute;margin-left:224.2pt;margin-top:42.15pt;width:62.7pt;height:121.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" filled="f" strokecolor="red" strokeweight="1.25pt">
                      <v:stroke joinstyle="miter"/>
                    </v:oval>
                  </w:pict>
                </mc:Fallback>
              </mc:AlternateContent>
            </w:r>
            <w:r w:rsidRPr="00056F58">
              <w:rPr>
                <w:rFonts w:ascii="Times" w:hAnsi="Times"/>
                <w:noProof/>
                <w:color w:val="152935"/>
                <w:sz w:val="22"/>
                <w:szCs w:val="22"/>
              </w:rPr>
              <w:drawing>
                <wp:inline distT="0" distB="0" distL="0" distR="0" wp14:anchorId="4D7B30F5" wp14:editId="0A120FD5">
                  <wp:extent cx="3774639" cy="233533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7651" cy="2343389"/>
                          </a:xfrm>
                          <a:prstGeom prst="rect">
                            <a:avLst/>
                          </a:prstGeom>
                        </pic:spPr>
                      </pic:pic>
                    </a:graphicData>
                  </a:graphic>
                </wp:inline>
              </w:drawing>
            </w:r>
          </w:p>
          <w:p w14:paraId="016551B1" w14:textId="13A17243" w:rsidR="00997321" w:rsidRDefault="00997321" w:rsidP="009D0D74">
            <w:pPr>
              <w:pStyle w:val="NormalWeb"/>
              <w:numPr>
                <w:ilvl w:val="0"/>
                <w:numId w:val="32"/>
              </w:numPr>
              <w:rPr>
                <w:rFonts w:ascii="Times" w:hAnsi="Times"/>
                <w:color w:val="152935"/>
                <w:sz w:val="22"/>
                <w:szCs w:val="22"/>
              </w:rPr>
            </w:pPr>
            <w:r>
              <w:rPr>
                <w:rFonts w:ascii="Times" w:hAnsi="Times"/>
                <w:color w:val="152935"/>
                <w:sz w:val="22"/>
                <w:szCs w:val="22"/>
              </w:rPr>
              <w:t>We will save the model, so it can be deployed into a Watson Machine Learning for testing and use by applications.  To do, return to the Experiment page.  Select the “Actions” menu for the training definition located in the “Completed” section of the page.  From that menu, select “Save Model”.  Save the model with the name “MNIST Model 1” and click “Save”.</w:t>
            </w:r>
          </w:p>
          <w:p w14:paraId="1B780D44" w14:textId="1E90D03E" w:rsidR="00997321" w:rsidRDefault="00997321" w:rsidP="00997321">
            <w:pPr>
              <w:pStyle w:val="NormalWeb"/>
              <w:jc w:val="center"/>
              <w:rPr>
                <w:rFonts w:ascii="Times" w:hAnsi="Times"/>
                <w:color w:val="152935"/>
                <w:sz w:val="22"/>
                <w:szCs w:val="22"/>
              </w:rPr>
            </w:pPr>
            <w:r w:rsidRPr="008C085B">
              <w:rPr>
                <w:rFonts w:ascii="Times" w:hAnsi="Times"/>
                <w:noProof/>
              </w:rPr>
              <mc:AlternateContent>
                <mc:Choice Requires="wps">
                  <w:drawing>
                    <wp:anchor distT="0" distB="0" distL="114300" distR="114300" simplePos="0" relativeHeight="251758592" behindDoc="0" locked="0" layoutInCell="1" allowOverlap="1" wp14:anchorId="786F43BC" wp14:editId="439B0C0C">
                      <wp:simplePos x="0" y="0"/>
                      <wp:positionH relativeFrom="column">
                        <wp:posOffset>4834397</wp:posOffset>
                      </wp:positionH>
                      <wp:positionV relativeFrom="paragraph">
                        <wp:posOffset>1961780</wp:posOffset>
                      </wp:positionV>
                      <wp:extent cx="749939" cy="440754"/>
                      <wp:effectExtent l="0" t="0" r="12065" b="16510"/>
                      <wp:wrapNone/>
                      <wp:docPr id="21" name="Oval 21"/>
                      <wp:cNvGraphicFramePr/>
                      <a:graphic xmlns:a="http://schemas.openxmlformats.org/drawingml/2006/main">
                        <a:graphicData uri="http://schemas.microsoft.com/office/word/2010/wordprocessingShape">
                          <wps:wsp>
                            <wps:cNvSpPr/>
                            <wps:spPr>
                              <a:xfrm>
                                <a:off x="0" y="0"/>
                                <a:ext cx="749939" cy="44075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3E138" id="Oval 21" o:spid="_x0000_s1026" style="position:absolute;margin-left:380.65pt;margin-top:154.45pt;width:59.05pt;height:3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13467CD7" wp14:editId="373BA688">
                  <wp:extent cx="5032517" cy="2401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8916" cy="2404175"/>
                          </a:xfrm>
                          <a:prstGeom prst="rect">
                            <a:avLst/>
                          </a:prstGeom>
                        </pic:spPr>
                      </pic:pic>
                    </a:graphicData>
                  </a:graphic>
                </wp:inline>
              </w:drawing>
            </w:r>
          </w:p>
          <w:p w14:paraId="2C74CB50" w14:textId="1432CBAE" w:rsidR="00056F58" w:rsidRDefault="00997321" w:rsidP="00056F58">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62688" behindDoc="0" locked="0" layoutInCell="1" allowOverlap="1" wp14:anchorId="41DA9E95" wp14:editId="3A89E210">
                      <wp:simplePos x="0" y="0"/>
                      <wp:positionH relativeFrom="column">
                        <wp:posOffset>4702440</wp:posOffset>
                      </wp:positionH>
                      <wp:positionV relativeFrom="paragraph">
                        <wp:posOffset>1737762</wp:posOffset>
                      </wp:positionV>
                      <wp:extent cx="223662" cy="217088"/>
                      <wp:effectExtent l="0" t="0" r="17780" b="12065"/>
                      <wp:wrapNone/>
                      <wp:docPr id="25" name="Oval 25"/>
                      <wp:cNvGraphicFramePr/>
                      <a:graphic xmlns:a="http://schemas.openxmlformats.org/drawingml/2006/main">
                        <a:graphicData uri="http://schemas.microsoft.com/office/word/2010/wordprocessingShape">
                          <wps:wsp>
                            <wps:cNvSpPr/>
                            <wps:spPr>
                              <a:xfrm>
                                <a:off x="0" y="0"/>
                                <a:ext cx="223662" cy="21708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610E6" id="Oval 25" o:spid="_x0000_s1026" style="position:absolute;margin-left:370.25pt;margin-top:136.85pt;width:17.6pt;height:17.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60640" behindDoc="0" locked="0" layoutInCell="1" allowOverlap="1" wp14:anchorId="6312E5A7" wp14:editId="16906119">
                      <wp:simplePos x="0" y="0"/>
                      <wp:positionH relativeFrom="column">
                        <wp:posOffset>1295176</wp:posOffset>
                      </wp:positionH>
                      <wp:positionV relativeFrom="paragraph">
                        <wp:posOffset>238098</wp:posOffset>
                      </wp:positionV>
                      <wp:extent cx="467063" cy="249979"/>
                      <wp:effectExtent l="0" t="0" r="15875" b="17145"/>
                      <wp:wrapNone/>
                      <wp:docPr id="23" name="Oval 23"/>
                      <wp:cNvGraphicFramePr/>
                      <a:graphic xmlns:a="http://schemas.openxmlformats.org/drawingml/2006/main">
                        <a:graphicData uri="http://schemas.microsoft.com/office/word/2010/wordprocessingShape">
                          <wps:wsp>
                            <wps:cNvSpPr/>
                            <wps:spPr>
                              <a:xfrm>
                                <a:off x="0" y="0"/>
                                <a:ext cx="467063" cy="24997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CBF93" id="Oval 23" o:spid="_x0000_s1026" style="position:absolute;margin-left:102pt;margin-top:18.75pt;width:36.8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75D8D73C" wp14:editId="6F2E1EAA">
                  <wp:extent cx="3782458" cy="19204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7607" cy="1923076"/>
                          </a:xfrm>
                          <a:prstGeom prst="rect">
                            <a:avLst/>
                          </a:prstGeom>
                        </pic:spPr>
                      </pic:pic>
                    </a:graphicData>
                  </a:graphic>
                </wp:inline>
              </w:drawing>
            </w:r>
          </w:p>
          <w:p w14:paraId="11EE63F4" w14:textId="77777777" w:rsidR="00F16019" w:rsidRDefault="00F16019" w:rsidP="004C58AB">
            <w:pPr>
              <w:rPr>
                <w:rFonts w:cstheme="minorHAnsi"/>
                <w:b/>
                <w:u w:val="single"/>
              </w:rPr>
            </w:pPr>
          </w:p>
        </w:tc>
      </w:tr>
      <w:tr w:rsidR="009D0D74" w:rsidRPr="00A31355" w14:paraId="3243E2CD" w14:textId="77777777" w:rsidTr="009E7B06">
        <w:tc>
          <w:tcPr>
            <w:tcW w:w="805" w:type="dxa"/>
          </w:tcPr>
          <w:p w14:paraId="5B68047D" w14:textId="3584689D" w:rsidR="009D0D74" w:rsidRDefault="00DC57F9" w:rsidP="009E7B06">
            <w:pPr>
              <w:jc w:val="center"/>
              <w:rPr>
                <w:rFonts w:cstheme="minorHAnsi"/>
              </w:rPr>
            </w:pPr>
            <w:r>
              <w:rPr>
                <w:rFonts w:cstheme="minorHAnsi"/>
              </w:rPr>
              <w:lastRenderedPageBreak/>
              <w:t>4</w:t>
            </w:r>
          </w:p>
        </w:tc>
        <w:tc>
          <w:tcPr>
            <w:tcW w:w="9985" w:type="dxa"/>
          </w:tcPr>
          <w:p w14:paraId="2AFF1C07" w14:textId="6740B97F" w:rsidR="004C58AB" w:rsidRDefault="004C58AB" w:rsidP="004C58AB">
            <w:pPr>
              <w:rPr>
                <w:rFonts w:cstheme="minorHAnsi"/>
                <w:b/>
                <w:u w:val="single"/>
              </w:rPr>
            </w:pPr>
            <w:r>
              <w:rPr>
                <w:rFonts w:cstheme="minorHAnsi"/>
                <w:b/>
                <w:u w:val="single"/>
              </w:rPr>
              <w:t>Deploy and Test your Model</w:t>
            </w:r>
          </w:p>
          <w:p w14:paraId="39192177" w14:textId="1425B464" w:rsidR="004C58AB" w:rsidRDefault="004C58AB" w:rsidP="004C58AB">
            <w:pPr>
              <w:rPr>
                <w:rFonts w:cstheme="minorHAnsi"/>
                <w:b/>
                <w:u w:val="single"/>
              </w:rPr>
            </w:pPr>
          </w:p>
          <w:p w14:paraId="058611DC" w14:textId="3CCBC9CA" w:rsidR="004C58AB" w:rsidRDefault="000128D5" w:rsidP="004C58AB">
            <w:pPr>
              <w:pStyle w:val="ListParagraph"/>
              <w:numPr>
                <w:ilvl w:val="0"/>
                <w:numId w:val="34"/>
              </w:numPr>
              <w:rPr>
                <w:rFonts w:cstheme="minorHAnsi"/>
              </w:rPr>
            </w:pPr>
            <w:r>
              <w:rPr>
                <w:rFonts w:cstheme="minorHAnsi"/>
              </w:rPr>
              <w:t xml:space="preserve">We will now deploy the model into your Watson Machine Learning Service.  Once the model is deployed, you can test it or have developers access it from their applications in production using a simple Rest URL.  To deploy the model, </w:t>
            </w:r>
            <w:r w:rsidR="00CF3E72">
              <w:rPr>
                <w:rFonts w:cstheme="minorHAnsi"/>
              </w:rPr>
              <w:t>return to the “Assets” page of your project.  In the “Models” section, you should see your saved model listed.  Click on the model.</w:t>
            </w:r>
          </w:p>
          <w:p w14:paraId="342FFAB0" w14:textId="665AA025" w:rsidR="00CF3E72" w:rsidRDefault="00CF3E72" w:rsidP="00CF3E72">
            <w:pPr>
              <w:rPr>
                <w:rFonts w:cstheme="minorHAnsi"/>
              </w:rPr>
            </w:pPr>
          </w:p>
          <w:p w14:paraId="3DBEA3C7" w14:textId="559DD831" w:rsidR="00CF3E72" w:rsidRDefault="00CF3E72" w:rsidP="00CF3E72">
            <w:pPr>
              <w:rPr>
                <w:rFonts w:cstheme="minorHAnsi"/>
              </w:rPr>
            </w:pPr>
          </w:p>
          <w:p w14:paraId="237BB3E8" w14:textId="60E567E8" w:rsidR="00CF3E72" w:rsidRDefault="00CF3E72" w:rsidP="00CF3E72">
            <w:pPr>
              <w:jc w:val="center"/>
              <w:rPr>
                <w:rFonts w:cstheme="minorHAnsi"/>
              </w:rPr>
            </w:pPr>
            <w:r w:rsidRPr="008C085B">
              <w:rPr>
                <w:rFonts w:ascii="Times" w:hAnsi="Times"/>
                <w:noProof/>
              </w:rPr>
              <mc:AlternateContent>
                <mc:Choice Requires="wps">
                  <w:drawing>
                    <wp:anchor distT="0" distB="0" distL="114300" distR="114300" simplePos="0" relativeHeight="251764736" behindDoc="0" locked="0" layoutInCell="1" allowOverlap="1" wp14:anchorId="3DF8818A" wp14:editId="4C3EF011">
                      <wp:simplePos x="0" y="0"/>
                      <wp:positionH relativeFrom="column">
                        <wp:posOffset>979248</wp:posOffset>
                      </wp:positionH>
                      <wp:positionV relativeFrom="paragraph">
                        <wp:posOffset>797332</wp:posOffset>
                      </wp:positionV>
                      <wp:extent cx="559166" cy="513116"/>
                      <wp:effectExtent l="0" t="0" r="12700" b="7620"/>
                      <wp:wrapNone/>
                      <wp:docPr id="27" name="Oval 27"/>
                      <wp:cNvGraphicFramePr/>
                      <a:graphic xmlns:a="http://schemas.openxmlformats.org/drawingml/2006/main">
                        <a:graphicData uri="http://schemas.microsoft.com/office/word/2010/wordprocessingShape">
                          <wps:wsp>
                            <wps:cNvSpPr/>
                            <wps:spPr>
                              <a:xfrm>
                                <a:off x="0" y="0"/>
                                <a:ext cx="559166" cy="51311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48ADA" id="Oval 27" o:spid="_x0000_s1026" style="position:absolute;margin-left:77.1pt;margin-top:62.8pt;width:44.05pt;height:4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" filled="f" strokecolor="red" strokeweight="1.25pt">
                      <v:stroke joinstyle="miter"/>
                    </v:oval>
                  </w:pict>
                </mc:Fallback>
              </mc:AlternateContent>
            </w:r>
            <w:r w:rsidRPr="00CF3E72">
              <w:rPr>
                <w:rFonts w:cstheme="minorHAnsi"/>
                <w:noProof/>
              </w:rPr>
              <w:drawing>
                <wp:inline distT="0" distB="0" distL="0" distR="0" wp14:anchorId="33DCC04D" wp14:editId="33A44CD3">
                  <wp:extent cx="4157427" cy="167335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5983" cy="1680824"/>
                          </a:xfrm>
                          <a:prstGeom prst="rect">
                            <a:avLst/>
                          </a:prstGeom>
                        </pic:spPr>
                      </pic:pic>
                    </a:graphicData>
                  </a:graphic>
                </wp:inline>
              </w:drawing>
            </w:r>
          </w:p>
          <w:p w14:paraId="4D0AAE6C" w14:textId="77777777" w:rsidR="00CF3E72" w:rsidRPr="00CF3E72" w:rsidRDefault="00CF3E72" w:rsidP="00CF3E72">
            <w:pPr>
              <w:rPr>
                <w:rFonts w:cstheme="minorHAnsi"/>
              </w:rPr>
            </w:pPr>
          </w:p>
          <w:p w14:paraId="22AE8A25" w14:textId="6157674B" w:rsidR="00CF3E72" w:rsidRDefault="00CF3E72" w:rsidP="004C58AB">
            <w:pPr>
              <w:pStyle w:val="ListParagraph"/>
              <w:numPr>
                <w:ilvl w:val="0"/>
                <w:numId w:val="34"/>
              </w:numPr>
              <w:rPr>
                <w:rFonts w:cstheme="minorHAnsi"/>
              </w:rPr>
            </w:pPr>
            <w:r>
              <w:rPr>
                <w:rFonts w:cstheme="minorHAnsi"/>
              </w:rPr>
              <w:t>When the model opens, go to the “Deployments” tab and click “Add Deployment”</w:t>
            </w:r>
          </w:p>
          <w:p w14:paraId="71228036" w14:textId="3B0E6CEE" w:rsidR="00CF3E72" w:rsidRDefault="00CF3E72" w:rsidP="00CF3E72">
            <w:pPr>
              <w:rPr>
                <w:rFonts w:cstheme="minorHAnsi"/>
              </w:rPr>
            </w:pPr>
          </w:p>
          <w:p w14:paraId="3375C3AC" w14:textId="47E075D3" w:rsidR="00CF3E72" w:rsidRDefault="00CF3E72" w:rsidP="00CF3E72">
            <w:pPr>
              <w:rPr>
                <w:rFonts w:cstheme="minorHAnsi"/>
              </w:rPr>
            </w:pPr>
          </w:p>
          <w:p w14:paraId="0914FF6A" w14:textId="2D5A1AC3" w:rsidR="00CF3E72" w:rsidRDefault="004F2757" w:rsidP="00CF3E72">
            <w:pPr>
              <w:jc w:val="center"/>
              <w:rPr>
                <w:rFonts w:cstheme="minorHAnsi"/>
              </w:rPr>
            </w:pPr>
            <w:r w:rsidRPr="008C085B">
              <w:rPr>
                <w:rFonts w:ascii="Times" w:hAnsi="Times"/>
                <w:noProof/>
              </w:rPr>
              <mc:AlternateContent>
                <mc:Choice Requires="wps">
                  <w:drawing>
                    <wp:anchor distT="0" distB="0" distL="114300" distR="114300" simplePos="0" relativeHeight="251766784" behindDoc="0" locked="0" layoutInCell="1" allowOverlap="1" wp14:anchorId="3875B5EA" wp14:editId="2855E627">
                      <wp:simplePos x="0" y="0"/>
                      <wp:positionH relativeFrom="column">
                        <wp:posOffset>1610488</wp:posOffset>
                      </wp:positionH>
                      <wp:positionV relativeFrom="paragraph">
                        <wp:posOffset>197256</wp:posOffset>
                      </wp:positionV>
                      <wp:extent cx="355235" cy="263136"/>
                      <wp:effectExtent l="0" t="0" r="13335" b="16510"/>
                      <wp:wrapNone/>
                      <wp:docPr id="29" name="Oval 29"/>
                      <wp:cNvGraphicFramePr/>
                      <a:graphic xmlns:a="http://schemas.openxmlformats.org/drawingml/2006/main">
                        <a:graphicData uri="http://schemas.microsoft.com/office/word/2010/wordprocessingShape">
                          <wps:wsp>
                            <wps:cNvSpPr/>
                            <wps:spPr>
                              <a:xfrm>
                                <a:off x="0" y="0"/>
                                <a:ext cx="355235" cy="26313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1706" id="Oval 29" o:spid="_x0000_s1026" style="position:absolute;margin-left:126.8pt;margin-top:15.55pt;width:27.95pt;height:20.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ymKhgIAAHk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" filled="f" strokecolor="red" strokeweight="1.25pt">
                      <v:stroke joinstyle="miter"/>
                    </v:oval>
                  </w:pict>
                </mc:Fallback>
              </mc:AlternateContent>
            </w:r>
            <w:r w:rsidR="00CF3E72" w:rsidRPr="008C085B">
              <w:rPr>
                <w:rFonts w:ascii="Times" w:hAnsi="Times"/>
                <w:noProof/>
              </w:rPr>
              <mc:AlternateContent>
                <mc:Choice Requires="wps">
                  <w:drawing>
                    <wp:anchor distT="0" distB="0" distL="114300" distR="114300" simplePos="0" relativeHeight="251768832" behindDoc="0" locked="0" layoutInCell="1" allowOverlap="1" wp14:anchorId="64D749EB" wp14:editId="26F3A3CC">
                      <wp:simplePos x="0" y="0"/>
                      <wp:positionH relativeFrom="column">
                        <wp:posOffset>4617309</wp:posOffset>
                      </wp:positionH>
                      <wp:positionV relativeFrom="paragraph">
                        <wp:posOffset>414669</wp:posOffset>
                      </wp:positionV>
                      <wp:extent cx="546008" cy="196800"/>
                      <wp:effectExtent l="0" t="0" r="13335" b="6985"/>
                      <wp:wrapNone/>
                      <wp:docPr id="30" name="Oval 30"/>
                      <wp:cNvGraphicFramePr/>
                      <a:graphic xmlns:a="http://schemas.openxmlformats.org/drawingml/2006/main">
                        <a:graphicData uri="http://schemas.microsoft.com/office/word/2010/wordprocessingShape">
                          <wps:wsp>
                            <wps:cNvSpPr/>
                            <wps:spPr>
                              <a:xfrm>
                                <a:off x="0" y="0"/>
                                <a:ext cx="546008" cy="1968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EAD07" id="Oval 30" o:spid="_x0000_s1026" style="position:absolute;margin-left:363.55pt;margin-top:32.65pt;width:43pt;height: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" filled="f" strokecolor="red" strokeweight="1.25pt">
                      <v:stroke joinstyle="miter"/>
                    </v:oval>
                  </w:pict>
                </mc:Fallback>
              </mc:AlternateContent>
            </w:r>
            <w:r w:rsidR="00CF3E72" w:rsidRPr="00CF3E72">
              <w:rPr>
                <w:rFonts w:cstheme="minorHAnsi"/>
                <w:noProof/>
              </w:rPr>
              <w:drawing>
                <wp:inline distT="0" distB="0" distL="0" distR="0" wp14:anchorId="724D2D49" wp14:editId="575CBB40">
                  <wp:extent cx="4166426" cy="876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9784" cy="900731"/>
                          </a:xfrm>
                          <a:prstGeom prst="rect">
                            <a:avLst/>
                          </a:prstGeom>
                        </pic:spPr>
                      </pic:pic>
                    </a:graphicData>
                  </a:graphic>
                </wp:inline>
              </w:drawing>
            </w:r>
          </w:p>
          <w:p w14:paraId="163B242B" w14:textId="60D989E0" w:rsidR="00CF3E72" w:rsidRDefault="00CF3E72" w:rsidP="00CF3E72">
            <w:pPr>
              <w:rPr>
                <w:rFonts w:cstheme="minorHAnsi"/>
              </w:rPr>
            </w:pPr>
          </w:p>
          <w:p w14:paraId="0A420AA5" w14:textId="59C376FB" w:rsidR="009D0D74" w:rsidRDefault="004F2757" w:rsidP="00F16019">
            <w:pPr>
              <w:pStyle w:val="ListParagraph"/>
              <w:numPr>
                <w:ilvl w:val="0"/>
                <w:numId w:val="34"/>
              </w:numPr>
              <w:rPr>
                <w:rFonts w:cstheme="minorHAnsi"/>
              </w:rPr>
            </w:pPr>
            <w:r>
              <w:rPr>
                <w:rFonts w:cstheme="minorHAnsi"/>
              </w:rPr>
              <w:t xml:space="preserve">On the </w:t>
            </w:r>
            <w:r w:rsidR="008639D6">
              <w:rPr>
                <w:rFonts w:cstheme="minorHAnsi"/>
              </w:rPr>
              <w:t xml:space="preserve">create </w:t>
            </w:r>
            <w:r>
              <w:rPr>
                <w:rFonts w:cstheme="minorHAnsi"/>
              </w:rPr>
              <w:t>deployment page, select the “Web Service”</w:t>
            </w:r>
            <w:r w:rsidR="008639D6">
              <w:rPr>
                <w:rFonts w:cstheme="minorHAnsi"/>
              </w:rPr>
              <w:t xml:space="preserve"> tab, name your deployment “MNIST Deployment 1” and click “Save”.</w:t>
            </w:r>
          </w:p>
          <w:p w14:paraId="4BC8E5EA" w14:textId="6F27A0D9" w:rsidR="008639D6" w:rsidRDefault="008639D6" w:rsidP="008639D6">
            <w:pPr>
              <w:rPr>
                <w:rFonts w:cstheme="minorHAnsi"/>
              </w:rPr>
            </w:pPr>
          </w:p>
          <w:p w14:paraId="5E528C28" w14:textId="1FD7C6F4" w:rsidR="008639D6" w:rsidRDefault="008639D6" w:rsidP="008639D6">
            <w:pPr>
              <w:rPr>
                <w:rFonts w:cstheme="minorHAnsi"/>
              </w:rPr>
            </w:pPr>
          </w:p>
          <w:p w14:paraId="33F8521D" w14:textId="65FA2792" w:rsidR="008639D6" w:rsidRDefault="008639D6" w:rsidP="008639D6">
            <w:pPr>
              <w:jc w:val="center"/>
              <w:rPr>
                <w:rFonts w:cstheme="minorHAnsi"/>
              </w:rPr>
            </w:pPr>
            <w:r w:rsidRPr="008C085B">
              <w:rPr>
                <w:rFonts w:ascii="Times" w:hAnsi="Times"/>
                <w:noProof/>
              </w:rPr>
              <mc:AlternateContent>
                <mc:Choice Requires="wps">
                  <w:drawing>
                    <wp:anchor distT="0" distB="0" distL="114300" distR="114300" simplePos="0" relativeHeight="251772928" behindDoc="0" locked="0" layoutInCell="1" allowOverlap="1" wp14:anchorId="6486C0E4" wp14:editId="5F912A85">
                      <wp:simplePos x="0" y="0"/>
                      <wp:positionH relativeFrom="column">
                        <wp:posOffset>5077565</wp:posOffset>
                      </wp:positionH>
                      <wp:positionV relativeFrom="paragraph">
                        <wp:posOffset>2125166</wp:posOffset>
                      </wp:positionV>
                      <wp:extent cx="341534" cy="190774"/>
                      <wp:effectExtent l="0" t="0" r="14605" b="12700"/>
                      <wp:wrapNone/>
                      <wp:docPr id="35" name="Oval 35"/>
                      <wp:cNvGraphicFramePr/>
                      <a:graphic xmlns:a="http://schemas.openxmlformats.org/drawingml/2006/main">
                        <a:graphicData uri="http://schemas.microsoft.com/office/word/2010/wordprocessingShape">
                          <wps:wsp>
                            <wps:cNvSpPr/>
                            <wps:spPr>
                              <a:xfrm>
                                <a:off x="0" y="0"/>
                                <a:ext cx="341534"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61763" id="Oval 35" o:spid="_x0000_s1026" style="position:absolute;margin-left:399.8pt;margin-top:167.35pt;width:26.9pt;height: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70880" behindDoc="0" locked="0" layoutInCell="1" allowOverlap="1" wp14:anchorId="519101EE" wp14:editId="40DBF61F">
                      <wp:simplePos x="0" y="0"/>
                      <wp:positionH relativeFrom="column">
                        <wp:posOffset>998855</wp:posOffset>
                      </wp:positionH>
                      <wp:positionV relativeFrom="paragraph">
                        <wp:posOffset>289432</wp:posOffset>
                      </wp:positionV>
                      <wp:extent cx="572323" cy="452623"/>
                      <wp:effectExtent l="0" t="0" r="12065" b="17780"/>
                      <wp:wrapNone/>
                      <wp:docPr id="34" name="Oval 34"/>
                      <wp:cNvGraphicFramePr/>
                      <a:graphic xmlns:a="http://schemas.openxmlformats.org/drawingml/2006/main">
                        <a:graphicData uri="http://schemas.microsoft.com/office/word/2010/wordprocessingShape">
                          <wps:wsp>
                            <wps:cNvSpPr/>
                            <wps:spPr>
                              <a:xfrm>
                                <a:off x="0" y="0"/>
                                <a:ext cx="572323" cy="4526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304B3" id="Oval 34" o:spid="_x0000_s1026" style="position:absolute;margin-left:78.65pt;margin-top:22.8pt;width:45.05pt;height:3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" filled="f" strokecolor="red" strokeweight="1.25pt">
                      <v:stroke joinstyle="miter"/>
                    </v:oval>
                  </w:pict>
                </mc:Fallback>
              </mc:AlternateContent>
            </w:r>
            <w:r w:rsidRPr="008639D6">
              <w:rPr>
                <w:rFonts w:cstheme="minorHAnsi"/>
                <w:noProof/>
              </w:rPr>
              <w:drawing>
                <wp:inline distT="0" distB="0" distL="0" distR="0" wp14:anchorId="1E868806" wp14:editId="4A36DCF8">
                  <wp:extent cx="4599685" cy="230902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3351" cy="2315884"/>
                          </a:xfrm>
                          <a:prstGeom prst="rect">
                            <a:avLst/>
                          </a:prstGeom>
                        </pic:spPr>
                      </pic:pic>
                    </a:graphicData>
                  </a:graphic>
                </wp:inline>
              </w:drawing>
            </w:r>
          </w:p>
          <w:p w14:paraId="1B2685C1" w14:textId="594DCA9B" w:rsidR="008639D6" w:rsidRDefault="008639D6" w:rsidP="008639D6">
            <w:pPr>
              <w:rPr>
                <w:rFonts w:cstheme="minorHAnsi"/>
              </w:rPr>
            </w:pPr>
          </w:p>
          <w:p w14:paraId="25008EDF" w14:textId="00375666" w:rsidR="008639D6" w:rsidRDefault="008639D6" w:rsidP="008639D6">
            <w:pPr>
              <w:rPr>
                <w:rFonts w:cstheme="minorHAnsi"/>
              </w:rPr>
            </w:pPr>
          </w:p>
          <w:p w14:paraId="3F65855F" w14:textId="77777777" w:rsidR="008639D6" w:rsidRPr="008639D6" w:rsidRDefault="008639D6" w:rsidP="008639D6">
            <w:pPr>
              <w:rPr>
                <w:rFonts w:cstheme="minorHAnsi"/>
              </w:rPr>
            </w:pPr>
          </w:p>
          <w:p w14:paraId="7187D696" w14:textId="03402897" w:rsidR="00617A48" w:rsidRDefault="00617A48" w:rsidP="00617A48">
            <w:pPr>
              <w:pStyle w:val="ListParagraph"/>
              <w:numPr>
                <w:ilvl w:val="0"/>
                <w:numId w:val="34"/>
              </w:numPr>
              <w:rPr>
                <w:rFonts w:cstheme="minorHAnsi"/>
              </w:rPr>
            </w:pPr>
            <w:r>
              <w:rPr>
                <w:rFonts w:cstheme="minorHAnsi"/>
              </w:rPr>
              <w:t>Wait until you receive an indication that the deployment was successful.</w:t>
            </w:r>
          </w:p>
          <w:p w14:paraId="4F61D224" w14:textId="336BCDD3" w:rsidR="00617A48" w:rsidRDefault="00617A48" w:rsidP="00617A48">
            <w:pPr>
              <w:rPr>
                <w:rFonts w:cstheme="minorHAnsi"/>
              </w:rPr>
            </w:pPr>
          </w:p>
          <w:p w14:paraId="49C3DA1D" w14:textId="799368CB" w:rsidR="00617A48" w:rsidRDefault="00617A48" w:rsidP="00617A48">
            <w:pPr>
              <w:rPr>
                <w:rFonts w:cstheme="minorHAnsi"/>
              </w:rPr>
            </w:pPr>
          </w:p>
          <w:p w14:paraId="272820EB" w14:textId="1FBEE2F2" w:rsidR="00617A48" w:rsidRDefault="00617A48" w:rsidP="00617A48">
            <w:pPr>
              <w:jc w:val="center"/>
              <w:rPr>
                <w:rFonts w:cstheme="minorHAnsi"/>
              </w:rPr>
            </w:pPr>
            <w:r w:rsidRPr="008C085B">
              <w:rPr>
                <w:rFonts w:ascii="Times" w:hAnsi="Times"/>
                <w:noProof/>
              </w:rPr>
              <mc:AlternateContent>
                <mc:Choice Requires="wps">
                  <w:drawing>
                    <wp:anchor distT="0" distB="0" distL="114300" distR="114300" simplePos="0" relativeHeight="251774976" behindDoc="0" locked="0" layoutInCell="1" allowOverlap="1" wp14:anchorId="3FC09F85" wp14:editId="585B488A">
                      <wp:simplePos x="0" y="0"/>
                      <wp:positionH relativeFrom="column">
                        <wp:posOffset>2031671</wp:posOffset>
                      </wp:positionH>
                      <wp:positionV relativeFrom="paragraph">
                        <wp:posOffset>904419</wp:posOffset>
                      </wp:positionV>
                      <wp:extent cx="736732" cy="394705"/>
                      <wp:effectExtent l="0" t="0" r="12700" b="12065"/>
                      <wp:wrapNone/>
                      <wp:docPr id="37" name="Oval 37"/>
                      <wp:cNvGraphicFramePr/>
                      <a:graphic xmlns:a="http://schemas.openxmlformats.org/drawingml/2006/main">
                        <a:graphicData uri="http://schemas.microsoft.com/office/word/2010/wordprocessingShape">
                          <wps:wsp>
                            <wps:cNvSpPr/>
                            <wps:spPr>
                              <a:xfrm>
                                <a:off x="0" y="0"/>
                                <a:ext cx="736732"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68016" id="Oval 37" o:spid="_x0000_s1026" style="position:absolute;margin-left:159.95pt;margin-top:71.2pt;width:58pt;height:3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" filled="f" strokecolor="red" strokeweight="1.25pt">
                      <v:stroke joinstyle="miter"/>
                    </v:oval>
                  </w:pict>
                </mc:Fallback>
              </mc:AlternateContent>
            </w:r>
            <w:r w:rsidRPr="00617A48">
              <w:rPr>
                <w:rFonts w:cstheme="minorHAnsi"/>
                <w:noProof/>
              </w:rPr>
              <w:drawing>
                <wp:inline distT="0" distB="0" distL="0" distR="0" wp14:anchorId="79151908" wp14:editId="577B6464">
                  <wp:extent cx="5091563" cy="155316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936" cy="1556023"/>
                          </a:xfrm>
                          <a:prstGeom prst="rect">
                            <a:avLst/>
                          </a:prstGeom>
                        </pic:spPr>
                      </pic:pic>
                    </a:graphicData>
                  </a:graphic>
                </wp:inline>
              </w:drawing>
            </w:r>
          </w:p>
          <w:p w14:paraId="63BD3210" w14:textId="49B617AD" w:rsidR="00617A48" w:rsidRPr="00617A48" w:rsidRDefault="00617A48" w:rsidP="00617A48">
            <w:pPr>
              <w:rPr>
                <w:rFonts w:cstheme="minorHAnsi"/>
              </w:rPr>
            </w:pPr>
          </w:p>
          <w:p w14:paraId="39F7E489" w14:textId="66C8A5BC" w:rsidR="00323501" w:rsidRPr="00323501" w:rsidRDefault="00323501" w:rsidP="00323501">
            <w:pPr>
              <w:pStyle w:val="ListParagraph"/>
              <w:numPr>
                <w:ilvl w:val="0"/>
                <w:numId w:val="34"/>
              </w:numPr>
              <w:rPr>
                <w:rFonts w:cstheme="minorHAnsi"/>
              </w:rPr>
            </w:pPr>
            <w:r>
              <w:rPr>
                <w:rFonts w:cstheme="minorHAnsi"/>
              </w:rPr>
              <w:t xml:space="preserve">Once deployed, we can either test the deployment or provide a URL to developers for use in applications.  </w:t>
            </w:r>
            <w:r w:rsidR="00617A48">
              <w:rPr>
                <w:rFonts w:cstheme="minorHAnsi"/>
              </w:rPr>
              <w:t xml:space="preserve">Click on the deployment name to view the details.  </w:t>
            </w:r>
            <w:r>
              <w:rPr>
                <w:rFonts w:cstheme="minorHAnsi"/>
              </w:rPr>
              <w:t>Next, click on the “Implementation” tab.  Notice the scoring URL, as well as the sample code for accessing it.</w:t>
            </w:r>
          </w:p>
          <w:p w14:paraId="0ABDB496" w14:textId="2AC58289" w:rsidR="00323501" w:rsidRDefault="00323501" w:rsidP="00323501">
            <w:pPr>
              <w:pStyle w:val="ListParagraph"/>
              <w:rPr>
                <w:rFonts w:cstheme="minorHAnsi"/>
              </w:rPr>
            </w:pPr>
          </w:p>
          <w:p w14:paraId="762D8367" w14:textId="7C4694C4" w:rsidR="00323501" w:rsidRDefault="00323501" w:rsidP="00323501">
            <w:pPr>
              <w:pStyle w:val="ListParagraph"/>
              <w:jc w:val="center"/>
              <w:rPr>
                <w:rFonts w:cstheme="minorHAnsi"/>
              </w:rPr>
            </w:pPr>
            <w:r w:rsidRPr="008C085B">
              <w:rPr>
                <w:rFonts w:ascii="Times" w:hAnsi="Times"/>
                <w:noProof/>
              </w:rPr>
              <w:lastRenderedPageBreak/>
              <mc:AlternateContent>
                <mc:Choice Requires="wps">
                  <w:drawing>
                    <wp:anchor distT="0" distB="0" distL="114300" distR="114300" simplePos="0" relativeHeight="251777024" behindDoc="0" locked="0" layoutInCell="1" allowOverlap="1" wp14:anchorId="7602ED43" wp14:editId="29C6D179">
                      <wp:simplePos x="0" y="0"/>
                      <wp:positionH relativeFrom="column">
                        <wp:posOffset>854454</wp:posOffset>
                      </wp:positionH>
                      <wp:positionV relativeFrom="paragraph">
                        <wp:posOffset>725170</wp:posOffset>
                      </wp:positionV>
                      <wp:extent cx="4960127" cy="269715"/>
                      <wp:effectExtent l="0" t="0" r="18415" b="10160"/>
                      <wp:wrapNone/>
                      <wp:docPr id="51" name="Oval 51"/>
                      <wp:cNvGraphicFramePr/>
                      <a:graphic xmlns:a="http://schemas.openxmlformats.org/drawingml/2006/main">
                        <a:graphicData uri="http://schemas.microsoft.com/office/word/2010/wordprocessingShape">
                          <wps:wsp>
                            <wps:cNvSpPr/>
                            <wps:spPr>
                              <a:xfrm>
                                <a:off x="0" y="0"/>
                                <a:ext cx="4960127" cy="26971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300CE" id="Oval 51" o:spid="_x0000_s1026" style="position:absolute;margin-left:67.3pt;margin-top:57.1pt;width:390.55pt;height:2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" filled="f" strokecolor="red" strokeweight="1.25pt">
                      <v:stroke joinstyle="miter"/>
                    </v:oval>
                  </w:pict>
                </mc:Fallback>
              </mc:AlternateContent>
            </w:r>
            <w:r w:rsidRPr="00323501">
              <w:rPr>
                <w:rFonts w:cstheme="minorHAnsi"/>
                <w:noProof/>
              </w:rPr>
              <w:drawing>
                <wp:inline distT="0" distB="0" distL="0" distR="0" wp14:anchorId="32E2D4DE" wp14:editId="47357C99">
                  <wp:extent cx="4999465" cy="2432435"/>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1805" cy="2438439"/>
                          </a:xfrm>
                          <a:prstGeom prst="rect">
                            <a:avLst/>
                          </a:prstGeom>
                        </pic:spPr>
                      </pic:pic>
                    </a:graphicData>
                  </a:graphic>
                </wp:inline>
              </w:drawing>
            </w:r>
          </w:p>
          <w:p w14:paraId="494AF34C" w14:textId="4B89C575" w:rsidR="000F0F23" w:rsidRDefault="000F0F23" w:rsidP="000F0F23">
            <w:pPr>
              <w:rPr>
                <w:rStyle w:val="Strong"/>
                <w:rFonts w:ascii="Times" w:hAnsi="Times"/>
                <w:b w:val="0"/>
                <w:color w:val="24292E"/>
                <w:shd w:val="clear" w:color="auto" w:fill="FFFFFF"/>
              </w:rPr>
            </w:pPr>
          </w:p>
          <w:p w14:paraId="4CC2D7F5" w14:textId="79623451" w:rsidR="00323501" w:rsidRPr="00527327" w:rsidRDefault="000F0F23" w:rsidP="00617A48">
            <w:pPr>
              <w:pStyle w:val="ListParagraph"/>
              <w:numPr>
                <w:ilvl w:val="0"/>
                <w:numId w:val="34"/>
              </w:numPr>
              <w:rPr>
                <w:rStyle w:val="Strong"/>
                <w:rFonts w:asciiTheme="majorHAnsi" w:hAnsiTheme="majorHAnsi" w:cstheme="majorHAnsi"/>
                <w:b w:val="0"/>
                <w:bCs w:val="0"/>
              </w:rPr>
            </w:pPr>
            <w:r w:rsidRPr="000F0F23">
              <w:rPr>
                <w:rFonts w:asciiTheme="majorHAnsi" w:hAnsiTheme="majorHAnsi" w:cstheme="majorHAnsi"/>
              </w:rPr>
              <w:t>Click on the “Test” tab.  Copy</w:t>
            </w:r>
            <w:r>
              <w:rPr>
                <w:rFonts w:asciiTheme="majorHAnsi" w:hAnsiTheme="majorHAnsi" w:cstheme="majorHAnsi"/>
              </w:rPr>
              <w:t xml:space="preserve"> and paste the contents of the </w:t>
            </w:r>
            <w:r w:rsidRPr="000F0F23">
              <w:rPr>
                <w:rFonts w:asciiTheme="majorHAnsi" w:hAnsiTheme="majorHAnsi" w:cstheme="majorHAnsi"/>
              </w:rPr>
              <w:t>“</w:t>
            </w:r>
            <w:proofErr w:type="spellStart"/>
            <w:r w:rsidRPr="000F0F23">
              <w:rPr>
                <w:rStyle w:val="Strong"/>
                <w:rFonts w:asciiTheme="majorHAnsi" w:hAnsiTheme="majorHAnsi" w:cstheme="majorHAnsi"/>
                <w:b w:val="0"/>
                <w:color w:val="24292E"/>
                <w:shd w:val="clear" w:color="auto" w:fill="FFFFFF"/>
              </w:rPr>
              <w:t>tf</w:t>
            </w:r>
            <w:proofErr w:type="spellEnd"/>
            <w:r w:rsidRPr="000F0F23">
              <w:rPr>
                <w:rStyle w:val="Strong"/>
                <w:rFonts w:asciiTheme="majorHAnsi" w:hAnsiTheme="majorHAnsi" w:cstheme="majorHAnsi"/>
                <w:b w:val="0"/>
                <w:color w:val="24292E"/>
                <w:shd w:val="clear" w:color="auto" w:fill="FFFFFF"/>
              </w:rPr>
              <w:t>-</w:t>
            </w:r>
            <w:proofErr w:type="spellStart"/>
            <w:r w:rsidRPr="000F0F23">
              <w:rPr>
                <w:rStyle w:val="Strong"/>
                <w:rFonts w:asciiTheme="majorHAnsi" w:hAnsiTheme="majorHAnsi" w:cstheme="majorHAnsi"/>
                <w:b w:val="0"/>
                <w:color w:val="24292E"/>
                <w:shd w:val="clear" w:color="auto" w:fill="FFFFFF"/>
              </w:rPr>
              <w:t>mnist</w:t>
            </w:r>
            <w:proofErr w:type="spellEnd"/>
            <w:r w:rsidRPr="000F0F23">
              <w:rPr>
                <w:rStyle w:val="Strong"/>
                <w:rFonts w:asciiTheme="majorHAnsi" w:hAnsiTheme="majorHAnsi" w:cstheme="majorHAnsi"/>
                <w:b w:val="0"/>
                <w:color w:val="24292E"/>
                <w:shd w:val="clear" w:color="auto" w:fill="FFFFFF"/>
              </w:rPr>
              <w:t>-test-payload-</w:t>
            </w:r>
            <w:proofErr w:type="spellStart"/>
            <w:proofErr w:type="gramStart"/>
            <w:r w:rsidRPr="000F0F23">
              <w:rPr>
                <w:rStyle w:val="Strong"/>
                <w:rFonts w:asciiTheme="majorHAnsi" w:hAnsiTheme="majorHAnsi" w:cstheme="majorHAnsi"/>
                <w:b w:val="0"/>
                <w:color w:val="24292E"/>
                <w:shd w:val="clear" w:color="auto" w:fill="FFFFFF"/>
              </w:rPr>
              <w:t>pkl.json</w:t>
            </w:r>
            <w:proofErr w:type="spellEnd"/>
            <w:proofErr w:type="gramEnd"/>
            <w:r w:rsidRPr="000F0F23">
              <w:rPr>
                <w:rStyle w:val="Strong"/>
                <w:rFonts w:asciiTheme="majorHAnsi" w:hAnsiTheme="majorHAnsi" w:cstheme="majorHAnsi"/>
                <w:b w:val="0"/>
                <w:color w:val="24292E"/>
                <w:shd w:val="clear" w:color="auto" w:fill="FFFFFF"/>
              </w:rPr>
              <w:t>” file you previously downloaded into the “Enter Input Data” field.</w:t>
            </w:r>
            <w:r>
              <w:rPr>
                <w:rStyle w:val="Strong"/>
                <w:rFonts w:asciiTheme="majorHAnsi" w:hAnsiTheme="majorHAnsi" w:cstheme="majorHAnsi"/>
                <w:b w:val="0"/>
                <w:color w:val="24292E"/>
                <w:shd w:val="clear" w:color="auto" w:fill="FFFFFF"/>
              </w:rPr>
              <w:t xml:space="preserve"> </w:t>
            </w:r>
          </w:p>
          <w:p w14:paraId="477E0A7A" w14:textId="77777777" w:rsidR="00527327" w:rsidRPr="00527327" w:rsidRDefault="00527327" w:rsidP="00527327">
            <w:pPr>
              <w:rPr>
                <w:rStyle w:val="Strong"/>
                <w:rFonts w:asciiTheme="majorHAnsi" w:hAnsiTheme="majorHAnsi" w:cstheme="majorHAnsi"/>
                <w:b w:val="0"/>
                <w:bCs w:val="0"/>
              </w:rPr>
            </w:pPr>
          </w:p>
          <w:p w14:paraId="35B5FA40" w14:textId="0EFC1FF2" w:rsidR="00527327" w:rsidRPr="000F0F23" w:rsidRDefault="00527327" w:rsidP="00617A48">
            <w:pPr>
              <w:pStyle w:val="ListParagraph"/>
              <w:numPr>
                <w:ilvl w:val="0"/>
                <w:numId w:val="34"/>
              </w:numPr>
              <w:rPr>
                <w:rStyle w:val="Strong"/>
                <w:rFonts w:asciiTheme="majorHAnsi" w:hAnsiTheme="majorHAnsi" w:cstheme="majorHAnsi"/>
                <w:b w:val="0"/>
                <w:bCs w:val="0"/>
              </w:rPr>
            </w:pPr>
            <w:r>
              <w:t>Click “Predict”</w:t>
            </w:r>
          </w:p>
          <w:p w14:paraId="18FF108B" w14:textId="775513C2" w:rsidR="000F0F23" w:rsidRDefault="000F0F23" w:rsidP="000F0F23">
            <w:pPr>
              <w:rPr>
                <w:rStyle w:val="Strong"/>
                <w:rFonts w:asciiTheme="majorHAnsi" w:hAnsiTheme="majorHAnsi" w:cstheme="majorHAnsi"/>
                <w:b w:val="0"/>
                <w:bCs w:val="0"/>
              </w:rPr>
            </w:pPr>
          </w:p>
          <w:p w14:paraId="15E40260" w14:textId="673BCAF4" w:rsidR="000F0F23" w:rsidRDefault="000F0F23" w:rsidP="000F0F23">
            <w:pPr>
              <w:rPr>
                <w:rStyle w:val="Strong"/>
                <w:rFonts w:asciiTheme="majorHAnsi" w:hAnsiTheme="majorHAnsi" w:cstheme="majorHAnsi"/>
                <w:b w:val="0"/>
                <w:bCs w:val="0"/>
              </w:rPr>
            </w:pPr>
          </w:p>
          <w:p w14:paraId="7BE5E7AD" w14:textId="3DF5CD69" w:rsidR="000F0F23" w:rsidRDefault="000F0F23" w:rsidP="000F0F23">
            <w:pPr>
              <w:rPr>
                <w:rStyle w:val="Strong"/>
                <w:rFonts w:asciiTheme="majorHAnsi" w:hAnsiTheme="majorHAnsi" w:cstheme="majorHAnsi"/>
                <w:b w:val="0"/>
                <w:bCs w:val="0"/>
              </w:rPr>
            </w:pPr>
          </w:p>
          <w:p w14:paraId="19D60ED6" w14:textId="4403EB7A" w:rsidR="000F0F23" w:rsidRDefault="000F0F23" w:rsidP="000F0F23">
            <w:pPr>
              <w:rPr>
                <w:rStyle w:val="Strong"/>
                <w:rFonts w:asciiTheme="majorHAnsi" w:hAnsiTheme="majorHAnsi" w:cstheme="majorHAnsi"/>
                <w:b w:val="0"/>
                <w:bCs w:val="0"/>
              </w:rPr>
            </w:pPr>
          </w:p>
          <w:p w14:paraId="656D88F3" w14:textId="77777777" w:rsidR="000F0F23" w:rsidRDefault="000F0F23" w:rsidP="000F0F23">
            <w:pPr>
              <w:rPr>
                <w:rStyle w:val="Strong"/>
                <w:rFonts w:asciiTheme="majorHAnsi" w:hAnsiTheme="majorHAnsi" w:cstheme="majorHAnsi"/>
                <w:b w:val="0"/>
                <w:bCs w:val="0"/>
              </w:rPr>
            </w:pPr>
          </w:p>
          <w:p w14:paraId="52189F20" w14:textId="7E1874C4" w:rsidR="000F0F23" w:rsidRDefault="00527327" w:rsidP="000F0F23">
            <w:pPr>
              <w:jc w:val="center"/>
              <w:rPr>
                <w:rStyle w:val="Strong"/>
                <w:rFonts w:asciiTheme="majorHAnsi" w:hAnsiTheme="majorHAnsi" w:cstheme="majorHAnsi"/>
                <w:b w:val="0"/>
                <w:bCs w:val="0"/>
              </w:rPr>
            </w:pPr>
            <w:r w:rsidRPr="008C085B">
              <w:rPr>
                <w:rFonts w:ascii="Times" w:hAnsi="Times"/>
                <w:noProof/>
              </w:rPr>
              <mc:AlternateContent>
                <mc:Choice Requires="wps">
                  <w:drawing>
                    <wp:anchor distT="0" distB="0" distL="114300" distR="114300" simplePos="0" relativeHeight="251779072" behindDoc="0" locked="0" layoutInCell="1" allowOverlap="1" wp14:anchorId="5A05D7E1" wp14:editId="75023840">
                      <wp:simplePos x="0" y="0"/>
                      <wp:positionH relativeFrom="column">
                        <wp:posOffset>2031392</wp:posOffset>
                      </wp:positionH>
                      <wp:positionV relativeFrom="paragraph">
                        <wp:posOffset>1941652</wp:posOffset>
                      </wp:positionV>
                      <wp:extent cx="558983" cy="394705"/>
                      <wp:effectExtent l="0" t="0" r="12700" b="12065"/>
                      <wp:wrapNone/>
                      <wp:docPr id="62" name="Oval 62"/>
                      <wp:cNvGraphicFramePr/>
                      <a:graphic xmlns:a="http://schemas.openxmlformats.org/drawingml/2006/main">
                        <a:graphicData uri="http://schemas.microsoft.com/office/word/2010/wordprocessingShape">
                          <wps:wsp>
                            <wps:cNvSpPr/>
                            <wps:spPr>
                              <a:xfrm>
                                <a:off x="0" y="0"/>
                                <a:ext cx="558983"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32020" id="Oval 62" o:spid="_x0000_s1026" style="position:absolute;margin-left:159.95pt;margin-top:152.9pt;width:44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" filled="f" strokecolor="red" strokeweight="1.25pt">
                      <v:stroke joinstyle="miter"/>
                    </v:oval>
                  </w:pict>
                </mc:Fallback>
              </mc:AlternateContent>
            </w:r>
            <w:r w:rsidR="000F0F23" w:rsidRPr="000F0F23">
              <w:rPr>
                <w:rStyle w:val="Strong"/>
                <w:rFonts w:asciiTheme="majorHAnsi" w:hAnsiTheme="majorHAnsi" w:cstheme="majorHAnsi"/>
                <w:b w:val="0"/>
                <w:bCs w:val="0"/>
                <w:noProof/>
              </w:rPr>
              <w:drawing>
                <wp:inline distT="0" distB="0" distL="0" distR="0" wp14:anchorId="2B84AB5F" wp14:editId="67AA1842">
                  <wp:extent cx="2440259" cy="243401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7433" cy="2451144"/>
                          </a:xfrm>
                          <a:prstGeom prst="rect">
                            <a:avLst/>
                          </a:prstGeom>
                        </pic:spPr>
                      </pic:pic>
                    </a:graphicData>
                  </a:graphic>
                </wp:inline>
              </w:drawing>
            </w:r>
          </w:p>
          <w:p w14:paraId="7DB80782" w14:textId="41C6AE45" w:rsidR="000F0F23" w:rsidRPr="000F0F23" w:rsidRDefault="000F0F23" w:rsidP="000F0F23">
            <w:pPr>
              <w:rPr>
                <w:rStyle w:val="Strong"/>
                <w:rFonts w:asciiTheme="majorHAnsi" w:hAnsiTheme="majorHAnsi" w:cstheme="majorHAnsi"/>
                <w:b w:val="0"/>
                <w:bCs w:val="0"/>
              </w:rPr>
            </w:pPr>
          </w:p>
          <w:p w14:paraId="15D61245" w14:textId="29960FF7" w:rsidR="000F0F23" w:rsidRDefault="00527327" w:rsidP="00617A48">
            <w:pPr>
              <w:pStyle w:val="ListParagraph"/>
              <w:numPr>
                <w:ilvl w:val="0"/>
                <w:numId w:val="34"/>
              </w:numPr>
              <w:rPr>
                <w:rFonts w:cstheme="minorHAnsi"/>
              </w:rPr>
            </w:pPr>
            <w:r>
              <w:rPr>
                <w:rFonts w:cstheme="minorHAnsi"/>
              </w:rPr>
              <w:t>The JSON file contains an encoded image representing the number “7”.  Based on this, we would expect our model to correctly identify the image as a “7”.  The output of our team will be as shown below.  In the output, each field represents a digit (0-9).  The “0” or “1” is a true or false indication as to whether or not the image is a specific digit.  Notice that the 8</w:t>
            </w:r>
            <w:r w:rsidRPr="00527327">
              <w:rPr>
                <w:rFonts w:cstheme="minorHAnsi"/>
                <w:vertAlign w:val="superscript"/>
              </w:rPr>
              <w:t>th</w:t>
            </w:r>
            <w:r>
              <w:rPr>
                <w:rFonts w:cstheme="minorHAnsi"/>
              </w:rPr>
              <w:t xml:space="preserve"> entry </w:t>
            </w:r>
            <w:r>
              <w:rPr>
                <w:rFonts w:cstheme="minorHAnsi"/>
              </w:rPr>
              <w:lastRenderedPageBreak/>
              <w:t>is labeled as “1” meaning that the prediction is that our image is a “7”.</w:t>
            </w:r>
          </w:p>
          <w:p w14:paraId="7CEF3C09" w14:textId="6789AA34" w:rsidR="00527327" w:rsidRDefault="00527327" w:rsidP="00527327">
            <w:pPr>
              <w:rPr>
                <w:rFonts w:cstheme="minorHAnsi"/>
              </w:rPr>
            </w:pPr>
          </w:p>
          <w:p w14:paraId="2753786A" w14:textId="1E9D8D09" w:rsidR="00527327" w:rsidRDefault="00254B80" w:rsidP="00254B80">
            <w:pPr>
              <w:jc w:val="center"/>
              <w:rPr>
                <w:rFonts w:cstheme="minorHAnsi"/>
              </w:rPr>
            </w:pPr>
            <w:r w:rsidRPr="008C085B">
              <w:rPr>
                <w:rFonts w:ascii="Times" w:hAnsi="Times"/>
                <w:noProof/>
              </w:rPr>
              <mc:AlternateContent>
                <mc:Choice Requires="wps">
                  <w:drawing>
                    <wp:anchor distT="0" distB="0" distL="114300" distR="114300" simplePos="0" relativeHeight="251781120" behindDoc="0" locked="0" layoutInCell="1" allowOverlap="1" wp14:anchorId="1AA76F57" wp14:editId="653BD5F1">
                      <wp:simplePos x="0" y="0"/>
                      <wp:positionH relativeFrom="column">
                        <wp:posOffset>2768377</wp:posOffset>
                      </wp:positionH>
                      <wp:positionV relativeFrom="paragraph">
                        <wp:posOffset>1842565</wp:posOffset>
                      </wp:positionV>
                      <wp:extent cx="216357" cy="183871"/>
                      <wp:effectExtent l="0" t="0" r="12700" b="6985"/>
                      <wp:wrapNone/>
                      <wp:docPr id="195" name="Oval 195"/>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F5064" id="Oval 195" o:spid="_x0000_s1026" style="position:absolute;margin-left:218pt;margin-top:145.1pt;width:17.05pt;height:1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" filled="f" strokecolor="red" strokeweight="1.25pt">
                      <v:stroke joinstyle="miter"/>
                    </v:oval>
                  </w:pict>
                </mc:Fallback>
              </mc:AlternateContent>
            </w:r>
            <w:r w:rsidRPr="00254B80">
              <w:rPr>
                <w:rFonts w:cstheme="minorHAnsi"/>
                <w:noProof/>
              </w:rPr>
              <w:drawing>
                <wp:inline distT="0" distB="0" distL="0" distR="0" wp14:anchorId="310823AA" wp14:editId="7DE62B59">
                  <wp:extent cx="1227366" cy="2624788"/>
                  <wp:effectExtent l="0" t="0" r="508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4030" cy="2639039"/>
                          </a:xfrm>
                          <a:prstGeom prst="rect">
                            <a:avLst/>
                          </a:prstGeom>
                        </pic:spPr>
                      </pic:pic>
                    </a:graphicData>
                  </a:graphic>
                </wp:inline>
              </w:drawing>
            </w:r>
          </w:p>
          <w:p w14:paraId="3E96E2E5" w14:textId="58DD8011" w:rsidR="00527327" w:rsidRDefault="00527327" w:rsidP="00527327">
            <w:pPr>
              <w:rPr>
                <w:rFonts w:cstheme="minorHAnsi"/>
              </w:rPr>
            </w:pPr>
          </w:p>
          <w:p w14:paraId="22E6F573" w14:textId="068104B0" w:rsidR="00527327" w:rsidRDefault="00527327" w:rsidP="00527327">
            <w:pPr>
              <w:rPr>
                <w:rFonts w:cstheme="minorHAnsi"/>
              </w:rPr>
            </w:pPr>
          </w:p>
          <w:p w14:paraId="20B824F6" w14:textId="536EB999" w:rsidR="00527327" w:rsidRDefault="00527327" w:rsidP="00527327">
            <w:pPr>
              <w:rPr>
                <w:rFonts w:cstheme="minorHAnsi"/>
              </w:rPr>
            </w:pPr>
          </w:p>
          <w:p w14:paraId="59D30051" w14:textId="77777777" w:rsidR="00527327" w:rsidRPr="00527327" w:rsidRDefault="00527327" w:rsidP="00527327">
            <w:pPr>
              <w:rPr>
                <w:rFonts w:cstheme="minorHAnsi"/>
              </w:rPr>
            </w:pPr>
          </w:p>
          <w:p w14:paraId="40810FB1" w14:textId="1169D923" w:rsidR="00527327" w:rsidRPr="00527327" w:rsidRDefault="00527327" w:rsidP="00527327">
            <w:pPr>
              <w:rPr>
                <w:rFonts w:cstheme="minorHAnsi"/>
              </w:rPr>
            </w:pPr>
          </w:p>
        </w:tc>
      </w:tr>
    </w:tbl>
    <w:p w14:paraId="0721CA04" w14:textId="2CAF9D3F" w:rsidR="005C28A4" w:rsidRDefault="005C28A4" w:rsidP="005C28A4"/>
    <w:p w14:paraId="0EE44220" w14:textId="77777777" w:rsidR="005A3975" w:rsidRDefault="005A3975">
      <w:r>
        <w:br w:type="page"/>
      </w:r>
    </w:p>
    <w:p w14:paraId="3DB38416" w14:textId="1CAC0A1B" w:rsidR="005A3975" w:rsidRDefault="005A3975" w:rsidP="00577281">
      <w:pPr>
        <w:pStyle w:val="Heading1"/>
        <w:jc w:val="left"/>
      </w:pPr>
      <w:bookmarkStart w:id="6" w:name="_Toc515004199"/>
      <w:r>
        <w:lastRenderedPageBreak/>
        <w:t xml:space="preserve">Module 3: </w:t>
      </w:r>
      <w:r w:rsidR="00455CCC">
        <w:t>Building and Deploying a TensorFlow Model</w:t>
      </w:r>
      <w:bookmarkEnd w:id="6"/>
    </w:p>
    <w:p w14:paraId="0F0C7E49" w14:textId="6D556D24" w:rsidR="00455CCC" w:rsidRDefault="00455CCC" w:rsidP="00455CCC"/>
    <w:p w14:paraId="0148E7E2" w14:textId="624E1B04" w:rsidR="00455CCC" w:rsidRPr="00455CCC" w:rsidRDefault="00455CCC" w:rsidP="00455CCC">
      <w:r>
        <w:t>In this module, you will use the Experiment Builder to train and deploy an existing TensorFlow model</w:t>
      </w:r>
      <w:r w:rsidR="006A59C9">
        <w:t>.  In addition, you will use hyperparameter optimizations as part of the training process.  These optimizations can be used to refine the performance of your model.</w:t>
      </w:r>
    </w:p>
    <w:p w14:paraId="2ADF1D21" w14:textId="77777777" w:rsidR="005A3975" w:rsidRDefault="005A3975" w:rsidP="005A3975"/>
    <w:tbl>
      <w:tblPr>
        <w:tblStyle w:val="TableGrid"/>
        <w:tblW w:w="0" w:type="auto"/>
        <w:tblLayout w:type="fixed"/>
        <w:tblLook w:val="04A0" w:firstRow="1" w:lastRow="0" w:firstColumn="1" w:lastColumn="0" w:noHBand="0" w:noVBand="1"/>
      </w:tblPr>
      <w:tblGrid>
        <w:gridCol w:w="805"/>
        <w:gridCol w:w="9985"/>
      </w:tblGrid>
      <w:tr w:rsidR="005A3975" w:rsidRPr="00A31355" w14:paraId="5063EDAE" w14:textId="77777777" w:rsidTr="009E7B06">
        <w:trPr>
          <w:trHeight w:val="566"/>
          <w:tblHeader/>
        </w:trPr>
        <w:tc>
          <w:tcPr>
            <w:tcW w:w="805" w:type="dxa"/>
            <w:shd w:val="clear" w:color="auto" w:fill="D9D9D9" w:themeFill="background1" w:themeFillShade="D9"/>
          </w:tcPr>
          <w:p w14:paraId="4C6D4C5C" w14:textId="77777777" w:rsidR="005A3975" w:rsidRPr="00A31355" w:rsidRDefault="005A3975"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1817494E" w14:textId="77777777" w:rsidR="005A3975" w:rsidRPr="00A31355" w:rsidRDefault="005A3975" w:rsidP="009E7B06">
            <w:pPr>
              <w:tabs>
                <w:tab w:val="left" w:pos="3870"/>
                <w:tab w:val="left" w:pos="4050"/>
              </w:tabs>
              <w:jc w:val="center"/>
              <w:rPr>
                <w:rFonts w:cstheme="minorHAnsi"/>
                <w:sz w:val="28"/>
                <w:szCs w:val="28"/>
              </w:rPr>
            </w:pPr>
            <w:r w:rsidRPr="00A31355">
              <w:rPr>
                <w:rFonts w:cstheme="minorHAnsi"/>
                <w:sz w:val="28"/>
                <w:szCs w:val="28"/>
              </w:rPr>
              <w:t>Action</w:t>
            </w:r>
          </w:p>
        </w:tc>
      </w:tr>
      <w:tr w:rsidR="005A3975" w:rsidRPr="00A31355" w14:paraId="0E0CDB1D" w14:textId="77777777" w:rsidTr="009E7B06">
        <w:tc>
          <w:tcPr>
            <w:tcW w:w="805" w:type="dxa"/>
          </w:tcPr>
          <w:p w14:paraId="24A21CD5" w14:textId="77777777" w:rsidR="005A3975" w:rsidRDefault="005A3975" w:rsidP="009E7B06">
            <w:pPr>
              <w:jc w:val="center"/>
              <w:rPr>
                <w:rFonts w:cstheme="minorHAnsi"/>
              </w:rPr>
            </w:pPr>
            <w:r>
              <w:rPr>
                <w:rFonts w:cstheme="minorHAnsi"/>
              </w:rPr>
              <w:t>1</w:t>
            </w:r>
          </w:p>
        </w:tc>
        <w:tc>
          <w:tcPr>
            <w:tcW w:w="9985" w:type="dxa"/>
          </w:tcPr>
          <w:p w14:paraId="7A38CB14" w14:textId="4ACD220B" w:rsidR="005A3975" w:rsidRDefault="00EA06AE" w:rsidP="009E7B06">
            <w:pPr>
              <w:rPr>
                <w:rFonts w:cstheme="minorHAnsi"/>
                <w:b/>
                <w:u w:val="single"/>
              </w:rPr>
            </w:pPr>
            <w:r>
              <w:rPr>
                <w:rFonts w:cstheme="minorHAnsi"/>
                <w:b/>
                <w:u w:val="single"/>
              </w:rPr>
              <w:t>Download Sample Data and Model</w:t>
            </w:r>
          </w:p>
          <w:p w14:paraId="6FD3A4D7" w14:textId="77777777" w:rsidR="005A3975" w:rsidRDefault="005A3975" w:rsidP="009E7B06">
            <w:pPr>
              <w:rPr>
                <w:rFonts w:cstheme="minorHAnsi"/>
                <w:b/>
                <w:u w:val="single"/>
              </w:rPr>
            </w:pPr>
          </w:p>
          <w:p w14:paraId="17E88791" w14:textId="77777777" w:rsidR="005A3975" w:rsidRDefault="005A3975" w:rsidP="009E7B06">
            <w:pPr>
              <w:rPr>
                <w:rFonts w:ascii="Times" w:hAnsi="Times"/>
                <w:color w:val="000000" w:themeColor="text1"/>
              </w:rPr>
            </w:pPr>
          </w:p>
          <w:p w14:paraId="4EA5945A" w14:textId="77777777" w:rsidR="005A3975" w:rsidRPr="00BE0939" w:rsidRDefault="005A3975" w:rsidP="009E7B06">
            <w:pPr>
              <w:rPr>
                <w:rFonts w:ascii="Times" w:hAnsi="Times"/>
                <w:color w:val="000000" w:themeColor="text1"/>
              </w:rPr>
            </w:pPr>
          </w:p>
          <w:p w14:paraId="41390FE5" w14:textId="59B9ED64" w:rsidR="005A3975" w:rsidRDefault="00EA06AE" w:rsidP="005A3975">
            <w:pPr>
              <w:pStyle w:val="ListParagraph"/>
              <w:numPr>
                <w:ilvl w:val="0"/>
                <w:numId w:val="36"/>
              </w:numPr>
              <w:rPr>
                <w:rFonts w:ascii="Times" w:hAnsi="Times"/>
                <w:color w:val="000000" w:themeColor="text1"/>
              </w:rPr>
            </w:pPr>
            <w:r>
              <w:rPr>
                <w:rFonts w:ascii="Times" w:hAnsi="Times"/>
                <w:color w:val="000000" w:themeColor="text1"/>
              </w:rPr>
              <w:t>Download the 4 MNIST sample data files from the following URL:</w:t>
            </w:r>
          </w:p>
          <w:p w14:paraId="45239DCE" w14:textId="351A819E" w:rsidR="005A3975" w:rsidRDefault="005A3975" w:rsidP="00800730">
            <w:pPr>
              <w:ind w:left="720"/>
              <w:rPr>
                <w:rFonts w:ascii="Times" w:hAnsi="Times"/>
                <w:color w:val="000000" w:themeColor="text1"/>
              </w:rPr>
            </w:pPr>
          </w:p>
          <w:p w14:paraId="54EB5972" w14:textId="33AB3E1F" w:rsidR="00800730" w:rsidRDefault="00C50CDC" w:rsidP="00800730">
            <w:pPr>
              <w:ind w:left="720"/>
              <w:rPr>
                <w:rFonts w:ascii="Times" w:hAnsi="Times"/>
                <w:color w:val="000000" w:themeColor="text1"/>
              </w:rPr>
            </w:pPr>
            <w:hyperlink r:id="rId55" w:history="1">
              <w:r w:rsidR="00800730" w:rsidRPr="00800730">
                <w:rPr>
                  <w:rStyle w:val="Hyperlink"/>
                  <w:rFonts w:ascii="Times" w:hAnsi="Times"/>
                </w:rPr>
                <w:t>http://yann.lecun.com/exdb/mnist/</w:t>
              </w:r>
            </w:hyperlink>
          </w:p>
          <w:p w14:paraId="0269CAF8" w14:textId="388AB4D9" w:rsidR="005A3975" w:rsidRDefault="005A3975" w:rsidP="009E7B06">
            <w:pPr>
              <w:rPr>
                <w:rFonts w:ascii="Times" w:hAnsi="Times"/>
                <w:color w:val="000000" w:themeColor="text1"/>
              </w:rPr>
            </w:pPr>
          </w:p>
          <w:p w14:paraId="2F9C4B7C" w14:textId="77777777" w:rsidR="005A3975" w:rsidRPr="00BE0939" w:rsidRDefault="005A3975" w:rsidP="009E7B06">
            <w:pPr>
              <w:rPr>
                <w:rFonts w:ascii="Times" w:hAnsi="Times"/>
                <w:color w:val="000000" w:themeColor="text1"/>
              </w:rPr>
            </w:pPr>
          </w:p>
          <w:p w14:paraId="1A08A127" w14:textId="789C69E5" w:rsidR="005A3975" w:rsidRDefault="00800730" w:rsidP="005A3975">
            <w:pPr>
              <w:pStyle w:val="ListParagraph"/>
              <w:numPr>
                <w:ilvl w:val="0"/>
                <w:numId w:val="36"/>
              </w:numPr>
              <w:rPr>
                <w:rFonts w:ascii="Times" w:hAnsi="Times"/>
                <w:color w:val="000000" w:themeColor="text1"/>
              </w:rPr>
            </w:pPr>
            <w:r>
              <w:rPr>
                <w:rFonts w:ascii="Times" w:hAnsi="Times"/>
                <w:color w:val="000000" w:themeColor="text1"/>
              </w:rPr>
              <w:t>Download the example TensorFlow sample code from the following URL</w:t>
            </w:r>
          </w:p>
          <w:p w14:paraId="239772F3" w14:textId="04219864" w:rsidR="00800730" w:rsidRDefault="00800730" w:rsidP="00800730">
            <w:pPr>
              <w:pStyle w:val="ListParagraph"/>
              <w:rPr>
                <w:rFonts w:ascii="Times" w:hAnsi="Times"/>
                <w:color w:val="000000" w:themeColor="text1"/>
              </w:rPr>
            </w:pPr>
          </w:p>
          <w:p w14:paraId="5EF463E9" w14:textId="77777777" w:rsidR="00800730" w:rsidRPr="007E3949" w:rsidRDefault="00800730" w:rsidP="00800730">
            <w:pPr>
              <w:pStyle w:val="HTMLPreformatted"/>
              <w:wordWrap w:val="0"/>
              <w:jc w:val="center"/>
              <w:textAlignment w:val="baseline"/>
              <w:rPr>
                <w:rFonts w:ascii="inherit" w:hAnsi="inherit"/>
                <w:b/>
                <w:color w:val="FF0000"/>
                <w:sz w:val="27"/>
                <w:szCs w:val="27"/>
              </w:rPr>
            </w:pPr>
            <w:r w:rsidRPr="007E3949">
              <w:rPr>
                <w:rFonts w:ascii="inherit" w:hAnsi="inherit"/>
                <w:b/>
                <w:color w:val="FF0000"/>
                <w:sz w:val="27"/>
                <w:szCs w:val="27"/>
              </w:rPr>
              <w:t>&lt;Insert URL Here&gt;</w:t>
            </w:r>
          </w:p>
          <w:p w14:paraId="438630D9" w14:textId="04929196" w:rsidR="005A3975" w:rsidRPr="00576D9D" w:rsidRDefault="005A3975" w:rsidP="00800730">
            <w:pPr>
              <w:rPr>
                <w:rFonts w:ascii="Times" w:hAnsi="Times" w:cstheme="minorBidi"/>
                <w:color w:val="000000" w:themeColor="text1"/>
              </w:rPr>
            </w:pPr>
          </w:p>
        </w:tc>
      </w:tr>
      <w:tr w:rsidR="00800730" w:rsidRPr="00A31355" w14:paraId="65136BC6" w14:textId="77777777" w:rsidTr="009E7B06">
        <w:tc>
          <w:tcPr>
            <w:tcW w:w="805" w:type="dxa"/>
          </w:tcPr>
          <w:p w14:paraId="098DC81E" w14:textId="05E7C9F7" w:rsidR="00800730" w:rsidRDefault="00800730" w:rsidP="009E7B06">
            <w:pPr>
              <w:jc w:val="center"/>
              <w:rPr>
                <w:rFonts w:cstheme="minorHAnsi"/>
              </w:rPr>
            </w:pPr>
            <w:r>
              <w:rPr>
                <w:rFonts w:cstheme="minorHAnsi"/>
              </w:rPr>
              <w:t>2</w:t>
            </w:r>
          </w:p>
        </w:tc>
        <w:tc>
          <w:tcPr>
            <w:tcW w:w="9985" w:type="dxa"/>
          </w:tcPr>
          <w:p w14:paraId="1420AC6A" w14:textId="217A2E17" w:rsidR="00800730" w:rsidRDefault="00086090" w:rsidP="00800730">
            <w:pPr>
              <w:rPr>
                <w:rFonts w:cstheme="minorHAnsi"/>
                <w:b/>
                <w:u w:val="single"/>
              </w:rPr>
            </w:pPr>
            <w:r>
              <w:rPr>
                <w:rFonts w:cstheme="minorHAnsi"/>
                <w:b/>
                <w:u w:val="single"/>
              </w:rPr>
              <w:t>Create</w:t>
            </w:r>
            <w:r w:rsidR="00800730">
              <w:rPr>
                <w:rFonts w:cstheme="minorHAnsi"/>
                <w:b/>
                <w:u w:val="single"/>
              </w:rPr>
              <w:t xml:space="preserve"> </w:t>
            </w:r>
            <w:r>
              <w:rPr>
                <w:rFonts w:cstheme="minorHAnsi"/>
                <w:b/>
                <w:u w:val="single"/>
              </w:rPr>
              <w:t xml:space="preserve">and Run a </w:t>
            </w:r>
            <w:r w:rsidR="00800730">
              <w:rPr>
                <w:rFonts w:cstheme="minorHAnsi"/>
                <w:b/>
                <w:u w:val="single"/>
              </w:rPr>
              <w:t>New Experiment</w:t>
            </w:r>
          </w:p>
          <w:p w14:paraId="184C7E58" w14:textId="4997A9F8" w:rsidR="00800730" w:rsidRDefault="00800730" w:rsidP="00800730">
            <w:pPr>
              <w:rPr>
                <w:rFonts w:cstheme="minorHAnsi"/>
                <w:b/>
                <w:u w:val="single"/>
              </w:rPr>
            </w:pPr>
          </w:p>
          <w:p w14:paraId="42FC5880" w14:textId="36338716" w:rsidR="00800730" w:rsidRP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Go to the overview page of your project.  Click on the “Add to Project” menu and select “Experiment”.</w:t>
            </w:r>
          </w:p>
          <w:p w14:paraId="63CB174D" w14:textId="5FAC3A47" w:rsidR="00800730" w:rsidRDefault="00800730" w:rsidP="00800730">
            <w:pPr>
              <w:jc w:val="center"/>
              <w:rPr>
                <w:rFonts w:ascii="Times" w:hAnsi="Times"/>
                <w:color w:val="000000" w:themeColor="text1"/>
              </w:rPr>
            </w:pPr>
          </w:p>
          <w:p w14:paraId="08B93A3E" w14:textId="68E3D7F5" w:rsidR="00800730" w:rsidRDefault="00800730" w:rsidP="00800730">
            <w:pPr>
              <w:jc w:val="center"/>
              <w:rPr>
                <w:rFonts w:ascii="Times" w:hAnsi="Times"/>
                <w:color w:val="000000" w:themeColor="text1"/>
              </w:rPr>
            </w:pPr>
            <w:r w:rsidRPr="00800730">
              <w:rPr>
                <w:rFonts w:ascii="Times" w:hAnsi="Times"/>
                <w:noProof/>
                <w:color w:val="000000" w:themeColor="text1"/>
              </w:rPr>
              <w:drawing>
                <wp:inline distT="0" distB="0" distL="0" distR="0" wp14:anchorId="07E0B8A9" wp14:editId="6131894D">
                  <wp:extent cx="1154220" cy="213798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68270" cy="2164010"/>
                          </a:xfrm>
                          <a:prstGeom prst="rect">
                            <a:avLst/>
                          </a:prstGeom>
                        </pic:spPr>
                      </pic:pic>
                    </a:graphicData>
                  </a:graphic>
                </wp:inline>
              </w:drawing>
            </w:r>
          </w:p>
          <w:p w14:paraId="6C3C3FC1" w14:textId="6E41EB8B" w:rsidR="00800730" w:rsidRPr="00800730" w:rsidRDefault="00800730" w:rsidP="00800730">
            <w:pPr>
              <w:rPr>
                <w:rFonts w:ascii="Times" w:hAnsi="Times"/>
                <w:color w:val="000000" w:themeColor="text1"/>
              </w:rPr>
            </w:pPr>
          </w:p>
          <w:p w14:paraId="5C0D0D3C" w14:textId="5E4EFD52"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 xml:space="preserve">In the new experiment page, name your experiment “MNIST Experiment TF”.   </w:t>
            </w:r>
          </w:p>
          <w:p w14:paraId="1759261B" w14:textId="77777777" w:rsidR="00800730" w:rsidRPr="00800730" w:rsidRDefault="00800730" w:rsidP="00800730">
            <w:pPr>
              <w:ind w:left="360"/>
              <w:rPr>
                <w:rFonts w:ascii="Times" w:hAnsi="Times"/>
                <w:color w:val="000000" w:themeColor="text1"/>
              </w:rPr>
            </w:pPr>
          </w:p>
          <w:p w14:paraId="777BFCCE" w14:textId="2DFD65E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We will need to provide a location for the experiment to access training data and to store results.  We use Cloud Object Storage for this purpose.  Click on “Select” under the Cloud Object Storage Bucket area.</w:t>
            </w:r>
          </w:p>
          <w:p w14:paraId="3121E0E0" w14:textId="77777777" w:rsidR="00800730" w:rsidRPr="00800730" w:rsidRDefault="00800730" w:rsidP="00800730">
            <w:pPr>
              <w:pStyle w:val="ListParagraph"/>
              <w:rPr>
                <w:rFonts w:ascii="Times" w:hAnsi="Times"/>
                <w:color w:val="000000" w:themeColor="text1"/>
              </w:rPr>
            </w:pPr>
          </w:p>
          <w:p w14:paraId="6D3BFB3A" w14:textId="2166A8E4" w:rsidR="00800730" w:rsidRDefault="00800730" w:rsidP="00800730">
            <w:pPr>
              <w:pStyle w:val="ListParagraph"/>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85216" behindDoc="0" locked="0" layoutInCell="1" allowOverlap="1" wp14:anchorId="081FCDDA" wp14:editId="097C4190">
                      <wp:simplePos x="0" y="0"/>
                      <wp:positionH relativeFrom="column">
                        <wp:posOffset>1324396</wp:posOffset>
                      </wp:positionH>
                      <wp:positionV relativeFrom="paragraph">
                        <wp:posOffset>1853226</wp:posOffset>
                      </wp:positionV>
                      <wp:extent cx="216357" cy="183871"/>
                      <wp:effectExtent l="0" t="0" r="12700" b="6985"/>
                      <wp:wrapNone/>
                      <wp:docPr id="204" name="Oval 204"/>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38AEC" id="Oval 204" o:spid="_x0000_s1026" style="position:absolute;margin-left:104.3pt;margin-top:145.9pt;width:17.05pt;height: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3168" behindDoc="0" locked="0" layoutInCell="1" allowOverlap="1" wp14:anchorId="5CA0829B" wp14:editId="65A4FF0E">
                      <wp:simplePos x="0" y="0"/>
                      <wp:positionH relativeFrom="column">
                        <wp:posOffset>1189611</wp:posOffset>
                      </wp:positionH>
                      <wp:positionV relativeFrom="paragraph">
                        <wp:posOffset>701675</wp:posOffset>
                      </wp:positionV>
                      <wp:extent cx="690733" cy="222986"/>
                      <wp:effectExtent l="0" t="0" r="8255" b="18415"/>
                      <wp:wrapNone/>
                      <wp:docPr id="202" name="Oval 202"/>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B3A6D" id="Oval 202" o:spid="_x0000_s1026" style="position:absolute;margin-left:93.65pt;margin-top:55.25pt;width:54.4pt;height:17.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" filled="f" strokecolor="red" strokeweight="1.25pt">
                      <v:stroke joinstyle="miter"/>
                    </v:oval>
                  </w:pict>
                </mc:Fallback>
              </mc:AlternateContent>
            </w:r>
            <w:r w:rsidRPr="00800730">
              <w:rPr>
                <w:rFonts w:ascii="Times" w:hAnsi="Times"/>
                <w:noProof/>
                <w:color w:val="000000" w:themeColor="text1"/>
              </w:rPr>
              <w:drawing>
                <wp:inline distT="0" distB="0" distL="0" distR="0" wp14:anchorId="0D382A75" wp14:editId="7FDC3E8C">
                  <wp:extent cx="4667451" cy="215909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0916" cy="2160699"/>
                          </a:xfrm>
                          <a:prstGeom prst="rect">
                            <a:avLst/>
                          </a:prstGeom>
                        </pic:spPr>
                      </pic:pic>
                    </a:graphicData>
                  </a:graphic>
                </wp:inline>
              </w:drawing>
            </w:r>
          </w:p>
          <w:p w14:paraId="3A36744F" w14:textId="13279D10" w:rsidR="00800730" w:rsidRPr="00800730" w:rsidRDefault="00800730" w:rsidP="00800730">
            <w:pPr>
              <w:pStyle w:val="ListParagraph"/>
              <w:rPr>
                <w:rFonts w:ascii="Times" w:hAnsi="Times"/>
                <w:color w:val="000000" w:themeColor="text1"/>
              </w:rPr>
            </w:pPr>
          </w:p>
          <w:p w14:paraId="092DB99D" w14:textId="7E05E8B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In the Cloud Object Storage page, select “</w:t>
            </w:r>
            <w:r w:rsidR="00EC78E3">
              <w:rPr>
                <w:rFonts w:ascii="Times" w:hAnsi="Times"/>
                <w:color w:val="000000" w:themeColor="text1"/>
              </w:rPr>
              <w:t>New Connection</w:t>
            </w:r>
            <w:r>
              <w:rPr>
                <w:rFonts w:ascii="Times" w:hAnsi="Times"/>
                <w:color w:val="000000" w:themeColor="text1"/>
              </w:rPr>
              <w:t>”</w:t>
            </w:r>
            <w:r w:rsidR="00EC78E3">
              <w:rPr>
                <w:rFonts w:ascii="Times" w:hAnsi="Times"/>
                <w:color w:val="000000" w:themeColor="text1"/>
              </w:rPr>
              <w:t xml:space="preserve"> to create a connection to your project’s default COS instance.</w:t>
            </w:r>
          </w:p>
          <w:p w14:paraId="43BE897B" w14:textId="2A92B4A2"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From the list, select your existing COS instance.</w:t>
            </w:r>
          </w:p>
          <w:p w14:paraId="59287CE6" w14:textId="2BDC66F8"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on “New” for both your training and results bucket selection.</w:t>
            </w:r>
          </w:p>
          <w:p w14:paraId="41670B31" w14:textId="166FC8CD"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For you training data bucket name, enter “</w:t>
            </w:r>
            <w:proofErr w:type="spellStart"/>
            <w:r>
              <w:rPr>
                <w:rFonts w:ascii="Times" w:hAnsi="Times"/>
                <w:color w:val="000000" w:themeColor="text1"/>
              </w:rPr>
              <w:t>tf</w:t>
            </w:r>
            <w:proofErr w:type="spellEnd"/>
            <w:r>
              <w:rPr>
                <w:rFonts w:ascii="Times" w:hAnsi="Times"/>
                <w:color w:val="000000" w:themeColor="text1"/>
              </w:rPr>
              <w:t>-</w:t>
            </w:r>
            <w:r w:rsidR="00F00095">
              <w:rPr>
                <w:rFonts w:ascii="Times" w:hAnsi="Times"/>
                <w:color w:val="000000" w:themeColor="text1"/>
              </w:rPr>
              <w:t>data</w:t>
            </w:r>
            <w:r>
              <w:rPr>
                <w:rFonts w:ascii="Times" w:hAnsi="Times"/>
                <w:color w:val="000000" w:themeColor="text1"/>
              </w:rPr>
              <w:t>” and for training results enter “</w:t>
            </w:r>
            <w:proofErr w:type="spellStart"/>
            <w:r>
              <w:rPr>
                <w:rFonts w:ascii="Times" w:hAnsi="Times"/>
                <w:color w:val="000000" w:themeColor="text1"/>
              </w:rPr>
              <w:t>tf</w:t>
            </w:r>
            <w:proofErr w:type="spellEnd"/>
            <w:r>
              <w:rPr>
                <w:rFonts w:ascii="Times" w:hAnsi="Times"/>
                <w:color w:val="000000" w:themeColor="text1"/>
              </w:rPr>
              <w:t>-results”</w:t>
            </w:r>
          </w:p>
          <w:p w14:paraId="2B304656" w14:textId="517E7115"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“Create”</w:t>
            </w:r>
          </w:p>
          <w:p w14:paraId="7AC50B31" w14:textId="5A67A279" w:rsidR="00EC78E3" w:rsidRDefault="00EC78E3" w:rsidP="00EC78E3">
            <w:pPr>
              <w:rPr>
                <w:rFonts w:ascii="Times" w:hAnsi="Times"/>
                <w:color w:val="000000" w:themeColor="text1"/>
              </w:rPr>
            </w:pPr>
          </w:p>
          <w:p w14:paraId="54D0EF0C" w14:textId="4B8EA94E" w:rsidR="00EC78E3" w:rsidRDefault="00EC78E3" w:rsidP="00EC78E3">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95456" behindDoc="0" locked="0" layoutInCell="1" allowOverlap="1" wp14:anchorId="39ABF75D" wp14:editId="49EC5B2F">
                      <wp:simplePos x="0" y="0"/>
                      <wp:positionH relativeFrom="column">
                        <wp:posOffset>4656533</wp:posOffset>
                      </wp:positionH>
                      <wp:positionV relativeFrom="paragraph">
                        <wp:posOffset>1927682</wp:posOffset>
                      </wp:positionV>
                      <wp:extent cx="341200" cy="177617"/>
                      <wp:effectExtent l="0" t="0" r="14605" b="13335"/>
                      <wp:wrapNone/>
                      <wp:docPr id="210" name="Oval 210"/>
                      <wp:cNvGraphicFramePr/>
                      <a:graphic xmlns:a="http://schemas.openxmlformats.org/drawingml/2006/main">
                        <a:graphicData uri="http://schemas.microsoft.com/office/word/2010/wordprocessingShape">
                          <wps:wsp>
                            <wps:cNvSpPr/>
                            <wps:spPr>
                              <a:xfrm>
                                <a:off x="0" y="0"/>
                                <a:ext cx="341200" cy="17761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F45A1" id="Oval 210" o:spid="_x0000_s1026" style="position:absolute;margin-left:366.65pt;margin-top:151.8pt;width:26.85pt;height:1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3408" behindDoc="0" locked="0" layoutInCell="1" allowOverlap="1" wp14:anchorId="5B150138" wp14:editId="08E658EF">
                      <wp:simplePos x="0" y="0"/>
                      <wp:positionH relativeFrom="column">
                        <wp:posOffset>1360992</wp:posOffset>
                      </wp:positionH>
                      <wp:positionV relativeFrom="paragraph">
                        <wp:posOffset>1394894</wp:posOffset>
                      </wp:positionV>
                      <wp:extent cx="842038" cy="282872"/>
                      <wp:effectExtent l="0" t="0" r="8890" b="9525"/>
                      <wp:wrapNone/>
                      <wp:docPr id="209" name="Oval 209"/>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F0073" id="Oval 209" o:spid="_x0000_s1026" style="position:absolute;margin-left:107.15pt;margin-top:109.85pt;width:66.3pt;height:2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1360" behindDoc="0" locked="0" layoutInCell="1" allowOverlap="1" wp14:anchorId="46D4A8A0" wp14:editId="79187189">
                      <wp:simplePos x="0" y="0"/>
                      <wp:positionH relativeFrom="column">
                        <wp:posOffset>1380641</wp:posOffset>
                      </wp:positionH>
                      <wp:positionV relativeFrom="paragraph">
                        <wp:posOffset>1118463</wp:posOffset>
                      </wp:positionV>
                      <wp:extent cx="709980" cy="282872"/>
                      <wp:effectExtent l="0" t="0" r="13970" b="9525"/>
                      <wp:wrapNone/>
                      <wp:docPr id="208" name="Oval 208"/>
                      <wp:cNvGraphicFramePr/>
                      <a:graphic xmlns:a="http://schemas.openxmlformats.org/drawingml/2006/main">
                        <a:graphicData uri="http://schemas.microsoft.com/office/word/2010/wordprocessingShape">
                          <wps:wsp>
                            <wps:cNvSpPr/>
                            <wps:spPr>
                              <a:xfrm>
                                <a:off x="0" y="0"/>
                                <a:ext cx="709980"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735E6" id="Oval 208" o:spid="_x0000_s1026" style="position:absolute;margin-left:108.7pt;margin-top:88.05pt;width:55.9pt;height:2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9312" behindDoc="0" locked="0" layoutInCell="1" allowOverlap="1" wp14:anchorId="18F06747" wp14:editId="6E136B68">
                      <wp:simplePos x="0" y="0"/>
                      <wp:positionH relativeFrom="column">
                        <wp:posOffset>1946152</wp:posOffset>
                      </wp:positionH>
                      <wp:positionV relativeFrom="paragraph">
                        <wp:posOffset>197307</wp:posOffset>
                      </wp:positionV>
                      <wp:extent cx="427108" cy="164461"/>
                      <wp:effectExtent l="0" t="0" r="17780" b="13970"/>
                      <wp:wrapNone/>
                      <wp:docPr id="207" name="Oval 207"/>
                      <wp:cNvGraphicFramePr/>
                      <a:graphic xmlns:a="http://schemas.openxmlformats.org/drawingml/2006/main">
                        <a:graphicData uri="http://schemas.microsoft.com/office/word/2010/wordprocessingShape">
                          <wps:wsp>
                            <wps:cNvSpPr/>
                            <wps:spPr>
                              <a:xfrm>
                                <a:off x="0" y="0"/>
                                <a:ext cx="427108" cy="16446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D326B" id="Oval 207" o:spid="_x0000_s1026" style="position:absolute;margin-left:153.25pt;margin-top:15.55pt;width:33.65pt;height:12.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7264" behindDoc="0" locked="0" layoutInCell="1" allowOverlap="1" wp14:anchorId="683DE131" wp14:editId="75EF1565">
                      <wp:simplePos x="0" y="0"/>
                      <wp:positionH relativeFrom="column">
                        <wp:posOffset>1383601</wp:posOffset>
                      </wp:positionH>
                      <wp:positionV relativeFrom="paragraph">
                        <wp:posOffset>794883</wp:posOffset>
                      </wp:positionV>
                      <wp:extent cx="690733" cy="222986"/>
                      <wp:effectExtent l="0" t="0" r="8255" b="18415"/>
                      <wp:wrapNone/>
                      <wp:docPr id="206" name="Oval 206"/>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59068" id="Oval 206" o:spid="_x0000_s1026" style="position:absolute;margin-left:108.95pt;margin-top:62.6pt;width:54.4pt;height:17.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" filled="f" strokecolor="red" strokeweight="1.25pt">
                      <v:stroke joinstyle="miter"/>
                    </v:oval>
                  </w:pict>
                </mc:Fallback>
              </mc:AlternateContent>
            </w:r>
            <w:r w:rsidRPr="00EC78E3">
              <w:rPr>
                <w:rFonts w:ascii="Times" w:hAnsi="Times"/>
                <w:noProof/>
                <w:color w:val="000000" w:themeColor="text1"/>
              </w:rPr>
              <w:drawing>
                <wp:inline distT="0" distB="0" distL="0" distR="0" wp14:anchorId="5713246C" wp14:editId="4836E9A0">
                  <wp:extent cx="3718010" cy="2076514"/>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939" cy="2078150"/>
                          </a:xfrm>
                          <a:prstGeom prst="rect">
                            <a:avLst/>
                          </a:prstGeom>
                        </pic:spPr>
                      </pic:pic>
                    </a:graphicData>
                  </a:graphic>
                </wp:inline>
              </w:drawing>
            </w:r>
          </w:p>
          <w:p w14:paraId="20899D63" w14:textId="0B72FFFB" w:rsidR="00EC78E3" w:rsidRPr="00EC78E3" w:rsidRDefault="00EC78E3" w:rsidP="00EC78E3">
            <w:pPr>
              <w:rPr>
                <w:rFonts w:ascii="Times" w:hAnsi="Times"/>
                <w:color w:val="000000" w:themeColor="text1"/>
              </w:rPr>
            </w:pPr>
          </w:p>
          <w:p w14:paraId="54D6DA38" w14:textId="0FFE7D7F"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 xml:space="preserve">Once the experiment is created, click on the link to the </w:t>
            </w:r>
            <w:r w:rsidR="00F00095">
              <w:rPr>
                <w:rFonts w:ascii="Times" w:hAnsi="Times"/>
                <w:color w:val="000000" w:themeColor="text1"/>
              </w:rPr>
              <w:t>“</w:t>
            </w:r>
            <w:r>
              <w:rPr>
                <w:rFonts w:ascii="Times" w:hAnsi="Times"/>
                <w:color w:val="000000" w:themeColor="text1"/>
              </w:rPr>
              <w:t>source</w:t>
            </w:r>
            <w:r w:rsidR="00F00095">
              <w:rPr>
                <w:rFonts w:ascii="Times" w:hAnsi="Times"/>
                <w:color w:val="000000" w:themeColor="text1"/>
              </w:rPr>
              <w:t>”</w:t>
            </w:r>
            <w:r>
              <w:rPr>
                <w:rFonts w:ascii="Times" w:hAnsi="Times"/>
                <w:color w:val="000000" w:themeColor="text1"/>
              </w:rPr>
              <w:t xml:space="preserve"> bucket, as shown below.</w:t>
            </w:r>
            <w:r w:rsidR="00F00095">
              <w:rPr>
                <w:rFonts w:ascii="Times" w:hAnsi="Times"/>
                <w:color w:val="000000" w:themeColor="text1"/>
              </w:rPr>
              <w:t xml:space="preserve">  This will open the COS </w:t>
            </w:r>
            <w:proofErr w:type="gramStart"/>
            <w:r w:rsidR="00F00095">
              <w:rPr>
                <w:rFonts w:ascii="Times" w:hAnsi="Times"/>
                <w:color w:val="000000" w:themeColor="text1"/>
              </w:rPr>
              <w:t>bucket</w:t>
            </w:r>
            <w:proofErr w:type="gramEnd"/>
            <w:r w:rsidR="00F00095">
              <w:rPr>
                <w:rFonts w:ascii="Times" w:hAnsi="Times"/>
                <w:color w:val="000000" w:themeColor="text1"/>
              </w:rPr>
              <w:t xml:space="preserve"> so you can add the training data.</w:t>
            </w:r>
          </w:p>
          <w:p w14:paraId="5EB33466" w14:textId="1BEE2012" w:rsidR="00F00095" w:rsidRDefault="00F00095" w:rsidP="00F00095">
            <w:pPr>
              <w:pStyle w:val="ListParagraph"/>
              <w:rPr>
                <w:rFonts w:ascii="Times" w:hAnsi="Times"/>
                <w:color w:val="000000" w:themeColor="text1"/>
              </w:rPr>
            </w:pPr>
          </w:p>
          <w:p w14:paraId="1951256A" w14:textId="5B508663"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797504" behindDoc="0" locked="0" layoutInCell="1" allowOverlap="1" wp14:anchorId="49216990" wp14:editId="3F9BBDBA">
                      <wp:simplePos x="0" y="0"/>
                      <wp:positionH relativeFrom="column">
                        <wp:posOffset>1051806</wp:posOffset>
                      </wp:positionH>
                      <wp:positionV relativeFrom="paragraph">
                        <wp:posOffset>1507869</wp:posOffset>
                      </wp:positionV>
                      <wp:extent cx="1315683" cy="111531"/>
                      <wp:effectExtent l="0" t="0" r="18415" b="15875"/>
                      <wp:wrapNone/>
                      <wp:docPr id="212" name="Oval 212"/>
                      <wp:cNvGraphicFramePr/>
                      <a:graphic xmlns:a="http://schemas.openxmlformats.org/drawingml/2006/main">
                        <a:graphicData uri="http://schemas.microsoft.com/office/word/2010/wordprocessingShape">
                          <wps:wsp>
                            <wps:cNvSpPr/>
                            <wps:spPr>
                              <a:xfrm>
                                <a:off x="0" y="0"/>
                                <a:ext cx="1315683" cy="11153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9E35" id="Oval 212" o:spid="_x0000_s1026" style="position:absolute;margin-left:82.8pt;margin-top:118.75pt;width:103.6pt;height:8.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14CEEB02" wp14:editId="5CEE5FA0">
                  <wp:extent cx="4788955" cy="2192262"/>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5697" cy="2195348"/>
                          </a:xfrm>
                          <a:prstGeom prst="rect">
                            <a:avLst/>
                          </a:prstGeom>
                        </pic:spPr>
                      </pic:pic>
                    </a:graphicData>
                  </a:graphic>
                </wp:inline>
              </w:drawing>
            </w:r>
          </w:p>
          <w:p w14:paraId="2A830A3B" w14:textId="77777777" w:rsidR="00F00095" w:rsidRDefault="00F00095" w:rsidP="00F00095">
            <w:pPr>
              <w:pStyle w:val="ListParagraph"/>
              <w:rPr>
                <w:rFonts w:ascii="Times" w:hAnsi="Times"/>
                <w:color w:val="000000" w:themeColor="text1"/>
              </w:rPr>
            </w:pPr>
          </w:p>
          <w:p w14:paraId="2A9FD8DF" w14:textId="4E9D62ED"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Once the bucket is open, click on the “click here to add objects” link and select the MNIST files you downloaded earlier.  The files will then be uploaded to the bucket.</w:t>
            </w:r>
          </w:p>
          <w:p w14:paraId="06E8ED60" w14:textId="674868E7" w:rsidR="00F00095" w:rsidRDefault="00F00095" w:rsidP="00F00095">
            <w:pPr>
              <w:rPr>
                <w:rFonts w:ascii="Times" w:hAnsi="Times"/>
                <w:color w:val="000000" w:themeColor="text1"/>
              </w:rPr>
            </w:pPr>
          </w:p>
          <w:p w14:paraId="5FED55EF" w14:textId="303C9062" w:rsidR="00F00095" w:rsidRDefault="00F00095" w:rsidP="00F00095">
            <w:pPr>
              <w:jc w:val="center"/>
              <w:rPr>
                <w:rFonts w:ascii="Times" w:hAnsi="Times"/>
                <w:color w:val="000000" w:themeColor="text1"/>
              </w:rPr>
            </w:pPr>
            <w:r w:rsidRPr="00F00095">
              <w:rPr>
                <w:rFonts w:ascii="Times" w:hAnsi="Times"/>
                <w:noProof/>
                <w:color w:val="000000" w:themeColor="text1"/>
              </w:rPr>
              <w:drawing>
                <wp:inline distT="0" distB="0" distL="0" distR="0" wp14:anchorId="1E7BDE03" wp14:editId="2B1B9319">
                  <wp:extent cx="4124535" cy="1570608"/>
                  <wp:effectExtent l="0" t="0" r="317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1939" cy="1573427"/>
                          </a:xfrm>
                          <a:prstGeom prst="rect">
                            <a:avLst/>
                          </a:prstGeom>
                        </pic:spPr>
                      </pic:pic>
                    </a:graphicData>
                  </a:graphic>
                </wp:inline>
              </w:drawing>
            </w:r>
          </w:p>
          <w:p w14:paraId="2C5645D5" w14:textId="04C1C669" w:rsidR="00F00095" w:rsidRDefault="00F00095" w:rsidP="00F00095">
            <w:pPr>
              <w:rPr>
                <w:rFonts w:ascii="Times" w:hAnsi="Times"/>
                <w:color w:val="000000" w:themeColor="text1"/>
              </w:rPr>
            </w:pPr>
          </w:p>
          <w:p w14:paraId="18E56F4E" w14:textId="34EBCFEA" w:rsidR="00F00095" w:rsidRDefault="00F00095" w:rsidP="00F00095">
            <w:pPr>
              <w:rPr>
                <w:rFonts w:ascii="Times" w:hAnsi="Times"/>
                <w:color w:val="000000" w:themeColor="text1"/>
              </w:rPr>
            </w:pPr>
          </w:p>
          <w:p w14:paraId="55940FE9" w14:textId="2C33378F" w:rsidR="00F00095" w:rsidRDefault="00F00095" w:rsidP="00F00095">
            <w:pPr>
              <w:rPr>
                <w:rFonts w:ascii="Times" w:hAnsi="Times"/>
                <w:color w:val="000000" w:themeColor="text1"/>
              </w:rPr>
            </w:pPr>
          </w:p>
          <w:p w14:paraId="43E74197" w14:textId="19CC1320" w:rsidR="00F00095" w:rsidRDefault="00F00095" w:rsidP="00F00095">
            <w:pPr>
              <w:rPr>
                <w:rFonts w:ascii="Times" w:hAnsi="Times"/>
                <w:color w:val="000000" w:themeColor="text1"/>
              </w:rPr>
            </w:pPr>
          </w:p>
          <w:p w14:paraId="4506813A" w14:textId="2598564E" w:rsidR="00F00095" w:rsidRDefault="00F00095" w:rsidP="00F00095">
            <w:pPr>
              <w:rPr>
                <w:rFonts w:ascii="Times" w:hAnsi="Times"/>
                <w:color w:val="000000" w:themeColor="text1"/>
              </w:rPr>
            </w:pPr>
          </w:p>
          <w:p w14:paraId="6033A5B5" w14:textId="3868F383" w:rsidR="00F00095" w:rsidRDefault="00F00095" w:rsidP="00F00095">
            <w:pPr>
              <w:rPr>
                <w:rFonts w:ascii="Times" w:hAnsi="Times"/>
                <w:color w:val="000000" w:themeColor="text1"/>
              </w:rPr>
            </w:pPr>
          </w:p>
          <w:p w14:paraId="2D52AB81" w14:textId="578A2F35" w:rsidR="00F00095" w:rsidRDefault="00F00095" w:rsidP="00F00095">
            <w:pPr>
              <w:rPr>
                <w:rFonts w:ascii="Times" w:hAnsi="Times"/>
                <w:color w:val="000000" w:themeColor="text1"/>
              </w:rPr>
            </w:pPr>
          </w:p>
          <w:p w14:paraId="6B41D8B2" w14:textId="77777777" w:rsidR="00F00095" w:rsidRPr="00F00095" w:rsidRDefault="00F00095" w:rsidP="00F00095">
            <w:pPr>
              <w:rPr>
                <w:rFonts w:ascii="Times" w:hAnsi="Times"/>
                <w:color w:val="000000" w:themeColor="text1"/>
              </w:rPr>
            </w:pPr>
          </w:p>
          <w:p w14:paraId="58C3122E" w14:textId="14231AD3"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We can now add our TensorFlow training definition code to our experiment.  Return to the experiment page and click “Add Training Definition”.  Enter “TensorFlow Experiment with HPO” as the name.</w:t>
            </w:r>
          </w:p>
          <w:p w14:paraId="21C8BD16" w14:textId="77777777" w:rsidR="00F00095" w:rsidRDefault="00F00095" w:rsidP="00F00095">
            <w:pPr>
              <w:pStyle w:val="ListParagraph"/>
              <w:rPr>
                <w:rFonts w:ascii="Times" w:hAnsi="Times"/>
                <w:color w:val="000000" w:themeColor="text1"/>
              </w:rPr>
            </w:pPr>
          </w:p>
          <w:p w14:paraId="11D64320" w14:textId="342FA244"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Click “browse” and select the training definition file you previously downloaded.</w:t>
            </w:r>
          </w:p>
          <w:p w14:paraId="5FC01CE2" w14:textId="77777777" w:rsidR="00F00095" w:rsidRPr="00F00095" w:rsidRDefault="00F00095" w:rsidP="00F00095">
            <w:pPr>
              <w:pStyle w:val="ListParagraph"/>
              <w:rPr>
                <w:rFonts w:ascii="Times" w:hAnsi="Times"/>
                <w:color w:val="000000" w:themeColor="text1"/>
              </w:rPr>
            </w:pPr>
          </w:p>
          <w:p w14:paraId="2270E2F9" w14:textId="0533A569"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Select “TensorFlow 1.5” as the framework</w:t>
            </w:r>
          </w:p>
          <w:p w14:paraId="7E28473E" w14:textId="68FA4105"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3648" behindDoc="0" locked="0" layoutInCell="1" allowOverlap="1" wp14:anchorId="30AB838D" wp14:editId="40C74B11">
                      <wp:simplePos x="0" y="0"/>
                      <wp:positionH relativeFrom="column">
                        <wp:posOffset>1357287</wp:posOffset>
                      </wp:positionH>
                      <wp:positionV relativeFrom="paragraph">
                        <wp:posOffset>1172233</wp:posOffset>
                      </wp:positionV>
                      <wp:extent cx="842038" cy="282872"/>
                      <wp:effectExtent l="0" t="0" r="8890" b="9525"/>
                      <wp:wrapNone/>
                      <wp:docPr id="217" name="Oval 217"/>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765FC" id="Oval 217" o:spid="_x0000_s1026" style="position:absolute;margin-left:106.85pt;margin-top:92.3pt;width:66.3pt;height:2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olGhgIAAHsFAAAOAAAAZHJzL2Uyb0RvYy54bWysVN1r2zAQfx/sfxB6Xx276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01600" behindDoc="0" locked="0" layoutInCell="1" allowOverlap="1" wp14:anchorId="0EEC6195" wp14:editId="0FE9ED69">
                      <wp:simplePos x="0" y="0"/>
                      <wp:positionH relativeFrom="column">
                        <wp:posOffset>1367571</wp:posOffset>
                      </wp:positionH>
                      <wp:positionV relativeFrom="paragraph">
                        <wp:posOffset>336911</wp:posOffset>
                      </wp:positionV>
                      <wp:extent cx="1105174" cy="282872"/>
                      <wp:effectExtent l="0" t="0" r="12700" b="9525"/>
                      <wp:wrapNone/>
                      <wp:docPr id="216" name="Oval 216"/>
                      <wp:cNvGraphicFramePr/>
                      <a:graphic xmlns:a="http://schemas.openxmlformats.org/drawingml/2006/main">
                        <a:graphicData uri="http://schemas.microsoft.com/office/word/2010/wordprocessingShape">
                          <wps:wsp>
                            <wps:cNvSpPr/>
                            <wps:spPr>
                              <a:xfrm>
                                <a:off x="0" y="0"/>
                                <a:ext cx="1105174"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87F4E" id="Oval 216" o:spid="_x0000_s1026" style="position:absolute;margin-left:107.7pt;margin-top:26.55pt;width:87pt;height:2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9552" behindDoc="0" locked="0" layoutInCell="1" allowOverlap="1" wp14:anchorId="458EB2F8" wp14:editId="1A6818D3">
                      <wp:simplePos x="0" y="0"/>
                      <wp:positionH relativeFrom="column">
                        <wp:posOffset>1360992</wp:posOffset>
                      </wp:positionH>
                      <wp:positionV relativeFrom="paragraph">
                        <wp:posOffset>1422351</wp:posOffset>
                      </wp:positionV>
                      <wp:extent cx="1809065" cy="302310"/>
                      <wp:effectExtent l="0" t="0" r="7620" b="15240"/>
                      <wp:wrapNone/>
                      <wp:docPr id="215" name="Oval 215"/>
                      <wp:cNvGraphicFramePr/>
                      <a:graphic xmlns:a="http://schemas.openxmlformats.org/drawingml/2006/main">
                        <a:graphicData uri="http://schemas.microsoft.com/office/word/2010/wordprocessingShape">
                          <wps:wsp>
                            <wps:cNvSpPr/>
                            <wps:spPr>
                              <a:xfrm>
                                <a:off x="0" y="0"/>
                                <a:ext cx="1809065" cy="30231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254E9" id="Oval 215" o:spid="_x0000_s1026" style="position:absolute;margin-left:107.15pt;margin-top:112pt;width:142.45pt;height:23.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2AC9A524" wp14:editId="411A26B4">
                  <wp:extent cx="4044540" cy="2256397"/>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1438" cy="2260245"/>
                          </a:xfrm>
                          <a:prstGeom prst="rect">
                            <a:avLst/>
                          </a:prstGeom>
                        </pic:spPr>
                      </pic:pic>
                    </a:graphicData>
                  </a:graphic>
                </wp:inline>
              </w:drawing>
            </w:r>
          </w:p>
          <w:p w14:paraId="6EF8AB6D" w14:textId="75596894" w:rsidR="00F00095" w:rsidRPr="00F00095" w:rsidRDefault="00F00095" w:rsidP="00F00095">
            <w:pPr>
              <w:pStyle w:val="ListParagraph"/>
              <w:rPr>
                <w:rFonts w:ascii="Times" w:hAnsi="Times"/>
                <w:color w:val="000000" w:themeColor="text1"/>
              </w:rPr>
            </w:pPr>
          </w:p>
          <w:p w14:paraId="6A48B593" w14:textId="77777777" w:rsidR="003027FE" w:rsidRDefault="00F00095" w:rsidP="00F00095">
            <w:pPr>
              <w:pStyle w:val="ListParagraph"/>
              <w:numPr>
                <w:ilvl w:val="0"/>
                <w:numId w:val="38"/>
              </w:numPr>
              <w:rPr>
                <w:rFonts w:ascii="Times" w:hAnsi="Times"/>
                <w:color w:val="000000" w:themeColor="text1"/>
              </w:rPr>
            </w:pPr>
            <w:r>
              <w:rPr>
                <w:rFonts w:ascii="Times" w:hAnsi="Times"/>
                <w:color w:val="000000" w:themeColor="text1"/>
              </w:rPr>
              <w:t>For “Compute Plan”, select “</w:t>
            </w:r>
            <w:r w:rsidR="003027FE">
              <w:rPr>
                <w:rFonts w:ascii="Times" w:hAnsi="Times"/>
                <w:color w:val="000000" w:themeColor="text1"/>
              </w:rPr>
              <w:t>1/2 x NVIDIA Tesla K80 (1 GPU)”.</w:t>
            </w:r>
          </w:p>
          <w:p w14:paraId="295D5F93" w14:textId="511CF3FF" w:rsid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This training definition allows for the use of specific hyperparameter optimization (HPO) to enable us to assess the model, based on different conditions and assumptions.   When the experiment is run, it can run multiple instances, each with a different HPO values to determine which combination of values provide the best performance and accuracy.  For this lab, we will specify value ranges for 4 HPOs.  To start, click on the “Hyperparameter optimization method” menu and select “Random”.</w:t>
            </w:r>
          </w:p>
          <w:p w14:paraId="5EC963C3" w14:textId="0B891CB2" w:rsidR="003027FE" w:rsidRDefault="003027FE" w:rsidP="003027FE">
            <w:pPr>
              <w:rPr>
                <w:rFonts w:ascii="Times" w:hAnsi="Times"/>
                <w:color w:val="000000" w:themeColor="text1"/>
              </w:rPr>
            </w:pPr>
          </w:p>
          <w:p w14:paraId="261E9F2C" w14:textId="091395B6" w:rsidR="003027FE" w:rsidRDefault="003027FE" w:rsidP="003027FE">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5696" behindDoc="0" locked="0" layoutInCell="1" allowOverlap="1" wp14:anchorId="106DFF3A" wp14:editId="0E63B058">
                      <wp:simplePos x="0" y="0"/>
                      <wp:positionH relativeFrom="column">
                        <wp:posOffset>3222296</wp:posOffset>
                      </wp:positionH>
                      <wp:positionV relativeFrom="paragraph">
                        <wp:posOffset>460882</wp:posOffset>
                      </wp:positionV>
                      <wp:extent cx="1249900" cy="861476"/>
                      <wp:effectExtent l="0" t="0" r="7620" b="15240"/>
                      <wp:wrapNone/>
                      <wp:docPr id="219" name="Oval 219"/>
                      <wp:cNvGraphicFramePr/>
                      <a:graphic xmlns:a="http://schemas.openxmlformats.org/drawingml/2006/main">
                        <a:graphicData uri="http://schemas.microsoft.com/office/word/2010/wordprocessingShape">
                          <wps:wsp>
                            <wps:cNvSpPr/>
                            <wps:spPr>
                              <a:xfrm>
                                <a:off x="0" y="0"/>
                                <a:ext cx="1249900" cy="86147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38CF3" id="Oval 219" o:spid="_x0000_s1026" style="position:absolute;margin-left:253.7pt;margin-top:36.3pt;width:98.4pt;height:67.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41162B5" wp14:editId="7F9C5637">
                  <wp:extent cx="4584805" cy="234191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2609" cy="2345902"/>
                          </a:xfrm>
                          <a:prstGeom prst="rect">
                            <a:avLst/>
                          </a:prstGeom>
                        </pic:spPr>
                      </pic:pic>
                    </a:graphicData>
                  </a:graphic>
                </wp:inline>
              </w:drawing>
            </w:r>
          </w:p>
          <w:p w14:paraId="7E00395D" w14:textId="44BE84E3" w:rsidR="003027FE" w:rsidRDefault="003027FE" w:rsidP="003027FE">
            <w:pPr>
              <w:rPr>
                <w:rFonts w:ascii="Times" w:hAnsi="Times"/>
                <w:color w:val="000000" w:themeColor="text1"/>
              </w:rPr>
            </w:pPr>
          </w:p>
          <w:p w14:paraId="75B58E31" w14:textId="2F1E4A6B" w:rsidR="003027FE" w:rsidRP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Additional options will now appear.  Set the “number of optimizer steps” field to “4”, “Objective” to “Accuracy” and “Maximize or Minimize” to “maximize”.</w:t>
            </w:r>
          </w:p>
          <w:p w14:paraId="5580652F" w14:textId="6DDD468A" w:rsidR="00F00095" w:rsidRDefault="00F00095" w:rsidP="00F00095">
            <w:pPr>
              <w:pStyle w:val="ListParagraph"/>
              <w:rPr>
                <w:rFonts w:ascii="Times" w:hAnsi="Times"/>
                <w:color w:val="000000" w:themeColor="text1"/>
              </w:rPr>
            </w:pPr>
          </w:p>
          <w:p w14:paraId="6FE460CB" w14:textId="6E6B97D0" w:rsidR="00F00095" w:rsidRDefault="003027FE" w:rsidP="003027FE">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7744" behindDoc="0" locked="0" layoutInCell="1" allowOverlap="1" wp14:anchorId="5FE6DFEC" wp14:editId="1CAD3423">
                      <wp:simplePos x="0" y="0"/>
                      <wp:positionH relativeFrom="column">
                        <wp:posOffset>2952969</wp:posOffset>
                      </wp:positionH>
                      <wp:positionV relativeFrom="paragraph">
                        <wp:posOffset>527685</wp:posOffset>
                      </wp:positionV>
                      <wp:extent cx="2953709" cy="1210429"/>
                      <wp:effectExtent l="0" t="0" r="18415" b="8890"/>
                      <wp:wrapNone/>
                      <wp:docPr id="222" name="Oval 222"/>
                      <wp:cNvGraphicFramePr/>
                      <a:graphic xmlns:a="http://schemas.openxmlformats.org/drawingml/2006/main">
                        <a:graphicData uri="http://schemas.microsoft.com/office/word/2010/wordprocessingShape">
                          <wps:wsp>
                            <wps:cNvSpPr/>
                            <wps:spPr>
                              <a:xfrm>
                                <a:off x="0" y="0"/>
                                <a:ext cx="2953709" cy="121042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138FE" id="Oval 222" o:spid="_x0000_s1026" style="position:absolute;margin-left:232.5pt;margin-top:41.55pt;width:232.6pt;height:95.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KShwIAAH0FAAAOAAAAZHJzL2Uyb0RvYy54bWysVFlrGzEQfi/0Pwi9N3vEbuI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0ED144E" wp14:editId="10ECED73">
                  <wp:extent cx="5465186" cy="166433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045" cy="1670691"/>
                          </a:xfrm>
                          <a:prstGeom prst="rect">
                            <a:avLst/>
                          </a:prstGeom>
                        </pic:spPr>
                      </pic:pic>
                    </a:graphicData>
                  </a:graphic>
                </wp:inline>
              </w:drawing>
            </w:r>
          </w:p>
          <w:p w14:paraId="7D56C5A5" w14:textId="5F80AAFB" w:rsidR="00F00095" w:rsidRDefault="00F00095" w:rsidP="00F00095">
            <w:pPr>
              <w:pStyle w:val="ListParagraph"/>
              <w:rPr>
                <w:rFonts w:ascii="Times" w:hAnsi="Times"/>
                <w:color w:val="000000" w:themeColor="text1"/>
              </w:rPr>
            </w:pPr>
          </w:p>
          <w:p w14:paraId="1F52C87D" w14:textId="338380DB" w:rsidR="00F00095" w:rsidRPr="003027FE" w:rsidRDefault="00F00095" w:rsidP="003027FE">
            <w:pPr>
              <w:rPr>
                <w:rFonts w:ascii="Times" w:hAnsi="Times"/>
                <w:color w:val="000000" w:themeColor="text1"/>
              </w:rPr>
            </w:pPr>
          </w:p>
          <w:p w14:paraId="11070611" w14:textId="747202DF" w:rsidR="00F00095" w:rsidRDefault="00721EB9" w:rsidP="00F00095">
            <w:pPr>
              <w:pStyle w:val="ListParagraph"/>
              <w:numPr>
                <w:ilvl w:val="0"/>
                <w:numId w:val="38"/>
              </w:numPr>
              <w:rPr>
                <w:rFonts w:ascii="Times" w:hAnsi="Times"/>
                <w:color w:val="000000" w:themeColor="text1"/>
              </w:rPr>
            </w:pPr>
            <w:r>
              <w:rPr>
                <w:rFonts w:ascii="Times" w:hAnsi="Times"/>
                <w:color w:val="000000" w:themeColor="text1"/>
              </w:rPr>
              <w:t>We will now specify the HPO values that will be used for this experiment.  To do this, click “add hyperparameter”.</w:t>
            </w:r>
          </w:p>
          <w:p w14:paraId="54E50D63" w14:textId="32A2EC68" w:rsidR="00721EB9" w:rsidRDefault="00721EB9" w:rsidP="00721EB9">
            <w:pPr>
              <w:rPr>
                <w:rFonts w:ascii="Times" w:hAnsi="Times"/>
                <w:color w:val="000000" w:themeColor="text1"/>
              </w:rPr>
            </w:pPr>
          </w:p>
          <w:p w14:paraId="2F542687" w14:textId="59BD4160" w:rsidR="00721EB9" w:rsidRDefault="00721EB9" w:rsidP="00721EB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9792" behindDoc="0" locked="0" layoutInCell="1" allowOverlap="1" wp14:anchorId="4D8D6B9A" wp14:editId="77137B8F">
                      <wp:simplePos x="0" y="0"/>
                      <wp:positionH relativeFrom="column">
                        <wp:posOffset>4172850</wp:posOffset>
                      </wp:positionH>
                      <wp:positionV relativeFrom="paragraph">
                        <wp:posOffset>1269452</wp:posOffset>
                      </wp:positionV>
                      <wp:extent cx="842038" cy="282872"/>
                      <wp:effectExtent l="0" t="0" r="8890" b="9525"/>
                      <wp:wrapNone/>
                      <wp:docPr id="224" name="Oval 224"/>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00420" id="Oval 224" o:spid="_x0000_s1026" style="position:absolute;margin-left:328.55pt;margin-top:99.95pt;width:66.3pt;height:2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" filled="f" strokecolor="red" strokeweight="1.25pt">
                      <v:stroke joinstyle="miter"/>
                    </v:oval>
                  </w:pict>
                </mc:Fallback>
              </mc:AlternateContent>
            </w:r>
            <w:r w:rsidRPr="00721EB9">
              <w:rPr>
                <w:rFonts w:ascii="Times" w:hAnsi="Times"/>
                <w:noProof/>
                <w:color w:val="000000" w:themeColor="text1"/>
              </w:rPr>
              <w:drawing>
                <wp:inline distT="0" distB="0" distL="0" distR="0" wp14:anchorId="2BC9091D" wp14:editId="59B4991A">
                  <wp:extent cx="4749485" cy="2209198"/>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8602" cy="2213439"/>
                          </a:xfrm>
                          <a:prstGeom prst="rect">
                            <a:avLst/>
                          </a:prstGeom>
                        </pic:spPr>
                      </pic:pic>
                    </a:graphicData>
                  </a:graphic>
                </wp:inline>
              </w:drawing>
            </w:r>
          </w:p>
          <w:p w14:paraId="7F0C0F25" w14:textId="75C73CC2" w:rsidR="00721EB9" w:rsidRDefault="00721EB9" w:rsidP="00721EB9">
            <w:pPr>
              <w:rPr>
                <w:rFonts w:ascii="Times" w:hAnsi="Times"/>
                <w:color w:val="000000" w:themeColor="text1"/>
              </w:rPr>
            </w:pPr>
          </w:p>
          <w:p w14:paraId="2962512B" w14:textId="77777777" w:rsidR="00721EB9" w:rsidRPr="00721EB9" w:rsidRDefault="00721EB9" w:rsidP="00721EB9">
            <w:pPr>
              <w:rPr>
                <w:rFonts w:ascii="Times" w:hAnsi="Times"/>
                <w:color w:val="000000" w:themeColor="text1"/>
              </w:rPr>
            </w:pPr>
          </w:p>
          <w:p w14:paraId="28E85783" w14:textId="34FDB7D0" w:rsidR="00721EB9" w:rsidRDefault="00721EB9" w:rsidP="00F00095">
            <w:pPr>
              <w:pStyle w:val="ListParagraph"/>
              <w:numPr>
                <w:ilvl w:val="0"/>
                <w:numId w:val="38"/>
              </w:numPr>
              <w:rPr>
                <w:rFonts w:ascii="Times" w:hAnsi="Times"/>
                <w:color w:val="000000" w:themeColor="text1"/>
              </w:rPr>
            </w:pPr>
            <w:r>
              <w:rPr>
                <w:rFonts w:ascii="Times" w:hAnsi="Times"/>
                <w:color w:val="000000" w:themeColor="text1"/>
              </w:rPr>
              <w:t>Add the following hyperparameters, as specified in the following table.</w:t>
            </w:r>
          </w:p>
          <w:p w14:paraId="0481880C" w14:textId="2BE02257" w:rsidR="00721EB9" w:rsidRDefault="00721EB9" w:rsidP="00721EB9">
            <w:pPr>
              <w:rPr>
                <w:rFonts w:ascii="Times" w:hAnsi="Times"/>
                <w:color w:val="000000" w:themeColor="text1"/>
              </w:rPr>
            </w:pPr>
          </w:p>
          <w:p w14:paraId="5CC6AEF2" w14:textId="7A310433" w:rsidR="00721EB9" w:rsidRDefault="00721EB9" w:rsidP="00086090">
            <w:pPr>
              <w:jc w:val="center"/>
              <w:rPr>
                <w:rFonts w:ascii="Times" w:hAnsi="Times"/>
                <w:color w:val="000000" w:themeColor="text1"/>
              </w:rPr>
            </w:pPr>
            <w:r w:rsidRPr="00721EB9">
              <w:rPr>
                <w:rFonts w:ascii="Times" w:hAnsi="Times"/>
                <w:noProof/>
                <w:color w:val="000000" w:themeColor="text1"/>
              </w:rPr>
              <w:drawing>
                <wp:inline distT="0" distB="0" distL="0" distR="0" wp14:anchorId="23784E9A" wp14:editId="596C1C98">
                  <wp:extent cx="3427223" cy="1411024"/>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3927" cy="1417901"/>
                          </a:xfrm>
                          <a:prstGeom prst="rect">
                            <a:avLst/>
                          </a:prstGeom>
                        </pic:spPr>
                      </pic:pic>
                    </a:graphicData>
                  </a:graphic>
                </wp:inline>
              </w:drawing>
            </w:r>
          </w:p>
          <w:p w14:paraId="457B1CA0" w14:textId="77777777" w:rsidR="00086090" w:rsidRPr="00721EB9" w:rsidRDefault="00086090" w:rsidP="00086090">
            <w:pPr>
              <w:jc w:val="center"/>
              <w:rPr>
                <w:rFonts w:ascii="Times" w:hAnsi="Times"/>
                <w:color w:val="000000" w:themeColor="text1"/>
              </w:rPr>
            </w:pPr>
          </w:p>
          <w:p w14:paraId="4B737F15" w14:textId="0BB1896C" w:rsidR="00800730" w:rsidRDefault="00721EB9" w:rsidP="009E7B06">
            <w:pPr>
              <w:pStyle w:val="ListParagraph"/>
              <w:numPr>
                <w:ilvl w:val="0"/>
                <w:numId w:val="38"/>
              </w:numPr>
              <w:rPr>
                <w:rFonts w:ascii="Times" w:hAnsi="Times"/>
                <w:color w:val="000000" w:themeColor="text1"/>
              </w:rPr>
            </w:pPr>
            <w:r>
              <w:rPr>
                <w:rFonts w:ascii="Times" w:hAnsi="Times"/>
                <w:color w:val="000000" w:themeColor="text1"/>
              </w:rPr>
              <w:t>Click “Create and Run” to run the experiment.</w:t>
            </w:r>
            <w:r w:rsidR="00086090">
              <w:rPr>
                <w:rFonts w:ascii="Times" w:hAnsi="Times"/>
                <w:color w:val="000000" w:themeColor="text1"/>
              </w:rPr>
              <w:t xml:space="preserve">  The experiment control page will appear.  Please note that is may take 5-10 for your experiment to run.</w:t>
            </w:r>
            <w:r w:rsidR="00A828A1">
              <w:rPr>
                <w:rFonts w:ascii="Times" w:hAnsi="Times"/>
                <w:color w:val="000000" w:themeColor="text1"/>
              </w:rPr>
              <w:t xml:space="preserve"> </w:t>
            </w:r>
          </w:p>
          <w:p w14:paraId="6A12DE8C" w14:textId="77777777" w:rsidR="00086090" w:rsidRDefault="00086090" w:rsidP="00086090">
            <w:pPr>
              <w:rPr>
                <w:rFonts w:ascii="Times" w:hAnsi="Times"/>
                <w:color w:val="000000" w:themeColor="text1"/>
              </w:rPr>
            </w:pPr>
          </w:p>
          <w:p w14:paraId="59C19B99" w14:textId="409ABC6F" w:rsidR="00086090" w:rsidRDefault="00086090" w:rsidP="00086090">
            <w:pPr>
              <w:jc w:val="center"/>
              <w:rPr>
                <w:rFonts w:ascii="Times" w:hAnsi="Times"/>
                <w:color w:val="000000" w:themeColor="text1"/>
              </w:rPr>
            </w:pPr>
            <w:r w:rsidRPr="00086090">
              <w:rPr>
                <w:rFonts w:ascii="Times" w:hAnsi="Times"/>
                <w:noProof/>
                <w:color w:val="000000" w:themeColor="text1"/>
              </w:rPr>
              <w:drawing>
                <wp:inline distT="0" distB="0" distL="0" distR="0" wp14:anchorId="0B3BC2C6" wp14:editId="08A90F7B">
                  <wp:extent cx="4274805" cy="2170878"/>
                  <wp:effectExtent l="0" t="0" r="5715"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9061" cy="2178117"/>
                          </a:xfrm>
                          <a:prstGeom prst="rect">
                            <a:avLst/>
                          </a:prstGeom>
                        </pic:spPr>
                      </pic:pic>
                    </a:graphicData>
                  </a:graphic>
                </wp:inline>
              </w:drawing>
            </w:r>
          </w:p>
          <w:p w14:paraId="1F42E9E3" w14:textId="58C3A172" w:rsidR="00086090" w:rsidRPr="00086090" w:rsidRDefault="00086090" w:rsidP="00086090">
            <w:pPr>
              <w:rPr>
                <w:rFonts w:ascii="Times" w:hAnsi="Times"/>
                <w:color w:val="000000" w:themeColor="text1"/>
              </w:rPr>
            </w:pPr>
          </w:p>
        </w:tc>
      </w:tr>
      <w:tr w:rsidR="00086090" w:rsidRPr="00A31355" w14:paraId="1BFB9CA2" w14:textId="77777777" w:rsidTr="009E7B06">
        <w:tc>
          <w:tcPr>
            <w:tcW w:w="805" w:type="dxa"/>
          </w:tcPr>
          <w:p w14:paraId="1CCE83B1" w14:textId="1A333A32" w:rsidR="00086090" w:rsidRDefault="00086090" w:rsidP="009E7B06">
            <w:pPr>
              <w:jc w:val="center"/>
              <w:rPr>
                <w:rFonts w:cstheme="minorHAnsi"/>
              </w:rPr>
            </w:pPr>
            <w:r>
              <w:rPr>
                <w:rFonts w:cstheme="minorHAnsi"/>
              </w:rPr>
              <w:lastRenderedPageBreak/>
              <w:t>3</w:t>
            </w:r>
          </w:p>
        </w:tc>
        <w:tc>
          <w:tcPr>
            <w:tcW w:w="9985" w:type="dxa"/>
          </w:tcPr>
          <w:p w14:paraId="766FEA85" w14:textId="75A2A33F" w:rsidR="00086090" w:rsidRDefault="00086090" w:rsidP="00800730">
            <w:pPr>
              <w:rPr>
                <w:rFonts w:cstheme="minorHAnsi"/>
                <w:b/>
                <w:u w:val="single"/>
              </w:rPr>
            </w:pPr>
            <w:r>
              <w:rPr>
                <w:rFonts w:cstheme="minorHAnsi"/>
                <w:b/>
                <w:u w:val="single"/>
              </w:rPr>
              <w:t xml:space="preserve">Review Experiment </w:t>
            </w:r>
            <w:r w:rsidR="009E7B06">
              <w:rPr>
                <w:rFonts w:cstheme="minorHAnsi"/>
                <w:b/>
                <w:u w:val="single"/>
              </w:rPr>
              <w:t>Results</w:t>
            </w:r>
          </w:p>
          <w:p w14:paraId="0C53F858" w14:textId="77777777" w:rsidR="00086090" w:rsidRDefault="00086090" w:rsidP="00800730">
            <w:pPr>
              <w:rPr>
                <w:rFonts w:cstheme="minorHAnsi"/>
                <w:b/>
                <w:u w:val="single"/>
              </w:rPr>
            </w:pPr>
          </w:p>
          <w:p w14:paraId="71780D16" w14:textId="0BC81AEB" w:rsidR="00086090" w:rsidRDefault="00A828A1" w:rsidP="00086090">
            <w:pPr>
              <w:pStyle w:val="ListParagraph"/>
              <w:numPr>
                <w:ilvl w:val="0"/>
                <w:numId w:val="40"/>
              </w:numPr>
              <w:rPr>
                <w:rFonts w:cstheme="minorHAnsi"/>
              </w:rPr>
            </w:pPr>
            <w:r>
              <w:rPr>
                <w:rFonts w:cstheme="minorHAnsi"/>
              </w:rPr>
              <w:t>Once the experiment is complete, select the “Compare Runs” tab.</w:t>
            </w:r>
          </w:p>
          <w:p w14:paraId="16BD5A4D" w14:textId="130EF422" w:rsidR="00A828A1" w:rsidRDefault="00A828A1" w:rsidP="00A828A1">
            <w:pPr>
              <w:rPr>
                <w:rFonts w:cstheme="minorHAnsi"/>
              </w:rPr>
            </w:pPr>
          </w:p>
          <w:p w14:paraId="3FB875F9" w14:textId="538BD73A" w:rsidR="00A828A1" w:rsidRDefault="00A828A1" w:rsidP="00A828A1">
            <w:pPr>
              <w:jc w:val="center"/>
              <w:rPr>
                <w:rFonts w:cstheme="minorHAnsi"/>
              </w:rPr>
            </w:pPr>
            <w:r w:rsidRPr="00A828A1">
              <w:rPr>
                <w:rFonts w:cstheme="minorHAnsi"/>
                <w:noProof/>
              </w:rPr>
              <w:drawing>
                <wp:inline distT="0" distB="0" distL="0" distR="0" wp14:anchorId="0F618461" wp14:editId="15E4C3B3">
                  <wp:extent cx="4083572" cy="2078780"/>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8364" cy="2081219"/>
                          </a:xfrm>
                          <a:prstGeom prst="rect">
                            <a:avLst/>
                          </a:prstGeom>
                        </pic:spPr>
                      </pic:pic>
                    </a:graphicData>
                  </a:graphic>
                </wp:inline>
              </w:drawing>
            </w:r>
          </w:p>
          <w:p w14:paraId="6FF9A9C5" w14:textId="0A748CC4" w:rsidR="00A828A1" w:rsidRDefault="00A828A1" w:rsidP="00A828A1">
            <w:pPr>
              <w:rPr>
                <w:rFonts w:cstheme="minorHAnsi"/>
              </w:rPr>
            </w:pPr>
          </w:p>
          <w:p w14:paraId="1C6D6198" w14:textId="1F1A0B11" w:rsidR="00A828A1" w:rsidRDefault="00A828A1" w:rsidP="00A828A1">
            <w:pPr>
              <w:rPr>
                <w:rFonts w:cstheme="minorHAnsi"/>
              </w:rPr>
            </w:pPr>
          </w:p>
          <w:p w14:paraId="39201586" w14:textId="77777777" w:rsidR="00A828A1" w:rsidRPr="00A828A1" w:rsidRDefault="00A828A1" w:rsidP="00A828A1">
            <w:pPr>
              <w:rPr>
                <w:rFonts w:cstheme="minorHAnsi"/>
              </w:rPr>
            </w:pPr>
          </w:p>
          <w:p w14:paraId="348DDB42" w14:textId="018B3F43" w:rsidR="00A828A1" w:rsidRDefault="00A828A1" w:rsidP="00086090">
            <w:pPr>
              <w:pStyle w:val="ListParagraph"/>
              <w:numPr>
                <w:ilvl w:val="0"/>
                <w:numId w:val="40"/>
              </w:numPr>
              <w:rPr>
                <w:rFonts w:cstheme="minorHAnsi"/>
              </w:rPr>
            </w:pPr>
            <w:r>
              <w:rPr>
                <w:rFonts w:cstheme="minorHAnsi"/>
              </w:rPr>
              <w:t>Note here that all four runs had very similar results in this case. Also note that each run used a different set of hyperparameter values, since we asked for a “random” allocation.  We can also view the details of a specific run by clicking on its link.</w:t>
            </w:r>
          </w:p>
          <w:p w14:paraId="059B0E89" w14:textId="2FEE326E" w:rsidR="00A828A1" w:rsidRDefault="00A828A1" w:rsidP="00086090">
            <w:pPr>
              <w:pStyle w:val="ListParagraph"/>
              <w:numPr>
                <w:ilvl w:val="0"/>
                <w:numId w:val="40"/>
              </w:numPr>
              <w:rPr>
                <w:rFonts w:cstheme="minorHAnsi"/>
              </w:rPr>
            </w:pPr>
            <w:r>
              <w:rPr>
                <w:rFonts w:cstheme="minorHAnsi"/>
              </w:rPr>
              <w:t>Click on the “Training Runs” tab.  From here, we can create a model from any of these runs based on the results.  Click on the “Actions” menu for the run with the highest accuracy and select “Save Model”.  Name the model, “TF Model” and click “Save”.</w:t>
            </w:r>
          </w:p>
          <w:p w14:paraId="2CA8252A" w14:textId="711EA9FB" w:rsidR="00A828A1" w:rsidRDefault="00A828A1" w:rsidP="00A828A1">
            <w:pPr>
              <w:rPr>
                <w:rFonts w:cstheme="minorHAnsi"/>
              </w:rPr>
            </w:pPr>
          </w:p>
          <w:p w14:paraId="406BE8C3" w14:textId="48D59076" w:rsidR="00A828A1" w:rsidRDefault="00A828A1" w:rsidP="00A828A1">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1840" behindDoc="0" locked="0" layoutInCell="1" allowOverlap="1" wp14:anchorId="701E36AB" wp14:editId="262B9581">
                      <wp:simplePos x="0" y="0"/>
                      <wp:positionH relativeFrom="column">
                        <wp:posOffset>4482036</wp:posOffset>
                      </wp:positionH>
                      <wp:positionV relativeFrom="paragraph">
                        <wp:posOffset>1784665</wp:posOffset>
                      </wp:positionV>
                      <wp:extent cx="420991" cy="190774"/>
                      <wp:effectExtent l="0" t="0" r="11430" b="12700"/>
                      <wp:wrapNone/>
                      <wp:docPr id="229" name="Oval 229"/>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556E8" id="Oval 229" o:spid="_x0000_s1026" style="position:absolute;margin-left:352.9pt;margin-top:140.5pt;width:33.15pt;height: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" filled="f" strokecolor="red" strokeweight="1.25pt">
                      <v:stroke joinstyle="miter"/>
                    </v:oval>
                  </w:pict>
                </mc:Fallback>
              </mc:AlternateContent>
            </w:r>
            <w:r w:rsidRPr="00A828A1">
              <w:rPr>
                <w:rFonts w:cstheme="minorHAnsi"/>
                <w:noProof/>
              </w:rPr>
              <w:drawing>
                <wp:inline distT="0" distB="0" distL="0" distR="0" wp14:anchorId="6E768706" wp14:editId="4A63B59E">
                  <wp:extent cx="3755315" cy="1980103"/>
                  <wp:effectExtent l="0" t="0" r="444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9586" cy="1982355"/>
                          </a:xfrm>
                          <a:prstGeom prst="rect">
                            <a:avLst/>
                          </a:prstGeom>
                        </pic:spPr>
                      </pic:pic>
                    </a:graphicData>
                  </a:graphic>
                </wp:inline>
              </w:drawing>
            </w:r>
          </w:p>
          <w:p w14:paraId="0D33ECDF" w14:textId="67F647FE" w:rsidR="00A828A1" w:rsidRDefault="00A828A1" w:rsidP="00A828A1">
            <w:pPr>
              <w:rPr>
                <w:rFonts w:cstheme="minorHAnsi"/>
              </w:rPr>
            </w:pPr>
          </w:p>
          <w:p w14:paraId="1BC4AE88" w14:textId="34AC1605" w:rsidR="00A828A1" w:rsidRPr="00A828A1" w:rsidRDefault="00A828A1" w:rsidP="00A828A1">
            <w:pPr>
              <w:rPr>
                <w:rFonts w:cstheme="minorHAnsi"/>
              </w:rPr>
            </w:pPr>
          </w:p>
          <w:p w14:paraId="56F69FD8" w14:textId="0FD56BB6" w:rsidR="00A828A1" w:rsidRPr="00A828A1" w:rsidRDefault="00A828A1" w:rsidP="00A828A1">
            <w:pPr>
              <w:jc w:val="center"/>
              <w:rPr>
                <w:rFonts w:cstheme="minorHAnsi"/>
              </w:rPr>
            </w:pPr>
            <w:r w:rsidRPr="008C085B">
              <w:rPr>
                <w:rFonts w:ascii="Times" w:hAnsi="Times"/>
                <w:noProof/>
              </w:rPr>
              <mc:AlternateContent>
                <mc:Choice Requires="wps">
                  <w:drawing>
                    <wp:anchor distT="0" distB="0" distL="114300" distR="114300" simplePos="0" relativeHeight="251815936" behindDoc="0" locked="0" layoutInCell="1" allowOverlap="1" wp14:anchorId="1DB82FBA" wp14:editId="72D54630">
                      <wp:simplePos x="0" y="0"/>
                      <wp:positionH relativeFrom="column">
                        <wp:posOffset>4748607</wp:posOffset>
                      </wp:positionH>
                      <wp:positionV relativeFrom="paragraph">
                        <wp:posOffset>2043886</wp:posOffset>
                      </wp:positionV>
                      <wp:extent cx="334850" cy="151304"/>
                      <wp:effectExtent l="0" t="0" r="8255" b="13970"/>
                      <wp:wrapNone/>
                      <wp:docPr id="233" name="Oval 233"/>
                      <wp:cNvGraphicFramePr/>
                      <a:graphic xmlns:a="http://schemas.openxmlformats.org/drawingml/2006/main">
                        <a:graphicData uri="http://schemas.microsoft.com/office/word/2010/wordprocessingShape">
                          <wps:wsp>
                            <wps:cNvSpPr/>
                            <wps:spPr>
                              <a:xfrm>
                                <a:off x="0" y="0"/>
                                <a:ext cx="334850" cy="15130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F38AF" id="Oval 233" o:spid="_x0000_s1026" style="position:absolute;margin-left:373.9pt;margin-top:160.95pt;width:26.35pt;height:1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13888" behindDoc="0" locked="0" layoutInCell="1" allowOverlap="1" wp14:anchorId="73566019" wp14:editId="68BFCB0A">
                      <wp:simplePos x="0" y="0"/>
                      <wp:positionH relativeFrom="column">
                        <wp:posOffset>1258611</wp:posOffset>
                      </wp:positionH>
                      <wp:positionV relativeFrom="paragraph">
                        <wp:posOffset>312909</wp:posOffset>
                      </wp:positionV>
                      <wp:extent cx="420991" cy="190774"/>
                      <wp:effectExtent l="0" t="0" r="11430" b="12700"/>
                      <wp:wrapNone/>
                      <wp:docPr id="232" name="Oval 232"/>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851AE" id="Oval 232" o:spid="_x0000_s1026" style="position:absolute;margin-left:99.1pt;margin-top:24.65pt;width:33.15pt;height: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UGWhQIAAHsFAAAOAAAAZHJzL2Uyb0RvYy54bWysVFlrGzEQfi/0Pwi9N3vEqeM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" filled="f" strokecolor="red" strokeweight="1.25pt">
                      <v:stroke joinstyle="miter"/>
                    </v:oval>
                  </w:pict>
                </mc:Fallback>
              </mc:AlternateContent>
            </w:r>
            <w:r w:rsidRPr="00A828A1">
              <w:rPr>
                <w:rFonts w:cstheme="minorHAnsi"/>
                <w:noProof/>
              </w:rPr>
              <w:drawing>
                <wp:inline distT="0" distB="0" distL="0" distR="0" wp14:anchorId="1B28849A" wp14:editId="1D679B8B">
                  <wp:extent cx="3851401" cy="21872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826" cy="2194908"/>
                          </a:xfrm>
                          <a:prstGeom prst="rect">
                            <a:avLst/>
                          </a:prstGeom>
                        </pic:spPr>
                      </pic:pic>
                    </a:graphicData>
                  </a:graphic>
                </wp:inline>
              </w:drawing>
            </w:r>
          </w:p>
          <w:p w14:paraId="5B53CDDD" w14:textId="39F13885" w:rsidR="00A828A1" w:rsidRDefault="00A828A1" w:rsidP="00A828A1">
            <w:pPr>
              <w:rPr>
                <w:rFonts w:cstheme="minorHAnsi"/>
              </w:rPr>
            </w:pPr>
          </w:p>
          <w:p w14:paraId="52EAB39C" w14:textId="52A7F100" w:rsidR="00A828A1" w:rsidRDefault="00A828A1" w:rsidP="00A828A1">
            <w:pPr>
              <w:jc w:val="center"/>
              <w:rPr>
                <w:rFonts w:cstheme="minorHAnsi"/>
              </w:rPr>
            </w:pPr>
          </w:p>
          <w:p w14:paraId="43BAE2A0" w14:textId="77777777" w:rsidR="00A828A1" w:rsidRDefault="00A828A1" w:rsidP="00A828A1">
            <w:pPr>
              <w:rPr>
                <w:rFonts w:cstheme="minorHAnsi"/>
              </w:rPr>
            </w:pPr>
          </w:p>
          <w:p w14:paraId="34DE5E5E" w14:textId="77777777" w:rsidR="00A828A1" w:rsidRDefault="00A828A1" w:rsidP="00A828A1">
            <w:pPr>
              <w:rPr>
                <w:rFonts w:cstheme="minorHAnsi"/>
              </w:rPr>
            </w:pPr>
          </w:p>
          <w:p w14:paraId="399ECBC2" w14:textId="7394F741" w:rsidR="00A828A1" w:rsidRPr="00A828A1" w:rsidRDefault="00A828A1" w:rsidP="00A828A1">
            <w:pPr>
              <w:rPr>
                <w:rFonts w:cstheme="minorHAnsi"/>
              </w:rPr>
            </w:pPr>
          </w:p>
        </w:tc>
      </w:tr>
      <w:tr w:rsidR="00A828A1" w:rsidRPr="00A31355" w14:paraId="1600354A" w14:textId="77777777" w:rsidTr="009E7B06">
        <w:tc>
          <w:tcPr>
            <w:tcW w:w="805" w:type="dxa"/>
          </w:tcPr>
          <w:p w14:paraId="5744EDB3" w14:textId="7AF295AC" w:rsidR="00A828A1" w:rsidRDefault="00A828A1" w:rsidP="009E7B06">
            <w:pPr>
              <w:jc w:val="center"/>
              <w:rPr>
                <w:rFonts w:cstheme="minorHAnsi"/>
              </w:rPr>
            </w:pPr>
            <w:r>
              <w:rPr>
                <w:rFonts w:cstheme="minorHAnsi"/>
              </w:rPr>
              <w:lastRenderedPageBreak/>
              <w:t>4</w:t>
            </w:r>
          </w:p>
        </w:tc>
        <w:tc>
          <w:tcPr>
            <w:tcW w:w="9985" w:type="dxa"/>
          </w:tcPr>
          <w:p w14:paraId="4CC7DAA9" w14:textId="77777777" w:rsidR="00A828A1" w:rsidRDefault="009E7B06" w:rsidP="00800730">
            <w:pPr>
              <w:rPr>
                <w:rFonts w:cstheme="minorHAnsi"/>
                <w:b/>
                <w:u w:val="single"/>
              </w:rPr>
            </w:pPr>
            <w:r>
              <w:rPr>
                <w:rFonts w:cstheme="minorHAnsi"/>
                <w:b/>
                <w:u w:val="single"/>
              </w:rPr>
              <w:t>Deploy the TensorFlow Model</w:t>
            </w:r>
          </w:p>
          <w:p w14:paraId="1E83E6B4" w14:textId="77777777" w:rsidR="009E7B06" w:rsidRDefault="009E7B06" w:rsidP="00800730">
            <w:pPr>
              <w:rPr>
                <w:rFonts w:cstheme="minorHAnsi"/>
                <w:b/>
                <w:u w:val="single"/>
              </w:rPr>
            </w:pPr>
          </w:p>
          <w:p w14:paraId="6701DA68" w14:textId="77777777" w:rsidR="009E7B06" w:rsidRDefault="003A1DEE" w:rsidP="009E7B06">
            <w:pPr>
              <w:pStyle w:val="ListParagraph"/>
              <w:numPr>
                <w:ilvl w:val="0"/>
                <w:numId w:val="42"/>
              </w:numPr>
              <w:rPr>
                <w:rFonts w:cstheme="minorHAnsi"/>
              </w:rPr>
            </w:pPr>
            <w:r>
              <w:rPr>
                <w:rFonts w:cstheme="minorHAnsi"/>
              </w:rPr>
              <w:t>We can now deploy the model using the same process as in Module 2.  To do this, return to the “Assets” page of your project.  Under the “Models” section, select the model you just saved.</w:t>
            </w:r>
          </w:p>
          <w:p w14:paraId="2A61F1BC" w14:textId="0A8388CD" w:rsidR="003A1DEE" w:rsidRDefault="003A1DEE" w:rsidP="009E7B06">
            <w:pPr>
              <w:pStyle w:val="ListParagraph"/>
              <w:numPr>
                <w:ilvl w:val="0"/>
                <w:numId w:val="42"/>
              </w:numPr>
              <w:rPr>
                <w:rFonts w:cstheme="minorHAnsi"/>
              </w:rPr>
            </w:pPr>
            <w:r>
              <w:rPr>
                <w:rFonts w:cstheme="minorHAnsi"/>
              </w:rPr>
              <w:t>On the model overview page, select the “Deployments” tab.  Click on “Add Deployment”.</w:t>
            </w:r>
          </w:p>
          <w:p w14:paraId="7323C93B" w14:textId="6A5D8009" w:rsidR="003A1DEE" w:rsidRDefault="003A1DEE" w:rsidP="003A1DEE">
            <w:pPr>
              <w:rPr>
                <w:rFonts w:cstheme="minorHAnsi"/>
              </w:rPr>
            </w:pPr>
          </w:p>
          <w:p w14:paraId="2005D8A6" w14:textId="1B552A0E" w:rsidR="003A1DEE" w:rsidRDefault="003A1DEE" w:rsidP="003A1DEE">
            <w:pPr>
              <w:rPr>
                <w:rFonts w:cstheme="minorHAnsi"/>
              </w:rPr>
            </w:pPr>
          </w:p>
          <w:p w14:paraId="2D3B1515" w14:textId="4EA490BB" w:rsidR="003A1DEE" w:rsidRDefault="003A1DEE" w:rsidP="003A1DEE">
            <w:pPr>
              <w:rPr>
                <w:rFonts w:cstheme="minorHAnsi"/>
              </w:rPr>
            </w:pPr>
          </w:p>
          <w:p w14:paraId="1A51486D" w14:textId="3B54460E" w:rsidR="003A1DEE" w:rsidRDefault="003A1DEE" w:rsidP="003A1DEE">
            <w:pPr>
              <w:rPr>
                <w:rFonts w:cstheme="minorHAnsi"/>
              </w:rPr>
            </w:pPr>
          </w:p>
          <w:p w14:paraId="2B10535D" w14:textId="2C5AED2E" w:rsidR="003A1DEE" w:rsidRDefault="003A1DEE" w:rsidP="003A1DEE">
            <w:pPr>
              <w:rPr>
                <w:rFonts w:cstheme="minorHAnsi"/>
              </w:rPr>
            </w:pPr>
          </w:p>
          <w:p w14:paraId="3749C1BF" w14:textId="48C340F5" w:rsidR="003A1DEE" w:rsidRDefault="003A1DEE" w:rsidP="003A1DEE">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7984" behindDoc="0" locked="0" layoutInCell="1" allowOverlap="1" wp14:anchorId="71C60F40" wp14:editId="470BF061">
                      <wp:simplePos x="0" y="0"/>
                      <wp:positionH relativeFrom="column">
                        <wp:posOffset>4886453</wp:posOffset>
                      </wp:positionH>
                      <wp:positionV relativeFrom="paragraph">
                        <wp:posOffset>777518</wp:posOffset>
                      </wp:positionV>
                      <wp:extent cx="631528" cy="196823"/>
                      <wp:effectExtent l="0" t="0" r="16510" b="6985"/>
                      <wp:wrapNone/>
                      <wp:docPr id="235" name="Oval 235"/>
                      <wp:cNvGraphicFramePr/>
                      <a:graphic xmlns:a="http://schemas.openxmlformats.org/drawingml/2006/main">
                        <a:graphicData uri="http://schemas.microsoft.com/office/word/2010/wordprocessingShape">
                          <wps:wsp>
                            <wps:cNvSpPr/>
                            <wps:spPr>
                              <a:xfrm>
                                <a:off x="0" y="0"/>
                                <a:ext cx="631528" cy="1968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8E27D" id="Oval 235" o:spid="_x0000_s1026" style="position:absolute;margin-left:384.75pt;margin-top:61.2pt;width:49.75pt;height:1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ROhgIAAHs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" filled="f" strokecolor="red" strokeweight="1.25pt">
                      <v:stroke joinstyle="miter"/>
                    </v:oval>
                  </w:pict>
                </mc:Fallback>
              </mc:AlternateContent>
            </w:r>
            <w:r w:rsidRPr="003A1DEE">
              <w:rPr>
                <w:rFonts w:cstheme="minorHAnsi"/>
                <w:noProof/>
              </w:rPr>
              <w:drawing>
                <wp:inline distT="0" distB="0" distL="0" distR="0" wp14:anchorId="1B5C40C2" wp14:editId="5963164A">
                  <wp:extent cx="5104719" cy="1659073"/>
                  <wp:effectExtent l="0" t="0" r="127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663" cy="1662305"/>
                          </a:xfrm>
                          <a:prstGeom prst="rect">
                            <a:avLst/>
                          </a:prstGeom>
                        </pic:spPr>
                      </pic:pic>
                    </a:graphicData>
                  </a:graphic>
                </wp:inline>
              </w:drawing>
            </w:r>
          </w:p>
          <w:p w14:paraId="60A23382" w14:textId="6B40A8CB" w:rsidR="003A1DEE" w:rsidRDefault="003A1DEE" w:rsidP="003A1DEE">
            <w:pPr>
              <w:rPr>
                <w:rFonts w:cstheme="minorHAnsi"/>
              </w:rPr>
            </w:pPr>
          </w:p>
          <w:p w14:paraId="6F1CA1F5" w14:textId="77777777" w:rsidR="003A1DEE" w:rsidRPr="003A1DEE" w:rsidRDefault="003A1DEE" w:rsidP="003A1DEE">
            <w:pPr>
              <w:rPr>
                <w:rFonts w:cstheme="minorHAnsi"/>
              </w:rPr>
            </w:pPr>
          </w:p>
          <w:p w14:paraId="1C19282A" w14:textId="0C268B28" w:rsidR="003A1DEE" w:rsidRDefault="003A1DEE" w:rsidP="009E7B06">
            <w:pPr>
              <w:pStyle w:val="ListParagraph"/>
              <w:numPr>
                <w:ilvl w:val="0"/>
                <w:numId w:val="42"/>
              </w:numPr>
              <w:rPr>
                <w:rFonts w:cstheme="minorHAnsi"/>
              </w:rPr>
            </w:pPr>
            <w:r>
              <w:rPr>
                <w:rFonts w:cstheme="minorHAnsi"/>
              </w:rPr>
              <w:t>On the deployment page, enter “TF Deployment” as the deployment name and click “Save”.</w:t>
            </w:r>
          </w:p>
          <w:p w14:paraId="3DB54457" w14:textId="77777777" w:rsidR="003A1DEE" w:rsidRDefault="003A1DEE" w:rsidP="003A1DEE">
            <w:pPr>
              <w:pStyle w:val="ListParagraph"/>
              <w:rPr>
                <w:rFonts w:cstheme="minorHAnsi"/>
              </w:rPr>
            </w:pPr>
          </w:p>
          <w:p w14:paraId="0ACB4733" w14:textId="77777777" w:rsidR="003A1DEE" w:rsidRDefault="003A1DEE" w:rsidP="009E7B06">
            <w:pPr>
              <w:pStyle w:val="ListParagraph"/>
              <w:numPr>
                <w:ilvl w:val="0"/>
                <w:numId w:val="42"/>
              </w:numPr>
              <w:rPr>
                <w:rFonts w:cstheme="minorHAnsi"/>
              </w:rPr>
            </w:pPr>
            <w:r>
              <w:rPr>
                <w:rFonts w:cstheme="minorHAnsi"/>
              </w:rPr>
              <w:t>Your model will be deployed when the status changes to “DEPLOY_SUCCESS”</w:t>
            </w:r>
          </w:p>
          <w:p w14:paraId="337728C6" w14:textId="77777777" w:rsidR="003A1DEE" w:rsidRPr="003A1DEE" w:rsidRDefault="003A1DEE" w:rsidP="003A1DEE">
            <w:pPr>
              <w:pStyle w:val="ListParagraph"/>
              <w:rPr>
                <w:rFonts w:cstheme="minorHAnsi"/>
              </w:rPr>
            </w:pPr>
          </w:p>
          <w:p w14:paraId="2A1225D1" w14:textId="0DF387C0" w:rsidR="003A1DEE" w:rsidRDefault="003A1DEE" w:rsidP="003A1DEE">
            <w:pPr>
              <w:jc w:val="center"/>
              <w:rPr>
                <w:rFonts w:cstheme="minorHAnsi"/>
              </w:rPr>
            </w:pPr>
            <w:r w:rsidRPr="008C085B">
              <w:rPr>
                <w:rFonts w:ascii="Times" w:hAnsi="Times"/>
                <w:noProof/>
              </w:rPr>
              <mc:AlternateContent>
                <mc:Choice Requires="wps">
                  <w:drawing>
                    <wp:anchor distT="0" distB="0" distL="114300" distR="114300" simplePos="0" relativeHeight="251820032" behindDoc="0" locked="0" layoutInCell="1" allowOverlap="1" wp14:anchorId="7094B28D" wp14:editId="65964B9C">
                      <wp:simplePos x="0" y="0"/>
                      <wp:positionH relativeFrom="column">
                        <wp:posOffset>1992519</wp:posOffset>
                      </wp:positionH>
                      <wp:positionV relativeFrom="paragraph">
                        <wp:posOffset>758770</wp:posOffset>
                      </wp:positionV>
                      <wp:extent cx="677577" cy="302607"/>
                      <wp:effectExtent l="0" t="0" r="8255" b="15240"/>
                      <wp:wrapNone/>
                      <wp:docPr id="237" name="Oval 237"/>
                      <wp:cNvGraphicFramePr/>
                      <a:graphic xmlns:a="http://schemas.openxmlformats.org/drawingml/2006/main">
                        <a:graphicData uri="http://schemas.microsoft.com/office/word/2010/wordprocessingShape">
                          <wps:wsp>
                            <wps:cNvSpPr/>
                            <wps:spPr>
                              <a:xfrm>
                                <a:off x="0" y="0"/>
                                <a:ext cx="677577" cy="30260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B1775" id="Oval 237" o:spid="_x0000_s1026" style="position:absolute;margin-left:156.9pt;margin-top:59.75pt;width:53.35pt;height:23.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" filled="f" strokecolor="red" strokeweight="1.25pt">
                      <v:stroke joinstyle="miter"/>
                    </v:oval>
                  </w:pict>
                </mc:Fallback>
              </mc:AlternateContent>
            </w:r>
            <w:r w:rsidRPr="003A1DEE">
              <w:rPr>
                <w:rFonts w:cstheme="minorHAnsi"/>
                <w:noProof/>
              </w:rPr>
              <w:drawing>
                <wp:inline distT="0" distB="0" distL="0" distR="0" wp14:anchorId="4054FC3F" wp14:editId="0321C2F3">
                  <wp:extent cx="5098141" cy="1368863"/>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082" cy="1370727"/>
                          </a:xfrm>
                          <a:prstGeom prst="rect">
                            <a:avLst/>
                          </a:prstGeom>
                        </pic:spPr>
                      </pic:pic>
                    </a:graphicData>
                  </a:graphic>
                </wp:inline>
              </w:drawing>
            </w:r>
          </w:p>
          <w:p w14:paraId="11391C1A" w14:textId="51DF941C" w:rsidR="003A1DEE" w:rsidRDefault="003A1DEE" w:rsidP="003A1DEE">
            <w:pPr>
              <w:rPr>
                <w:rFonts w:cstheme="minorHAnsi"/>
              </w:rPr>
            </w:pPr>
          </w:p>
          <w:p w14:paraId="0941DA5B" w14:textId="06546F13" w:rsidR="003A1DEE" w:rsidRDefault="003A1DEE" w:rsidP="003A1DEE">
            <w:pPr>
              <w:rPr>
                <w:rFonts w:cstheme="minorHAnsi"/>
              </w:rPr>
            </w:pPr>
          </w:p>
          <w:p w14:paraId="7035CCDE" w14:textId="77777777" w:rsidR="003A1DEE" w:rsidRDefault="003A1DEE" w:rsidP="003A1DEE">
            <w:pPr>
              <w:rPr>
                <w:rFonts w:cstheme="minorHAnsi"/>
              </w:rPr>
            </w:pPr>
          </w:p>
          <w:p w14:paraId="0A5FBDC7" w14:textId="4A5A86D5" w:rsidR="003A1DEE" w:rsidRPr="003A1DEE" w:rsidRDefault="003A1DEE" w:rsidP="003A1DEE">
            <w:pPr>
              <w:rPr>
                <w:rFonts w:cstheme="minorHAnsi"/>
              </w:rPr>
            </w:pPr>
          </w:p>
        </w:tc>
      </w:tr>
    </w:tbl>
    <w:p w14:paraId="56FE9F56" w14:textId="78812E90" w:rsidR="00D20FAD" w:rsidRDefault="00D20FAD"/>
    <w:p w14:paraId="30583E84" w14:textId="6060C060" w:rsidR="00930F8F" w:rsidRDefault="00930F8F" w:rsidP="00577281">
      <w:pPr>
        <w:pStyle w:val="Heading1"/>
        <w:jc w:val="left"/>
      </w:pPr>
      <w:bookmarkStart w:id="7" w:name="_Toc515004200"/>
      <w:r>
        <w:t>Conclusion</w:t>
      </w:r>
      <w:bookmarkEnd w:id="7"/>
    </w:p>
    <w:p w14:paraId="44630E8B" w14:textId="77777777" w:rsidR="00930F8F" w:rsidRDefault="00930F8F" w:rsidP="00930F8F"/>
    <w:p w14:paraId="2731B401" w14:textId="221D1F7E" w:rsidR="00930F8F" w:rsidRDefault="00930F8F" w:rsidP="00930F8F">
      <w:pPr>
        <w:rPr>
          <w:b/>
        </w:rPr>
      </w:pPr>
      <w:r>
        <w:t xml:space="preserve">In this lab, we learned how Watson Studio can facilitate the development and </w:t>
      </w:r>
      <w:r w:rsidR="000542BF">
        <w:t xml:space="preserve">deployment of Deep Learning models and applications in a highly collaborative and open environment.  We welcome you continue to explore </w:t>
      </w:r>
      <w:proofErr w:type="gramStart"/>
      <w:r w:rsidR="000542BF">
        <w:t>this other capabilities of Watson Studio</w:t>
      </w:r>
      <w:proofErr w:type="gramEnd"/>
      <w:r w:rsidR="000542BF">
        <w:t>.</w:t>
      </w:r>
      <w:r w:rsidR="000542BF">
        <w:rPr>
          <w:b/>
        </w:rPr>
        <w:t xml:space="preserve"> </w:t>
      </w:r>
    </w:p>
    <w:p w14:paraId="524DD70D" w14:textId="0F3FE2FF" w:rsidR="000542BF" w:rsidRDefault="000542BF" w:rsidP="00930F8F">
      <w:pPr>
        <w:rPr>
          <w:b/>
        </w:rPr>
      </w:pPr>
    </w:p>
    <w:p w14:paraId="20F3F8E0" w14:textId="59ABEE15" w:rsidR="000542BF" w:rsidRDefault="000542BF" w:rsidP="00930F8F">
      <w:pPr>
        <w:rPr>
          <w:b/>
        </w:rPr>
      </w:pPr>
      <w:r>
        <w:rPr>
          <w:b/>
        </w:rPr>
        <w:t>Thank you for your time today!!</w:t>
      </w:r>
    </w:p>
    <w:p w14:paraId="33D974F2" w14:textId="38682F2C" w:rsidR="000542BF" w:rsidRDefault="000542BF" w:rsidP="00930F8F">
      <w:pPr>
        <w:rPr>
          <w:b/>
        </w:rPr>
      </w:pPr>
    </w:p>
    <w:p w14:paraId="0FE67ADC" w14:textId="4CF92415" w:rsidR="000542BF" w:rsidRPr="000542BF" w:rsidRDefault="000542BF" w:rsidP="00930F8F">
      <w:pPr>
        <w:rPr>
          <w:b/>
        </w:rPr>
      </w:pPr>
      <w:r>
        <w:rPr>
          <w:b/>
        </w:rPr>
        <w:t>The IBM Wolfpack Team</w:t>
      </w:r>
    </w:p>
    <w:p w14:paraId="45ACA5DF" w14:textId="7786D514" w:rsidR="002B07C9" w:rsidRDefault="002B07C9" w:rsidP="002B07C9">
      <w:pPr>
        <w:rPr>
          <w:highlight w:val="red"/>
        </w:rPr>
      </w:pPr>
    </w:p>
    <w:p w14:paraId="0B642C90" w14:textId="77777777" w:rsidR="002B07C9" w:rsidRDefault="002B07C9" w:rsidP="002B07C9"/>
    <w:p w14:paraId="1D0E4DE8" w14:textId="77777777" w:rsidR="002B07C9" w:rsidRDefault="002B07C9" w:rsidP="002B07C9"/>
    <w:p w14:paraId="48CF7C98" w14:textId="3CB7454E" w:rsidR="002B07C9" w:rsidRDefault="002B07C9" w:rsidP="002B07C9">
      <w:pPr>
        <w:rPr>
          <w:highlight w:val="red"/>
        </w:rPr>
      </w:pPr>
      <w:r>
        <w:rPr>
          <w:highlight w:val="red"/>
        </w:rPr>
        <w:br w:type="page"/>
      </w:r>
    </w:p>
    <w:p w14:paraId="5AEBBFB7" w14:textId="77777777" w:rsidR="00D20FAD" w:rsidRPr="009D464E" w:rsidRDefault="002B07C9" w:rsidP="00D20FAD">
      <w:r>
        <w:lastRenderedPageBreak/>
        <w:br w:type="page"/>
      </w:r>
    </w:p>
    <w:sectPr w:rsidR="00D20FAD" w:rsidRPr="009D464E" w:rsidSect="00984928">
      <w:headerReference w:type="default" r:id="rId72"/>
      <w:footerReference w:type="even" r:id="rId73"/>
      <w:footerReference w:type="default" r:id="rId74"/>
      <w:footerReference w:type="first" r:id="rId75"/>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1FE9B" w14:textId="77777777" w:rsidR="00C50CDC" w:rsidRDefault="00C50CDC" w:rsidP="00E942C4">
      <w:r>
        <w:separator/>
      </w:r>
    </w:p>
  </w:endnote>
  <w:endnote w:type="continuationSeparator" w:id="0">
    <w:p w14:paraId="1FF11144" w14:textId="77777777" w:rsidR="00C50CDC" w:rsidRDefault="00C50CDC"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Neue for IBM">
    <w:altName w:val="Helvetica Neue"/>
    <w:panose1 w:val="02000503000000020004"/>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2C484"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9E7B06" w:rsidRDefault="009E7B06" w:rsidP="00C929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45DE"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92518F0" w14:textId="4B1DF23E" w:rsidR="009E7B06" w:rsidRPr="00C22563" w:rsidRDefault="009E7B06"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5ECE5A"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Pr="00C22563">
      <w:rPr>
        <w:rFonts w:cs="Calibri"/>
      </w:rPr>
      <w:t xml:space="preserve">© Copyright IBM Corp. </w:t>
    </w:r>
    <w:r>
      <w:rPr>
        <w:rFonts w:cs="Calibri"/>
      </w:rPr>
      <w:t>2018</w:t>
    </w:r>
    <w:r w:rsidRPr="00C22563">
      <w:rPr>
        <w:rFonts w:cs="Calibri"/>
      </w:rPr>
      <w:t>. All rights reserved</w:t>
    </w:r>
  </w:p>
  <w:p w14:paraId="0F3A6703" w14:textId="77777777" w:rsidR="009E7B06" w:rsidRPr="00C22563" w:rsidRDefault="009E7B06" w:rsidP="004A137C">
    <w:pPr>
      <w:pStyle w:val="Footer"/>
      <w:ind w:right="360"/>
      <w:rPr>
        <w:rFonts w:cs="Calibri"/>
      </w:rPr>
    </w:pPr>
  </w:p>
  <w:p w14:paraId="4E8E9DEE" w14:textId="77777777" w:rsidR="009E7B06" w:rsidRPr="00C22563" w:rsidRDefault="009E7B06">
    <w:pPr>
      <w:pStyle w:val="Footer"/>
      <w:rPr>
        <w:rFonts w:cs="Calibri"/>
      </w:rPr>
    </w:pPr>
  </w:p>
  <w:p w14:paraId="504D8402" w14:textId="77777777" w:rsidR="009E7B06" w:rsidRPr="00C22563" w:rsidRDefault="009E7B06">
    <w:pPr>
      <w:pStyle w:val="Footer"/>
      <w:rPr>
        <w:rFonts w:cs="Calibri"/>
      </w:rPr>
    </w:pPr>
  </w:p>
  <w:p w14:paraId="48CE24AE" w14:textId="77777777" w:rsidR="009E7B06" w:rsidRPr="00C22563" w:rsidRDefault="009E7B06">
    <w:pPr>
      <w:pStyle w:val="Footer"/>
      <w:rPr>
        <w:rFonts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4CF5" w14:textId="77777777" w:rsidR="009E7B06" w:rsidRDefault="009E7B06">
    <w:pPr>
      <w:pStyle w:val="Footer"/>
    </w:pPr>
  </w:p>
  <w:p w14:paraId="35B653CE" w14:textId="082EC786" w:rsidR="009E7B06" w:rsidRPr="00927DDF" w:rsidRDefault="009E7B06" w:rsidP="00927DDF">
    <w:pPr>
      <w:pStyle w:val="Footer"/>
      <w:ind w:right="360"/>
      <w:rPr>
        <w:rFonts w:cs="Calibri"/>
      </w:rPr>
    </w:pPr>
    <w:r>
      <w:rPr>
        <w:rFonts w:cs="Calibri"/>
      </w:rPr>
      <w:t>© Copyright IBM Corp. 2018</w:t>
    </w:r>
    <w:r w:rsidRPr="00C22563">
      <w:rPr>
        <w:rFonts w:cs="Calibri"/>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F3634" w14:textId="77777777" w:rsidR="00C50CDC" w:rsidRDefault="00C50CDC" w:rsidP="00E942C4">
      <w:r>
        <w:separator/>
      </w:r>
    </w:p>
  </w:footnote>
  <w:footnote w:type="continuationSeparator" w:id="0">
    <w:p w14:paraId="1DBE96B6" w14:textId="77777777" w:rsidR="00C50CDC" w:rsidRDefault="00C50CDC" w:rsidP="00E9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A781" w14:textId="77777777" w:rsidR="009E7B06" w:rsidRPr="002D0B3B" w:rsidRDefault="009E7B06" w:rsidP="00E942C4">
    <w:pPr>
      <w:pStyle w:val="Header"/>
      <w:ind w:left="90" w:right="-180"/>
      <w:jc w:val="right"/>
    </w:pPr>
    <w:r w:rsidRPr="002D0B3B">
      <w:rPr>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9E7B06" w:rsidRDefault="009E7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0FF"/>
    <w:multiLevelType w:val="multilevel"/>
    <w:tmpl w:val="8586E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A1A59"/>
    <w:multiLevelType w:val="hybridMultilevel"/>
    <w:tmpl w:val="22BC08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F1038"/>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B660F"/>
    <w:multiLevelType w:val="hybridMultilevel"/>
    <w:tmpl w:val="094E5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15:restartNumberingAfterBreak="0">
    <w:nsid w:val="1BB76A74"/>
    <w:multiLevelType w:val="hybridMultilevel"/>
    <w:tmpl w:val="18D4FE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8" w15:restartNumberingAfterBreak="0">
    <w:nsid w:val="236918E6"/>
    <w:multiLevelType w:val="hybridMultilevel"/>
    <w:tmpl w:val="06CE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11921"/>
    <w:multiLevelType w:val="multilevel"/>
    <w:tmpl w:val="9BE635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1" w15:restartNumberingAfterBreak="0">
    <w:nsid w:val="27FA62AB"/>
    <w:multiLevelType w:val="multilevel"/>
    <w:tmpl w:val="2D7079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334B6F1D"/>
    <w:multiLevelType w:val="hybridMultilevel"/>
    <w:tmpl w:val="CF36FCA4"/>
    <w:lvl w:ilvl="0" w:tplc="B15492DE">
      <w:start w:val="1"/>
      <w:numFmt w:val="lowerLetter"/>
      <w:lvlText w:val="%1."/>
      <w:lvlJc w:val="left"/>
      <w:pPr>
        <w:ind w:left="720" w:hanging="360"/>
      </w:pPr>
      <w:rPr>
        <w:rFonts w:eastAsia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01391"/>
    <w:multiLevelType w:val="hybridMultilevel"/>
    <w:tmpl w:val="AF18AF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16935"/>
    <w:multiLevelType w:val="multilevel"/>
    <w:tmpl w:val="A4CCC544"/>
    <w:lvl w:ilvl="0">
      <w:start w:val="1"/>
      <w:numFmt w:val="lowerLetter"/>
      <w:lvlText w:val="%1."/>
      <w:lvlJc w:val="left"/>
      <w:pPr>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C02BB"/>
    <w:multiLevelType w:val="hybridMultilevel"/>
    <w:tmpl w:val="BAB096B4"/>
    <w:lvl w:ilvl="0" w:tplc="04090019">
      <w:start w:val="1"/>
      <w:numFmt w:val="lowerLetter"/>
      <w:lvlText w:val="%1."/>
      <w:lvlJc w:val="left"/>
      <w:pPr>
        <w:ind w:left="720" w:hanging="360"/>
      </w:pPr>
      <w:rPr>
        <w:rFonts w:hint="default"/>
      </w:r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13C9A"/>
    <w:multiLevelType w:val="hybridMultilevel"/>
    <w:tmpl w:val="2B56E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54DB5"/>
    <w:multiLevelType w:val="hybridMultilevel"/>
    <w:tmpl w:val="D8F4C5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4545D"/>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B07B9F"/>
    <w:multiLevelType w:val="multilevel"/>
    <w:tmpl w:val="C5BEA00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1"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D82"/>
    <w:multiLevelType w:val="multilevel"/>
    <w:tmpl w:val="78723C8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52C91E41"/>
    <w:multiLevelType w:val="hybridMultilevel"/>
    <w:tmpl w:val="B24EF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B1D8D"/>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44E02"/>
    <w:multiLevelType w:val="multilevel"/>
    <w:tmpl w:val="BEF41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7" w15:restartNumberingAfterBreak="0">
    <w:nsid w:val="587C599B"/>
    <w:multiLevelType w:val="multilevel"/>
    <w:tmpl w:val="9BE635F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9" w15:restartNumberingAfterBreak="0">
    <w:nsid w:val="624D5DF6"/>
    <w:multiLevelType w:val="hybridMultilevel"/>
    <w:tmpl w:val="27D0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B569B"/>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4B6968"/>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4" w15:restartNumberingAfterBreak="0">
    <w:nsid w:val="71F21FEE"/>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5070E8"/>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343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C074AD"/>
    <w:multiLevelType w:val="multilevel"/>
    <w:tmpl w:val="BEF41F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7A6D0302"/>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A5A86"/>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777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1"/>
  </w:num>
  <w:num w:numId="3">
    <w:abstractNumId w:val="33"/>
  </w:num>
  <w:num w:numId="4">
    <w:abstractNumId w:val="28"/>
  </w:num>
  <w:num w:numId="5">
    <w:abstractNumId w:val="26"/>
  </w:num>
  <w:num w:numId="6">
    <w:abstractNumId w:val="2"/>
  </w:num>
  <w:num w:numId="7">
    <w:abstractNumId w:val="36"/>
  </w:num>
  <w:num w:numId="8">
    <w:abstractNumId w:val="7"/>
  </w:num>
  <w:num w:numId="9">
    <w:abstractNumId w:val="10"/>
  </w:num>
  <w:num w:numId="10">
    <w:abstractNumId w:val="20"/>
  </w:num>
  <w:num w:numId="11">
    <w:abstractNumId w:val="5"/>
  </w:num>
  <w:num w:numId="12">
    <w:abstractNumId w:val="16"/>
  </w:num>
  <w:num w:numId="13">
    <w:abstractNumId w:val="12"/>
  </w:num>
  <w:num w:numId="14">
    <w:abstractNumId w:val="35"/>
  </w:num>
  <w:num w:numId="15">
    <w:abstractNumId w:val="29"/>
  </w:num>
  <w:num w:numId="16">
    <w:abstractNumId w:val="8"/>
  </w:num>
  <w:num w:numId="17">
    <w:abstractNumId w:val="30"/>
  </w:num>
  <w:num w:numId="18">
    <w:abstractNumId w:val="24"/>
  </w:num>
  <w:num w:numId="19">
    <w:abstractNumId w:val="31"/>
  </w:num>
  <w:num w:numId="20">
    <w:abstractNumId w:val="0"/>
  </w:num>
  <w:num w:numId="21">
    <w:abstractNumId w:val="1"/>
  </w:num>
  <w:num w:numId="22">
    <w:abstractNumId w:val="15"/>
  </w:num>
  <w:num w:numId="23">
    <w:abstractNumId w:val="4"/>
  </w:num>
  <w:num w:numId="24">
    <w:abstractNumId w:val="18"/>
  </w:num>
  <w:num w:numId="25">
    <w:abstractNumId w:val="3"/>
  </w:num>
  <w:num w:numId="26">
    <w:abstractNumId w:val="19"/>
  </w:num>
  <w:num w:numId="27">
    <w:abstractNumId w:val="27"/>
  </w:num>
  <w:num w:numId="28">
    <w:abstractNumId w:val="22"/>
  </w:num>
  <w:num w:numId="29">
    <w:abstractNumId w:val="11"/>
  </w:num>
  <w:num w:numId="30">
    <w:abstractNumId w:val="25"/>
  </w:num>
  <w:num w:numId="31">
    <w:abstractNumId w:val="9"/>
  </w:num>
  <w:num w:numId="32">
    <w:abstractNumId w:val="14"/>
  </w:num>
  <w:num w:numId="33">
    <w:abstractNumId w:val="38"/>
  </w:num>
  <w:num w:numId="34">
    <w:abstractNumId w:val="40"/>
  </w:num>
  <w:num w:numId="35">
    <w:abstractNumId w:val="23"/>
  </w:num>
  <w:num w:numId="36">
    <w:abstractNumId w:val="39"/>
  </w:num>
  <w:num w:numId="37">
    <w:abstractNumId w:val="34"/>
  </w:num>
  <w:num w:numId="38">
    <w:abstractNumId w:val="41"/>
  </w:num>
  <w:num w:numId="39">
    <w:abstractNumId w:val="6"/>
  </w:num>
  <w:num w:numId="40">
    <w:abstractNumId w:val="37"/>
  </w:num>
  <w:num w:numId="41">
    <w:abstractNumId w:val="17"/>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64E"/>
    <w:rsid w:val="0000041B"/>
    <w:rsid w:val="000128D5"/>
    <w:rsid w:val="0003107A"/>
    <w:rsid w:val="0005100D"/>
    <w:rsid w:val="000542BF"/>
    <w:rsid w:val="00056F58"/>
    <w:rsid w:val="00086090"/>
    <w:rsid w:val="000D40BD"/>
    <w:rsid w:val="000F0F23"/>
    <w:rsid w:val="001037E7"/>
    <w:rsid w:val="00117AD0"/>
    <w:rsid w:val="00117F59"/>
    <w:rsid w:val="001577C9"/>
    <w:rsid w:val="0019629A"/>
    <w:rsid w:val="001E40AB"/>
    <w:rsid w:val="001F22D8"/>
    <w:rsid w:val="002165D2"/>
    <w:rsid w:val="002255E2"/>
    <w:rsid w:val="002260FD"/>
    <w:rsid w:val="002434AC"/>
    <w:rsid w:val="00254B80"/>
    <w:rsid w:val="002551E2"/>
    <w:rsid w:val="002A2FD4"/>
    <w:rsid w:val="002A5E7D"/>
    <w:rsid w:val="002A6D06"/>
    <w:rsid w:val="002B07C9"/>
    <w:rsid w:val="002B4A61"/>
    <w:rsid w:val="002D33A7"/>
    <w:rsid w:val="002E72E8"/>
    <w:rsid w:val="003027FE"/>
    <w:rsid w:val="003143EF"/>
    <w:rsid w:val="0032075E"/>
    <w:rsid w:val="003215C7"/>
    <w:rsid w:val="00323501"/>
    <w:rsid w:val="003A1DEE"/>
    <w:rsid w:val="003E6844"/>
    <w:rsid w:val="00420836"/>
    <w:rsid w:val="004416A5"/>
    <w:rsid w:val="004422ED"/>
    <w:rsid w:val="00455CCC"/>
    <w:rsid w:val="00466A61"/>
    <w:rsid w:val="00474C65"/>
    <w:rsid w:val="00486AF4"/>
    <w:rsid w:val="004937CA"/>
    <w:rsid w:val="004A137C"/>
    <w:rsid w:val="004C1E2B"/>
    <w:rsid w:val="004C58AB"/>
    <w:rsid w:val="004E44F1"/>
    <w:rsid w:val="004F2757"/>
    <w:rsid w:val="004F7833"/>
    <w:rsid w:val="00520A6D"/>
    <w:rsid w:val="00527327"/>
    <w:rsid w:val="00562848"/>
    <w:rsid w:val="00562A3A"/>
    <w:rsid w:val="00576D9D"/>
    <w:rsid w:val="00577281"/>
    <w:rsid w:val="005A3975"/>
    <w:rsid w:val="005B5C57"/>
    <w:rsid w:val="005C28A4"/>
    <w:rsid w:val="005D30FA"/>
    <w:rsid w:val="005D4DEF"/>
    <w:rsid w:val="005F2276"/>
    <w:rsid w:val="0060337D"/>
    <w:rsid w:val="006153FA"/>
    <w:rsid w:val="00617A48"/>
    <w:rsid w:val="00631F1D"/>
    <w:rsid w:val="00640557"/>
    <w:rsid w:val="0064254C"/>
    <w:rsid w:val="00655A23"/>
    <w:rsid w:val="006573CA"/>
    <w:rsid w:val="00657EE1"/>
    <w:rsid w:val="00680EFB"/>
    <w:rsid w:val="00697FD5"/>
    <w:rsid w:val="006A59C9"/>
    <w:rsid w:val="006E5146"/>
    <w:rsid w:val="006E7C26"/>
    <w:rsid w:val="006F6BC4"/>
    <w:rsid w:val="00715BE5"/>
    <w:rsid w:val="00721EB9"/>
    <w:rsid w:val="00743307"/>
    <w:rsid w:val="00763372"/>
    <w:rsid w:val="00772EF4"/>
    <w:rsid w:val="007E3949"/>
    <w:rsid w:val="007F66DB"/>
    <w:rsid w:val="00800730"/>
    <w:rsid w:val="00815052"/>
    <w:rsid w:val="0082454C"/>
    <w:rsid w:val="00827B6C"/>
    <w:rsid w:val="008300D2"/>
    <w:rsid w:val="0083240E"/>
    <w:rsid w:val="008426D5"/>
    <w:rsid w:val="008639D6"/>
    <w:rsid w:val="00874452"/>
    <w:rsid w:val="00894917"/>
    <w:rsid w:val="008B42FE"/>
    <w:rsid w:val="008E5A63"/>
    <w:rsid w:val="00927DDF"/>
    <w:rsid w:val="00930F8F"/>
    <w:rsid w:val="0093716B"/>
    <w:rsid w:val="009745EA"/>
    <w:rsid w:val="00984928"/>
    <w:rsid w:val="00997321"/>
    <w:rsid w:val="009C4F05"/>
    <w:rsid w:val="009C7A84"/>
    <w:rsid w:val="009D0D74"/>
    <w:rsid w:val="009D464E"/>
    <w:rsid w:val="009E33C9"/>
    <w:rsid w:val="009E7B06"/>
    <w:rsid w:val="00A16C9C"/>
    <w:rsid w:val="00A20674"/>
    <w:rsid w:val="00A31355"/>
    <w:rsid w:val="00A336C0"/>
    <w:rsid w:val="00A519E1"/>
    <w:rsid w:val="00A56292"/>
    <w:rsid w:val="00A76BCB"/>
    <w:rsid w:val="00A77391"/>
    <w:rsid w:val="00A828A1"/>
    <w:rsid w:val="00AA550B"/>
    <w:rsid w:val="00AE2379"/>
    <w:rsid w:val="00AE3E8C"/>
    <w:rsid w:val="00B000D4"/>
    <w:rsid w:val="00B23EDE"/>
    <w:rsid w:val="00B36F9A"/>
    <w:rsid w:val="00B460EB"/>
    <w:rsid w:val="00B46519"/>
    <w:rsid w:val="00B62B7C"/>
    <w:rsid w:val="00B62BDE"/>
    <w:rsid w:val="00B7121D"/>
    <w:rsid w:val="00BA325E"/>
    <w:rsid w:val="00BE0939"/>
    <w:rsid w:val="00BE3B2A"/>
    <w:rsid w:val="00BF5A94"/>
    <w:rsid w:val="00BF5BD6"/>
    <w:rsid w:val="00BF74B7"/>
    <w:rsid w:val="00C112E7"/>
    <w:rsid w:val="00C17558"/>
    <w:rsid w:val="00C22563"/>
    <w:rsid w:val="00C26FE3"/>
    <w:rsid w:val="00C34985"/>
    <w:rsid w:val="00C4124D"/>
    <w:rsid w:val="00C50CDC"/>
    <w:rsid w:val="00C51CD6"/>
    <w:rsid w:val="00C53258"/>
    <w:rsid w:val="00C5766C"/>
    <w:rsid w:val="00C72B2D"/>
    <w:rsid w:val="00C7412B"/>
    <w:rsid w:val="00C92127"/>
    <w:rsid w:val="00C929AC"/>
    <w:rsid w:val="00CC0C04"/>
    <w:rsid w:val="00CD1EDC"/>
    <w:rsid w:val="00CF3E72"/>
    <w:rsid w:val="00D20FAD"/>
    <w:rsid w:val="00D76D73"/>
    <w:rsid w:val="00D80C18"/>
    <w:rsid w:val="00D9216B"/>
    <w:rsid w:val="00D921B9"/>
    <w:rsid w:val="00D967F4"/>
    <w:rsid w:val="00DA43EB"/>
    <w:rsid w:val="00DC57F9"/>
    <w:rsid w:val="00DE0BC3"/>
    <w:rsid w:val="00E334A2"/>
    <w:rsid w:val="00E55063"/>
    <w:rsid w:val="00E942C4"/>
    <w:rsid w:val="00E96A60"/>
    <w:rsid w:val="00EA06AE"/>
    <w:rsid w:val="00EA4A71"/>
    <w:rsid w:val="00EC5D46"/>
    <w:rsid w:val="00EC78E3"/>
    <w:rsid w:val="00ED7271"/>
    <w:rsid w:val="00EE1B59"/>
    <w:rsid w:val="00EF5866"/>
    <w:rsid w:val="00F00095"/>
    <w:rsid w:val="00F1331C"/>
    <w:rsid w:val="00F16019"/>
    <w:rsid w:val="00F1746F"/>
    <w:rsid w:val="00F25DA1"/>
    <w:rsid w:val="00F70561"/>
    <w:rsid w:val="00F741F0"/>
    <w:rsid w:val="00F80CA8"/>
    <w:rsid w:val="00F815B6"/>
    <w:rsid w:val="00F967A6"/>
    <w:rsid w:val="00FD502F"/>
    <w:rsid w:val="00FF6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6019"/>
    <w:rPr>
      <w:rFonts w:ascii="Times New Roman" w:eastAsia="Times New Roman" w:hAnsi="Times New Roman" w:cs="Times New Roman"/>
    </w:rPr>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style>
  <w:style w:type="character" w:styleId="PageNumber">
    <w:name w:val="page number"/>
    <w:basedOn w:val="DefaultParagraphFont"/>
    <w:uiPriority w:val="99"/>
    <w:semiHidden/>
    <w:unhideWhenUsed/>
    <w:rsid w:val="00C929AC"/>
  </w:style>
  <w:style w:type="character" w:styleId="FollowedHyperlink">
    <w:name w:val="FollowedHyperlink"/>
    <w:basedOn w:val="DefaultParagraphFont"/>
    <w:uiPriority w:val="99"/>
    <w:semiHidden/>
    <w:unhideWhenUsed/>
    <w:rsid w:val="003215C7"/>
    <w:rPr>
      <w:color w:val="954F72" w:themeColor="followedHyperlink"/>
      <w:u w:val="single"/>
    </w:rPr>
  </w:style>
  <w:style w:type="character" w:styleId="UnresolvedMention">
    <w:name w:val="Unresolved Mention"/>
    <w:basedOn w:val="DefaultParagraphFont"/>
    <w:uiPriority w:val="99"/>
    <w:rsid w:val="009C4F05"/>
    <w:rPr>
      <w:color w:val="808080"/>
      <w:shd w:val="clear" w:color="auto" w:fill="E6E6E6"/>
    </w:rPr>
  </w:style>
  <w:style w:type="character" w:styleId="Strong">
    <w:name w:val="Strong"/>
    <w:basedOn w:val="DefaultParagraphFont"/>
    <w:uiPriority w:val="22"/>
    <w:qFormat/>
    <w:rsid w:val="000F0F23"/>
    <w:rPr>
      <w:b/>
      <w:bCs/>
    </w:rPr>
  </w:style>
  <w:style w:type="paragraph" w:styleId="HTMLPreformatted">
    <w:name w:val="HTML Preformatted"/>
    <w:basedOn w:val="Normal"/>
    <w:link w:val="HTMLPreformattedChar"/>
    <w:uiPriority w:val="99"/>
    <w:semiHidden/>
    <w:unhideWhenUsed/>
    <w:rsid w:val="00657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73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983">
      <w:bodyDiv w:val="1"/>
      <w:marLeft w:val="0"/>
      <w:marRight w:val="0"/>
      <w:marTop w:val="0"/>
      <w:marBottom w:val="0"/>
      <w:divBdr>
        <w:top w:val="none" w:sz="0" w:space="0" w:color="auto"/>
        <w:left w:val="none" w:sz="0" w:space="0" w:color="auto"/>
        <w:bottom w:val="none" w:sz="0" w:space="0" w:color="auto"/>
        <w:right w:val="none" w:sz="0" w:space="0" w:color="auto"/>
      </w:divBdr>
    </w:div>
    <w:div w:id="123040243">
      <w:bodyDiv w:val="1"/>
      <w:marLeft w:val="0"/>
      <w:marRight w:val="0"/>
      <w:marTop w:val="0"/>
      <w:marBottom w:val="0"/>
      <w:divBdr>
        <w:top w:val="none" w:sz="0" w:space="0" w:color="auto"/>
        <w:left w:val="none" w:sz="0" w:space="0" w:color="auto"/>
        <w:bottom w:val="none" w:sz="0" w:space="0" w:color="auto"/>
        <w:right w:val="none" w:sz="0" w:space="0" w:color="auto"/>
      </w:divBdr>
    </w:div>
    <w:div w:id="224881128">
      <w:bodyDiv w:val="1"/>
      <w:marLeft w:val="0"/>
      <w:marRight w:val="0"/>
      <w:marTop w:val="0"/>
      <w:marBottom w:val="0"/>
      <w:divBdr>
        <w:top w:val="none" w:sz="0" w:space="0" w:color="auto"/>
        <w:left w:val="none" w:sz="0" w:space="0" w:color="auto"/>
        <w:bottom w:val="none" w:sz="0" w:space="0" w:color="auto"/>
        <w:right w:val="none" w:sz="0" w:space="0" w:color="auto"/>
      </w:divBdr>
    </w:div>
    <w:div w:id="276646934">
      <w:bodyDiv w:val="1"/>
      <w:marLeft w:val="0"/>
      <w:marRight w:val="0"/>
      <w:marTop w:val="0"/>
      <w:marBottom w:val="0"/>
      <w:divBdr>
        <w:top w:val="none" w:sz="0" w:space="0" w:color="auto"/>
        <w:left w:val="none" w:sz="0" w:space="0" w:color="auto"/>
        <w:bottom w:val="none" w:sz="0" w:space="0" w:color="auto"/>
        <w:right w:val="none" w:sz="0" w:space="0" w:color="auto"/>
      </w:divBdr>
    </w:div>
    <w:div w:id="493379923">
      <w:bodyDiv w:val="1"/>
      <w:marLeft w:val="0"/>
      <w:marRight w:val="0"/>
      <w:marTop w:val="0"/>
      <w:marBottom w:val="0"/>
      <w:divBdr>
        <w:top w:val="none" w:sz="0" w:space="0" w:color="auto"/>
        <w:left w:val="none" w:sz="0" w:space="0" w:color="auto"/>
        <w:bottom w:val="none" w:sz="0" w:space="0" w:color="auto"/>
        <w:right w:val="none" w:sz="0" w:space="0" w:color="auto"/>
      </w:divBdr>
    </w:div>
    <w:div w:id="619848782">
      <w:bodyDiv w:val="1"/>
      <w:marLeft w:val="0"/>
      <w:marRight w:val="0"/>
      <w:marTop w:val="0"/>
      <w:marBottom w:val="0"/>
      <w:divBdr>
        <w:top w:val="none" w:sz="0" w:space="0" w:color="auto"/>
        <w:left w:val="none" w:sz="0" w:space="0" w:color="auto"/>
        <w:bottom w:val="none" w:sz="0" w:space="0" w:color="auto"/>
        <w:right w:val="none" w:sz="0" w:space="0" w:color="auto"/>
      </w:divBdr>
      <w:divsChild>
        <w:div w:id="1450126246">
          <w:marLeft w:val="0"/>
          <w:marRight w:val="0"/>
          <w:marTop w:val="0"/>
          <w:marBottom w:val="0"/>
          <w:divBdr>
            <w:top w:val="none" w:sz="0" w:space="0" w:color="auto"/>
            <w:left w:val="none" w:sz="0" w:space="0" w:color="auto"/>
            <w:bottom w:val="none" w:sz="0" w:space="0" w:color="auto"/>
            <w:right w:val="none" w:sz="0" w:space="0" w:color="auto"/>
          </w:divBdr>
        </w:div>
      </w:divsChild>
    </w:div>
    <w:div w:id="969474502">
      <w:bodyDiv w:val="1"/>
      <w:marLeft w:val="0"/>
      <w:marRight w:val="0"/>
      <w:marTop w:val="0"/>
      <w:marBottom w:val="0"/>
      <w:divBdr>
        <w:top w:val="none" w:sz="0" w:space="0" w:color="auto"/>
        <w:left w:val="none" w:sz="0" w:space="0" w:color="auto"/>
        <w:bottom w:val="none" w:sz="0" w:space="0" w:color="auto"/>
        <w:right w:val="none" w:sz="0" w:space="0" w:color="auto"/>
      </w:divBdr>
    </w:div>
    <w:div w:id="1010376084">
      <w:bodyDiv w:val="1"/>
      <w:marLeft w:val="0"/>
      <w:marRight w:val="0"/>
      <w:marTop w:val="0"/>
      <w:marBottom w:val="0"/>
      <w:divBdr>
        <w:top w:val="none" w:sz="0" w:space="0" w:color="auto"/>
        <w:left w:val="none" w:sz="0" w:space="0" w:color="auto"/>
        <w:bottom w:val="none" w:sz="0" w:space="0" w:color="auto"/>
        <w:right w:val="none" w:sz="0" w:space="0" w:color="auto"/>
      </w:divBdr>
    </w:div>
    <w:div w:id="1052924369">
      <w:bodyDiv w:val="1"/>
      <w:marLeft w:val="0"/>
      <w:marRight w:val="0"/>
      <w:marTop w:val="0"/>
      <w:marBottom w:val="0"/>
      <w:divBdr>
        <w:top w:val="none" w:sz="0" w:space="0" w:color="auto"/>
        <w:left w:val="none" w:sz="0" w:space="0" w:color="auto"/>
        <w:bottom w:val="none" w:sz="0" w:space="0" w:color="auto"/>
        <w:right w:val="none" w:sz="0" w:space="0" w:color="auto"/>
      </w:divBdr>
    </w:div>
    <w:div w:id="1144467817">
      <w:bodyDiv w:val="1"/>
      <w:marLeft w:val="0"/>
      <w:marRight w:val="0"/>
      <w:marTop w:val="0"/>
      <w:marBottom w:val="0"/>
      <w:divBdr>
        <w:top w:val="none" w:sz="0" w:space="0" w:color="auto"/>
        <w:left w:val="none" w:sz="0" w:space="0" w:color="auto"/>
        <w:bottom w:val="none" w:sz="0" w:space="0" w:color="auto"/>
        <w:right w:val="none" w:sz="0" w:space="0" w:color="auto"/>
      </w:divBdr>
    </w:div>
    <w:div w:id="1178883648">
      <w:bodyDiv w:val="1"/>
      <w:marLeft w:val="0"/>
      <w:marRight w:val="0"/>
      <w:marTop w:val="0"/>
      <w:marBottom w:val="0"/>
      <w:divBdr>
        <w:top w:val="none" w:sz="0" w:space="0" w:color="auto"/>
        <w:left w:val="none" w:sz="0" w:space="0" w:color="auto"/>
        <w:bottom w:val="none" w:sz="0" w:space="0" w:color="auto"/>
        <w:right w:val="none" w:sz="0" w:space="0" w:color="auto"/>
      </w:divBdr>
      <w:divsChild>
        <w:div w:id="1935360041">
          <w:marLeft w:val="0"/>
          <w:marRight w:val="0"/>
          <w:marTop w:val="0"/>
          <w:marBottom w:val="0"/>
          <w:divBdr>
            <w:top w:val="none" w:sz="0" w:space="0" w:color="auto"/>
            <w:left w:val="none" w:sz="0" w:space="0" w:color="auto"/>
            <w:bottom w:val="none" w:sz="0" w:space="0" w:color="auto"/>
            <w:right w:val="none" w:sz="0" w:space="0" w:color="auto"/>
          </w:divBdr>
        </w:div>
        <w:div w:id="2028021407">
          <w:marLeft w:val="0"/>
          <w:marRight w:val="0"/>
          <w:marTop w:val="0"/>
          <w:marBottom w:val="0"/>
          <w:divBdr>
            <w:top w:val="none" w:sz="0" w:space="0" w:color="auto"/>
            <w:left w:val="none" w:sz="0" w:space="0" w:color="auto"/>
            <w:bottom w:val="none" w:sz="0" w:space="0" w:color="auto"/>
            <w:right w:val="none" w:sz="0" w:space="0" w:color="auto"/>
          </w:divBdr>
        </w:div>
      </w:divsChild>
    </w:div>
    <w:div w:id="1210649521">
      <w:bodyDiv w:val="1"/>
      <w:marLeft w:val="0"/>
      <w:marRight w:val="0"/>
      <w:marTop w:val="0"/>
      <w:marBottom w:val="0"/>
      <w:divBdr>
        <w:top w:val="none" w:sz="0" w:space="0" w:color="auto"/>
        <w:left w:val="none" w:sz="0" w:space="0" w:color="auto"/>
        <w:bottom w:val="none" w:sz="0" w:space="0" w:color="auto"/>
        <w:right w:val="none" w:sz="0" w:space="0" w:color="auto"/>
      </w:divBdr>
    </w:div>
    <w:div w:id="1466465058">
      <w:bodyDiv w:val="1"/>
      <w:marLeft w:val="0"/>
      <w:marRight w:val="0"/>
      <w:marTop w:val="0"/>
      <w:marBottom w:val="0"/>
      <w:divBdr>
        <w:top w:val="none" w:sz="0" w:space="0" w:color="auto"/>
        <w:left w:val="none" w:sz="0" w:space="0" w:color="auto"/>
        <w:bottom w:val="none" w:sz="0" w:space="0" w:color="auto"/>
        <w:right w:val="none" w:sz="0" w:space="0" w:color="auto"/>
      </w:divBdr>
    </w:div>
    <w:div w:id="1536698224">
      <w:bodyDiv w:val="1"/>
      <w:marLeft w:val="0"/>
      <w:marRight w:val="0"/>
      <w:marTop w:val="0"/>
      <w:marBottom w:val="0"/>
      <w:divBdr>
        <w:top w:val="none" w:sz="0" w:space="0" w:color="auto"/>
        <w:left w:val="none" w:sz="0" w:space="0" w:color="auto"/>
        <w:bottom w:val="none" w:sz="0" w:space="0" w:color="auto"/>
        <w:right w:val="none" w:sz="0" w:space="0" w:color="auto"/>
      </w:divBdr>
    </w:div>
    <w:div w:id="1609120067">
      <w:bodyDiv w:val="1"/>
      <w:marLeft w:val="0"/>
      <w:marRight w:val="0"/>
      <w:marTop w:val="0"/>
      <w:marBottom w:val="0"/>
      <w:divBdr>
        <w:top w:val="none" w:sz="0" w:space="0" w:color="auto"/>
        <w:left w:val="none" w:sz="0" w:space="0" w:color="auto"/>
        <w:bottom w:val="none" w:sz="0" w:space="0" w:color="auto"/>
        <w:right w:val="none" w:sz="0" w:space="0" w:color="auto"/>
      </w:divBdr>
    </w:div>
    <w:div w:id="1710839599">
      <w:bodyDiv w:val="1"/>
      <w:marLeft w:val="0"/>
      <w:marRight w:val="0"/>
      <w:marTop w:val="0"/>
      <w:marBottom w:val="0"/>
      <w:divBdr>
        <w:top w:val="none" w:sz="0" w:space="0" w:color="auto"/>
        <w:left w:val="none" w:sz="0" w:space="0" w:color="auto"/>
        <w:bottom w:val="none" w:sz="0" w:space="0" w:color="auto"/>
        <w:right w:val="none" w:sz="0" w:space="0" w:color="auto"/>
      </w:divBdr>
    </w:div>
    <w:div w:id="1714689456">
      <w:bodyDiv w:val="1"/>
      <w:marLeft w:val="0"/>
      <w:marRight w:val="0"/>
      <w:marTop w:val="0"/>
      <w:marBottom w:val="0"/>
      <w:divBdr>
        <w:top w:val="none" w:sz="0" w:space="0" w:color="auto"/>
        <w:left w:val="none" w:sz="0" w:space="0" w:color="auto"/>
        <w:bottom w:val="none" w:sz="0" w:space="0" w:color="auto"/>
        <w:right w:val="none" w:sz="0" w:space="0" w:color="auto"/>
      </w:divBdr>
    </w:div>
    <w:div w:id="1778718632">
      <w:bodyDiv w:val="1"/>
      <w:marLeft w:val="0"/>
      <w:marRight w:val="0"/>
      <w:marTop w:val="0"/>
      <w:marBottom w:val="0"/>
      <w:divBdr>
        <w:top w:val="none" w:sz="0" w:space="0" w:color="auto"/>
        <w:left w:val="none" w:sz="0" w:space="0" w:color="auto"/>
        <w:bottom w:val="none" w:sz="0" w:space="0" w:color="auto"/>
        <w:right w:val="none" w:sz="0" w:space="0" w:color="auto"/>
      </w:divBdr>
    </w:div>
    <w:div w:id="1924876844">
      <w:bodyDiv w:val="1"/>
      <w:marLeft w:val="0"/>
      <w:marRight w:val="0"/>
      <w:marTop w:val="0"/>
      <w:marBottom w:val="0"/>
      <w:divBdr>
        <w:top w:val="none" w:sz="0" w:space="0" w:color="auto"/>
        <w:left w:val="none" w:sz="0" w:space="0" w:color="auto"/>
        <w:bottom w:val="none" w:sz="0" w:space="0" w:color="auto"/>
        <w:right w:val="none" w:sz="0" w:space="0" w:color="auto"/>
      </w:divBdr>
    </w:div>
    <w:div w:id="2051101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diagramQuickStyle" Target="diagrams/quickStyle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hyperlink" Target="http://dataplatform.ibm.com/"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yann.lecun.com/exdb/mnist/"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62.tiff"/><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areuter/Downloads/Wolfpack%20Lab%20Guide%20Template(1).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Lst>
  <dgm:cxnLst>
    <dgm:cxn modelId="{BF6B152E-A718-F544-B1C5-FEA4AC07A67D}" srcId="{74D64FBD-EB1D-C044-9770-AC19B53AE990}" destId="{13E64196-9766-2D49-83C8-9077BD1DED0C}" srcOrd="2" destOrd="0" parTransId="{8E839E8F-7E13-8141-B543-4E9E48D3A4F2}" sibTransId="{BC50C631-0A7C-9042-9318-DA2D998931CF}"/>
    <dgm:cxn modelId="{2E4B3D36-CCE9-234E-B2A0-8CF38F0F6C97}" type="presOf" srcId="{FD4649BD-9E03-2049-A357-B43F7BD61031}" destId="{020DDADB-1DD5-4547-9289-0472A75EE955}" srcOrd="0" destOrd="0" presId="urn:microsoft.com/office/officeart/2008/layout/HexagonCluster"/>
    <dgm:cxn modelId="{C13E523C-99AA-CF4F-980C-3D566CF0AA2C}"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E675C6E-9B1F-7C43-BB5F-410CBA848AF5}" type="presOf" srcId="{74D64FBD-EB1D-C044-9770-AC19B53AE990}" destId="{E64F1B32-6B5F-4449-B65D-7B3D70A9B127}" srcOrd="0" destOrd="0" presId="urn:microsoft.com/office/officeart/2008/layout/HexagonCluster"/>
    <dgm:cxn modelId="{D654988C-AA0D-0344-8ECE-C659CD8B1696}" type="presOf" srcId="{7C20AAB6-2547-B043-B3ED-2E965507D90B}" destId="{DFEA44B5-E41B-024F-A0AB-76CCB298FBCA}" srcOrd="0" destOrd="0" presId="urn:microsoft.com/office/officeart/2008/layout/HexagonCluster"/>
    <dgm:cxn modelId="{C42D9EBB-0D39-BB4A-B96E-37BB1C8E892A}" type="presOf" srcId="{BC50C631-0A7C-9042-9318-DA2D998931CF}" destId="{B9B314D2-64AE-7E49-940A-F4192F6B7930}" srcOrd="0" destOrd="0" presId="urn:microsoft.com/office/officeart/2008/layout/HexagonCluster"/>
    <dgm:cxn modelId="{B381B1C3-0197-6342-9643-44E37C22DF12}" type="presOf" srcId="{13E64196-9766-2D49-83C8-9077BD1DED0C}" destId="{4C6221E8-0B1C-BC4E-B887-959F5C65241C}"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CB3C32DA-22E2-2142-87BA-A5B73D3B4C96}" type="presOf" srcId="{43CB39D1-45BB-0E4B-AF66-E34C7B4D7A55}" destId="{F1D46F87-A54C-3946-BF89-F717F3E2E530}" srcOrd="0" destOrd="0" presId="urn:microsoft.com/office/officeart/2008/layout/HexagonCluster"/>
    <dgm:cxn modelId="{CA694B29-934B-FB43-A43E-A9B95417E289}" type="presParOf" srcId="{E64F1B32-6B5F-4449-B65D-7B3D70A9B127}" destId="{6C4D5C38-5E43-1B49-BBAD-925C4E95559E}" srcOrd="0" destOrd="0" presId="urn:microsoft.com/office/officeart/2008/layout/HexagonCluster"/>
    <dgm:cxn modelId="{608767AB-B10A-2E4D-B701-3799CE599F86}" type="presParOf" srcId="{6C4D5C38-5E43-1B49-BBAD-925C4E95559E}" destId="{DFEA44B5-E41B-024F-A0AB-76CCB298FBCA}" srcOrd="0" destOrd="0" presId="urn:microsoft.com/office/officeart/2008/layout/HexagonCluster"/>
    <dgm:cxn modelId="{6B8B7A9F-2BB6-9945-9EEC-009A79D1078F}" type="presParOf" srcId="{E64F1B32-6B5F-4449-B65D-7B3D70A9B127}" destId="{F1102E49-8933-CC42-86D4-5139C6C9B8F8}" srcOrd="1" destOrd="0" presId="urn:microsoft.com/office/officeart/2008/layout/HexagonCluster"/>
    <dgm:cxn modelId="{3ACE7C14-2BB3-6A47-920A-29338878A4B4}" type="presParOf" srcId="{F1102E49-8933-CC42-86D4-5139C6C9B8F8}" destId="{8EA88992-3C74-2C49-8396-D48E07EBC9C4}" srcOrd="0" destOrd="0" presId="urn:microsoft.com/office/officeart/2008/layout/HexagonCluster"/>
    <dgm:cxn modelId="{FC88F7F6-A635-1448-8D20-0D01F41E4421}" type="presParOf" srcId="{E64F1B32-6B5F-4449-B65D-7B3D70A9B127}" destId="{220C6A05-847B-804F-9B9C-AE42E7406170}" srcOrd="2" destOrd="0" presId="urn:microsoft.com/office/officeart/2008/layout/HexagonCluster"/>
    <dgm:cxn modelId="{2B1A755D-46E2-424A-9A9B-AAB063DBB3F6}" type="presParOf" srcId="{220C6A05-847B-804F-9B9C-AE42E7406170}" destId="{B64EA878-A64E-D247-9EBB-582A835BABDF}" srcOrd="0" destOrd="0" presId="urn:microsoft.com/office/officeart/2008/layout/HexagonCluster"/>
    <dgm:cxn modelId="{F4D86DCC-401F-C443-82DB-9DB35533B9A6}" type="presParOf" srcId="{E64F1B32-6B5F-4449-B65D-7B3D70A9B127}" destId="{548D767C-1D9D-AC47-8D7A-1B640A4455A9}" srcOrd="3" destOrd="0" presId="urn:microsoft.com/office/officeart/2008/layout/HexagonCluster"/>
    <dgm:cxn modelId="{BE744DFE-A3D4-5244-81C4-A98E62CA209E}" type="presParOf" srcId="{548D767C-1D9D-AC47-8D7A-1B640A4455A9}" destId="{DEA68F58-11BA-4046-85E3-677146DE4B9F}" srcOrd="0" destOrd="0" presId="urn:microsoft.com/office/officeart/2008/layout/HexagonCluster"/>
    <dgm:cxn modelId="{ABDFCD18-47B7-B449-B423-2B01156B9D48}" type="presParOf" srcId="{E64F1B32-6B5F-4449-B65D-7B3D70A9B127}" destId="{5FD962BB-EB17-F84B-9ED8-E6BF04053986}" srcOrd="4" destOrd="0" presId="urn:microsoft.com/office/officeart/2008/layout/HexagonCluster"/>
    <dgm:cxn modelId="{7A3E4D3E-AA0B-934E-B6AF-6A0302F53B71}" type="presParOf" srcId="{5FD962BB-EB17-F84B-9ED8-E6BF04053986}" destId="{020DDADB-1DD5-4547-9289-0472A75EE955}" srcOrd="0" destOrd="0" presId="urn:microsoft.com/office/officeart/2008/layout/HexagonCluster"/>
    <dgm:cxn modelId="{E215F11A-8DCF-674C-B7CD-BC1802DA19F3}" type="presParOf" srcId="{E64F1B32-6B5F-4449-B65D-7B3D70A9B127}" destId="{BE4C1E3B-0167-E94C-86E4-F6E8F5DAE729}" srcOrd="5" destOrd="0" presId="urn:microsoft.com/office/officeart/2008/layout/HexagonCluster"/>
    <dgm:cxn modelId="{12E554BD-68DC-844A-9874-A1BDBEB454EB}" type="presParOf" srcId="{BE4C1E3B-0167-E94C-86E4-F6E8F5DAE729}" destId="{10B39887-0104-1344-805B-10B66C94EE1F}" srcOrd="0" destOrd="0" presId="urn:microsoft.com/office/officeart/2008/layout/HexagonCluster"/>
    <dgm:cxn modelId="{426671E5-D436-C742-82D5-4F9DB9F0D453}" type="presParOf" srcId="{E64F1B32-6B5F-4449-B65D-7B3D70A9B127}" destId="{8A72C14B-4ACE-294B-8091-25A2B2E4A92E}" srcOrd="6" destOrd="0" presId="urn:microsoft.com/office/officeart/2008/layout/HexagonCluster"/>
    <dgm:cxn modelId="{6E3603CC-B9EA-A645-A7E0-1EE3ABF11AD6}" type="presParOf" srcId="{8A72C14B-4ACE-294B-8091-25A2B2E4A92E}" destId="{F1D46F87-A54C-3946-BF89-F717F3E2E530}" srcOrd="0" destOrd="0" presId="urn:microsoft.com/office/officeart/2008/layout/HexagonCluster"/>
    <dgm:cxn modelId="{6727B565-DC5F-BA47-B049-FAAF0F9EB078}" type="presParOf" srcId="{E64F1B32-6B5F-4449-B65D-7B3D70A9B127}" destId="{90162471-B6C1-0E44-A4A0-385563D6C726}" srcOrd="7" destOrd="0" presId="urn:microsoft.com/office/officeart/2008/layout/HexagonCluster"/>
    <dgm:cxn modelId="{FC3182B5-56D0-AE4E-B78B-3B9750C6D524}" type="presParOf" srcId="{90162471-B6C1-0E44-A4A0-385563D6C726}" destId="{82A37D40-FC0A-2F45-B3C1-642720C6106D}" srcOrd="0" destOrd="0" presId="urn:microsoft.com/office/officeart/2008/layout/HexagonCluster"/>
    <dgm:cxn modelId="{A82D1DCB-542D-A849-9A50-69E53DB33B0A}" type="presParOf" srcId="{E64F1B32-6B5F-4449-B65D-7B3D70A9B127}" destId="{483EAA19-7ADF-7143-99FB-EBB2677DFA5E}" srcOrd="8" destOrd="0" presId="urn:microsoft.com/office/officeart/2008/layout/HexagonCluster"/>
    <dgm:cxn modelId="{FBE4DEEA-4DDA-1E46-96B7-E260159EADA5}" type="presParOf" srcId="{483EAA19-7ADF-7143-99FB-EBB2677DFA5E}" destId="{4C6221E8-0B1C-BC4E-B887-959F5C65241C}" srcOrd="0" destOrd="0" presId="urn:microsoft.com/office/officeart/2008/layout/HexagonCluster"/>
    <dgm:cxn modelId="{B11D7F99-E3C6-4542-BA8D-688449EBF195}" type="presParOf" srcId="{E64F1B32-6B5F-4449-B65D-7B3D70A9B127}" destId="{A055D3CA-299D-194D-A8D6-5081E4270366}" srcOrd="9" destOrd="0" presId="urn:microsoft.com/office/officeart/2008/layout/HexagonCluster"/>
    <dgm:cxn modelId="{4E3D049E-D9F7-C54C-8A9D-E724FB699735}" type="presParOf" srcId="{A055D3CA-299D-194D-A8D6-5081E4270366}" destId="{E4EF2C5F-9B34-5347-A7AE-5663DAD831AF}" srcOrd="0" destOrd="0" presId="urn:microsoft.com/office/officeart/2008/layout/HexagonCluster"/>
    <dgm:cxn modelId="{D428AE46-6FEF-2B45-849B-1F5C72180B2D}" type="presParOf" srcId="{E64F1B32-6B5F-4449-B65D-7B3D70A9B127}" destId="{51E5FA5D-E7AF-6640-82A5-446ED9DC6BA9}" srcOrd="10" destOrd="0" presId="urn:microsoft.com/office/officeart/2008/layout/HexagonCluster"/>
    <dgm:cxn modelId="{1E70721F-B827-794F-92D7-20135FBC75D7}" type="presParOf" srcId="{51E5FA5D-E7AF-6640-82A5-446ED9DC6BA9}" destId="{B9B314D2-64AE-7E49-940A-F4192F6B7930}" srcOrd="0" destOrd="0" presId="urn:microsoft.com/office/officeart/2008/layout/HexagonCluster"/>
    <dgm:cxn modelId="{C81CD081-3C8C-2244-B4B9-98E5F4D7CEC4}" type="presParOf" srcId="{E64F1B32-6B5F-4449-B65D-7B3D70A9B127}" destId="{FF88E359-5FC8-E04D-89F1-5D6D514733E5}" srcOrd="11" destOrd="0" presId="urn:microsoft.com/office/officeart/2008/layout/HexagonCluster"/>
    <dgm:cxn modelId="{2674DD40-FE77-1746-AF6B-AB775FAF1BC2}"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7197C54-4783-6E42-BC31-0508268E3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516</TotalTime>
  <Pages>34</Pages>
  <Words>2421</Words>
  <Characters>13802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David Solomon</cp:lastModifiedBy>
  <cp:revision>51</cp:revision>
  <cp:lastPrinted>2017-12-07T21:39:00Z</cp:lastPrinted>
  <dcterms:created xsi:type="dcterms:W3CDTF">2018-05-17T17:17:00Z</dcterms:created>
  <dcterms:modified xsi:type="dcterms:W3CDTF">2018-05-29T12:50:00Z</dcterms:modified>
</cp:coreProperties>
</file>