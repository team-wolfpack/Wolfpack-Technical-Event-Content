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7B2FDD" w14:textId="5130AAAD" w:rsidR="0032075E" w:rsidRDefault="00BF74B7">
      <w:r w:rsidRPr="00C22563">
        <w:rPr>
          <w:rFonts w:eastAsia="Calibri"/>
          <w:noProof/>
          <w:sz w:val="20"/>
        </w:rPr>
        <mc:AlternateContent>
          <mc:Choice Requires="wps">
            <w:drawing>
              <wp:anchor distT="0" distB="0" distL="114300" distR="114300" simplePos="0" relativeHeight="251659264" behindDoc="0" locked="0" layoutInCell="1" allowOverlap="1" wp14:anchorId="2126A9EC" wp14:editId="6130E9AA">
                <wp:simplePos x="0" y="0"/>
                <wp:positionH relativeFrom="column">
                  <wp:posOffset>59055</wp:posOffset>
                </wp:positionH>
                <wp:positionV relativeFrom="paragraph">
                  <wp:posOffset>0</wp:posOffset>
                </wp:positionV>
                <wp:extent cx="6053455" cy="2552065"/>
                <wp:effectExtent l="0" t="0" r="4445" b="635"/>
                <wp:wrapThrough wrapText="bothSides">
                  <wp:wrapPolygon edited="0">
                    <wp:start x="0" y="0"/>
                    <wp:lineTo x="0" y="21498"/>
                    <wp:lineTo x="21571" y="21498"/>
                    <wp:lineTo x="21571" y="0"/>
                    <wp:lineTo x="0" y="0"/>
                  </wp:wrapPolygon>
                </wp:wrapThrough>
                <wp:docPr id="225" name="Rectangle 225"/>
                <wp:cNvGraphicFramePr/>
                <a:graphic xmlns:a="http://schemas.openxmlformats.org/drawingml/2006/main">
                  <a:graphicData uri="http://schemas.microsoft.com/office/word/2010/wordprocessingShape">
                    <wps:wsp>
                      <wps:cNvSpPr/>
                      <wps:spPr>
                        <a:xfrm>
                          <a:off x="0" y="0"/>
                          <a:ext cx="6053455" cy="2552065"/>
                        </a:xfrm>
                        <a:prstGeom prst="rect">
                          <a:avLst/>
                        </a:prstGeom>
                        <a:gradFill flip="none" rotWithShape="1">
                          <a:gsLst>
                            <a:gs pos="15000">
                              <a:schemeClr val="accent1">
                                <a:lumMod val="20000"/>
                                <a:lumOff val="80000"/>
                              </a:schemeClr>
                            </a:gs>
                            <a:gs pos="92000">
                              <a:schemeClr val="accent1">
                                <a:lumMod val="50000"/>
                              </a:schemeClr>
                            </a:gs>
                            <a:gs pos="63000">
                              <a:schemeClr val="accent1">
                                <a:lumMod val="60000"/>
                                <a:lumOff val="40000"/>
                              </a:schemeClr>
                            </a:gs>
                          </a:gsLst>
                          <a:lin ang="0" scaled="1"/>
                          <a:tileRect/>
                        </a:gradFill>
                        <a:ln w="12700" cap="flat" cmpd="sng" algn="ctr">
                          <a:noFill/>
                          <a:prstDash val="solid"/>
                          <a:miter lim="800000"/>
                        </a:ln>
                        <a:effectLst/>
                      </wps:spPr>
                      <wps:txbx>
                        <w:txbxContent>
                          <w:p w14:paraId="28CEB728" w14:textId="77777777" w:rsidR="009E7B06" w:rsidRPr="00545413" w:rsidRDefault="009E7B06"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9E7B06" w:rsidRPr="005D5B2A" w:rsidRDefault="009E7B06" w:rsidP="00C22563">
                            <w:pPr>
                              <w:rPr>
                                <w:b/>
                                <w:sz w:val="44"/>
                                <w:szCs w:val="44"/>
                              </w:rPr>
                            </w:pPr>
                          </w:p>
                          <w:p w14:paraId="026A1F74" w14:textId="1DBC4EDD" w:rsidR="009E7B06" w:rsidRDefault="009E7B06" w:rsidP="00BF74B7">
                            <w:pPr>
                              <w:rPr>
                                <w:rFonts w:ascii="Arial" w:hAnsi="Arial" w:cs="Arial"/>
                                <w:sz w:val="44"/>
                                <w:szCs w:val="44"/>
                              </w:rPr>
                            </w:pPr>
                            <w:r>
                              <w:rPr>
                                <w:rFonts w:ascii="Arial" w:hAnsi="Arial" w:cs="Arial"/>
                                <w:sz w:val="44"/>
                                <w:szCs w:val="44"/>
                              </w:rPr>
                              <w:t>A Hands-on Introduction to</w:t>
                            </w:r>
                          </w:p>
                          <w:p w14:paraId="779299AB" w14:textId="30995144" w:rsidR="009E7B06" w:rsidRDefault="009E7B06" w:rsidP="00F25DA1">
                            <w:pPr>
                              <w:rPr>
                                <w:rFonts w:ascii="Arial" w:hAnsi="Arial" w:cs="Arial"/>
                                <w:sz w:val="44"/>
                                <w:szCs w:val="44"/>
                              </w:rPr>
                            </w:pPr>
                            <w:r>
                              <w:rPr>
                                <w:rFonts w:ascii="Arial" w:hAnsi="Arial" w:cs="Arial"/>
                                <w:sz w:val="44"/>
                                <w:szCs w:val="44"/>
                              </w:rPr>
                              <w:t>Deep Learning and Neural Network</w:t>
                            </w:r>
                          </w:p>
                          <w:p w14:paraId="04CF6D6E" w14:textId="5A92B8E6" w:rsidR="009E7B06" w:rsidRDefault="009E7B06" w:rsidP="00F25DA1">
                            <w:pPr>
                              <w:rPr>
                                <w:rFonts w:ascii="Arial" w:hAnsi="Arial" w:cs="Arial"/>
                                <w:sz w:val="44"/>
                                <w:szCs w:val="44"/>
                              </w:rPr>
                            </w:pPr>
                            <w:r>
                              <w:rPr>
                                <w:rFonts w:ascii="Arial" w:hAnsi="Arial" w:cs="Arial"/>
                                <w:sz w:val="44"/>
                                <w:szCs w:val="44"/>
                              </w:rPr>
                              <w:t>Modeling with IBM Watson Studio</w:t>
                            </w:r>
                          </w:p>
                          <w:p w14:paraId="4BD9FB96" w14:textId="2C9ACC84" w:rsidR="009E7B06" w:rsidRPr="00F25DA1" w:rsidRDefault="009E7B06" w:rsidP="00C22563">
                            <w:pPr>
                              <w:rPr>
                                <w:rFonts w:ascii="Arial" w:hAnsi="Arial" w:cs="Arial"/>
                                <w:color w:val="FFFFFF" w:themeColor="background1"/>
                                <w:sz w:val="32"/>
                                <w:szCs w:val="32"/>
                              </w:rPr>
                            </w:pPr>
                            <w:r w:rsidRPr="00BF74B7">
                              <w:rPr>
                                <w:rFonts w:ascii="Arial" w:hAnsi="Arial" w:cs="Arial"/>
                                <w:color w:val="FFFFFF" w:themeColor="background1"/>
                                <w:sz w:val="32"/>
                                <w:szCs w:val="32"/>
                              </w:rPr>
                              <w:t xml:space="preserve">Training </w:t>
                            </w:r>
                            <w:r>
                              <w:rPr>
                                <w:rFonts w:ascii="Arial" w:hAnsi="Arial" w:cs="Arial"/>
                                <w:color w:val="FFFFFF" w:themeColor="background1"/>
                                <w:sz w:val="32"/>
                                <w:szCs w:val="32"/>
                              </w:rPr>
                              <w:t xml:space="preserve">and Deploying </w:t>
                            </w:r>
                            <w:r w:rsidRPr="00BF74B7">
                              <w:rPr>
                                <w:rFonts w:ascii="Arial" w:hAnsi="Arial" w:cs="Arial"/>
                                <w:color w:val="FFFFFF" w:themeColor="background1"/>
                                <w:sz w:val="32"/>
                                <w:szCs w:val="32"/>
                              </w:rPr>
                              <w:t xml:space="preserve">a </w:t>
                            </w:r>
                            <w:r>
                              <w:rPr>
                                <w:rFonts w:ascii="Arial" w:hAnsi="Arial" w:cs="Arial"/>
                                <w:color w:val="FFFFFF" w:themeColor="background1"/>
                                <w:sz w:val="32"/>
                                <w:szCs w:val="32"/>
                              </w:rPr>
                              <w:t xml:space="preserve">deep learning </w:t>
                            </w:r>
                            <w:r w:rsidRPr="00BF74B7">
                              <w:rPr>
                                <w:rFonts w:ascii="Arial" w:hAnsi="Arial" w:cs="Arial"/>
                                <w:color w:val="FFFFFF" w:themeColor="background1"/>
                                <w:sz w:val="32"/>
                                <w:szCs w:val="32"/>
                              </w:rPr>
                              <w:t xml:space="preserve">model for </w:t>
                            </w:r>
                            <w:r>
                              <w:rPr>
                                <w:rFonts w:ascii="Arial" w:hAnsi="Arial" w:cs="Arial"/>
                                <w:color w:val="FFFFFF" w:themeColor="background1"/>
                                <w:sz w:val="32"/>
                                <w:szCs w:val="32"/>
                              </w:rPr>
                              <w:t>digit handwriting recognition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A9EC" id="Rectangle 225" o:spid="_x0000_s1026" style="position:absolute;margin-left:4.65pt;margin-top:0;width:476.65pt;height:20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" fillcolor="#c9dce9 [660]" stroked="f" strokeweight="1pt">
                <v:fill color2="#13242f [1604]" rotate="t" angle="90" colors="0 #cadde9;9830f #cadde9;41288f #5f98bd" focus="100%" type="gradient"/>
                <v:textbox>
                  <w:txbxContent>
                    <w:p w14:paraId="28CEB728" w14:textId="77777777" w:rsidR="009E7B06" w:rsidRPr="00545413" w:rsidRDefault="009E7B06"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9E7B06" w:rsidRPr="005D5B2A" w:rsidRDefault="009E7B06" w:rsidP="00C22563">
                      <w:pPr>
                        <w:rPr>
                          <w:b/>
                          <w:sz w:val="44"/>
                          <w:szCs w:val="44"/>
                        </w:rPr>
                      </w:pPr>
                    </w:p>
                    <w:p w14:paraId="026A1F74" w14:textId="1DBC4EDD" w:rsidR="009E7B06" w:rsidRDefault="009E7B06" w:rsidP="00BF74B7">
                      <w:pPr>
                        <w:rPr>
                          <w:rFonts w:ascii="Arial" w:hAnsi="Arial" w:cs="Arial"/>
                          <w:sz w:val="44"/>
                          <w:szCs w:val="44"/>
                        </w:rPr>
                      </w:pPr>
                      <w:r>
                        <w:rPr>
                          <w:rFonts w:ascii="Arial" w:hAnsi="Arial" w:cs="Arial"/>
                          <w:sz w:val="44"/>
                          <w:szCs w:val="44"/>
                        </w:rPr>
                        <w:t>A Hands-on Introduction to</w:t>
                      </w:r>
                    </w:p>
                    <w:p w14:paraId="779299AB" w14:textId="30995144" w:rsidR="009E7B06" w:rsidRDefault="009E7B06" w:rsidP="00F25DA1">
                      <w:pPr>
                        <w:rPr>
                          <w:rFonts w:ascii="Arial" w:hAnsi="Arial" w:cs="Arial"/>
                          <w:sz w:val="44"/>
                          <w:szCs w:val="44"/>
                        </w:rPr>
                      </w:pPr>
                      <w:r>
                        <w:rPr>
                          <w:rFonts w:ascii="Arial" w:hAnsi="Arial" w:cs="Arial"/>
                          <w:sz w:val="44"/>
                          <w:szCs w:val="44"/>
                        </w:rPr>
                        <w:t>Deep Learning and Neural Network</w:t>
                      </w:r>
                    </w:p>
                    <w:p w14:paraId="04CF6D6E" w14:textId="5A92B8E6" w:rsidR="009E7B06" w:rsidRDefault="009E7B06" w:rsidP="00F25DA1">
                      <w:pPr>
                        <w:rPr>
                          <w:rFonts w:ascii="Arial" w:hAnsi="Arial" w:cs="Arial"/>
                          <w:sz w:val="44"/>
                          <w:szCs w:val="44"/>
                        </w:rPr>
                      </w:pPr>
                      <w:r>
                        <w:rPr>
                          <w:rFonts w:ascii="Arial" w:hAnsi="Arial" w:cs="Arial"/>
                          <w:sz w:val="44"/>
                          <w:szCs w:val="44"/>
                        </w:rPr>
                        <w:t>Modeling with IBM Watson Studio</w:t>
                      </w:r>
                    </w:p>
                    <w:p w14:paraId="4BD9FB96" w14:textId="2C9ACC84" w:rsidR="009E7B06" w:rsidRPr="00F25DA1" w:rsidRDefault="009E7B06" w:rsidP="00C22563">
                      <w:pPr>
                        <w:rPr>
                          <w:rFonts w:ascii="Arial" w:hAnsi="Arial" w:cs="Arial"/>
                          <w:color w:val="FFFFFF" w:themeColor="background1"/>
                          <w:sz w:val="32"/>
                          <w:szCs w:val="32"/>
                        </w:rPr>
                      </w:pPr>
                      <w:r w:rsidRPr="00BF74B7">
                        <w:rPr>
                          <w:rFonts w:ascii="Arial" w:hAnsi="Arial" w:cs="Arial"/>
                          <w:color w:val="FFFFFF" w:themeColor="background1"/>
                          <w:sz w:val="32"/>
                          <w:szCs w:val="32"/>
                        </w:rPr>
                        <w:t xml:space="preserve">Training </w:t>
                      </w:r>
                      <w:r>
                        <w:rPr>
                          <w:rFonts w:ascii="Arial" w:hAnsi="Arial" w:cs="Arial"/>
                          <w:color w:val="FFFFFF" w:themeColor="background1"/>
                          <w:sz w:val="32"/>
                          <w:szCs w:val="32"/>
                        </w:rPr>
                        <w:t xml:space="preserve">and Deploying </w:t>
                      </w:r>
                      <w:r w:rsidRPr="00BF74B7">
                        <w:rPr>
                          <w:rFonts w:ascii="Arial" w:hAnsi="Arial" w:cs="Arial"/>
                          <w:color w:val="FFFFFF" w:themeColor="background1"/>
                          <w:sz w:val="32"/>
                          <w:szCs w:val="32"/>
                        </w:rPr>
                        <w:t xml:space="preserve">a </w:t>
                      </w:r>
                      <w:r>
                        <w:rPr>
                          <w:rFonts w:ascii="Arial" w:hAnsi="Arial" w:cs="Arial"/>
                          <w:color w:val="FFFFFF" w:themeColor="background1"/>
                          <w:sz w:val="32"/>
                          <w:szCs w:val="32"/>
                        </w:rPr>
                        <w:t xml:space="preserve">deep learning </w:t>
                      </w:r>
                      <w:r w:rsidRPr="00BF74B7">
                        <w:rPr>
                          <w:rFonts w:ascii="Arial" w:hAnsi="Arial" w:cs="Arial"/>
                          <w:color w:val="FFFFFF" w:themeColor="background1"/>
                          <w:sz w:val="32"/>
                          <w:szCs w:val="32"/>
                        </w:rPr>
                        <w:t xml:space="preserve">model for </w:t>
                      </w:r>
                      <w:r>
                        <w:rPr>
                          <w:rFonts w:ascii="Arial" w:hAnsi="Arial" w:cs="Arial"/>
                          <w:color w:val="FFFFFF" w:themeColor="background1"/>
                          <w:sz w:val="32"/>
                          <w:szCs w:val="32"/>
                        </w:rPr>
                        <w:t>digit handwriting recognition</w:t>
                      </w:r>
                    </w:p>
                  </w:txbxContent>
                </v:textbox>
                <w10:wrap type="through"/>
              </v:rect>
            </w:pict>
          </mc:Fallback>
        </mc:AlternateContent>
      </w:r>
    </w:p>
    <w:p w14:paraId="4DE81829" w14:textId="7F288985" w:rsidR="0032075E" w:rsidRDefault="0032075E"/>
    <w:p w14:paraId="66029F8D" w14:textId="77777777" w:rsidR="00C26FE3" w:rsidRDefault="00C26FE3" w:rsidP="0032075E">
      <w:pPr>
        <w:rPr>
          <w:rFonts w:ascii="Arial" w:hAnsi="Arial" w:cs="Arial"/>
          <w:b/>
          <w:color w:val="1C345C"/>
          <w:sz w:val="44"/>
          <w:szCs w:val="44"/>
        </w:rPr>
      </w:pPr>
    </w:p>
    <w:p w14:paraId="2C1246DB" w14:textId="77777777" w:rsidR="00C26FE3" w:rsidRDefault="00C26FE3" w:rsidP="0032075E">
      <w:pPr>
        <w:rPr>
          <w:rFonts w:ascii="Arial" w:hAnsi="Arial" w:cs="Arial"/>
          <w:b/>
          <w:color w:val="1C345C"/>
          <w:sz w:val="44"/>
          <w:szCs w:val="44"/>
        </w:rPr>
      </w:pPr>
    </w:p>
    <w:p w14:paraId="0F734566" w14:textId="77777777" w:rsidR="00C26FE3" w:rsidRDefault="00C26FE3" w:rsidP="0032075E">
      <w:pPr>
        <w:rPr>
          <w:rFonts w:ascii="Arial" w:hAnsi="Arial" w:cs="Arial"/>
          <w:b/>
          <w:color w:val="1C345C"/>
          <w:sz w:val="44"/>
          <w:szCs w:val="44"/>
        </w:rPr>
      </w:pPr>
    </w:p>
    <w:p w14:paraId="556A6671" w14:textId="77777777" w:rsidR="00C26FE3" w:rsidRDefault="00C26FE3" w:rsidP="0032075E">
      <w:pPr>
        <w:rPr>
          <w:rFonts w:ascii="Arial" w:hAnsi="Arial" w:cs="Arial"/>
          <w:b/>
          <w:color w:val="1C345C"/>
          <w:sz w:val="44"/>
          <w:szCs w:val="44"/>
        </w:rPr>
      </w:pPr>
    </w:p>
    <w:p w14:paraId="1CB8EA44" w14:textId="77777777" w:rsidR="00C26FE3" w:rsidRDefault="00C26FE3" w:rsidP="0032075E">
      <w:pPr>
        <w:rPr>
          <w:rFonts w:ascii="Arial" w:hAnsi="Arial" w:cs="Arial"/>
          <w:b/>
          <w:color w:val="1C345C"/>
          <w:sz w:val="44"/>
          <w:szCs w:val="44"/>
        </w:rPr>
      </w:pPr>
    </w:p>
    <w:p w14:paraId="7FBB498D" w14:textId="77777777" w:rsidR="00C26FE3" w:rsidRDefault="00C26FE3" w:rsidP="0032075E">
      <w:pPr>
        <w:rPr>
          <w:rFonts w:ascii="Arial" w:hAnsi="Arial" w:cs="Arial"/>
          <w:b/>
          <w:color w:val="1C345C"/>
          <w:sz w:val="44"/>
          <w:szCs w:val="44"/>
        </w:rPr>
      </w:pPr>
    </w:p>
    <w:p w14:paraId="0F03E235" w14:textId="77777777" w:rsidR="00C26FE3" w:rsidRDefault="00C26FE3" w:rsidP="0032075E">
      <w:pPr>
        <w:rPr>
          <w:rFonts w:ascii="Arial" w:hAnsi="Arial" w:cs="Arial"/>
          <w:b/>
          <w:color w:val="1C345C"/>
          <w:sz w:val="44"/>
          <w:szCs w:val="44"/>
        </w:rPr>
      </w:pPr>
    </w:p>
    <w:p w14:paraId="5BF3C5CB" w14:textId="5F0BDB80" w:rsidR="0032075E" w:rsidRDefault="00C26FE3" w:rsidP="0032075E">
      <w:pPr>
        <w:rPr>
          <w:rFonts w:ascii="Arial" w:hAnsi="Arial" w:cs="Arial"/>
          <w:b/>
          <w:color w:val="1C345C"/>
          <w:sz w:val="44"/>
          <w:szCs w:val="44"/>
        </w:rPr>
      </w:pPr>
      <w:r>
        <w:rPr>
          <w:rFonts w:ascii="Arial" w:hAnsi="Arial" w:cs="Arial"/>
          <w:b/>
          <w:color w:val="1C345C"/>
          <w:sz w:val="44"/>
          <w:szCs w:val="44"/>
        </w:rPr>
        <w:t xml:space="preserve"> </w:t>
      </w:r>
      <w:r w:rsidR="0032075E" w:rsidRPr="00201C3C">
        <w:rPr>
          <w:rFonts w:ascii="Arial" w:hAnsi="Arial" w:cs="Arial"/>
          <w:b/>
          <w:color w:val="1C345C"/>
          <w:sz w:val="44"/>
          <w:szCs w:val="44"/>
        </w:rPr>
        <w:t>Lab Guide</w:t>
      </w:r>
    </w:p>
    <w:p w14:paraId="4A9B3B5A" w14:textId="77777777" w:rsidR="0032075E" w:rsidRDefault="0032075E" w:rsidP="0032075E">
      <w:pPr>
        <w:rPr>
          <w:rFonts w:ascii="Arial" w:hAnsi="Arial" w:cs="Arial"/>
          <w:b/>
          <w:color w:val="1C345C"/>
          <w:sz w:val="44"/>
          <w:szCs w:val="44"/>
        </w:rPr>
      </w:pPr>
    </w:p>
    <w:p w14:paraId="4040B93F" w14:textId="77777777" w:rsidR="0032075E" w:rsidRPr="00EA33E4" w:rsidRDefault="0032075E" w:rsidP="0032075E">
      <w:pPr>
        <w:jc w:val="center"/>
        <w:rPr>
          <w:rFonts w:ascii="Arial" w:hAnsi="Arial" w:cs="Arial"/>
          <w:b/>
          <w:color w:val="1C345C"/>
          <w:sz w:val="44"/>
          <w:szCs w:val="44"/>
        </w:rPr>
      </w:pPr>
      <w:r w:rsidRPr="0032075E">
        <w:rPr>
          <w:rFonts w:eastAsia="Calibri"/>
          <w:noProof/>
        </w:rPr>
        <w:drawing>
          <wp:inline distT="0" distB="0" distL="0" distR="0" wp14:anchorId="48925762" wp14:editId="312F1BD3">
            <wp:extent cx="5486400" cy="3200400"/>
            <wp:effectExtent l="0" t="0" r="0" b="127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E0F7FA7" w14:textId="77777777" w:rsidR="0032075E" w:rsidRDefault="0032075E"/>
    <w:p w14:paraId="03A0F460" w14:textId="77777777" w:rsidR="006F6BC4" w:rsidRDefault="006F6BC4"/>
    <w:p w14:paraId="50CBBE06" w14:textId="77777777" w:rsidR="006F6BC4" w:rsidRDefault="006F6BC4"/>
    <w:p w14:paraId="3345BA08" w14:textId="77777777" w:rsidR="006F6BC4" w:rsidRDefault="006F6BC4"/>
    <w:p w14:paraId="14FE942F" w14:textId="77777777" w:rsidR="006F6BC4" w:rsidRDefault="006F6BC4"/>
    <w:p w14:paraId="0587894C" w14:textId="77777777" w:rsidR="006F6BC4" w:rsidRDefault="006F6BC4">
      <w:r>
        <w:br w:type="page"/>
      </w:r>
    </w:p>
    <w:p w14:paraId="3B2B5254" w14:textId="77777777" w:rsidR="00827B6C" w:rsidRPr="003E095F" w:rsidRDefault="00827B6C" w:rsidP="00827B6C">
      <w:pPr>
        <w:pStyle w:val="p1"/>
        <w:rPr>
          <w:rFonts w:ascii="Arial" w:hAnsi="Arial" w:cs="Arial"/>
          <w:sz w:val="36"/>
          <w:szCs w:val="36"/>
        </w:rPr>
      </w:pPr>
      <w:r w:rsidRPr="003E095F">
        <w:rPr>
          <w:rFonts w:ascii="Arial" w:hAnsi="Arial" w:cs="Arial"/>
          <w:sz w:val="36"/>
          <w:szCs w:val="36"/>
        </w:rPr>
        <w:lastRenderedPageBreak/>
        <w:t>Notices and Disclaimers</w:t>
      </w:r>
    </w:p>
    <w:p w14:paraId="08023C4F" w14:textId="77777777" w:rsidR="00827B6C" w:rsidRDefault="00827B6C" w:rsidP="00827B6C">
      <w:pPr>
        <w:rPr>
          <w:rFonts w:ascii="Helvetica" w:hAnsi="Helvetica"/>
        </w:rPr>
      </w:pPr>
    </w:p>
    <w:p w14:paraId="58D05A5F" w14:textId="734AA1BC" w:rsidR="00827B6C" w:rsidRPr="003E095F" w:rsidRDefault="00F25DA1" w:rsidP="00827B6C">
      <w:pPr>
        <w:rPr>
          <w:rFonts w:ascii="Arial" w:hAnsi="Arial" w:cs="Arial"/>
          <w:sz w:val="20"/>
          <w:szCs w:val="20"/>
        </w:rPr>
      </w:pPr>
      <w:r>
        <w:rPr>
          <w:rFonts w:ascii="Arial" w:hAnsi="Arial" w:cs="Arial"/>
          <w:sz w:val="20"/>
          <w:szCs w:val="20"/>
        </w:rPr>
        <w:t>© Copyright IBM Corporation 2018</w:t>
      </w:r>
      <w:r w:rsidR="00827B6C" w:rsidRPr="003E095F">
        <w:rPr>
          <w:rFonts w:ascii="Arial" w:hAnsi="Arial" w:cs="Arial"/>
          <w:sz w:val="20"/>
          <w:szCs w:val="20"/>
        </w:rPr>
        <w:t>.</w:t>
      </w:r>
    </w:p>
    <w:p w14:paraId="4C27C6C7" w14:textId="77777777" w:rsidR="00827B6C" w:rsidRPr="003E095F" w:rsidRDefault="00827B6C" w:rsidP="00827B6C">
      <w:pPr>
        <w:rPr>
          <w:rFonts w:ascii="Arial" w:hAnsi="Arial" w:cs="Arial"/>
          <w:sz w:val="20"/>
          <w:szCs w:val="20"/>
        </w:rPr>
      </w:pPr>
    </w:p>
    <w:p w14:paraId="2D019916" w14:textId="77777777" w:rsidR="00827B6C" w:rsidRPr="003E095F" w:rsidRDefault="00827B6C" w:rsidP="00827B6C">
      <w:pPr>
        <w:rPr>
          <w:rFonts w:ascii="Arial" w:hAnsi="Arial" w:cs="Arial"/>
          <w:sz w:val="20"/>
          <w:szCs w:val="20"/>
        </w:rPr>
      </w:pPr>
      <w:r w:rsidRPr="003E095F">
        <w:rPr>
          <w:rFonts w:ascii="Arial" w:hAnsi="Arial" w:cs="Arial"/>
          <w:sz w:val="20"/>
          <w:szCs w:val="20"/>
        </w:rPr>
        <w:t xml:space="preserve">The information contained in these materials is provided for informational purposes </w:t>
      </w:r>
      <w:proofErr w:type="gramStart"/>
      <w:r w:rsidRPr="003E095F">
        <w:rPr>
          <w:rFonts w:ascii="Arial" w:hAnsi="Arial" w:cs="Arial"/>
          <w:sz w:val="20"/>
          <w:szCs w:val="20"/>
        </w:rPr>
        <w:t>only, and</w:t>
      </w:r>
      <w:proofErr w:type="gramEnd"/>
      <w:r w:rsidRPr="003E095F">
        <w:rPr>
          <w:rFonts w:ascii="Arial" w:hAnsi="Arial" w:cs="Arial"/>
          <w:sz w:val="20"/>
          <w:szCs w:val="20"/>
        </w:rPr>
        <w:t xml:space="preserve">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Pr>
          <w:rFonts w:ascii="Arial" w:hAnsi="Arial" w:cs="Arial"/>
          <w:sz w:val="20"/>
          <w:szCs w:val="20"/>
        </w:rPr>
        <w:t xml:space="preserve"> </w:t>
      </w:r>
      <w:r w:rsidRPr="003E095F">
        <w:rPr>
          <w:rFonts w:ascii="Arial" w:hAnsi="Arial" w:cs="Arial"/>
          <w:sz w:val="20"/>
          <w:szCs w:val="20"/>
        </w:rPr>
        <w:t xml:space="preserve">change at any time at IBM’s sole discretion based on market opportunities or other </w:t>
      </w:r>
      <w:proofErr w:type="gramStart"/>
      <w:r w:rsidRPr="003E095F">
        <w:rPr>
          <w:rFonts w:ascii="Arial" w:hAnsi="Arial" w:cs="Arial"/>
          <w:sz w:val="20"/>
          <w:szCs w:val="20"/>
        </w:rPr>
        <w:t>factors, and</w:t>
      </w:r>
      <w:proofErr w:type="gramEnd"/>
      <w:r w:rsidRPr="003E095F">
        <w:rPr>
          <w:rFonts w:ascii="Arial" w:hAnsi="Arial" w:cs="Arial"/>
          <w:sz w:val="20"/>
          <w:szCs w:val="20"/>
        </w:rPr>
        <w:t xml:space="preserve"> are not intended to be a commitment to future product or feature availability in any way.</w:t>
      </w:r>
    </w:p>
    <w:p w14:paraId="315A9DD6" w14:textId="77777777" w:rsidR="00827B6C" w:rsidRPr="003E095F" w:rsidRDefault="00827B6C" w:rsidP="00827B6C">
      <w:pPr>
        <w:rPr>
          <w:rFonts w:ascii="Arial" w:hAnsi="Arial" w:cs="Arial"/>
          <w:sz w:val="20"/>
          <w:szCs w:val="20"/>
        </w:rPr>
      </w:pPr>
    </w:p>
    <w:p w14:paraId="7C65E119" w14:textId="77777777" w:rsidR="00827B6C" w:rsidRPr="003E095F" w:rsidRDefault="00827B6C" w:rsidP="00827B6C">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6B796B6C" w14:textId="77777777" w:rsidR="00827B6C" w:rsidRPr="003E095F" w:rsidRDefault="00827B6C" w:rsidP="00827B6C">
      <w:pPr>
        <w:rPr>
          <w:rFonts w:ascii="Arial" w:hAnsi="Arial" w:cs="Arial"/>
          <w:sz w:val="20"/>
          <w:szCs w:val="20"/>
        </w:rPr>
      </w:pPr>
    </w:p>
    <w:p w14:paraId="2C1B0B71" w14:textId="77777777" w:rsidR="00827B6C" w:rsidRPr="003E095F" w:rsidRDefault="00827B6C" w:rsidP="00827B6C">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2492B59C" w14:textId="77777777" w:rsidR="00827B6C" w:rsidRPr="003E095F" w:rsidRDefault="00827B6C" w:rsidP="00827B6C">
      <w:pPr>
        <w:rPr>
          <w:rFonts w:ascii="Arial" w:hAnsi="Arial" w:cs="Arial"/>
          <w:sz w:val="20"/>
          <w:szCs w:val="20"/>
        </w:rPr>
      </w:pPr>
    </w:p>
    <w:p w14:paraId="2B4DE70F" w14:textId="77777777" w:rsidR="0083240E" w:rsidRDefault="00827B6C" w:rsidP="00827B6C">
      <w:pPr>
        <w:rPr>
          <w:rFonts w:ascii="Arial" w:hAnsi="Arial" w:cs="Arial"/>
          <w:sz w:val="20"/>
          <w:szCs w:val="20"/>
        </w:rPr>
      </w:pPr>
      <w:r w:rsidRPr="003E095F">
        <w:rPr>
          <w:rFonts w:ascii="Arial" w:hAnsi="Arial" w:cs="Arial"/>
          <w:sz w:val="20"/>
          <w:szCs w:val="20"/>
        </w:rPr>
        <w:t>Other company, product and service names may be trademarks or service marks of others</w:t>
      </w:r>
    </w:p>
    <w:p w14:paraId="66A5E591" w14:textId="36AEA7F2" w:rsidR="001577C9" w:rsidRDefault="0083240E" w:rsidP="00117F59">
      <w:pPr>
        <w:rPr>
          <w:rFonts w:eastAsia="Arial" w:cstheme="minorHAnsi"/>
          <w:szCs w:val="22"/>
          <w:highlight w:val="red"/>
        </w:rPr>
      </w:pPr>
      <w:r>
        <w:rPr>
          <w:rFonts w:ascii="Arial" w:hAnsi="Arial" w:cs="Arial"/>
          <w:sz w:val="20"/>
          <w:szCs w:val="20"/>
        </w:rPr>
        <w:br w:type="page"/>
      </w:r>
    </w:p>
    <w:sdt>
      <w:sdtPr>
        <w:rPr>
          <w:rFonts w:asciiTheme="minorHAnsi" w:eastAsiaTheme="minorHAnsi" w:hAnsiTheme="minorHAnsi" w:cstheme="minorBidi"/>
          <w:bCs w:val="0"/>
          <w:color w:val="auto"/>
          <w:sz w:val="24"/>
          <w:szCs w:val="24"/>
        </w:rPr>
        <w:id w:val="842752040"/>
        <w:docPartObj>
          <w:docPartGallery w:val="Table of Contents"/>
          <w:docPartUnique/>
        </w:docPartObj>
      </w:sdtPr>
      <w:sdtEndPr>
        <w:rPr>
          <w:rFonts w:ascii="Times New Roman" w:eastAsia="Times New Roman" w:hAnsi="Times New Roman" w:cs="Times New Roman"/>
          <w:b/>
          <w:noProof/>
        </w:rPr>
      </w:sdtEndPr>
      <w:sdtContent>
        <w:p w14:paraId="0564D195" w14:textId="77777777" w:rsidR="001577C9" w:rsidRPr="00B62BDE" w:rsidRDefault="001577C9" w:rsidP="00B62BDE">
          <w:pPr>
            <w:pStyle w:val="TOCHeading"/>
            <w:jc w:val="center"/>
            <w:rPr>
              <w:b/>
              <w:sz w:val="32"/>
              <w:szCs w:val="32"/>
            </w:rPr>
          </w:pPr>
          <w:r w:rsidRPr="00B62BDE">
            <w:rPr>
              <w:b/>
              <w:sz w:val="32"/>
              <w:szCs w:val="32"/>
            </w:rPr>
            <w:t>Table of Contents</w:t>
          </w:r>
        </w:p>
        <w:p w14:paraId="44F49EAB" w14:textId="41F058B2" w:rsidR="0082454C" w:rsidRDefault="001577C9">
          <w:pPr>
            <w:pStyle w:val="TOC1"/>
            <w:tabs>
              <w:tab w:val="right" w:leader="dot" w:pos="10790"/>
            </w:tabs>
            <w:rPr>
              <w:rFonts w:asciiTheme="minorHAnsi" w:eastAsiaTheme="minorEastAsia" w:hAnsiTheme="minorHAnsi" w:cstheme="minorBidi"/>
              <w:b w:val="0"/>
              <w:bCs w:val="0"/>
              <w:noProof/>
            </w:rPr>
          </w:pPr>
          <w:r>
            <w:rPr>
              <w:b w:val="0"/>
              <w:bCs w:val="0"/>
            </w:rPr>
            <w:fldChar w:fldCharType="begin"/>
          </w:r>
          <w:r>
            <w:instrText xml:space="preserve"> TOC \o "1-3" \h \z \u </w:instrText>
          </w:r>
          <w:r>
            <w:rPr>
              <w:b w:val="0"/>
              <w:bCs w:val="0"/>
            </w:rPr>
            <w:fldChar w:fldCharType="separate"/>
          </w:r>
          <w:hyperlink w:anchor="_Toc515004196" w:history="1">
            <w:r w:rsidR="0082454C" w:rsidRPr="003B092E">
              <w:rPr>
                <w:rStyle w:val="Hyperlink"/>
                <w:noProof/>
              </w:rPr>
              <w:t>Lab Environment Overview</w:t>
            </w:r>
            <w:r w:rsidR="0082454C">
              <w:rPr>
                <w:noProof/>
                <w:webHidden/>
              </w:rPr>
              <w:tab/>
            </w:r>
            <w:r w:rsidR="0082454C">
              <w:rPr>
                <w:noProof/>
                <w:webHidden/>
              </w:rPr>
              <w:fldChar w:fldCharType="begin"/>
            </w:r>
            <w:r w:rsidR="0082454C">
              <w:rPr>
                <w:noProof/>
                <w:webHidden/>
              </w:rPr>
              <w:instrText xml:space="preserve"> PAGEREF _Toc515004196 \h </w:instrText>
            </w:r>
            <w:r w:rsidR="0082454C">
              <w:rPr>
                <w:noProof/>
                <w:webHidden/>
              </w:rPr>
            </w:r>
            <w:r w:rsidR="0082454C">
              <w:rPr>
                <w:noProof/>
                <w:webHidden/>
              </w:rPr>
              <w:fldChar w:fldCharType="separate"/>
            </w:r>
            <w:r w:rsidR="0082454C">
              <w:rPr>
                <w:noProof/>
                <w:webHidden/>
              </w:rPr>
              <w:t>4</w:t>
            </w:r>
            <w:r w:rsidR="0082454C">
              <w:rPr>
                <w:noProof/>
                <w:webHidden/>
              </w:rPr>
              <w:fldChar w:fldCharType="end"/>
            </w:r>
          </w:hyperlink>
        </w:p>
        <w:p w14:paraId="7777DFE2" w14:textId="55AB1711" w:rsidR="0082454C" w:rsidRDefault="00726980">
          <w:pPr>
            <w:pStyle w:val="TOC1"/>
            <w:tabs>
              <w:tab w:val="right" w:leader="dot" w:pos="10790"/>
            </w:tabs>
            <w:rPr>
              <w:rFonts w:asciiTheme="minorHAnsi" w:eastAsiaTheme="minorEastAsia" w:hAnsiTheme="minorHAnsi" w:cstheme="minorBidi"/>
              <w:b w:val="0"/>
              <w:bCs w:val="0"/>
              <w:noProof/>
            </w:rPr>
          </w:pPr>
          <w:hyperlink w:anchor="_Toc515004197" w:history="1">
            <w:r w:rsidR="0082454C" w:rsidRPr="003B092E">
              <w:rPr>
                <w:rStyle w:val="Hyperlink"/>
                <w:noProof/>
              </w:rPr>
              <w:t>Module 1: Create an IBM Cloud Account and Watson Studio Project- Lab Instructions</w:t>
            </w:r>
            <w:r w:rsidR="0082454C">
              <w:rPr>
                <w:noProof/>
                <w:webHidden/>
              </w:rPr>
              <w:tab/>
            </w:r>
            <w:r w:rsidR="0082454C">
              <w:rPr>
                <w:noProof/>
                <w:webHidden/>
              </w:rPr>
              <w:fldChar w:fldCharType="begin"/>
            </w:r>
            <w:r w:rsidR="0082454C">
              <w:rPr>
                <w:noProof/>
                <w:webHidden/>
              </w:rPr>
              <w:instrText xml:space="preserve"> PAGEREF _Toc515004197 \h </w:instrText>
            </w:r>
            <w:r w:rsidR="0082454C">
              <w:rPr>
                <w:noProof/>
                <w:webHidden/>
              </w:rPr>
            </w:r>
            <w:r w:rsidR="0082454C">
              <w:rPr>
                <w:noProof/>
                <w:webHidden/>
              </w:rPr>
              <w:fldChar w:fldCharType="separate"/>
            </w:r>
            <w:r w:rsidR="0082454C">
              <w:rPr>
                <w:noProof/>
                <w:webHidden/>
              </w:rPr>
              <w:t>5</w:t>
            </w:r>
            <w:r w:rsidR="0082454C">
              <w:rPr>
                <w:noProof/>
                <w:webHidden/>
              </w:rPr>
              <w:fldChar w:fldCharType="end"/>
            </w:r>
          </w:hyperlink>
        </w:p>
        <w:p w14:paraId="4CD4D22B" w14:textId="4E5004D2" w:rsidR="0082454C" w:rsidRDefault="00726980">
          <w:pPr>
            <w:pStyle w:val="TOC1"/>
            <w:tabs>
              <w:tab w:val="right" w:leader="dot" w:pos="10790"/>
            </w:tabs>
            <w:rPr>
              <w:rFonts w:asciiTheme="minorHAnsi" w:eastAsiaTheme="minorEastAsia" w:hAnsiTheme="minorHAnsi" w:cstheme="minorBidi"/>
              <w:b w:val="0"/>
              <w:bCs w:val="0"/>
              <w:noProof/>
            </w:rPr>
          </w:pPr>
          <w:hyperlink w:anchor="_Toc515004198" w:history="1">
            <w:r w:rsidR="0082454C" w:rsidRPr="003B092E">
              <w:rPr>
                <w:rStyle w:val="Hyperlink"/>
                <w:noProof/>
              </w:rPr>
              <w:t>Module 2: Create a Model Flow to Design a Neural Network for MNIST Data</w:t>
            </w:r>
            <w:r w:rsidR="0082454C">
              <w:rPr>
                <w:noProof/>
                <w:webHidden/>
              </w:rPr>
              <w:tab/>
            </w:r>
            <w:r w:rsidR="0082454C">
              <w:rPr>
                <w:noProof/>
                <w:webHidden/>
              </w:rPr>
              <w:fldChar w:fldCharType="begin"/>
            </w:r>
            <w:r w:rsidR="0082454C">
              <w:rPr>
                <w:noProof/>
                <w:webHidden/>
              </w:rPr>
              <w:instrText xml:space="preserve"> PAGEREF _Toc515004198 \h </w:instrText>
            </w:r>
            <w:r w:rsidR="0082454C">
              <w:rPr>
                <w:noProof/>
                <w:webHidden/>
              </w:rPr>
            </w:r>
            <w:r w:rsidR="0082454C">
              <w:rPr>
                <w:noProof/>
                <w:webHidden/>
              </w:rPr>
              <w:fldChar w:fldCharType="separate"/>
            </w:r>
            <w:r w:rsidR="0082454C">
              <w:rPr>
                <w:noProof/>
                <w:webHidden/>
              </w:rPr>
              <w:t>12</w:t>
            </w:r>
            <w:r w:rsidR="0082454C">
              <w:rPr>
                <w:noProof/>
                <w:webHidden/>
              </w:rPr>
              <w:fldChar w:fldCharType="end"/>
            </w:r>
          </w:hyperlink>
        </w:p>
        <w:p w14:paraId="1B8F9936" w14:textId="33B86F78" w:rsidR="0082454C" w:rsidRDefault="00726980">
          <w:pPr>
            <w:pStyle w:val="TOC1"/>
            <w:tabs>
              <w:tab w:val="right" w:leader="dot" w:pos="10790"/>
            </w:tabs>
            <w:rPr>
              <w:rFonts w:asciiTheme="minorHAnsi" w:eastAsiaTheme="minorEastAsia" w:hAnsiTheme="minorHAnsi" w:cstheme="minorBidi"/>
              <w:b w:val="0"/>
              <w:bCs w:val="0"/>
              <w:noProof/>
            </w:rPr>
          </w:pPr>
          <w:hyperlink w:anchor="_Toc515004199" w:history="1">
            <w:r w:rsidR="0082454C" w:rsidRPr="003B092E">
              <w:rPr>
                <w:rStyle w:val="Hyperlink"/>
                <w:noProof/>
              </w:rPr>
              <w:t>Module 3: Building and Deploying a TensorFlow Model</w:t>
            </w:r>
            <w:r w:rsidR="0082454C">
              <w:rPr>
                <w:noProof/>
                <w:webHidden/>
              </w:rPr>
              <w:tab/>
            </w:r>
            <w:r w:rsidR="0082454C">
              <w:rPr>
                <w:noProof/>
                <w:webHidden/>
              </w:rPr>
              <w:fldChar w:fldCharType="begin"/>
            </w:r>
            <w:r w:rsidR="0082454C">
              <w:rPr>
                <w:noProof/>
                <w:webHidden/>
              </w:rPr>
              <w:instrText xml:space="preserve"> PAGEREF _Toc515004199 \h </w:instrText>
            </w:r>
            <w:r w:rsidR="0082454C">
              <w:rPr>
                <w:noProof/>
                <w:webHidden/>
              </w:rPr>
            </w:r>
            <w:r w:rsidR="0082454C">
              <w:rPr>
                <w:noProof/>
                <w:webHidden/>
              </w:rPr>
              <w:fldChar w:fldCharType="separate"/>
            </w:r>
            <w:r w:rsidR="0082454C">
              <w:rPr>
                <w:noProof/>
                <w:webHidden/>
              </w:rPr>
              <w:t>25</w:t>
            </w:r>
            <w:r w:rsidR="0082454C">
              <w:rPr>
                <w:noProof/>
                <w:webHidden/>
              </w:rPr>
              <w:fldChar w:fldCharType="end"/>
            </w:r>
          </w:hyperlink>
        </w:p>
        <w:p w14:paraId="6EF55B12" w14:textId="268FA0E9" w:rsidR="0082454C" w:rsidRDefault="00726980">
          <w:pPr>
            <w:pStyle w:val="TOC1"/>
            <w:tabs>
              <w:tab w:val="right" w:leader="dot" w:pos="10790"/>
            </w:tabs>
            <w:rPr>
              <w:rFonts w:asciiTheme="minorHAnsi" w:eastAsiaTheme="minorEastAsia" w:hAnsiTheme="minorHAnsi" w:cstheme="minorBidi"/>
              <w:b w:val="0"/>
              <w:bCs w:val="0"/>
              <w:noProof/>
            </w:rPr>
          </w:pPr>
          <w:hyperlink w:anchor="_Toc515004200" w:history="1">
            <w:r w:rsidR="0082454C" w:rsidRPr="003B092E">
              <w:rPr>
                <w:rStyle w:val="Hyperlink"/>
                <w:noProof/>
              </w:rPr>
              <w:t>Conclusion</w:t>
            </w:r>
            <w:r w:rsidR="0082454C">
              <w:rPr>
                <w:noProof/>
                <w:webHidden/>
              </w:rPr>
              <w:tab/>
            </w:r>
            <w:r w:rsidR="0082454C">
              <w:rPr>
                <w:noProof/>
                <w:webHidden/>
              </w:rPr>
              <w:fldChar w:fldCharType="begin"/>
            </w:r>
            <w:r w:rsidR="0082454C">
              <w:rPr>
                <w:noProof/>
                <w:webHidden/>
              </w:rPr>
              <w:instrText xml:space="preserve"> PAGEREF _Toc515004200 \h </w:instrText>
            </w:r>
            <w:r w:rsidR="0082454C">
              <w:rPr>
                <w:noProof/>
                <w:webHidden/>
              </w:rPr>
            </w:r>
            <w:r w:rsidR="0082454C">
              <w:rPr>
                <w:noProof/>
                <w:webHidden/>
              </w:rPr>
              <w:fldChar w:fldCharType="separate"/>
            </w:r>
            <w:r w:rsidR="0082454C">
              <w:rPr>
                <w:noProof/>
                <w:webHidden/>
              </w:rPr>
              <w:t>32</w:t>
            </w:r>
            <w:r w:rsidR="0082454C">
              <w:rPr>
                <w:noProof/>
                <w:webHidden/>
              </w:rPr>
              <w:fldChar w:fldCharType="end"/>
            </w:r>
          </w:hyperlink>
        </w:p>
        <w:p w14:paraId="1E08600F" w14:textId="3FC007B6" w:rsidR="001577C9" w:rsidRDefault="001577C9">
          <w:r>
            <w:rPr>
              <w:b/>
              <w:bCs/>
              <w:noProof/>
            </w:rPr>
            <w:fldChar w:fldCharType="end"/>
          </w:r>
        </w:p>
      </w:sdtContent>
    </w:sdt>
    <w:p w14:paraId="6FE8C4D5" w14:textId="77777777" w:rsidR="001577C9" w:rsidRDefault="001577C9" w:rsidP="00C5766C">
      <w:pPr>
        <w:pStyle w:val="TableParagraph"/>
        <w:ind w:left="1350"/>
        <w:rPr>
          <w:rFonts w:asciiTheme="minorHAnsi" w:hAnsiTheme="minorHAnsi" w:cstheme="minorHAnsi"/>
        </w:rPr>
      </w:pPr>
    </w:p>
    <w:p w14:paraId="4FD41A8F" w14:textId="77777777" w:rsidR="001577C9" w:rsidRDefault="001577C9">
      <w:pPr>
        <w:rPr>
          <w:rFonts w:eastAsia="Arial" w:cstheme="minorHAnsi"/>
          <w:szCs w:val="22"/>
        </w:rPr>
      </w:pPr>
      <w:r>
        <w:rPr>
          <w:rFonts w:cstheme="minorHAnsi"/>
        </w:rPr>
        <w:br w:type="page"/>
      </w:r>
    </w:p>
    <w:p w14:paraId="2C101FD7" w14:textId="65A0FD1D" w:rsidR="001577C9" w:rsidRPr="00D967F4" w:rsidRDefault="001577C9" w:rsidP="00D967F4">
      <w:pPr>
        <w:pStyle w:val="Heading1"/>
        <w:jc w:val="center"/>
        <w:rPr>
          <w:rFonts w:eastAsia="Times New Roman"/>
        </w:rPr>
      </w:pPr>
      <w:bookmarkStart w:id="0" w:name="_Toc493603826"/>
      <w:bookmarkStart w:id="1" w:name="_Toc503519699"/>
      <w:bookmarkStart w:id="2" w:name="_Toc515004196"/>
      <w:r w:rsidRPr="001577C9">
        <w:rPr>
          <w:rFonts w:eastAsia="Times New Roman"/>
        </w:rPr>
        <w:lastRenderedPageBreak/>
        <w:t>Lab Environment Overview</w:t>
      </w:r>
      <w:bookmarkEnd w:id="0"/>
      <w:bookmarkEnd w:id="1"/>
      <w:bookmarkEnd w:id="2"/>
    </w:p>
    <w:p w14:paraId="01A256BF" w14:textId="77777777" w:rsidR="004937CA" w:rsidRDefault="004937CA" w:rsidP="004937CA"/>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4937CA" w14:paraId="634655A9" w14:textId="77777777" w:rsidTr="009E7B06">
        <w:tc>
          <w:tcPr>
            <w:tcW w:w="2254" w:type="dxa"/>
            <w:tcBorders>
              <w:bottom w:val="single" w:sz="4" w:space="0" w:color="auto"/>
            </w:tcBorders>
            <w:shd w:val="clear" w:color="auto" w:fill="D9D9D9" w:themeFill="background1" w:themeFillShade="D9"/>
          </w:tcPr>
          <w:p w14:paraId="4BE6967B" w14:textId="77777777" w:rsidR="004937CA" w:rsidRPr="00C7412B" w:rsidRDefault="004937CA" w:rsidP="009E7B06">
            <w:pPr>
              <w:rPr>
                <w:rFonts w:cstheme="minorHAnsi"/>
                <w:color w:val="4F81BD"/>
                <w:w w:val="105"/>
                <w:sz w:val="28"/>
                <w:szCs w:val="28"/>
              </w:rPr>
            </w:pPr>
            <w:r w:rsidRPr="00C7412B">
              <w:rPr>
                <w:rFonts w:cstheme="minorHAnsi"/>
                <w:color w:val="000000" w:themeColor="text1"/>
                <w:w w:val="105"/>
                <w:sz w:val="28"/>
                <w:szCs w:val="28"/>
              </w:rPr>
              <w:t>Purpose:</w:t>
            </w:r>
          </w:p>
        </w:tc>
        <w:tc>
          <w:tcPr>
            <w:tcW w:w="7096" w:type="dxa"/>
          </w:tcPr>
          <w:p w14:paraId="64474B89" w14:textId="476783F6" w:rsidR="00F70561" w:rsidRDefault="00117F59" w:rsidP="00F70561">
            <w:pPr>
              <w:rPr>
                <w:rFonts w:ascii="Times" w:hAnsi="Times"/>
              </w:rPr>
            </w:pPr>
            <w:r w:rsidRPr="1D651179">
              <w:rPr>
                <w:rFonts w:ascii="Times" w:hAnsi="Times"/>
              </w:rPr>
              <w:t xml:space="preserve">The purpose of this </w:t>
            </w:r>
            <w:r w:rsidR="00BF5BD6">
              <w:rPr>
                <w:rFonts w:ascii="Times" w:hAnsi="Times"/>
              </w:rPr>
              <w:t>lab</w:t>
            </w:r>
            <w:r w:rsidRPr="1D651179">
              <w:rPr>
                <w:rFonts w:ascii="Times" w:hAnsi="Times"/>
              </w:rPr>
              <w:t xml:space="preserve"> is to </w:t>
            </w:r>
            <w:r w:rsidR="00D967F4">
              <w:rPr>
                <w:rFonts w:ascii="Times" w:hAnsi="Times"/>
              </w:rPr>
              <w:t xml:space="preserve">allow you to </w:t>
            </w:r>
            <w:r w:rsidR="00F70561">
              <w:rPr>
                <w:rFonts w:ascii="Times" w:hAnsi="Times"/>
              </w:rPr>
              <w:t xml:space="preserve">explore how you can develop and deploy deep learning models in Watson Studio.  </w:t>
            </w:r>
            <w:r w:rsidR="00D967F4">
              <w:rPr>
                <w:rFonts w:ascii="Times" w:hAnsi="Times"/>
              </w:rPr>
              <w:t xml:space="preserve"> </w:t>
            </w:r>
            <w:r w:rsidR="00F70561">
              <w:rPr>
                <w:rFonts w:ascii="Times" w:hAnsi="Times"/>
              </w:rPr>
              <w:t>Specifically, this includes,</w:t>
            </w:r>
          </w:p>
          <w:p w14:paraId="693E6176" w14:textId="192DD7B1" w:rsidR="00F70561" w:rsidRDefault="00F70561" w:rsidP="00F70561">
            <w:pPr>
              <w:rPr>
                <w:rFonts w:ascii="Times" w:hAnsi="Times"/>
              </w:rPr>
            </w:pPr>
          </w:p>
          <w:p w14:paraId="0EB86364" w14:textId="0CB0F357" w:rsidR="00F70561" w:rsidRDefault="00F70561" w:rsidP="00F70561">
            <w:pPr>
              <w:pStyle w:val="ListParagraph"/>
              <w:numPr>
                <w:ilvl w:val="0"/>
                <w:numId w:val="35"/>
              </w:numPr>
              <w:rPr>
                <w:rFonts w:ascii="Times" w:hAnsi="Times"/>
                <w:sz w:val="24"/>
                <w:szCs w:val="24"/>
              </w:rPr>
            </w:pPr>
            <w:r>
              <w:rPr>
                <w:rFonts w:ascii="Times" w:hAnsi="Times"/>
                <w:sz w:val="24"/>
                <w:szCs w:val="24"/>
              </w:rPr>
              <w:t>Working with a visual representation of a Neural Network example in the Model Flow editor</w:t>
            </w:r>
          </w:p>
          <w:p w14:paraId="7B740BA5" w14:textId="5A80FDA0" w:rsidR="00F70561" w:rsidRDefault="005A3975" w:rsidP="00F70561">
            <w:pPr>
              <w:pStyle w:val="ListParagraph"/>
              <w:numPr>
                <w:ilvl w:val="0"/>
                <w:numId w:val="35"/>
              </w:numPr>
              <w:rPr>
                <w:rFonts w:ascii="Times" w:hAnsi="Times"/>
                <w:sz w:val="24"/>
                <w:szCs w:val="24"/>
              </w:rPr>
            </w:pPr>
            <w:r>
              <w:rPr>
                <w:rFonts w:ascii="Times" w:hAnsi="Times"/>
                <w:sz w:val="24"/>
                <w:szCs w:val="24"/>
              </w:rPr>
              <w:t>Training and o</w:t>
            </w:r>
            <w:r w:rsidR="00F815B6">
              <w:rPr>
                <w:rFonts w:ascii="Times" w:hAnsi="Times"/>
                <w:sz w:val="24"/>
                <w:szCs w:val="24"/>
              </w:rPr>
              <w:t xml:space="preserve">ptimizing </w:t>
            </w:r>
            <w:r w:rsidR="00F70561">
              <w:rPr>
                <w:rFonts w:ascii="Times" w:hAnsi="Times"/>
                <w:sz w:val="24"/>
                <w:szCs w:val="24"/>
              </w:rPr>
              <w:t xml:space="preserve">your model </w:t>
            </w:r>
            <w:r w:rsidR="00F815B6">
              <w:rPr>
                <w:rFonts w:ascii="Times" w:hAnsi="Times"/>
                <w:sz w:val="24"/>
                <w:szCs w:val="24"/>
              </w:rPr>
              <w:t>using</w:t>
            </w:r>
            <w:r w:rsidR="00F70561">
              <w:rPr>
                <w:rFonts w:ascii="Times" w:hAnsi="Times"/>
                <w:sz w:val="24"/>
                <w:szCs w:val="24"/>
              </w:rPr>
              <w:t xml:space="preserve"> the Experiment Builder</w:t>
            </w:r>
          </w:p>
          <w:p w14:paraId="28A18F1D" w14:textId="4C6EA01C" w:rsidR="00F70561" w:rsidRPr="00F70561" w:rsidRDefault="00F70561" w:rsidP="00F70561">
            <w:pPr>
              <w:pStyle w:val="ListParagraph"/>
              <w:numPr>
                <w:ilvl w:val="0"/>
                <w:numId w:val="35"/>
              </w:numPr>
              <w:rPr>
                <w:rFonts w:ascii="Times" w:hAnsi="Times"/>
                <w:sz w:val="24"/>
                <w:szCs w:val="24"/>
              </w:rPr>
            </w:pPr>
            <w:r>
              <w:rPr>
                <w:rFonts w:ascii="Times" w:hAnsi="Times"/>
                <w:sz w:val="24"/>
                <w:szCs w:val="24"/>
              </w:rPr>
              <w:t>Deploying the model to IBM Watson Machine Learning where it can be utilized by developers for use in applications</w:t>
            </w:r>
          </w:p>
          <w:p w14:paraId="24F85E9A" w14:textId="77777777" w:rsidR="00D967F4" w:rsidRDefault="00D967F4" w:rsidP="00117F59">
            <w:pPr>
              <w:rPr>
                <w:rFonts w:ascii="Times" w:hAnsi="Times"/>
              </w:rPr>
            </w:pPr>
          </w:p>
          <w:p w14:paraId="21F183F2" w14:textId="6A82D3ED" w:rsidR="00F70561" w:rsidRDefault="00F70561" w:rsidP="00117F59">
            <w:pPr>
              <w:rPr>
                <w:rFonts w:ascii="Times" w:hAnsi="Times"/>
              </w:rPr>
            </w:pPr>
            <w:r>
              <w:rPr>
                <w:rFonts w:ascii="Times" w:hAnsi="Times"/>
              </w:rPr>
              <w:t>For this lab, we will employ a standard MNIST dataset which is a sample of handwritten digits that will be used for the training and analysis or our model.</w:t>
            </w:r>
          </w:p>
          <w:p w14:paraId="755BBC2A" w14:textId="77777777" w:rsidR="00F70561" w:rsidRDefault="00F70561" w:rsidP="00117F59">
            <w:pPr>
              <w:rPr>
                <w:rFonts w:ascii="Times" w:hAnsi="Times"/>
              </w:rPr>
            </w:pPr>
          </w:p>
          <w:p w14:paraId="7085A214" w14:textId="77777777" w:rsidR="00F70561" w:rsidRDefault="00F70561" w:rsidP="00117F59">
            <w:pPr>
              <w:rPr>
                <w:rFonts w:ascii="Times" w:hAnsi="Times"/>
              </w:rPr>
            </w:pPr>
          </w:p>
          <w:p w14:paraId="6827D642" w14:textId="5B4E93B6" w:rsidR="004937CA" w:rsidRPr="00117F59" w:rsidRDefault="00117F59" w:rsidP="00117F59">
            <w:pPr>
              <w:rPr>
                <w:rFonts w:ascii="Times" w:hAnsi="Times"/>
              </w:rPr>
            </w:pPr>
            <w:r w:rsidRPr="1D651179">
              <w:rPr>
                <w:rFonts w:ascii="Times" w:hAnsi="Times"/>
              </w:rPr>
              <w:t>By the end of this lab, you will be familiar with the following:</w:t>
            </w:r>
          </w:p>
          <w:p w14:paraId="5B5384A8" w14:textId="77777777" w:rsidR="004937CA" w:rsidRPr="00C7412B" w:rsidRDefault="004937CA" w:rsidP="009E7B06">
            <w:pPr>
              <w:rPr>
                <w:rFonts w:cstheme="minorHAnsi"/>
                <w:color w:val="000000" w:themeColor="text1"/>
                <w:w w:val="105"/>
              </w:rPr>
            </w:pPr>
          </w:p>
          <w:p w14:paraId="4A65EAF6" w14:textId="4410A005" w:rsidR="00117F59" w:rsidRPr="00D157F9" w:rsidRDefault="00117F59" w:rsidP="00117F59">
            <w:pPr>
              <w:pStyle w:val="ListParagraph"/>
              <w:widowControl/>
              <w:numPr>
                <w:ilvl w:val="0"/>
                <w:numId w:val="12"/>
              </w:numPr>
              <w:autoSpaceDE/>
              <w:autoSpaceDN/>
              <w:spacing w:after="160" w:line="259" w:lineRule="auto"/>
              <w:rPr>
                <w:rFonts w:ascii="Times" w:hAnsi="Times"/>
                <w:sz w:val="24"/>
                <w:szCs w:val="24"/>
              </w:rPr>
            </w:pPr>
            <w:r w:rsidRPr="1D651179">
              <w:rPr>
                <w:rFonts w:ascii="Times" w:hAnsi="Times"/>
                <w:sz w:val="24"/>
                <w:szCs w:val="24"/>
              </w:rPr>
              <w:t xml:space="preserve">Navigating IBM </w:t>
            </w:r>
            <w:r w:rsidR="00BF5BD6">
              <w:rPr>
                <w:rFonts w:ascii="Times" w:hAnsi="Times"/>
                <w:sz w:val="24"/>
                <w:szCs w:val="24"/>
              </w:rPr>
              <w:t>Watson Studio</w:t>
            </w:r>
            <w:r w:rsidRPr="1D651179">
              <w:rPr>
                <w:rFonts w:ascii="Times" w:hAnsi="Times"/>
                <w:sz w:val="24"/>
                <w:szCs w:val="24"/>
              </w:rPr>
              <w:t xml:space="preserve"> </w:t>
            </w:r>
          </w:p>
          <w:p w14:paraId="42F3B89B" w14:textId="556062DA" w:rsidR="00117F59" w:rsidRPr="00D157F9" w:rsidRDefault="00F70561" w:rsidP="00117F59">
            <w:pPr>
              <w:pStyle w:val="ListParagraph"/>
              <w:widowControl/>
              <w:numPr>
                <w:ilvl w:val="0"/>
                <w:numId w:val="12"/>
              </w:numPr>
              <w:autoSpaceDE/>
              <w:autoSpaceDN/>
              <w:spacing w:after="160" w:line="259" w:lineRule="auto"/>
              <w:rPr>
                <w:rFonts w:ascii="Times" w:hAnsi="Times"/>
                <w:sz w:val="24"/>
                <w:szCs w:val="24"/>
              </w:rPr>
            </w:pPr>
            <w:r>
              <w:rPr>
                <w:rFonts w:ascii="Times" w:hAnsi="Times"/>
                <w:sz w:val="24"/>
                <w:szCs w:val="24"/>
              </w:rPr>
              <w:t>Creating and deploying Deep Learning Neural Network models in Watson Studio</w:t>
            </w:r>
          </w:p>
          <w:p w14:paraId="1AFDF8F7" w14:textId="69D80252" w:rsidR="00117F59" w:rsidRPr="00D157F9" w:rsidRDefault="00117F59" w:rsidP="00117F59">
            <w:pPr>
              <w:pStyle w:val="ListParagraph"/>
              <w:widowControl/>
              <w:numPr>
                <w:ilvl w:val="0"/>
                <w:numId w:val="12"/>
              </w:numPr>
              <w:autoSpaceDE/>
              <w:autoSpaceDN/>
              <w:spacing w:after="160" w:line="259" w:lineRule="auto"/>
              <w:rPr>
                <w:rFonts w:ascii="Times" w:hAnsi="Times"/>
                <w:sz w:val="24"/>
                <w:szCs w:val="24"/>
              </w:rPr>
            </w:pPr>
            <w:r w:rsidRPr="1D651179">
              <w:rPr>
                <w:rFonts w:ascii="Times" w:hAnsi="Times"/>
                <w:sz w:val="24"/>
                <w:szCs w:val="24"/>
              </w:rPr>
              <w:t xml:space="preserve">Familiarity with </w:t>
            </w:r>
            <w:r w:rsidR="00F70561">
              <w:rPr>
                <w:rFonts w:ascii="Times" w:hAnsi="Times"/>
                <w:sz w:val="24"/>
                <w:szCs w:val="24"/>
              </w:rPr>
              <w:t xml:space="preserve">IBM </w:t>
            </w:r>
            <w:r w:rsidRPr="1D651179">
              <w:rPr>
                <w:rFonts w:ascii="Times" w:hAnsi="Times"/>
                <w:sz w:val="24"/>
                <w:szCs w:val="24"/>
              </w:rPr>
              <w:t>Cloud Services</w:t>
            </w:r>
          </w:p>
          <w:p w14:paraId="50C9A832" w14:textId="77777777" w:rsidR="00C7412B" w:rsidRPr="00C7412B" w:rsidRDefault="00C7412B" w:rsidP="00C7412B">
            <w:pPr>
              <w:ind w:left="360"/>
              <w:rPr>
                <w:rFonts w:cstheme="minorHAnsi"/>
                <w:color w:val="000000" w:themeColor="text1"/>
                <w:w w:val="105"/>
              </w:rPr>
            </w:pPr>
          </w:p>
        </w:tc>
      </w:tr>
      <w:tr w:rsidR="004937CA" w14:paraId="273DA7A4" w14:textId="77777777" w:rsidTr="009E7B06">
        <w:trPr>
          <w:trHeight w:val="353"/>
        </w:trPr>
        <w:tc>
          <w:tcPr>
            <w:tcW w:w="2254" w:type="dxa"/>
            <w:tcBorders>
              <w:right w:val="nil"/>
            </w:tcBorders>
          </w:tcPr>
          <w:p w14:paraId="1C5129E2" w14:textId="77777777" w:rsidR="004937CA" w:rsidRPr="00C7412B" w:rsidRDefault="004937CA" w:rsidP="009E7B06">
            <w:pPr>
              <w:rPr>
                <w:rFonts w:cstheme="minorHAnsi"/>
                <w:b/>
                <w:bCs/>
                <w:color w:val="4F81BD"/>
                <w:w w:val="105"/>
                <w:sz w:val="28"/>
                <w:szCs w:val="28"/>
              </w:rPr>
            </w:pPr>
          </w:p>
        </w:tc>
        <w:tc>
          <w:tcPr>
            <w:tcW w:w="7096" w:type="dxa"/>
            <w:tcBorders>
              <w:left w:val="nil"/>
            </w:tcBorders>
          </w:tcPr>
          <w:p w14:paraId="70C095BF" w14:textId="77777777" w:rsidR="004937CA" w:rsidRPr="00C7412B" w:rsidRDefault="004937CA" w:rsidP="009E7B06">
            <w:pPr>
              <w:rPr>
                <w:rFonts w:cstheme="minorHAnsi"/>
                <w:b/>
                <w:bCs/>
                <w:color w:val="4F81BD"/>
                <w:w w:val="105"/>
                <w:sz w:val="28"/>
                <w:szCs w:val="28"/>
              </w:rPr>
            </w:pPr>
          </w:p>
        </w:tc>
      </w:tr>
      <w:tr w:rsidR="004937CA" w14:paraId="4E7F8DD5" w14:textId="77777777" w:rsidTr="009E7B06">
        <w:tc>
          <w:tcPr>
            <w:tcW w:w="2254" w:type="dxa"/>
            <w:tcBorders>
              <w:bottom w:val="single" w:sz="4" w:space="0" w:color="auto"/>
            </w:tcBorders>
            <w:shd w:val="clear" w:color="auto" w:fill="D9D9D9" w:themeFill="background1" w:themeFillShade="D9"/>
          </w:tcPr>
          <w:p w14:paraId="0354FDBF" w14:textId="77777777" w:rsidR="004937CA" w:rsidRPr="00C7412B" w:rsidRDefault="004937CA" w:rsidP="009E7B06">
            <w:pPr>
              <w:rPr>
                <w:rFonts w:cstheme="minorHAnsi"/>
                <w:color w:val="4F81BD"/>
                <w:w w:val="105"/>
                <w:sz w:val="28"/>
                <w:szCs w:val="28"/>
              </w:rPr>
            </w:pPr>
            <w:r w:rsidRPr="00C7412B">
              <w:rPr>
                <w:rFonts w:cstheme="minorHAnsi"/>
                <w:color w:val="000000" w:themeColor="text1"/>
                <w:w w:val="105"/>
                <w:sz w:val="28"/>
                <w:szCs w:val="28"/>
              </w:rPr>
              <w:t>Tasks:</w:t>
            </w:r>
          </w:p>
        </w:tc>
        <w:tc>
          <w:tcPr>
            <w:tcW w:w="7096" w:type="dxa"/>
          </w:tcPr>
          <w:p w14:paraId="6E974095" w14:textId="77777777" w:rsidR="004937CA" w:rsidRPr="005A3975" w:rsidRDefault="004937CA" w:rsidP="009E7B06">
            <w:pPr>
              <w:rPr>
                <w:rFonts w:ascii="Times" w:hAnsi="Times" w:cstheme="minorHAnsi"/>
                <w:color w:val="000000" w:themeColor="text1"/>
                <w:w w:val="105"/>
              </w:rPr>
            </w:pPr>
            <w:r w:rsidRPr="005A3975">
              <w:rPr>
                <w:rFonts w:ascii="Times" w:hAnsi="Times" w:cstheme="minorHAnsi"/>
                <w:color w:val="000000" w:themeColor="text1"/>
                <w:w w:val="105"/>
              </w:rPr>
              <w:t>Tasks you will complete in this lab exercise include:</w:t>
            </w:r>
          </w:p>
          <w:p w14:paraId="3B9576D0" w14:textId="77777777" w:rsidR="004937CA" w:rsidRPr="005A3975" w:rsidRDefault="004937CA" w:rsidP="009E7B06">
            <w:pPr>
              <w:rPr>
                <w:rFonts w:ascii="Times" w:hAnsi="Times" w:cstheme="minorHAnsi"/>
                <w:color w:val="000000" w:themeColor="text1"/>
                <w:w w:val="105"/>
              </w:rPr>
            </w:pPr>
          </w:p>
          <w:p w14:paraId="623F11B2" w14:textId="41EDD18C" w:rsidR="00C7412B" w:rsidRPr="005A3975" w:rsidRDefault="00AA550B" w:rsidP="00C7412B">
            <w:pPr>
              <w:pStyle w:val="ListParagraph"/>
              <w:numPr>
                <w:ilvl w:val="0"/>
                <w:numId w:val="2"/>
              </w:numPr>
              <w:rPr>
                <w:rFonts w:ascii="Times" w:hAnsi="Times" w:cstheme="minorHAnsi"/>
                <w:color w:val="000000" w:themeColor="text1"/>
                <w:w w:val="105"/>
                <w:sz w:val="24"/>
                <w:szCs w:val="24"/>
              </w:rPr>
            </w:pPr>
            <w:r w:rsidRPr="005A3975">
              <w:rPr>
                <w:rFonts w:ascii="Times" w:hAnsi="Times" w:cstheme="minorHAnsi"/>
                <w:color w:val="000000" w:themeColor="text1"/>
                <w:w w:val="105"/>
                <w:sz w:val="24"/>
                <w:szCs w:val="24"/>
              </w:rPr>
              <w:t xml:space="preserve">Set up your IBM Account with </w:t>
            </w:r>
            <w:r w:rsidR="00BF5BD6" w:rsidRPr="005A3975">
              <w:rPr>
                <w:rFonts w:ascii="Times" w:hAnsi="Times" w:cstheme="minorHAnsi"/>
                <w:color w:val="000000" w:themeColor="text1"/>
                <w:w w:val="105"/>
                <w:sz w:val="24"/>
                <w:szCs w:val="24"/>
              </w:rPr>
              <w:t>Watson Studio</w:t>
            </w:r>
          </w:p>
          <w:p w14:paraId="6869C1C5" w14:textId="346966DC" w:rsidR="00AA550B" w:rsidRPr="005A3975" w:rsidRDefault="00F70561" w:rsidP="00C7412B">
            <w:pPr>
              <w:pStyle w:val="ListParagraph"/>
              <w:numPr>
                <w:ilvl w:val="0"/>
                <w:numId w:val="2"/>
              </w:numPr>
              <w:rPr>
                <w:rFonts w:ascii="Times" w:hAnsi="Times" w:cstheme="minorHAnsi"/>
                <w:color w:val="000000" w:themeColor="text1"/>
                <w:w w:val="105"/>
                <w:sz w:val="24"/>
                <w:szCs w:val="24"/>
              </w:rPr>
            </w:pPr>
            <w:r w:rsidRPr="005A3975">
              <w:rPr>
                <w:rFonts w:ascii="Times" w:hAnsi="Times" w:cstheme="minorHAnsi"/>
                <w:color w:val="000000" w:themeColor="text1"/>
                <w:w w:val="105"/>
                <w:sz w:val="24"/>
                <w:szCs w:val="24"/>
              </w:rPr>
              <w:t>Creating a model for the MNIST data and running an experiment</w:t>
            </w:r>
          </w:p>
          <w:p w14:paraId="5806956F" w14:textId="2169F6D9" w:rsidR="00AA550B" w:rsidRPr="005A3975" w:rsidRDefault="00F70561" w:rsidP="00C7412B">
            <w:pPr>
              <w:pStyle w:val="ListParagraph"/>
              <w:numPr>
                <w:ilvl w:val="0"/>
                <w:numId w:val="2"/>
              </w:numPr>
              <w:rPr>
                <w:rFonts w:ascii="Times" w:hAnsi="Times" w:cstheme="minorHAnsi"/>
                <w:color w:val="000000" w:themeColor="text1"/>
                <w:w w:val="105"/>
                <w:sz w:val="24"/>
                <w:szCs w:val="24"/>
              </w:rPr>
            </w:pPr>
            <w:r w:rsidRPr="005A3975">
              <w:rPr>
                <w:rFonts w:ascii="Times" w:hAnsi="Times" w:cstheme="minorHAnsi"/>
                <w:color w:val="000000" w:themeColor="text1"/>
                <w:w w:val="105"/>
                <w:sz w:val="24"/>
                <w:szCs w:val="24"/>
              </w:rPr>
              <w:t xml:space="preserve">Refinement and deployment of an existing TensorFlow model, using </w:t>
            </w:r>
            <w:r w:rsidR="005A3975">
              <w:rPr>
                <w:rFonts w:ascii="Times" w:hAnsi="Times" w:cstheme="minorHAnsi"/>
                <w:color w:val="000000" w:themeColor="text1"/>
                <w:w w:val="105"/>
                <w:sz w:val="24"/>
                <w:szCs w:val="24"/>
              </w:rPr>
              <w:t>hyperparameter o</w:t>
            </w:r>
            <w:r w:rsidRPr="005A3975">
              <w:rPr>
                <w:rFonts w:ascii="Times" w:hAnsi="Times" w:cstheme="minorHAnsi"/>
                <w:color w:val="000000" w:themeColor="text1"/>
                <w:w w:val="105"/>
                <w:sz w:val="24"/>
                <w:szCs w:val="24"/>
              </w:rPr>
              <w:t>ptimizations</w:t>
            </w:r>
          </w:p>
          <w:p w14:paraId="2896D4A0" w14:textId="5BD192B5" w:rsidR="00C7412B" w:rsidRPr="00C7412B" w:rsidRDefault="00C7412B" w:rsidP="00AA550B">
            <w:pPr>
              <w:pStyle w:val="ListParagraph"/>
              <w:ind w:left="1440"/>
              <w:rPr>
                <w:rFonts w:asciiTheme="minorHAnsi" w:hAnsiTheme="minorHAnsi" w:cstheme="minorHAnsi"/>
                <w:color w:val="000000" w:themeColor="text1"/>
                <w:w w:val="105"/>
                <w:sz w:val="24"/>
                <w:szCs w:val="24"/>
                <w:highlight w:val="red"/>
              </w:rPr>
            </w:pPr>
          </w:p>
          <w:p w14:paraId="3D67B460" w14:textId="77777777" w:rsidR="004937CA" w:rsidRPr="00C7412B" w:rsidRDefault="004937CA" w:rsidP="009E7B06">
            <w:pPr>
              <w:pStyle w:val="ListParagraph"/>
              <w:ind w:left="1440"/>
              <w:rPr>
                <w:rFonts w:asciiTheme="minorHAnsi" w:hAnsiTheme="minorHAnsi" w:cstheme="minorHAnsi"/>
                <w:color w:val="4F81BD"/>
                <w:w w:val="105"/>
                <w:sz w:val="24"/>
                <w:szCs w:val="24"/>
              </w:rPr>
            </w:pPr>
          </w:p>
        </w:tc>
      </w:tr>
    </w:tbl>
    <w:p w14:paraId="0E70FEBF" w14:textId="77777777" w:rsidR="004937CA" w:rsidRDefault="004937CA" w:rsidP="004937CA"/>
    <w:p w14:paraId="5FF06413" w14:textId="77777777" w:rsidR="00640557" w:rsidRDefault="00640557" w:rsidP="004937CA"/>
    <w:p w14:paraId="243C241E" w14:textId="77777777" w:rsidR="00640557" w:rsidRDefault="00640557" w:rsidP="004937CA"/>
    <w:p w14:paraId="32424600" w14:textId="77777777" w:rsidR="00640557" w:rsidRDefault="00640557">
      <w:pPr>
        <w:rPr>
          <w:highlight w:val="red"/>
        </w:rPr>
      </w:pPr>
      <w:r>
        <w:rPr>
          <w:highlight w:val="red"/>
        </w:rPr>
        <w:br w:type="page"/>
      </w:r>
    </w:p>
    <w:p w14:paraId="2D9C2E4E" w14:textId="77777777" w:rsidR="00C17558" w:rsidRDefault="00C17558" w:rsidP="00474C65"/>
    <w:p w14:paraId="2AB74978" w14:textId="127432F4" w:rsidR="005C28A4" w:rsidRDefault="00AE2379" w:rsidP="00F815B6">
      <w:pPr>
        <w:pStyle w:val="Heading1"/>
        <w:jc w:val="left"/>
      </w:pPr>
      <w:bookmarkStart w:id="3" w:name="_Toc515004197"/>
      <w:r>
        <w:t xml:space="preserve">Module 1: </w:t>
      </w:r>
      <w:r w:rsidR="005C28A4">
        <w:t>Create an IBM Cloud Account and Watson Studio Project- Lab Instructions</w:t>
      </w:r>
      <w:bookmarkEnd w:id="3"/>
    </w:p>
    <w:p w14:paraId="091582DF" w14:textId="77777777" w:rsidR="00A31355" w:rsidRDefault="00A31355" w:rsidP="00A31355"/>
    <w:tbl>
      <w:tblPr>
        <w:tblStyle w:val="TableGrid"/>
        <w:tblW w:w="0" w:type="auto"/>
        <w:tblLayout w:type="fixed"/>
        <w:tblLook w:val="04A0" w:firstRow="1" w:lastRow="0" w:firstColumn="1" w:lastColumn="0" w:noHBand="0" w:noVBand="1"/>
      </w:tblPr>
      <w:tblGrid>
        <w:gridCol w:w="895"/>
        <w:gridCol w:w="9895"/>
      </w:tblGrid>
      <w:tr w:rsidR="00A31355" w:rsidRPr="00A31355" w14:paraId="02B34B57" w14:textId="77777777" w:rsidTr="005C28A4">
        <w:trPr>
          <w:trHeight w:val="566"/>
          <w:tblHeader/>
        </w:trPr>
        <w:tc>
          <w:tcPr>
            <w:tcW w:w="895" w:type="dxa"/>
            <w:shd w:val="clear" w:color="auto" w:fill="D9D9D9" w:themeFill="background1" w:themeFillShade="D9"/>
          </w:tcPr>
          <w:p w14:paraId="194A612F" w14:textId="77777777" w:rsidR="00A31355" w:rsidRPr="00A31355" w:rsidRDefault="00A31355" w:rsidP="009E7B06">
            <w:pPr>
              <w:jc w:val="center"/>
              <w:rPr>
                <w:rFonts w:cstheme="minorHAnsi"/>
                <w:sz w:val="28"/>
                <w:szCs w:val="28"/>
              </w:rPr>
            </w:pPr>
            <w:r w:rsidRPr="00A31355">
              <w:rPr>
                <w:rFonts w:cstheme="minorHAnsi"/>
                <w:sz w:val="28"/>
                <w:szCs w:val="28"/>
              </w:rPr>
              <w:t>Step</w:t>
            </w:r>
          </w:p>
        </w:tc>
        <w:tc>
          <w:tcPr>
            <w:tcW w:w="9895" w:type="dxa"/>
            <w:shd w:val="clear" w:color="auto" w:fill="D9D9D9" w:themeFill="background1" w:themeFillShade="D9"/>
          </w:tcPr>
          <w:p w14:paraId="557EF614" w14:textId="77777777" w:rsidR="00A31355" w:rsidRPr="00A31355" w:rsidRDefault="00A31355" w:rsidP="00A31355">
            <w:pPr>
              <w:tabs>
                <w:tab w:val="left" w:pos="3870"/>
                <w:tab w:val="left" w:pos="4050"/>
              </w:tabs>
              <w:jc w:val="center"/>
              <w:rPr>
                <w:rFonts w:cstheme="minorHAnsi"/>
                <w:sz w:val="28"/>
                <w:szCs w:val="28"/>
              </w:rPr>
            </w:pPr>
            <w:r w:rsidRPr="00A31355">
              <w:rPr>
                <w:rFonts w:cstheme="minorHAnsi"/>
                <w:sz w:val="28"/>
                <w:szCs w:val="28"/>
              </w:rPr>
              <w:t>Action</w:t>
            </w:r>
          </w:p>
        </w:tc>
      </w:tr>
      <w:tr w:rsidR="00A31355" w:rsidRPr="00A31355" w14:paraId="493ECE2C" w14:textId="77777777" w:rsidTr="005C28A4">
        <w:tc>
          <w:tcPr>
            <w:tcW w:w="895" w:type="dxa"/>
          </w:tcPr>
          <w:p w14:paraId="335DF590" w14:textId="77777777" w:rsidR="00A31355" w:rsidRPr="00A31355" w:rsidRDefault="00A31355" w:rsidP="009E7B06">
            <w:pPr>
              <w:jc w:val="center"/>
              <w:rPr>
                <w:rFonts w:cstheme="minorHAnsi"/>
              </w:rPr>
            </w:pPr>
            <w:r w:rsidRPr="00A31355">
              <w:rPr>
                <w:rFonts w:cstheme="minorHAnsi"/>
              </w:rPr>
              <w:t>1</w:t>
            </w:r>
          </w:p>
        </w:tc>
        <w:tc>
          <w:tcPr>
            <w:tcW w:w="9895" w:type="dxa"/>
          </w:tcPr>
          <w:p w14:paraId="36A26E8E" w14:textId="6C16267B" w:rsidR="00A31355" w:rsidRPr="00A31355" w:rsidRDefault="00AA550B" w:rsidP="009E7B06">
            <w:pPr>
              <w:rPr>
                <w:rFonts w:cstheme="minorHAnsi"/>
                <w:b/>
                <w:u w:val="single"/>
              </w:rPr>
            </w:pPr>
            <w:r>
              <w:rPr>
                <w:rFonts w:cstheme="minorHAnsi"/>
                <w:b/>
                <w:u w:val="single"/>
              </w:rPr>
              <w:t xml:space="preserve">Set up your IBM Cloud Account with </w:t>
            </w:r>
            <w:r w:rsidR="00C72B2D">
              <w:rPr>
                <w:rFonts w:cstheme="minorHAnsi"/>
                <w:b/>
                <w:u w:val="single"/>
              </w:rPr>
              <w:t>Watson Studio</w:t>
            </w:r>
          </w:p>
          <w:p w14:paraId="107814E1" w14:textId="5E717950" w:rsidR="00A31355" w:rsidRPr="00A31355" w:rsidRDefault="00A31355" w:rsidP="009E7B06">
            <w:pPr>
              <w:pStyle w:val="TableParagraph"/>
              <w:spacing w:before="8"/>
              <w:rPr>
                <w:rFonts w:asciiTheme="minorHAnsi" w:hAnsiTheme="minorHAnsi" w:cstheme="minorHAnsi"/>
                <w:b/>
                <w:szCs w:val="24"/>
              </w:rPr>
            </w:pPr>
          </w:p>
          <w:p w14:paraId="0724CA6B" w14:textId="51F59B88" w:rsidR="00763372" w:rsidRDefault="00763372" w:rsidP="00763372">
            <w:pPr>
              <w:pStyle w:val="ListParagraph"/>
              <w:numPr>
                <w:ilvl w:val="0"/>
                <w:numId w:val="13"/>
              </w:numPr>
              <w:rPr>
                <w:rFonts w:ascii="Times" w:eastAsia="Times" w:hAnsi="Times" w:cs="Times"/>
              </w:rPr>
            </w:pPr>
            <w:r w:rsidRPr="00763372">
              <w:rPr>
                <w:rFonts w:ascii="Times" w:hAnsi="Times"/>
              </w:rPr>
              <w:t xml:space="preserve">Log into IBM Data Science Experience at  </w:t>
            </w:r>
            <w:hyperlink r:id="rId13" w:history="1">
              <w:r w:rsidR="0093716B" w:rsidRPr="00A77D86">
                <w:rPr>
                  <w:rStyle w:val="Hyperlink"/>
                  <w:rFonts w:ascii="Times" w:eastAsia="Times" w:hAnsi="Times" w:cs="Times"/>
                  <w:szCs w:val="24"/>
                </w:rPr>
                <w:t>http://dataplatform.ibm.com/</w:t>
              </w:r>
            </w:hyperlink>
            <w:r w:rsidRPr="00763372">
              <w:rPr>
                <w:rFonts w:ascii="Times" w:eastAsia="Times" w:hAnsi="Times" w:cs="Times"/>
              </w:rPr>
              <w:t xml:space="preserve"> </w:t>
            </w:r>
          </w:p>
          <w:p w14:paraId="29762C83" w14:textId="1B9B0690" w:rsidR="00763372" w:rsidRPr="00420836" w:rsidRDefault="0093716B" w:rsidP="00763372">
            <w:pPr>
              <w:pStyle w:val="ListParagraph"/>
              <w:numPr>
                <w:ilvl w:val="0"/>
                <w:numId w:val="13"/>
              </w:numPr>
              <w:rPr>
                <w:rFonts w:ascii="Times" w:eastAsia="Times" w:hAnsi="Times" w:cs="Times"/>
              </w:rPr>
            </w:pPr>
            <w:r>
              <w:rPr>
                <w:rFonts w:ascii="Times" w:hAnsi="Times"/>
                <w:sz w:val="24"/>
                <w:szCs w:val="24"/>
              </w:rPr>
              <w:t>Under IBM Watson Studio, click “Learn More</w:t>
            </w:r>
            <w:r w:rsidR="00763372" w:rsidRPr="00763372">
              <w:rPr>
                <w:rFonts w:ascii="Times" w:hAnsi="Times"/>
                <w:sz w:val="24"/>
                <w:szCs w:val="24"/>
              </w:rPr>
              <w:t xml:space="preserve">”. </w:t>
            </w:r>
            <w:r w:rsidR="00420836">
              <w:rPr>
                <w:rFonts w:ascii="Times" w:hAnsi="Times"/>
                <w:sz w:val="24"/>
                <w:szCs w:val="24"/>
              </w:rPr>
              <w:t xml:space="preserve">  When the Watson Studio page appears, click “Start your Free Trial”.</w:t>
            </w:r>
          </w:p>
          <w:p w14:paraId="255772CB" w14:textId="25AE8FC7" w:rsidR="00420836" w:rsidRPr="00763372" w:rsidRDefault="00420836" w:rsidP="00763372">
            <w:pPr>
              <w:pStyle w:val="ListParagraph"/>
              <w:numPr>
                <w:ilvl w:val="0"/>
                <w:numId w:val="13"/>
              </w:numPr>
              <w:rPr>
                <w:rFonts w:ascii="Times" w:eastAsia="Times" w:hAnsi="Times" w:cs="Times"/>
              </w:rPr>
            </w:pPr>
            <w:r>
              <w:rPr>
                <w:rFonts w:ascii="Times" w:hAnsi="Times"/>
                <w:sz w:val="24"/>
                <w:szCs w:val="24"/>
              </w:rPr>
              <w:t>Follow the instructions to create an account or use an existing IBM Cloud account.</w:t>
            </w:r>
          </w:p>
          <w:p w14:paraId="35965590" w14:textId="1487D1DE" w:rsidR="00763372" w:rsidRDefault="00763372" w:rsidP="00763372">
            <w:pPr>
              <w:rPr>
                <w:rFonts w:ascii="Times" w:hAnsi="Times"/>
              </w:rPr>
            </w:pPr>
          </w:p>
          <w:p w14:paraId="398AFF46" w14:textId="28CF2AFB" w:rsidR="0093716B" w:rsidRPr="008C085B" w:rsidRDefault="0093716B" w:rsidP="0093716B">
            <w:pPr>
              <w:jc w:val="center"/>
              <w:rPr>
                <w:rFonts w:ascii="Times" w:hAnsi="Times"/>
              </w:rPr>
            </w:pPr>
            <w:r w:rsidRPr="008C085B">
              <w:rPr>
                <w:rFonts w:ascii="Times" w:hAnsi="Times"/>
                <w:noProof/>
              </w:rPr>
              <mc:AlternateContent>
                <mc:Choice Requires="wps">
                  <w:drawing>
                    <wp:anchor distT="0" distB="0" distL="114300" distR="114300" simplePos="0" relativeHeight="251673600" behindDoc="0" locked="0" layoutInCell="1" allowOverlap="1" wp14:anchorId="15DC3094" wp14:editId="735A554F">
                      <wp:simplePos x="0" y="0"/>
                      <wp:positionH relativeFrom="column">
                        <wp:posOffset>1700220</wp:posOffset>
                      </wp:positionH>
                      <wp:positionV relativeFrom="paragraph">
                        <wp:posOffset>2404809</wp:posOffset>
                      </wp:positionV>
                      <wp:extent cx="571441" cy="337702"/>
                      <wp:effectExtent l="0" t="0" r="13335" b="18415"/>
                      <wp:wrapNone/>
                      <wp:docPr id="32" name="Oval 32"/>
                      <wp:cNvGraphicFramePr/>
                      <a:graphic xmlns:a="http://schemas.openxmlformats.org/drawingml/2006/main">
                        <a:graphicData uri="http://schemas.microsoft.com/office/word/2010/wordprocessingShape">
                          <wps:wsp>
                            <wps:cNvSpPr/>
                            <wps:spPr>
                              <a:xfrm>
                                <a:off x="0" y="0"/>
                                <a:ext cx="571441" cy="33770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BFA88" id="Oval 32" o:spid="_x0000_s1026" style="position:absolute;margin-left:133.9pt;margin-top:189.35pt;width:45pt;height:2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" filled="f" strokecolor="red" strokeweight="1.25pt">
                      <v:stroke joinstyle="miter"/>
                    </v:oval>
                  </w:pict>
                </mc:Fallback>
              </mc:AlternateContent>
            </w:r>
            <w:r w:rsidRPr="0093716B">
              <w:rPr>
                <w:rFonts w:ascii="Times" w:hAnsi="Times"/>
                <w:noProof/>
              </w:rPr>
              <w:drawing>
                <wp:inline distT="0" distB="0" distL="0" distR="0" wp14:anchorId="6C30AD45" wp14:editId="442BA591">
                  <wp:extent cx="5126511" cy="2720298"/>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171" cy="2723832"/>
                          </a:xfrm>
                          <a:prstGeom prst="rect">
                            <a:avLst/>
                          </a:prstGeom>
                        </pic:spPr>
                      </pic:pic>
                    </a:graphicData>
                  </a:graphic>
                </wp:inline>
              </w:drawing>
            </w:r>
          </w:p>
          <w:p w14:paraId="635D4316" w14:textId="34CE85CF" w:rsidR="00763372" w:rsidRDefault="00763372" w:rsidP="00763372">
            <w:pPr>
              <w:rPr>
                <w:rFonts w:ascii="Times" w:hAnsi="Times"/>
              </w:rPr>
            </w:pPr>
          </w:p>
          <w:p w14:paraId="71F018BC" w14:textId="682A6885" w:rsidR="00420836" w:rsidRDefault="00420836" w:rsidP="00420836">
            <w:pPr>
              <w:jc w:val="center"/>
              <w:rPr>
                <w:rFonts w:ascii="Times" w:hAnsi="Times"/>
              </w:rPr>
            </w:pPr>
            <w:r w:rsidRPr="00420836">
              <w:rPr>
                <w:rFonts w:ascii="Times" w:hAnsi="Times"/>
                <w:noProof/>
              </w:rPr>
              <w:lastRenderedPageBreak/>
              <w:drawing>
                <wp:inline distT="0" distB="0" distL="0" distR="0" wp14:anchorId="3DF89207" wp14:editId="08FC1202">
                  <wp:extent cx="4784429" cy="2773575"/>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9313" cy="2776407"/>
                          </a:xfrm>
                          <a:prstGeom prst="rect">
                            <a:avLst/>
                          </a:prstGeom>
                        </pic:spPr>
                      </pic:pic>
                    </a:graphicData>
                  </a:graphic>
                </wp:inline>
              </w:drawing>
            </w:r>
          </w:p>
          <w:p w14:paraId="2AFCCEB8" w14:textId="65D610D5" w:rsidR="00763372" w:rsidRPr="008C085B" w:rsidRDefault="00763372" w:rsidP="00420836">
            <w:pPr>
              <w:rPr>
                <w:rFonts w:ascii="Times" w:hAnsi="Times"/>
              </w:rPr>
            </w:pPr>
          </w:p>
          <w:p w14:paraId="3F932C21" w14:textId="27A95387"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You will need to log into your email account to confirm and complete account registration.</w:t>
            </w:r>
          </w:p>
          <w:p w14:paraId="0C10CC2D" w14:textId="71660DB6"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Select the “Confirm Account” link in the email to be redirected to IBM Cloud.</w:t>
            </w:r>
          </w:p>
          <w:p w14:paraId="7B759A2F" w14:textId="77777777" w:rsidR="00763372"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4624" behindDoc="0" locked="0" layoutInCell="1" allowOverlap="1" wp14:anchorId="5B639E0A" wp14:editId="17B2BD74">
                      <wp:simplePos x="0" y="0"/>
                      <wp:positionH relativeFrom="column">
                        <wp:posOffset>1194435</wp:posOffset>
                      </wp:positionH>
                      <wp:positionV relativeFrom="paragraph">
                        <wp:posOffset>2176145</wp:posOffset>
                      </wp:positionV>
                      <wp:extent cx="917988" cy="337702"/>
                      <wp:effectExtent l="0" t="0" r="22225" b="18415"/>
                      <wp:wrapNone/>
                      <wp:docPr id="46" name="Oval 46"/>
                      <wp:cNvGraphicFramePr/>
                      <a:graphic xmlns:a="http://schemas.openxmlformats.org/drawingml/2006/main">
                        <a:graphicData uri="http://schemas.microsoft.com/office/word/2010/wordprocessingShape">
                          <wps:wsp>
                            <wps:cNvSpPr/>
                            <wps:spPr>
                              <a:xfrm>
                                <a:off x="0" y="0"/>
                                <a:ext cx="917988" cy="33770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38805" id="Oval 46" o:spid="_x0000_s1026" style="position:absolute;margin-left:94.05pt;margin-top:171.35pt;width:72.3pt;height:26.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" filled="f" strokecolor="red" strokeweight="1.25pt">
                      <v:stroke joinstyle="miter"/>
                    </v:oval>
                  </w:pict>
                </mc:Fallback>
              </mc:AlternateContent>
            </w:r>
            <w:r w:rsidRPr="008C085B">
              <w:rPr>
                <w:rFonts w:ascii="Times" w:hAnsi="Times"/>
                <w:noProof/>
              </w:rPr>
              <w:drawing>
                <wp:inline distT="0" distB="0" distL="0" distR="0" wp14:anchorId="3F1ABA1F" wp14:editId="7F630CD4">
                  <wp:extent cx="5943600" cy="2819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882" b="573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69A8F3FC" w14:textId="77777777" w:rsidR="00763372" w:rsidRPr="008C085B" w:rsidRDefault="00763372" w:rsidP="00763372">
            <w:pPr>
              <w:rPr>
                <w:rFonts w:ascii="Times" w:hAnsi="Times"/>
              </w:rPr>
            </w:pPr>
          </w:p>
          <w:p w14:paraId="11A4EE94" w14:textId="77777777" w:rsidR="00763372" w:rsidRPr="008C085B" w:rsidRDefault="00763372" w:rsidP="00763372">
            <w:pPr>
              <w:rPr>
                <w:rFonts w:ascii="Times" w:hAnsi="Times"/>
              </w:rPr>
            </w:pPr>
            <w:r w:rsidRPr="008C085B">
              <w:rPr>
                <w:rFonts w:ascii="Times" w:hAnsi="Times"/>
                <w:noProof/>
              </w:rPr>
              <w:lastRenderedPageBreak/>
              <w:drawing>
                <wp:inline distT="0" distB="0" distL="0" distR="0" wp14:anchorId="15F00B7E" wp14:editId="34F59899">
                  <wp:extent cx="3093222" cy="1690577"/>
                  <wp:effectExtent l="0" t="0" r="571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651" t="10652" r="26292" b="38738"/>
                          <a:stretch/>
                        </pic:blipFill>
                        <pic:spPr bwMode="auto">
                          <a:xfrm>
                            <a:off x="0" y="0"/>
                            <a:ext cx="3094074" cy="1691043"/>
                          </a:xfrm>
                          <a:prstGeom prst="rect">
                            <a:avLst/>
                          </a:prstGeom>
                          <a:ln>
                            <a:noFill/>
                          </a:ln>
                          <a:extLst>
                            <a:ext uri="{53640926-AAD7-44D8-BBD7-CCE9431645EC}">
                              <a14:shadowObscured xmlns:a14="http://schemas.microsoft.com/office/drawing/2010/main"/>
                            </a:ext>
                          </a:extLst>
                        </pic:spPr>
                      </pic:pic>
                    </a:graphicData>
                  </a:graphic>
                </wp:inline>
              </w:drawing>
            </w:r>
            <w:r w:rsidRPr="008C085B">
              <w:rPr>
                <w:rFonts w:ascii="Times" w:hAnsi="Times"/>
                <w:noProof/>
              </w:rPr>
              <w:drawing>
                <wp:inline distT="0" distB="0" distL="0" distR="0" wp14:anchorId="4CEBE56C" wp14:editId="10CD30C9">
                  <wp:extent cx="2743200" cy="17582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907" t="11915" r="25939" b="35465"/>
                          <a:stretch/>
                        </pic:blipFill>
                        <pic:spPr bwMode="auto">
                          <a:xfrm>
                            <a:off x="0" y="0"/>
                            <a:ext cx="2743200" cy="1758212"/>
                          </a:xfrm>
                          <a:prstGeom prst="rect">
                            <a:avLst/>
                          </a:prstGeom>
                          <a:ln>
                            <a:noFill/>
                          </a:ln>
                          <a:extLst>
                            <a:ext uri="{53640926-AAD7-44D8-BBD7-CCE9431645EC}">
                              <a14:shadowObscured xmlns:a14="http://schemas.microsoft.com/office/drawing/2010/main"/>
                            </a:ext>
                          </a:extLst>
                        </pic:spPr>
                      </pic:pic>
                    </a:graphicData>
                  </a:graphic>
                </wp:inline>
              </w:drawing>
            </w:r>
          </w:p>
          <w:p w14:paraId="7F616A0B" w14:textId="08BAFCD8" w:rsidR="00763372" w:rsidRPr="00763372" w:rsidRDefault="00763372" w:rsidP="00763372">
            <w:pPr>
              <w:pStyle w:val="ListParagraph"/>
              <w:numPr>
                <w:ilvl w:val="0"/>
                <w:numId w:val="13"/>
              </w:numPr>
              <w:rPr>
                <w:rFonts w:ascii="Times" w:hAnsi="Times"/>
              </w:rPr>
            </w:pPr>
            <w:r w:rsidRPr="00763372">
              <w:rPr>
                <w:rFonts w:ascii="Times" w:hAnsi="Times"/>
              </w:rPr>
              <w:t>When you first sign into your new account, you will need to select and organization and space.</w:t>
            </w:r>
          </w:p>
          <w:p w14:paraId="572E36BC" w14:textId="77777777" w:rsidR="00763372" w:rsidRPr="008C085B" w:rsidRDefault="00763372" w:rsidP="00763372">
            <w:pPr>
              <w:rPr>
                <w:rFonts w:ascii="Times" w:hAnsi="Times"/>
                <w:color w:val="FF0000"/>
              </w:rPr>
            </w:pPr>
          </w:p>
          <w:p w14:paraId="6B2BE293" w14:textId="375D6EB7"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 xml:space="preserve"> We will be using the default options for this lab.</w:t>
            </w:r>
            <w:r>
              <w:rPr>
                <w:rFonts w:ascii="Times" w:hAnsi="Times"/>
                <w:color w:val="000000" w:themeColor="text1"/>
              </w:rPr>
              <w:t xml:space="preserve">  </w:t>
            </w:r>
            <w:r w:rsidRPr="00763372">
              <w:rPr>
                <w:rFonts w:ascii="Times" w:hAnsi="Times"/>
                <w:color w:val="000000" w:themeColor="text1"/>
                <w:sz w:val="24"/>
                <w:szCs w:val="24"/>
              </w:rPr>
              <w:t xml:space="preserve">Click “Continue”. </w:t>
            </w:r>
          </w:p>
          <w:p w14:paraId="0DA00DD4" w14:textId="77777777" w:rsidR="00763372"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5648" behindDoc="0" locked="0" layoutInCell="1" allowOverlap="1" wp14:anchorId="2AD54C9D" wp14:editId="53E8E259">
                      <wp:simplePos x="0" y="0"/>
                      <wp:positionH relativeFrom="column">
                        <wp:posOffset>3479800</wp:posOffset>
                      </wp:positionH>
                      <wp:positionV relativeFrom="paragraph">
                        <wp:posOffset>2199640</wp:posOffset>
                      </wp:positionV>
                      <wp:extent cx="572135" cy="345440"/>
                      <wp:effectExtent l="0" t="0" r="37465" b="35560"/>
                      <wp:wrapNone/>
                      <wp:docPr id="53" name="Oval 53"/>
                      <wp:cNvGraphicFramePr/>
                      <a:graphic xmlns:a="http://schemas.openxmlformats.org/drawingml/2006/main">
                        <a:graphicData uri="http://schemas.microsoft.com/office/word/2010/wordprocessingShape">
                          <wps:wsp>
                            <wps:cNvSpPr/>
                            <wps:spPr>
                              <a:xfrm>
                                <a:off x="0" y="0"/>
                                <a:ext cx="572135" cy="345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8B05D" id="Oval 53" o:spid="_x0000_s1026" style="position:absolute;margin-left:274pt;margin-top:173.2pt;width:45.05pt;height:2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" filled="f" strokecolor="red" strokeweight="1.25pt">
                      <v:stroke joinstyle="miter"/>
                    </v:oval>
                  </w:pict>
                </mc:Fallback>
              </mc:AlternateContent>
            </w:r>
            <w:r w:rsidRPr="008C085B">
              <w:rPr>
                <w:rFonts w:ascii="Times" w:hAnsi="Times"/>
                <w:noProof/>
              </w:rPr>
              <w:drawing>
                <wp:inline distT="0" distB="0" distL="0" distR="0" wp14:anchorId="28405CD4" wp14:editId="48360B74">
                  <wp:extent cx="5943600" cy="2819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363" b="725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503F2B32" w14:textId="0E3DB8EB" w:rsidR="00763372" w:rsidRPr="008C085B" w:rsidRDefault="00763372" w:rsidP="00763372">
            <w:pPr>
              <w:rPr>
                <w:rFonts w:ascii="Times" w:hAnsi="Times"/>
              </w:rPr>
            </w:pPr>
          </w:p>
          <w:p w14:paraId="22690B50" w14:textId="157A489E" w:rsidR="00763372" w:rsidRPr="00763372" w:rsidRDefault="00763372" w:rsidP="00763372">
            <w:pPr>
              <w:pStyle w:val="ListParagraph"/>
              <w:numPr>
                <w:ilvl w:val="0"/>
                <w:numId w:val="13"/>
              </w:numPr>
              <w:rPr>
                <w:rFonts w:ascii="Times" w:hAnsi="Times"/>
              </w:rPr>
            </w:pPr>
            <w:r w:rsidRPr="00763372">
              <w:rPr>
                <w:rFonts w:ascii="Times" w:hAnsi="Times"/>
              </w:rPr>
              <w:t xml:space="preserve">Once you see that the Object-Storage is done provisioning, click “Get Started”. </w:t>
            </w:r>
          </w:p>
          <w:p w14:paraId="32E3AFFD" w14:textId="77777777" w:rsidR="00763372" w:rsidRPr="008C085B" w:rsidRDefault="00763372" w:rsidP="00763372">
            <w:pPr>
              <w:rPr>
                <w:rFonts w:ascii="Times" w:hAnsi="Times"/>
              </w:rPr>
            </w:pPr>
          </w:p>
          <w:p w14:paraId="63E35207" w14:textId="77777777" w:rsidR="00763372"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6672" behindDoc="0" locked="0" layoutInCell="1" allowOverlap="1" wp14:anchorId="489A0B80" wp14:editId="58B80371">
                      <wp:simplePos x="0" y="0"/>
                      <wp:positionH relativeFrom="column">
                        <wp:posOffset>3364230</wp:posOffset>
                      </wp:positionH>
                      <wp:positionV relativeFrom="paragraph">
                        <wp:posOffset>1143000</wp:posOffset>
                      </wp:positionV>
                      <wp:extent cx="798372" cy="342782"/>
                      <wp:effectExtent l="0" t="0" r="14605" b="13335"/>
                      <wp:wrapNone/>
                      <wp:docPr id="54" name="Oval 54"/>
                      <wp:cNvGraphicFramePr/>
                      <a:graphic xmlns:a="http://schemas.openxmlformats.org/drawingml/2006/main">
                        <a:graphicData uri="http://schemas.microsoft.com/office/word/2010/wordprocessingShape">
                          <wps:wsp>
                            <wps:cNvSpPr/>
                            <wps:spPr>
                              <a:xfrm>
                                <a:off x="0" y="0"/>
                                <a:ext cx="798372" cy="34278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0AC41" id="Oval 54" o:spid="_x0000_s1026" style="position:absolute;margin-left:264.9pt;margin-top:90pt;width:62.85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" filled="f" strokecolor="red" strokeweight="1.25pt">
                      <v:stroke joinstyle="miter"/>
                    </v:oval>
                  </w:pict>
                </mc:Fallback>
              </mc:AlternateContent>
            </w:r>
            <w:r w:rsidRPr="008C085B">
              <w:rPr>
                <w:rFonts w:ascii="Times" w:hAnsi="Times"/>
                <w:noProof/>
              </w:rPr>
              <w:drawing>
                <wp:inline distT="0" distB="0" distL="0" distR="0" wp14:anchorId="2668ED01" wp14:editId="225908DF">
                  <wp:extent cx="5943600"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23" b="38426"/>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22CEBD92" w14:textId="77777777" w:rsidR="00763372" w:rsidRPr="008C085B" w:rsidRDefault="00763372" w:rsidP="00763372">
            <w:pPr>
              <w:rPr>
                <w:rFonts w:ascii="Times" w:hAnsi="Times"/>
              </w:rPr>
            </w:pPr>
          </w:p>
          <w:p w14:paraId="704B5A82" w14:textId="75A28904" w:rsidR="00763372" w:rsidRPr="008C085B" w:rsidRDefault="00C72B2D" w:rsidP="00763372">
            <w:pPr>
              <w:rPr>
                <w:rFonts w:ascii="Times" w:hAnsi="Times"/>
              </w:rPr>
            </w:pPr>
            <w:r w:rsidRPr="00C72B2D">
              <w:rPr>
                <w:rFonts w:ascii="Times" w:hAnsi="Times"/>
                <w:noProof/>
              </w:rPr>
              <w:drawing>
                <wp:inline distT="0" distB="0" distL="0" distR="0" wp14:anchorId="776F5A02" wp14:editId="35F9911F">
                  <wp:extent cx="6640913" cy="2923232"/>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6732" cy="2925793"/>
                          </a:xfrm>
                          <a:prstGeom prst="rect">
                            <a:avLst/>
                          </a:prstGeom>
                        </pic:spPr>
                      </pic:pic>
                    </a:graphicData>
                  </a:graphic>
                </wp:inline>
              </w:drawing>
            </w:r>
          </w:p>
          <w:p w14:paraId="5E8FAF24" w14:textId="77777777" w:rsidR="00A31355" w:rsidRPr="00763372" w:rsidRDefault="00A31355" w:rsidP="00763372">
            <w:pPr>
              <w:rPr>
                <w:rFonts w:cstheme="minorHAnsi"/>
              </w:rPr>
            </w:pPr>
          </w:p>
        </w:tc>
      </w:tr>
      <w:tr w:rsidR="00A31355" w:rsidRPr="00A31355" w14:paraId="2D392F54" w14:textId="77777777" w:rsidTr="005C28A4">
        <w:trPr>
          <w:trHeight w:val="20"/>
        </w:trPr>
        <w:tc>
          <w:tcPr>
            <w:tcW w:w="895" w:type="dxa"/>
          </w:tcPr>
          <w:p w14:paraId="09783C83" w14:textId="77777777" w:rsidR="00A31355" w:rsidRPr="00A31355" w:rsidRDefault="00A31355" w:rsidP="009E7B06">
            <w:pPr>
              <w:jc w:val="center"/>
              <w:rPr>
                <w:rFonts w:cstheme="minorHAnsi"/>
              </w:rPr>
            </w:pPr>
            <w:r w:rsidRPr="00A31355">
              <w:rPr>
                <w:rFonts w:cstheme="minorHAnsi"/>
              </w:rPr>
              <w:lastRenderedPageBreak/>
              <w:t>2</w:t>
            </w:r>
          </w:p>
        </w:tc>
        <w:tc>
          <w:tcPr>
            <w:tcW w:w="9895" w:type="dxa"/>
          </w:tcPr>
          <w:p w14:paraId="64B62EDA" w14:textId="50DCAF77" w:rsidR="00A31355" w:rsidRDefault="00C72B2D" w:rsidP="00A31355">
            <w:pPr>
              <w:rPr>
                <w:rFonts w:cstheme="minorHAnsi"/>
                <w:b/>
                <w:u w:val="single"/>
              </w:rPr>
            </w:pPr>
            <w:r>
              <w:rPr>
                <w:rFonts w:cstheme="minorHAnsi"/>
                <w:b/>
                <w:u w:val="single"/>
              </w:rPr>
              <w:t>Create your Watson Studio Project</w:t>
            </w:r>
          </w:p>
          <w:p w14:paraId="3C30430D" w14:textId="77777777" w:rsidR="00A31355" w:rsidRDefault="00A31355" w:rsidP="00A31355">
            <w:pPr>
              <w:rPr>
                <w:rFonts w:cstheme="minorHAnsi"/>
                <w:b/>
                <w:u w:val="single"/>
              </w:rPr>
            </w:pPr>
          </w:p>
          <w:p w14:paraId="1D8C7938" w14:textId="77777777" w:rsidR="00763372" w:rsidRPr="008C085B" w:rsidRDefault="00763372" w:rsidP="00763372">
            <w:pPr>
              <w:rPr>
                <w:rFonts w:ascii="Times" w:hAnsi="Times"/>
                <w:color w:val="FF0000"/>
              </w:rPr>
            </w:pPr>
          </w:p>
          <w:p w14:paraId="3113149D" w14:textId="5F6AC264"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 xml:space="preserve">Click </w:t>
            </w:r>
            <w:r w:rsidR="0060337D">
              <w:rPr>
                <w:rFonts w:ascii="Times" w:hAnsi="Times"/>
                <w:color w:val="000000" w:themeColor="text1"/>
              </w:rPr>
              <w:t xml:space="preserve">the </w:t>
            </w:r>
            <w:r w:rsidRPr="00763372">
              <w:rPr>
                <w:rFonts w:ascii="Times" w:hAnsi="Times"/>
                <w:color w:val="000000" w:themeColor="text1"/>
              </w:rPr>
              <w:t>“</w:t>
            </w:r>
            <w:r w:rsidR="0060337D">
              <w:rPr>
                <w:rFonts w:ascii="Times" w:hAnsi="Times"/>
                <w:color w:val="000000" w:themeColor="text1"/>
              </w:rPr>
              <w:t>New Project”</w:t>
            </w:r>
            <w:r w:rsidRPr="00763372">
              <w:rPr>
                <w:rFonts w:ascii="Times" w:hAnsi="Times"/>
                <w:color w:val="000000" w:themeColor="text1"/>
              </w:rPr>
              <w:t xml:space="preserve"> </w:t>
            </w:r>
            <w:r w:rsidR="0060337D">
              <w:rPr>
                <w:rFonts w:ascii="Times" w:hAnsi="Times"/>
                <w:color w:val="000000" w:themeColor="text1"/>
              </w:rPr>
              <w:t>icon</w:t>
            </w:r>
            <w:r w:rsidRPr="00763372">
              <w:rPr>
                <w:rFonts w:ascii="Times" w:hAnsi="Times"/>
                <w:color w:val="000000" w:themeColor="text1"/>
              </w:rPr>
              <w:t xml:space="preserve">. </w:t>
            </w:r>
          </w:p>
          <w:p w14:paraId="440A9883" w14:textId="01A23288" w:rsidR="00763372" w:rsidRPr="008C085B" w:rsidRDefault="0060337D" w:rsidP="00763372">
            <w:pPr>
              <w:rPr>
                <w:rFonts w:ascii="Times" w:hAnsi="Times"/>
                <w:color w:val="000000" w:themeColor="text1"/>
              </w:rPr>
            </w:pPr>
            <w:r>
              <w:rPr>
                <w:rFonts w:ascii="Times" w:hAnsi="Times"/>
                <w:noProof/>
              </w:rPr>
              <mc:AlternateContent>
                <mc:Choice Requires="wps">
                  <w:drawing>
                    <wp:anchor distT="0" distB="0" distL="114300" distR="114300" simplePos="0" relativeHeight="251686912" behindDoc="0" locked="0" layoutInCell="1" allowOverlap="1" wp14:anchorId="08DF7F1D" wp14:editId="41DB8AA6">
                      <wp:simplePos x="0" y="0"/>
                      <wp:positionH relativeFrom="column">
                        <wp:posOffset>323220</wp:posOffset>
                      </wp:positionH>
                      <wp:positionV relativeFrom="paragraph">
                        <wp:posOffset>1905485</wp:posOffset>
                      </wp:positionV>
                      <wp:extent cx="868351" cy="835459"/>
                      <wp:effectExtent l="0" t="0" r="8255" b="15875"/>
                      <wp:wrapNone/>
                      <wp:docPr id="5" name="Oval 5"/>
                      <wp:cNvGraphicFramePr/>
                      <a:graphic xmlns:a="http://schemas.openxmlformats.org/drawingml/2006/main">
                        <a:graphicData uri="http://schemas.microsoft.com/office/word/2010/wordprocessingShape">
                          <wps:wsp>
                            <wps:cNvSpPr/>
                            <wps:spPr>
                              <a:xfrm>
                                <a:off x="0" y="0"/>
                                <a:ext cx="868351" cy="8354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DF1D0C" id="Oval 5" o:spid="_x0000_s1026" style="position:absolute;margin-left:25.45pt;margin-top:150.05pt;width:68.35pt;height:65.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" filled="f" strokecolor="red" strokeweight="1pt">
                      <v:stroke joinstyle="miter"/>
                    </v:oval>
                  </w:pict>
                </mc:Fallback>
              </mc:AlternateContent>
            </w:r>
            <w:r w:rsidR="00420836" w:rsidRPr="00420836">
              <w:rPr>
                <w:rFonts w:ascii="Times" w:hAnsi="Times"/>
                <w:noProof/>
                <w:color w:val="000000" w:themeColor="text1"/>
              </w:rPr>
              <w:drawing>
                <wp:inline distT="0" distB="0" distL="0" distR="0" wp14:anchorId="46794613" wp14:editId="3582295C">
                  <wp:extent cx="6146165" cy="293751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6165" cy="2937510"/>
                          </a:xfrm>
                          <a:prstGeom prst="rect">
                            <a:avLst/>
                          </a:prstGeom>
                        </pic:spPr>
                      </pic:pic>
                    </a:graphicData>
                  </a:graphic>
                </wp:inline>
              </w:drawing>
            </w:r>
          </w:p>
          <w:p w14:paraId="6589AC62" w14:textId="77777777" w:rsidR="00763372" w:rsidRPr="008C085B" w:rsidRDefault="00763372" w:rsidP="00763372">
            <w:pPr>
              <w:rPr>
                <w:rFonts w:ascii="Times" w:hAnsi="Times"/>
                <w:color w:val="000000" w:themeColor="text1"/>
              </w:rPr>
            </w:pPr>
          </w:p>
          <w:p w14:paraId="6DA720C9" w14:textId="450C5B4C" w:rsidR="00763372" w:rsidRPr="00763372" w:rsidRDefault="0060337D" w:rsidP="00763372">
            <w:pPr>
              <w:pStyle w:val="ListParagraph"/>
              <w:numPr>
                <w:ilvl w:val="0"/>
                <w:numId w:val="14"/>
              </w:numPr>
              <w:rPr>
                <w:rFonts w:ascii="Times" w:hAnsi="Times"/>
                <w:color w:val="000000" w:themeColor="text1"/>
              </w:rPr>
            </w:pPr>
            <w:r>
              <w:rPr>
                <w:rFonts w:ascii="Times" w:hAnsi="Times"/>
                <w:color w:val="000000" w:themeColor="text1"/>
              </w:rPr>
              <w:t>For project type, select “Complete”</w:t>
            </w:r>
          </w:p>
          <w:p w14:paraId="3FA1C285" w14:textId="77777777" w:rsidR="00763372" w:rsidRPr="008C085B" w:rsidRDefault="00763372" w:rsidP="00763372">
            <w:pPr>
              <w:rPr>
                <w:rFonts w:ascii="Times" w:hAnsi="Times"/>
                <w:color w:val="000000" w:themeColor="text1"/>
              </w:rPr>
            </w:pPr>
          </w:p>
          <w:p w14:paraId="3BB039C4" w14:textId="3BE304A9" w:rsidR="00763372" w:rsidRPr="008C085B" w:rsidRDefault="0060337D" w:rsidP="00763372">
            <w:pPr>
              <w:rPr>
                <w:rFonts w:ascii="Times" w:hAnsi="Times"/>
                <w:color w:val="000000" w:themeColor="text1"/>
              </w:rPr>
            </w:pPr>
            <w:r>
              <w:rPr>
                <w:rFonts w:ascii="Times" w:hAnsi="Times"/>
                <w:noProof/>
              </w:rPr>
              <mc:AlternateContent>
                <mc:Choice Requires="wps">
                  <w:drawing>
                    <wp:anchor distT="0" distB="0" distL="114300" distR="114300" simplePos="0" relativeHeight="251688960" behindDoc="0" locked="0" layoutInCell="1" allowOverlap="1" wp14:anchorId="322C6414" wp14:editId="5397B85F">
                      <wp:simplePos x="0" y="0"/>
                      <wp:positionH relativeFrom="column">
                        <wp:posOffset>1934991</wp:posOffset>
                      </wp:positionH>
                      <wp:positionV relativeFrom="paragraph">
                        <wp:posOffset>2119662</wp:posOffset>
                      </wp:positionV>
                      <wp:extent cx="1809065" cy="1177537"/>
                      <wp:effectExtent l="0" t="0" r="7620" b="16510"/>
                      <wp:wrapNone/>
                      <wp:docPr id="7" name="Oval 7"/>
                      <wp:cNvGraphicFramePr/>
                      <a:graphic xmlns:a="http://schemas.openxmlformats.org/drawingml/2006/main">
                        <a:graphicData uri="http://schemas.microsoft.com/office/word/2010/wordprocessingShape">
                          <wps:wsp>
                            <wps:cNvSpPr/>
                            <wps:spPr>
                              <a:xfrm>
                                <a:off x="0" y="0"/>
                                <a:ext cx="1809065" cy="1177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4F49F" id="Oval 7" o:spid="_x0000_s1026" style="position:absolute;margin-left:152.35pt;margin-top:166.9pt;width:142.45pt;height:9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" filled="f" strokecolor="red" strokeweight="1pt">
                      <v:stroke joinstyle="miter"/>
                    </v:oval>
                  </w:pict>
                </mc:Fallback>
              </mc:AlternateContent>
            </w:r>
            <w:r w:rsidRPr="000B4583">
              <w:rPr>
                <w:noProof/>
              </w:rPr>
              <w:drawing>
                <wp:inline distT="0" distB="0" distL="0" distR="0" wp14:anchorId="7F342FF0" wp14:editId="1F2371BE">
                  <wp:extent cx="5671638" cy="4151324"/>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93" cy="4155975"/>
                          </a:xfrm>
                          <a:prstGeom prst="rect">
                            <a:avLst/>
                          </a:prstGeom>
                        </pic:spPr>
                      </pic:pic>
                    </a:graphicData>
                  </a:graphic>
                </wp:inline>
              </w:drawing>
            </w:r>
          </w:p>
          <w:p w14:paraId="72A4D8AF" w14:textId="77777777" w:rsidR="00763372" w:rsidRPr="008C085B" w:rsidRDefault="00763372" w:rsidP="00763372">
            <w:pPr>
              <w:rPr>
                <w:rFonts w:ascii="Times" w:hAnsi="Times"/>
                <w:color w:val="FF0000"/>
              </w:rPr>
            </w:pPr>
          </w:p>
          <w:p w14:paraId="29E2AFC0" w14:textId="662704A0" w:rsidR="00763372" w:rsidRPr="008C085B" w:rsidRDefault="00763372" w:rsidP="00763372">
            <w:pPr>
              <w:rPr>
                <w:rFonts w:ascii="Times" w:hAnsi="Times"/>
                <w:color w:val="FF0000"/>
              </w:rPr>
            </w:pPr>
          </w:p>
          <w:p w14:paraId="787D0FE5" w14:textId="18E233D1" w:rsidR="00763372" w:rsidRDefault="0060337D" w:rsidP="00763372">
            <w:pPr>
              <w:pStyle w:val="ListParagraph"/>
              <w:numPr>
                <w:ilvl w:val="0"/>
                <w:numId w:val="14"/>
              </w:numPr>
              <w:rPr>
                <w:rFonts w:ascii="Times" w:hAnsi="Times"/>
                <w:color w:val="000000" w:themeColor="text1"/>
              </w:rPr>
            </w:pPr>
            <w:r>
              <w:rPr>
                <w:rFonts w:ascii="Times" w:hAnsi="Times"/>
                <w:color w:val="000000" w:themeColor="text1"/>
              </w:rPr>
              <w:t xml:space="preserve">In order to create a project, you will need to have a place to store your project’s assets.  Watson Studio projects utilize an associated IBM Cloud Object Storage (COS) services for this purpose.  There is a free tier of COS that can be easily created.   To do this, click “Add” under “Select Storage Service” on the new project page.  </w:t>
            </w:r>
          </w:p>
          <w:p w14:paraId="38EAA01C" w14:textId="44A2D6ED" w:rsidR="0060337D" w:rsidRDefault="0060337D" w:rsidP="0060337D">
            <w:pPr>
              <w:rPr>
                <w:rFonts w:ascii="Times" w:hAnsi="Times"/>
                <w:color w:val="000000" w:themeColor="text1"/>
              </w:rPr>
            </w:pPr>
          </w:p>
          <w:p w14:paraId="361C21A2" w14:textId="3BF6A73D" w:rsidR="0060337D" w:rsidRPr="0060337D" w:rsidRDefault="0060337D" w:rsidP="0060337D">
            <w:pPr>
              <w:rPr>
                <w:rFonts w:ascii="Times" w:hAnsi="Times"/>
                <w:color w:val="000000" w:themeColor="text1"/>
              </w:rPr>
            </w:pPr>
            <w:r>
              <w:rPr>
                <w:rFonts w:ascii="Times" w:hAnsi="Times"/>
                <w:noProof/>
              </w:rPr>
              <w:lastRenderedPageBreak/>
              <mc:AlternateContent>
                <mc:Choice Requires="wps">
                  <w:drawing>
                    <wp:anchor distT="0" distB="0" distL="114300" distR="114300" simplePos="0" relativeHeight="251691008" behindDoc="0" locked="0" layoutInCell="1" allowOverlap="1" wp14:anchorId="5CB028EB" wp14:editId="010A398E">
                      <wp:simplePos x="0" y="0"/>
                      <wp:positionH relativeFrom="column">
                        <wp:posOffset>3053062</wp:posOffset>
                      </wp:positionH>
                      <wp:positionV relativeFrom="paragraph">
                        <wp:posOffset>592483</wp:posOffset>
                      </wp:positionV>
                      <wp:extent cx="446259" cy="276293"/>
                      <wp:effectExtent l="0" t="0" r="11430" b="15875"/>
                      <wp:wrapNone/>
                      <wp:docPr id="8" name="Oval 8"/>
                      <wp:cNvGraphicFramePr/>
                      <a:graphic xmlns:a="http://schemas.openxmlformats.org/drawingml/2006/main">
                        <a:graphicData uri="http://schemas.microsoft.com/office/word/2010/wordprocessingShape">
                          <wps:wsp>
                            <wps:cNvSpPr/>
                            <wps:spPr>
                              <a:xfrm>
                                <a:off x="0" y="0"/>
                                <a:ext cx="446259" cy="2762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92CF9" id="Oval 8" o:spid="_x0000_s1026" style="position:absolute;margin-left:240.4pt;margin-top:46.65pt;width:35.15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" filled="f" strokecolor="red" strokeweight="1pt">
                      <v:stroke joinstyle="miter"/>
                    </v:oval>
                  </w:pict>
                </mc:Fallback>
              </mc:AlternateContent>
            </w:r>
            <w:r w:rsidRPr="000B4583">
              <w:rPr>
                <w:noProof/>
              </w:rPr>
              <w:drawing>
                <wp:inline distT="0" distB="0" distL="0" distR="0" wp14:anchorId="1C6A1EA1" wp14:editId="5AD4F1CE">
                  <wp:extent cx="5501675" cy="22103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3691" cy="2219193"/>
                          </a:xfrm>
                          <a:prstGeom prst="rect">
                            <a:avLst/>
                          </a:prstGeom>
                        </pic:spPr>
                      </pic:pic>
                    </a:graphicData>
                  </a:graphic>
                </wp:inline>
              </w:drawing>
            </w:r>
          </w:p>
          <w:p w14:paraId="70D7B867" w14:textId="6667ECDC" w:rsidR="00763372" w:rsidRPr="008C085B" w:rsidRDefault="00763372" w:rsidP="00763372">
            <w:pPr>
              <w:rPr>
                <w:rFonts w:ascii="Times" w:hAnsi="Times"/>
                <w:color w:val="FF0000"/>
              </w:rPr>
            </w:pPr>
          </w:p>
          <w:p w14:paraId="2DC02121" w14:textId="6E527A63" w:rsidR="0060337D" w:rsidRDefault="0060337D" w:rsidP="00763372">
            <w:pPr>
              <w:pStyle w:val="ListParagraph"/>
              <w:numPr>
                <w:ilvl w:val="0"/>
                <w:numId w:val="14"/>
              </w:numPr>
              <w:rPr>
                <w:rFonts w:ascii="Times" w:hAnsi="Times"/>
                <w:color w:val="000000" w:themeColor="text1"/>
              </w:rPr>
            </w:pPr>
            <w:r>
              <w:rPr>
                <w:rFonts w:ascii="Times" w:hAnsi="Times"/>
                <w:color w:val="000000" w:themeColor="text1"/>
              </w:rPr>
              <w:t>Select “Lite” for the service type and Click “Create”</w:t>
            </w:r>
            <w:r>
              <w:rPr>
                <w:rFonts w:ascii="Times" w:hAnsi="Times"/>
                <w:noProof/>
              </w:rPr>
              <w:t xml:space="preserve"> </w:t>
            </w:r>
          </w:p>
          <w:p w14:paraId="31207FB0" w14:textId="3D9771EB" w:rsidR="0060337D" w:rsidRDefault="0060337D" w:rsidP="0060337D">
            <w:pPr>
              <w:rPr>
                <w:rFonts w:ascii="Times" w:hAnsi="Times"/>
                <w:color w:val="000000" w:themeColor="text1"/>
              </w:rPr>
            </w:pPr>
          </w:p>
          <w:p w14:paraId="1AB72085" w14:textId="6D2E211F" w:rsidR="0060337D" w:rsidRDefault="0060337D" w:rsidP="0060337D">
            <w:pPr>
              <w:rPr>
                <w:rFonts w:ascii="Times" w:hAnsi="Times"/>
                <w:color w:val="000000" w:themeColor="text1"/>
              </w:rPr>
            </w:pPr>
            <w:r>
              <w:rPr>
                <w:rFonts w:ascii="Times" w:hAnsi="Times"/>
                <w:noProof/>
              </w:rPr>
              <mc:AlternateContent>
                <mc:Choice Requires="wps">
                  <w:drawing>
                    <wp:anchor distT="0" distB="0" distL="114300" distR="114300" simplePos="0" relativeHeight="251695104" behindDoc="0" locked="0" layoutInCell="1" allowOverlap="1" wp14:anchorId="1774A0AA" wp14:editId="1F37BFEA">
                      <wp:simplePos x="0" y="0"/>
                      <wp:positionH relativeFrom="column">
                        <wp:posOffset>5122047</wp:posOffset>
                      </wp:positionH>
                      <wp:positionV relativeFrom="paragraph">
                        <wp:posOffset>1869760</wp:posOffset>
                      </wp:positionV>
                      <wp:extent cx="446259" cy="276293"/>
                      <wp:effectExtent l="0" t="0" r="11430" b="15875"/>
                      <wp:wrapNone/>
                      <wp:docPr id="13" name="Oval 13"/>
                      <wp:cNvGraphicFramePr/>
                      <a:graphic xmlns:a="http://schemas.openxmlformats.org/drawingml/2006/main">
                        <a:graphicData uri="http://schemas.microsoft.com/office/word/2010/wordprocessingShape">
                          <wps:wsp>
                            <wps:cNvSpPr/>
                            <wps:spPr>
                              <a:xfrm>
                                <a:off x="0" y="0"/>
                                <a:ext cx="446259" cy="2762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D22B62" id="Oval 13" o:spid="_x0000_s1026" style="position:absolute;margin-left:403.3pt;margin-top:147.25pt;width:35.15pt;height:2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" filled="f" strokecolor="red" strokeweight="1pt">
                      <v:stroke joinstyle="miter"/>
                    </v:oval>
                  </w:pict>
                </mc:Fallback>
              </mc:AlternateContent>
            </w:r>
            <w:r>
              <w:rPr>
                <w:rFonts w:ascii="Times" w:hAnsi="Times"/>
                <w:noProof/>
              </w:rPr>
              <mc:AlternateContent>
                <mc:Choice Requires="wps">
                  <w:drawing>
                    <wp:anchor distT="0" distB="0" distL="114300" distR="114300" simplePos="0" relativeHeight="251693056" behindDoc="0" locked="0" layoutInCell="1" allowOverlap="1" wp14:anchorId="64F69F4A" wp14:editId="7B57DD70">
                      <wp:simplePos x="0" y="0"/>
                      <wp:positionH relativeFrom="column">
                        <wp:posOffset>-15697</wp:posOffset>
                      </wp:positionH>
                      <wp:positionV relativeFrom="paragraph">
                        <wp:posOffset>1284893</wp:posOffset>
                      </wp:positionV>
                      <wp:extent cx="446259" cy="276293"/>
                      <wp:effectExtent l="0" t="0" r="11430" b="15875"/>
                      <wp:wrapNone/>
                      <wp:docPr id="12" name="Oval 12"/>
                      <wp:cNvGraphicFramePr/>
                      <a:graphic xmlns:a="http://schemas.openxmlformats.org/drawingml/2006/main">
                        <a:graphicData uri="http://schemas.microsoft.com/office/word/2010/wordprocessingShape">
                          <wps:wsp>
                            <wps:cNvSpPr/>
                            <wps:spPr>
                              <a:xfrm>
                                <a:off x="0" y="0"/>
                                <a:ext cx="446259" cy="2762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690B6" id="Oval 12" o:spid="_x0000_s1026" style="position:absolute;margin-left:-1.25pt;margin-top:101.15pt;width:35.1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" filled="f" strokecolor="red" strokeweight="1pt">
                      <v:stroke joinstyle="miter"/>
                    </v:oval>
                  </w:pict>
                </mc:Fallback>
              </mc:AlternateContent>
            </w:r>
            <w:r w:rsidRPr="000B4583">
              <w:rPr>
                <w:noProof/>
              </w:rPr>
              <w:drawing>
                <wp:inline distT="0" distB="0" distL="0" distR="0" wp14:anchorId="071EE881" wp14:editId="77CB7EA2">
                  <wp:extent cx="5560027" cy="2141640"/>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957" cy="2148546"/>
                          </a:xfrm>
                          <a:prstGeom prst="rect">
                            <a:avLst/>
                          </a:prstGeom>
                        </pic:spPr>
                      </pic:pic>
                    </a:graphicData>
                  </a:graphic>
                </wp:inline>
              </w:drawing>
            </w:r>
          </w:p>
          <w:p w14:paraId="4F98029D" w14:textId="280D2797" w:rsidR="00763372" w:rsidRPr="008C085B" w:rsidRDefault="00763372" w:rsidP="00763372">
            <w:pPr>
              <w:rPr>
                <w:rFonts w:ascii="Times" w:hAnsi="Times"/>
                <w:color w:val="FF0000"/>
              </w:rPr>
            </w:pPr>
          </w:p>
          <w:p w14:paraId="15A922E5" w14:textId="4EA97429" w:rsid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Click “</w:t>
            </w:r>
            <w:r w:rsidR="00D9216B">
              <w:rPr>
                <w:rFonts w:ascii="Times" w:hAnsi="Times"/>
                <w:color w:val="000000" w:themeColor="text1"/>
              </w:rPr>
              <w:t>Confirm”.</w:t>
            </w:r>
          </w:p>
          <w:p w14:paraId="55DA1971" w14:textId="25712413" w:rsidR="00D9216B" w:rsidRDefault="00D9216B" w:rsidP="00D9216B">
            <w:pPr>
              <w:rPr>
                <w:rFonts w:ascii="Times" w:hAnsi="Times"/>
                <w:color w:val="000000" w:themeColor="text1"/>
              </w:rPr>
            </w:pPr>
          </w:p>
          <w:p w14:paraId="53F5485D" w14:textId="1BB48C39" w:rsidR="00D9216B" w:rsidRDefault="00D9216B" w:rsidP="00D9216B">
            <w:pPr>
              <w:rPr>
                <w:rFonts w:ascii="Times" w:hAnsi="Times"/>
                <w:color w:val="000000" w:themeColor="text1"/>
              </w:rPr>
            </w:pPr>
            <w:r w:rsidRPr="008C085B">
              <w:rPr>
                <w:rFonts w:ascii="Times" w:hAnsi="Times"/>
                <w:noProof/>
              </w:rPr>
              <mc:AlternateContent>
                <mc:Choice Requires="wps">
                  <w:drawing>
                    <wp:anchor distT="0" distB="0" distL="114300" distR="114300" simplePos="0" relativeHeight="251678720" behindDoc="0" locked="0" layoutInCell="1" allowOverlap="1" wp14:anchorId="3EB04429" wp14:editId="766CF195">
                      <wp:simplePos x="0" y="0"/>
                      <wp:positionH relativeFrom="column">
                        <wp:posOffset>3427273</wp:posOffset>
                      </wp:positionH>
                      <wp:positionV relativeFrom="paragraph">
                        <wp:posOffset>1083995</wp:posOffset>
                      </wp:positionV>
                      <wp:extent cx="458625" cy="177618"/>
                      <wp:effectExtent l="0" t="0" r="11430" b="13335"/>
                      <wp:wrapNone/>
                      <wp:docPr id="193" name="Oval 193"/>
                      <wp:cNvGraphicFramePr/>
                      <a:graphic xmlns:a="http://schemas.openxmlformats.org/drawingml/2006/main">
                        <a:graphicData uri="http://schemas.microsoft.com/office/word/2010/wordprocessingShape">
                          <wps:wsp>
                            <wps:cNvSpPr/>
                            <wps:spPr>
                              <a:xfrm>
                                <a:off x="0" y="0"/>
                                <a:ext cx="458625" cy="17761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14BF0" id="Oval 193" o:spid="_x0000_s1026" style="position:absolute;margin-left:269.85pt;margin-top:85.35pt;width:36.1pt;height: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" filled="f" strokecolor="red" strokeweight="1.25pt">
                      <v:stroke joinstyle="miter"/>
                    </v:oval>
                  </w:pict>
                </mc:Fallback>
              </mc:AlternateContent>
            </w:r>
            <w:r w:rsidRPr="00C76A83">
              <w:rPr>
                <w:noProof/>
              </w:rPr>
              <w:drawing>
                <wp:inline distT="0" distB="0" distL="0" distR="0" wp14:anchorId="522FB928" wp14:editId="0BDF24C0">
                  <wp:extent cx="3923377" cy="1286359"/>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9475" cy="1291637"/>
                          </a:xfrm>
                          <a:prstGeom prst="rect">
                            <a:avLst/>
                          </a:prstGeom>
                        </pic:spPr>
                      </pic:pic>
                    </a:graphicData>
                  </a:graphic>
                </wp:inline>
              </w:drawing>
            </w:r>
          </w:p>
          <w:p w14:paraId="26DDDF86" w14:textId="28D4E130" w:rsidR="00D9216B" w:rsidRDefault="00D9216B" w:rsidP="00D9216B">
            <w:pPr>
              <w:rPr>
                <w:rFonts w:ascii="Times" w:hAnsi="Times"/>
                <w:color w:val="000000" w:themeColor="text1"/>
              </w:rPr>
            </w:pPr>
          </w:p>
          <w:p w14:paraId="14AC6736" w14:textId="59B7598C" w:rsidR="00763372" w:rsidRPr="00763372" w:rsidRDefault="00D9216B" w:rsidP="00763372">
            <w:pPr>
              <w:pStyle w:val="ListParagraph"/>
              <w:numPr>
                <w:ilvl w:val="0"/>
                <w:numId w:val="14"/>
              </w:numPr>
              <w:rPr>
                <w:rFonts w:ascii="Times" w:hAnsi="Times"/>
                <w:color w:val="000000" w:themeColor="text1"/>
              </w:rPr>
            </w:pPr>
            <w:r>
              <w:rPr>
                <w:rFonts w:ascii="Times" w:hAnsi="Times"/>
                <w:color w:val="000000" w:themeColor="text1"/>
              </w:rPr>
              <w:t>Once back in the new project page, click “Refresh”, enter “Digit Analysis” for the project name, and click “Create”.</w:t>
            </w:r>
          </w:p>
          <w:p w14:paraId="3500490D" w14:textId="77777777" w:rsidR="00763372" w:rsidRPr="008C085B" w:rsidRDefault="00763372" w:rsidP="00763372">
            <w:pPr>
              <w:rPr>
                <w:rFonts w:ascii="Times" w:hAnsi="Times"/>
                <w:color w:val="000000" w:themeColor="text1"/>
              </w:rPr>
            </w:pPr>
          </w:p>
          <w:p w14:paraId="075FCE53" w14:textId="4ED2E65B" w:rsidR="00D9216B" w:rsidRDefault="00D9216B" w:rsidP="00763372">
            <w:pP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697152" behindDoc="0" locked="0" layoutInCell="1" allowOverlap="1" wp14:anchorId="29D089FA" wp14:editId="65CC7DC4">
                      <wp:simplePos x="0" y="0"/>
                      <wp:positionH relativeFrom="column">
                        <wp:posOffset>127128</wp:posOffset>
                      </wp:positionH>
                      <wp:positionV relativeFrom="paragraph">
                        <wp:posOffset>510489</wp:posOffset>
                      </wp:positionV>
                      <wp:extent cx="657842" cy="374970"/>
                      <wp:effectExtent l="0" t="0" r="15875" b="19050"/>
                      <wp:wrapNone/>
                      <wp:docPr id="16" name="Oval 16"/>
                      <wp:cNvGraphicFramePr/>
                      <a:graphic xmlns:a="http://schemas.openxmlformats.org/drawingml/2006/main">
                        <a:graphicData uri="http://schemas.microsoft.com/office/word/2010/wordprocessingShape">
                          <wps:wsp>
                            <wps:cNvSpPr/>
                            <wps:spPr>
                              <a:xfrm>
                                <a:off x="0" y="0"/>
                                <a:ext cx="657842" cy="37497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18D852" id="Oval 16" o:spid="_x0000_s1026" style="position:absolute;margin-left:10pt;margin-top:40.2pt;width:51.8pt;height:29.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699200" behindDoc="0" locked="0" layoutInCell="1" allowOverlap="1" wp14:anchorId="03AD66FE" wp14:editId="6CA1E59B">
                      <wp:simplePos x="0" y="0"/>
                      <wp:positionH relativeFrom="column">
                        <wp:posOffset>2933339</wp:posOffset>
                      </wp:positionH>
                      <wp:positionV relativeFrom="paragraph">
                        <wp:posOffset>975424</wp:posOffset>
                      </wp:positionV>
                      <wp:extent cx="458625" cy="177618"/>
                      <wp:effectExtent l="0" t="0" r="11430" b="13335"/>
                      <wp:wrapNone/>
                      <wp:docPr id="17" name="Oval 17"/>
                      <wp:cNvGraphicFramePr/>
                      <a:graphic xmlns:a="http://schemas.openxmlformats.org/drawingml/2006/main">
                        <a:graphicData uri="http://schemas.microsoft.com/office/word/2010/wordprocessingShape">
                          <wps:wsp>
                            <wps:cNvSpPr/>
                            <wps:spPr>
                              <a:xfrm>
                                <a:off x="0" y="0"/>
                                <a:ext cx="458625" cy="17761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1E853" id="Oval 17" o:spid="_x0000_s1026" style="position:absolute;margin-left:230.95pt;margin-top:76.8pt;width:36.1pt;height: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" filled="f" strokecolor="red" strokeweight="1.25pt">
                      <v:stroke joinstyle="miter"/>
                    </v:oval>
                  </w:pict>
                </mc:Fallback>
              </mc:AlternateContent>
            </w:r>
            <w:r w:rsidRPr="000B4583">
              <w:rPr>
                <w:noProof/>
              </w:rPr>
              <w:drawing>
                <wp:inline distT="0" distB="0" distL="0" distR="0" wp14:anchorId="5A6D5FE5" wp14:editId="5F7188BC">
                  <wp:extent cx="5423905" cy="2179104"/>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4142" cy="2183217"/>
                          </a:xfrm>
                          <a:prstGeom prst="rect">
                            <a:avLst/>
                          </a:prstGeom>
                        </pic:spPr>
                      </pic:pic>
                    </a:graphicData>
                  </a:graphic>
                </wp:inline>
              </w:drawing>
            </w:r>
          </w:p>
          <w:p w14:paraId="120D147C" w14:textId="7101C46E" w:rsidR="00D9216B" w:rsidRDefault="00D9216B" w:rsidP="00763372">
            <w:pPr>
              <w:rPr>
                <w:rFonts w:ascii="Times" w:hAnsi="Times"/>
                <w:color w:val="000000" w:themeColor="text1"/>
              </w:rPr>
            </w:pPr>
          </w:p>
          <w:p w14:paraId="66FF47AB" w14:textId="7774D28A" w:rsidR="00763372" w:rsidRPr="001D2071" w:rsidRDefault="00763372" w:rsidP="00763372">
            <w:pPr>
              <w:rPr>
                <w:rFonts w:ascii="Times" w:hAnsi="Times"/>
                <w:color w:val="000000" w:themeColor="text1"/>
              </w:rPr>
            </w:pPr>
          </w:p>
          <w:p w14:paraId="6A6D640E" w14:textId="57BDE886" w:rsidR="00763372" w:rsidRDefault="00D9216B" w:rsidP="00763372">
            <w:pPr>
              <w:pStyle w:val="ListParagraph"/>
              <w:numPr>
                <w:ilvl w:val="0"/>
                <w:numId w:val="14"/>
              </w:numPr>
              <w:rPr>
                <w:rFonts w:ascii="Times" w:hAnsi="Times"/>
                <w:color w:val="000000" w:themeColor="text1"/>
              </w:rPr>
            </w:pPr>
            <w:r>
              <w:rPr>
                <w:rFonts w:ascii="Times" w:hAnsi="Times"/>
                <w:color w:val="000000" w:themeColor="text1"/>
              </w:rPr>
              <w:t>You have now successfully created your Watson Studio project.  You should see your project’s main page.</w:t>
            </w:r>
          </w:p>
          <w:p w14:paraId="2B8E4834" w14:textId="77777777" w:rsidR="00D9216B" w:rsidRPr="00763372" w:rsidRDefault="00D9216B" w:rsidP="00D9216B">
            <w:pPr>
              <w:pStyle w:val="ListParagraph"/>
              <w:rPr>
                <w:rFonts w:ascii="Times" w:hAnsi="Times"/>
                <w:color w:val="000000" w:themeColor="text1"/>
              </w:rPr>
            </w:pPr>
          </w:p>
          <w:p w14:paraId="01A44D5F" w14:textId="61343970" w:rsidR="00763372" w:rsidRPr="001D2071" w:rsidRDefault="00D9216B" w:rsidP="00763372">
            <w:pPr>
              <w:rPr>
                <w:rFonts w:ascii="Times" w:hAnsi="Times"/>
                <w:color w:val="000000" w:themeColor="text1"/>
              </w:rPr>
            </w:pPr>
            <w:r w:rsidRPr="00D9216B">
              <w:rPr>
                <w:rFonts w:ascii="Times" w:hAnsi="Times"/>
                <w:noProof/>
                <w:color w:val="000000" w:themeColor="text1"/>
              </w:rPr>
              <w:drawing>
                <wp:inline distT="0" distB="0" distL="0" distR="0" wp14:anchorId="2B8C73DA" wp14:editId="5F5593B8">
                  <wp:extent cx="6062802" cy="29090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0618" cy="2912772"/>
                          </a:xfrm>
                          <a:prstGeom prst="rect">
                            <a:avLst/>
                          </a:prstGeom>
                        </pic:spPr>
                      </pic:pic>
                    </a:graphicData>
                  </a:graphic>
                </wp:inline>
              </w:drawing>
            </w:r>
          </w:p>
          <w:p w14:paraId="7FA7C88D" w14:textId="77777777" w:rsidR="00763372" w:rsidRDefault="00763372" w:rsidP="00763372">
            <w:pPr>
              <w:rPr>
                <w:rFonts w:ascii="Times" w:hAnsi="Times"/>
                <w:color w:val="000000" w:themeColor="text1"/>
              </w:rPr>
            </w:pPr>
          </w:p>
          <w:p w14:paraId="2ABFCF59" w14:textId="39741923" w:rsidR="00763372" w:rsidRPr="008C085B" w:rsidRDefault="00763372" w:rsidP="00763372">
            <w:pPr>
              <w:rPr>
                <w:rFonts w:ascii="Times" w:hAnsi="Times"/>
                <w:color w:val="000000" w:themeColor="text1"/>
              </w:rPr>
            </w:pPr>
          </w:p>
          <w:p w14:paraId="2E4F2488" w14:textId="74B5C72C" w:rsidR="00A31355" w:rsidRPr="00A31355" w:rsidRDefault="00A31355" w:rsidP="00A31355">
            <w:pPr>
              <w:rPr>
                <w:rFonts w:cstheme="minorHAnsi"/>
                <w:b/>
                <w:u w:val="single"/>
              </w:rPr>
            </w:pPr>
          </w:p>
        </w:tc>
      </w:tr>
    </w:tbl>
    <w:p w14:paraId="011E26D1" w14:textId="77777777" w:rsidR="00A31355" w:rsidRDefault="00A31355" w:rsidP="00A31355"/>
    <w:p w14:paraId="16945848" w14:textId="2958312F" w:rsidR="005C28A4" w:rsidRDefault="005C28A4">
      <w:r>
        <w:br w:type="page"/>
      </w:r>
    </w:p>
    <w:p w14:paraId="59F3F3C2" w14:textId="77FA4B5A" w:rsidR="005C28A4" w:rsidRDefault="00AE2379" w:rsidP="00577281">
      <w:pPr>
        <w:pStyle w:val="Heading1"/>
        <w:jc w:val="left"/>
      </w:pPr>
      <w:bookmarkStart w:id="4" w:name="_Toc515004198"/>
      <w:r>
        <w:lastRenderedPageBreak/>
        <w:t>Module 2: Create a Model Flow to Design a Neural Network for MNIST Data</w:t>
      </w:r>
      <w:bookmarkEnd w:id="4"/>
    </w:p>
    <w:p w14:paraId="5829C0D7" w14:textId="54D7EFC4" w:rsidR="00455CCC" w:rsidRDefault="00455CCC" w:rsidP="00455CCC"/>
    <w:p w14:paraId="7B160F1C" w14:textId="70CB37CE" w:rsidR="00455CCC" w:rsidRPr="00455CCC" w:rsidRDefault="00455CCC" w:rsidP="00455CCC">
      <w:r>
        <w:t xml:space="preserve">In this module, you will use the Watson Studio Model Flow editor and Experiment Builder to design and build </w:t>
      </w:r>
      <w:proofErr w:type="gramStart"/>
      <w:r>
        <w:t>a  single</w:t>
      </w:r>
      <w:proofErr w:type="gramEnd"/>
      <w:r>
        <w:t xml:space="preserve"> layer Neural Network model for the MNIST dataset.</w:t>
      </w:r>
    </w:p>
    <w:p w14:paraId="411B24AA" w14:textId="65C98A2F" w:rsidR="005C28A4" w:rsidRDefault="005C28A4" w:rsidP="005C28A4"/>
    <w:tbl>
      <w:tblPr>
        <w:tblStyle w:val="TableGrid"/>
        <w:tblW w:w="0" w:type="auto"/>
        <w:tblLayout w:type="fixed"/>
        <w:tblLook w:val="04A0" w:firstRow="1" w:lastRow="0" w:firstColumn="1" w:lastColumn="0" w:noHBand="0" w:noVBand="1"/>
      </w:tblPr>
      <w:tblGrid>
        <w:gridCol w:w="805"/>
        <w:gridCol w:w="9985"/>
      </w:tblGrid>
      <w:tr w:rsidR="005C28A4" w:rsidRPr="00A31355" w14:paraId="41C88C46" w14:textId="77777777" w:rsidTr="009E7B06">
        <w:trPr>
          <w:trHeight w:val="566"/>
          <w:tblHeader/>
        </w:trPr>
        <w:tc>
          <w:tcPr>
            <w:tcW w:w="805" w:type="dxa"/>
            <w:shd w:val="clear" w:color="auto" w:fill="D9D9D9" w:themeFill="background1" w:themeFillShade="D9"/>
          </w:tcPr>
          <w:p w14:paraId="495A522B" w14:textId="77777777" w:rsidR="005C28A4" w:rsidRPr="00A31355" w:rsidRDefault="005C28A4" w:rsidP="009E7B06">
            <w:pPr>
              <w:jc w:val="center"/>
              <w:rPr>
                <w:rFonts w:cstheme="minorHAnsi"/>
                <w:sz w:val="28"/>
                <w:szCs w:val="28"/>
              </w:rPr>
            </w:pPr>
            <w:r w:rsidRPr="00A31355">
              <w:rPr>
                <w:rFonts w:cstheme="minorHAnsi"/>
                <w:sz w:val="28"/>
                <w:szCs w:val="28"/>
              </w:rPr>
              <w:t>Step</w:t>
            </w:r>
          </w:p>
        </w:tc>
        <w:tc>
          <w:tcPr>
            <w:tcW w:w="9985" w:type="dxa"/>
            <w:shd w:val="clear" w:color="auto" w:fill="D9D9D9" w:themeFill="background1" w:themeFillShade="D9"/>
          </w:tcPr>
          <w:p w14:paraId="290F0F3E" w14:textId="0DA979C3" w:rsidR="005C28A4" w:rsidRPr="00A31355" w:rsidRDefault="005C28A4" w:rsidP="009E7B06">
            <w:pPr>
              <w:tabs>
                <w:tab w:val="left" w:pos="3870"/>
                <w:tab w:val="left" w:pos="4050"/>
              </w:tabs>
              <w:jc w:val="center"/>
              <w:rPr>
                <w:rFonts w:cstheme="minorHAnsi"/>
                <w:sz w:val="28"/>
                <w:szCs w:val="28"/>
              </w:rPr>
            </w:pPr>
            <w:r w:rsidRPr="00A31355">
              <w:rPr>
                <w:rFonts w:cstheme="minorHAnsi"/>
                <w:sz w:val="28"/>
                <w:szCs w:val="28"/>
              </w:rPr>
              <w:t>Action</w:t>
            </w:r>
          </w:p>
        </w:tc>
      </w:tr>
      <w:tr w:rsidR="0005100D" w:rsidRPr="00A31355" w14:paraId="72E2D68D" w14:textId="77777777" w:rsidTr="009E7B06">
        <w:tc>
          <w:tcPr>
            <w:tcW w:w="805" w:type="dxa"/>
          </w:tcPr>
          <w:p w14:paraId="1B3C0240" w14:textId="4621E312" w:rsidR="0005100D" w:rsidRDefault="00715BE5" w:rsidP="009E7B06">
            <w:pPr>
              <w:jc w:val="center"/>
              <w:rPr>
                <w:rFonts w:cstheme="minorHAnsi"/>
              </w:rPr>
            </w:pPr>
            <w:r>
              <w:rPr>
                <w:rFonts w:cstheme="minorHAnsi"/>
              </w:rPr>
              <w:t>1</w:t>
            </w:r>
          </w:p>
        </w:tc>
        <w:tc>
          <w:tcPr>
            <w:tcW w:w="9985" w:type="dxa"/>
          </w:tcPr>
          <w:p w14:paraId="46F396F4" w14:textId="0B2F53EB" w:rsidR="00EC5D46" w:rsidRDefault="00EC5D46" w:rsidP="00EC5D46">
            <w:pPr>
              <w:rPr>
                <w:rFonts w:cstheme="minorHAnsi"/>
                <w:b/>
                <w:u w:val="single"/>
              </w:rPr>
            </w:pPr>
            <w:r>
              <w:rPr>
                <w:rFonts w:cstheme="minorHAnsi"/>
                <w:b/>
                <w:u w:val="single"/>
              </w:rPr>
              <w:t>Create a Connection to the Cloud Object Storage</w:t>
            </w:r>
          </w:p>
          <w:p w14:paraId="23B2E5E0" w14:textId="2300001E" w:rsidR="00EC5D46" w:rsidRDefault="00EC5D46" w:rsidP="00EC5D46">
            <w:pPr>
              <w:rPr>
                <w:rFonts w:cstheme="minorHAnsi"/>
                <w:b/>
                <w:u w:val="single"/>
              </w:rPr>
            </w:pPr>
          </w:p>
          <w:p w14:paraId="4C9CC1AF" w14:textId="77777777" w:rsidR="0005100D" w:rsidRDefault="00EC5D46" w:rsidP="00EC5D46">
            <w:pPr>
              <w:rPr>
                <w:rFonts w:ascii="Times" w:hAnsi="Times" w:cstheme="minorHAnsi"/>
              </w:rPr>
            </w:pPr>
            <w:r>
              <w:rPr>
                <w:rFonts w:ascii="Times" w:hAnsi="Times" w:cstheme="minorHAnsi"/>
              </w:rPr>
              <w:t>In order for your project to use the you COS instance as a data source, you need to create a connect to the service.  For this, you will need the COS credentials you noted in earlier.</w:t>
            </w:r>
          </w:p>
          <w:p w14:paraId="28C4C0BF" w14:textId="77777777" w:rsidR="00EC5D46" w:rsidRDefault="00EC5D46" w:rsidP="00EC5D46">
            <w:pPr>
              <w:rPr>
                <w:rFonts w:ascii="Times" w:hAnsi="Times" w:cstheme="minorHAnsi"/>
              </w:rPr>
            </w:pPr>
          </w:p>
          <w:p w14:paraId="22C7D53B" w14:textId="2DA0E2DB" w:rsidR="00EC5D46" w:rsidRDefault="00EC5D46" w:rsidP="00EC5D46">
            <w:pPr>
              <w:pStyle w:val="ListParagraph"/>
              <w:numPr>
                <w:ilvl w:val="0"/>
                <w:numId w:val="19"/>
              </w:numPr>
              <w:rPr>
                <w:rFonts w:ascii="Times" w:hAnsi="Times"/>
                <w:color w:val="000000" w:themeColor="text1"/>
              </w:rPr>
            </w:pPr>
            <w:r>
              <w:rPr>
                <w:rFonts w:ascii="Times" w:hAnsi="Times"/>
                <w:color w:val="000000" w:themeColor="text1"/>
              </w:rPr>
              <w:t xml:space="preserve">In your Watson Studio project, select </w:t>
            </w:r>
            <w:r w:rsidR="00BE0939">
              <w:rPr>
                <w:rFonts w:ascii="Times" w:hAnsi="Times"/>
                <w:color w:val="000000" w:themeColor="text1"/>
              </w:rPr>
              <w:t>the “Add to Project” menu and select “Connection”.</w:t>
            </w:r>
          </w:p>
          <w:p w14:paraId="102BC34E" w14:textId="33817B16" w:rsidR="00BE0939" w:rsidRDefault="00BE0939" w:rsidP="00BE0939">
            <w:pPr>
              <w:rPr>
                <w:rFonts w:ascii="Times" w:hAnsi="Times"/>
                <w:color w:val="000000" w:themeColor="text1"/>
              </w:rPr>
            </w:pPr>
          </w:p>
          <w:p w14:paraId="095BC64C" w14:textId="2A049709" w:rsidR="00BE0939" w:rsidRDefault="00BE0939" w:rsidP="00BE0939">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09440" behindDoc="0" locked="0" layoutInCell="1" allowOverlap="1" wp14:anchorId="559A822F" wp14:editId="3426EB6D">
                      <wp:simplePos x="0" y="0"/>
                      <wp:positionH relativeFrom="column">
                        <wp:posOffset>3508430</wp:posOffset>
                      </wp:positionH>
                      <wp:positionV relativeFrom="paragraph">
                        <wp:posOffset>579449</wp:posOffset>
                      </wp:positionV>
                      <wp:extent cx="703890" cy="256558"/>
                      <wp:effectExtent l="0" t="0" r="7620" b="10160"/>
                      <wp:wrapNone/>
                      <wp:docPr id="42" name="Oval 42"/>
                      <wp:cNvGraphicFramePr/>
                      <a:graphic xmlns:a="http://schemas.openxmlformats.org/drawingml/2006/main">
                        <a:graphicData uri="http://schemas.microsoft.com/office/word/2010/wordprocessingShape">
                          <wps:wsp>
                            <wps:cNvSpPr/>
                            <wps:spPr>
                              <a:xfrm>
                                <a:off x="0" y="0"/>
                                <a:ext cx="703890" cy="25655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F712C1" id="Oval 42" o:spid="_x0000_s1026" style="position:absolute;margin-left:276.25pt;margin-top:45.65pt;width:55.4pt;height:2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" filled="f" strokecolor="red" strokeweight="1.25pt">
                      <v:stroke joinstyle="miter"/>
                    </v:oval>
                  </w:pict>
                </mc:Fallback>
              </mc:AlternateContent>
            </w:r>
            <w:r w:rsidRPr="00BE0939">
              <w:rPr>
                <w:rFonts w:ascii="Times" w:hAnsi="Times"/>
                <w:noProof/>
                <w:color w:val="000000" w:themeColor="text1"/>
              </w:rPr>
              <w:drawing>
                <wp:inline distT="0" distB="0" distL="0" distR="0" wp14:anchorId="570AEA26" wp14:editId="22F943F9">
                  <wp:extent cx="4828426" cy="21861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6260" cy="2189659"/>
                          </a:xfrm>
                          <a:prstGeom prst="rect">
                            <a:avLst/>
                          </a:prstGeom>
                        </pic:spPr>
                      </pic:pic>
                    </a:graphicData>
                  </a:graphic>
                </wp:inline>
              </w:drawing>
            </w:r>
          </w:p>
          <w:p w14:paraId="5D9EAA52" w14:textId="71735969" w:rsidR="00BE0939" w:rsidRDefault="00BE0939" w:rsidP="00BE0939">
            <w:pPr>
              <w:rPr>
                <w:rFonts w:ascii="Times" w:hAnsi="Times"/>
                <w:color w:val="000000" w:themeColor="text1"/>
              </w:rPr>
            </w:pPr>
          </w:p>
          <w:p w14:paraId="4AE25202" w14:textId="77777777" w:rsidR="00BE0939" w:rsidRPr="00BE0939" w:rsidRDefault="00BE0939" w:rsidP="00BE0939">
            <w:pPr>
              <w:rPr>
                <w:rFonts w:ascii="Times" w:hAnsi="Times"/>
                <w:color w:val="000000" w:themeColor="text1"/>
              </w:rPr>
            </w:pPr>
          </w:p>
          <w:p w14:paraId="6C3E5071" w14:textId="0A023A91" w:rsidR="00BE0939" w:rsidRDefault="00BE0939" w:rsidP="00EC5D46">
            <w:pPr>
              <w:pStyle w:val="ListParagraph"/>
              <w:numPr>
                <w:ilvl w:val="0"/>
                <w:numId w:val="19"/>
              </w:numPr>
              <w:rPr>
                <w:rFonts w:ascii="Times" w:hAnsi="Times"/>
                <w:color w:val="000000" w:themeColor="text1"/>
              </w:rPr>
            </w:pPr>
            <w:r>
              <w:rPr>
                <w:rFonts w:ascii="Times" w:hAnsi="Times"/>
                <w:color w:val="000000" w:themeColor="text1"/>
              </w:rPr>
              <w:t>In the “IBM Services” section, select “Cloud Object Storage” (not infrastructure).</w:t>
            </w:r>
          </w:p>
          <w:p w14:paraId="78915125" w14:textId="35FB780A" w:rsidR="00BE0939" w:rsidRDefault="00BE0939" w:rsidP="00BE0939">
            <w:pPr>
              <w:rPr>
                <w:rFonts w:ascii="Times" w:hAnsi="Times"/>
                <w:color w:val="000000" w:themeColor="text1"/>
              </w:rPr>
            </w:pPr>
          </w:p>
          <w:p w14:paraId="133BA5C3" w14:textId="77B5F0BF" w:rsidR="00BE0939" w:rsidRDefault="00BE0939" w:rsidP="00BE0939">
            <w:pP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11488" behindDoc="0" locked="0" layoutInCell="1" allowOverlap="1" wp14:anchorId="46EED0DC" wp14:editId="27982035">
                      <wp:simplePos x="0" y="0"/>
                      <wp:positionH relativeFrom="column">
                        <wp:posOffset>1433172</wp:posOffset>
                      </wp:positionH>
                      <wp:positionV relativeFrom="paragraph">
                        <wp:posOffset>501193</wp:posOffset>
                      </wp:positionV>
                      <wp:extent cx="1144644" cy="256558"/>
                      <wp:effectExtent l="0" t="0" r="11430" b="10160"/>
                      <wp:wrapNone/>
                      <wp:docPr id="45" name="Oval 45"/>
                      <wp:cNvGraphicFramePr/>
                      <a:graphic xmlns:a="http://schemas.openxmlformats.org/drawingml/2006/main">
                        <a:graphicData uri="http://schemas.microsoft.com/office/word/2010/wordprocessingShape">
                          <wps:wsp>
                            <wps:cNvSpPr/>
                            <wps:spPr>
                              <a:xfrm>
                                <a:off x="0" y="0"/>
                                <a:ext cx="1144644" cy="25655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D4AC5" id="Oval 45" o:spid="_x0000_s1026" style="position:absolute;margin-left:112.85pt;margin-top:39.45pt;width:90.15pt;height:2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" filled="f" strokecolor="red" strokeweight="1.25pt">
                      <v:stroke joinstyle="miter"/>
                    </v:oval>
                  </w:pict>
                </mc:Fallback>
              </mc:AlternateContent>
            </w:r>
            <w:r w:rsidRPr="00BE0939">
              <w:rPr>
                <w:rFonts w:ascii="Times" w:hAnsi="Times"/>
                <w:noProof/>
                <w:color w:val="000000" w:themeColor="text1"/>
              </w:rPr>
              <w:drawing>
                <wp:inline distT="0" distB="0" distL="0" distR="0" wp14:anchorId="7532FE41" wp14:editId="4050EF96">
                  <wp:extent cx="6203315" cy="18199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3315" cy="1819910"/>
                          </a:xfrm>
                          <a:prstGeom prst="rect">
                            <a:avLst/>
                          </a:prstGeom>
                        </pic:spPr>
                      </pic:pic>
                    </a:graphicData>
                  </a:graphic>
                </wp:inline>
              </w:drawing>
            </w:r>
          </w:p>
          <w:p w14:paraId="1A87DD8B" w14:textId="3E10D3C6" w:rsidR="00BE0939" w:rsidRPr="00BE0939" w:rsidRDefault="00BE0939" w:rsidP="00BE0939">
            <w:pPr>
              <w:rPr>
                <w:rFonts w:ascii="Times" w:hAnsi="Times"/>
                <w:color w:val="000000" w:themeColor="text1"/>
              </w:rPr>
            </w:pPr>
          </w:p>
          <w:p w14:paraId="363FF0B5" w14:textId="40AB7898" w:rsidR="00BE0939" w:rsidRDefault="00BE0939" w:rsidP="00FF6408">
            <w:pPr>
              <w:pStyle w:val="ListParagraph"/>
              <w:numPr>
                <w:ilvl w:val="0"/>
                <w:numId w:val="19"/>
              </w:numPr>
              <w:rPr>
                <w:rFonts w:ascii="Times" w:hAnsi="Times"/>
                <w:color w:val="000000" w:themeColor="text1"/>
              </w:rPr>
            </w:pPr>
            <w:r w:rsidRPr="00FF6408">
              <w:rPr>
                <w:rFonts w:ascii="Times" w:hAnsi="Times"/>
                <w:color w:val="000000" w:themeColor="text1"/>
              </w:rPr>
              <w:t xml:space="preserve">Name your connection “COS Connection” and complete the form </w:t>
            </w:r>
            <w:r w:rsidR="006573CA">
              <w:rPr>
                <w:rFonts w:ascii="Times" w:hAnsi="Times"/>
                <w:color w:val="000000" w:themeColor="text1"/>
              </w:rPr>
              <w:t>with the credentials</w:t>
            </w:r>
            <w:r w:rsidR="00F815B6">
              <w:rPr>
                <w:rFonts w:ascii="Times" w:hAnsi="Times"/>
                <w:color w:val="000000" w:themeColor="text1"/>
              </w:rPr>
              <w:t xml:space="preserve"> found at the </w:t>
            </w:r>
            <w:r w:rsidR="00F815B6">
              <w:rPr>
                <w:rFonts w:ascii="Times" w:hAnsi="Times"/>
                <w:color w:val="000000" w:themeColor="text1"/>
              </w:rPr>
              <w:lastRenderedPageBreak/>
              <w:t>following location (without the quotes)</w:t>
            </w:r>
            <w:r w:rsidR="00FF6408" w:rsidRPr="00FF6408">
              <w:rPr>
                <w:rFonts w:ascii="Times" w:hAnsi="Times"/>
                <w:color w:val="000000" w:themeColor="text1"/>
              </w:rPr>
              <w:t xml:space="preserve">. </w:t>
            </w:r>
            <w:r w:rsidR="00FF6408">
              <w:rPr>
                <w:rFonts w:ascii="Times" w:hAnsi="Times"/>
                <w:color w:val="000000" w:themeColor="text1"/>
              </w:rPr>
              <w:t xml:space="preserve">  </w:t>
            </w:r>
            <w:r w:rsidR="00F815B6">
              <w:rPr>
                <w:rFonts w:ascii="Times" w:hAnsi="Times"/>
                <w:color w:val="000000" w:themeColor="text1"/>
              </w:rPr>
              <w:t xml:space="preserve">Please note that “Access Key” and “Secret Key” are not required.  </w:t>
            </w:r>
            <w:r w:rsidR="00FF6408">
              <w:rPr>
                <w:rFonts w:ascii="Times" w:hAnsi="Times"/>
                <w:color w:val="000000" w:themeColor="text1"/>
              </w:rPr>
              <w:t>When complete, click “Create”.</w:t>
            </w:r>
          </w:p>
          <w:p w14:paraId="68863003" w14:textId="77777777" w:rsidR="00F815B6" w:rsidRDefault="00F815B6" w:rsidP="006573CA">
            <w:pPr>
              <w:rPr>
                <w:rFonts w:ascii="Times" w:hAnsi="Times"/>
                <w:color w:val="000000" w:themeColor="text1"/>
              </w:rPr>
            </w:pPr>
          </w:p>
          <w:p w14:paraId="40ABF186" w14:textId="7987EE6E" w:rsidR="006573CA" w:rsidRPr="006573CA" w:rsidRDefault="00726980" w:rsidP="000A30F8">
            <w:pPr>
              <w:jc w:val="center"/>
              <w:rPr>
                <w:rFonts w:ascii="Times" w:hAnsi="Times"/>
                <w:color w:val="000000" w:themeColor="text1"/>
              </w:rPr>
            </w:pPr>
            <w:hyperlink r:id="rId30" w:history="1">
              <w:r w:rsidR="000A30F8" w:rsidRPr="000A30F8">
                <w:rPr>
                  <w:rStyle w:val="Hyperlink"/>
                  <w:rFonts w:ascii="Times" w:hAnsi="Times"/>
                </w:rPr>
                <w:t>http://bit.ly/2kCaypD</w:t>
              </w:r>
            </w:hyperlink>
          </w:p>
          <w:p w14:paraId="284BD529" w14:textId="33E76AC3" w:rsidR="00BE0939" w:rsidRDefault="00BE0939" w:rsidP="00BE0939">
            <w:pPr>
              <w:rPr>
                <w:rFonts w:ascii="Times" w:hAnsi="Times"/>
                <w:color w:val="000000" w:themeColor="text1"/>
              </w:rPr>
            </w:pPr>
          </w:p>
          <w:p w14:paraId="69A82B4A" w14:textId="0C1747A7" w:rsidR="00BE0939" w:rsidRDefault="00FF6408" w:rsidP="00FF6408">
            <w:pPr>
              <w:jc w:val="center"/>
              <w:rPr>
                <w:rFonts w:ascii="Times" w:hAnsi="Times"/>
                <w:color w:val="000000" w:themeColor="text1"/>
              </w:rPr>
            </w:pPr>
            <w:r w:rsidRPr="00FF6408">
              <w:rPr>
                <w:rFonts w:ascii="Times" w:hAnsi="Times"/>
                <w:noProof/>
                <w:color w:val="000000" w:themeColor="text1"/>
              </w:rPr>
              <w:drawing>
                <wp:inline distT="0" distB="0" distL="0" distR="0" wp14:anchorId="7424884A" wp14:editId="154D9AB6">
                  <wp:extent cx="4586682" cy="2258362"/>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369" cy="2269532"/>
                          </a:xfrm>
                          <a:prstGeom prst="rect">
                            <a:avLst/>
                          </a:prstGeom>
                        </pic:spPr>
                      </pic:pic>
                    </a:graphicData>
                  </a:graphic>
                </wp:inline>
              </w:drawing>
            </w:r>
          </w:p>
          <w:p w14:paraId="33B36D54" w14:textId="0575EC49" w:rsidR="00BE0939" w:rsidRDefault="00BE0939" w:rsidP="00BE0939">
            <w:pPr>
              <w:rPr>
                <w:rFonts w:ascii="Times" w:hAnsi="Times"/>
                <w:color w:val="000000" w:themeColor="text1"/>
              </w:rPr>
            </w:pPr>
          </w:p>
          <w:p w14:paraId="625D9727" w14:textId="276B7E78" w:rsidR="00BF5A94" w:rsidRDefault="00FF6408" w:rsidP="00BF5A94">
            <w:pPr>
              <w:pStyle w:val="ListParagraph"/>
              <w:numPr>
                <w:ilvl w:val="0"/>
                <w:numId w:val="19"/>
              </w:numPr>
              <w:rPr>
                <w:rFonts w:ascii="Times" w:hAnsi="Times"/>
                <w:color w:val="000000" w:themeColor="text1"/>
              </w:rPr>
            </w:pPr>
            <w:r>
              <w:rPr>
                <w:rFonts w:ascii="Times" w:hAnsi="Times"/>
                <w:color w:val="000000" w:themeColor="text1"/>
              </w:rPr>
              <w:t>When complete, you will be brought to your project’s asset overview page, with the connection</w:t>
            </w:r>
            <w:r w:rsidR="00BF5A94">
              <w:rPr>
                <w:rFonts w:ascii="Times" w:hAnsi="Times"/>
                <w:color w:val="000000" w:themeColor="text1"/>
              </w:rPr>
              <w:t xml:space="preserve"> you just created</w:t>
            </w:r>
            <w:r>
              <w:rPr>
                <w:rFonts w:ascii="Times" w:hAnsi="Times"/>
                <w:color w:val="000000" w:themeColor="text1"/>
              </w:rPr>
              <w:t xml:space="preserve"> listed </w:t>
            </w:r>
            <w:r w:rsidR="00BF5A94">
              <w:rPr>
                <w:rFonts w:ascii="Times" w:hAnsi="Times"/>
                <w:color w:val="000000" w:themeColor="text1"/>
              </w:rPr>
              <w:t>under “Data Assets”.</w:t>
            </w:r>
          </w:p>
          <w:p w14:paraId="61DF90DE" w14:textId="5336500C" w:rsidR="00BF5A94" w:rsidRDefault="00BF5A94" w:rsidP="00BF5A94">
            <w:pPr>
              <w:rPr>
                <w:rFonts w:ascii="Times" w:hAnsi="Times"/>
                <w:color w:val="000000" w:themeColor="text1"/>
              </w:rPr>
            </w:pPr>
          </w:p>
          <w:p w14:paraId="7C2FAFBC" w14:textId="77777777" w:rsidR="00EC5D46" w:rsidRDefault="00BF5A94" w:rsidP="00576D9D">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13536" behindDoc="0" locked="0" layoutInCell="1" allowOverlap="1" wp14:anchorId="355C7C3D" wp14:editId="6A88E7FE">
                      <wp:simplePos x="0" y="0"/>
                      <wp:positionH relativeFrom="column">
                        <wp:posOffset>1120464</wp:posOffset>
                      </wp:positionH>
                      <wp:positionV relativeFrom="paragraph">
                        <wp:posOffset>1198176</wp:posOffset>
                      </wp:positionV>
                      <wp:extent cx="1144644" cy="256558"/>
                      <wp:effectExtent l="0" t="0" r="11430" b="10160"/>
                      <wp:wrapNone/>
                      <wp:docPr id="50" name="Oval 50"/>
                      <wp:cNvGraphicFramePr/>
                      <a:graphic xmlns:a="http://schemas.openxmlformats.org/drawingml/2006/main">
                        <a:graphicData uri="http://schemas.microsoft.com/office/word/2010/wordprocessingShape">
                          <wps:wsp>
                            <wps:cNvSpPr/>
                            <wps:spPr>
                              <a:xfrm>
                                <a:off x="0" y="0"/>
                                <a:ext cx="1144644" cy="25655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70B4B0" id="Oval 50" o:spid="_x0000_s1026" style="position:absolute;margin-left:88.25pt;margin-top:94.35pt;width:90.15pt;height:2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" filled="f" strokecolor="red" strokeweight="1.25pt">
                      <v:stroke joinstyle="miter"/>
                    </v:oval>
                  </w:pict>
                </mc:Fallback>
              </mc:AlternateContent>
            </w:r>
            <w:r w:rsidRPr="00BF5A94">
              <w:rPr>
                <w:rFonts w:ascii="Times" w:hAnsi="Times"/>
                <w:noProof/>
                <w:color w:val="000000" w:themeColor="text1"/>
              </w:rPr>
              <w:drawing>
                <wp:inline distT="0" distB="0" distL="0" distR="0" wp14:anchorId="358C19F7" wp14:editId="4D126611">
                  <wp:extent cx="4221283" cy="2206728"/>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9425" cy="2226667"/>
                          </a:xfrm>
                          <a:prstGeom prst="rect">
                            <a:avLst/>
                          </a:prstGeom>
                        </pic:spPr>
                      </pic:pic>
                    </a:graphicData>
                  </a:graphic>
                </wp:inline>
              </w:drawing>
            </w:r>
          </w:p>
          <w:p w14:paraId="682F1FC6" w14:textId="4B50F765" w:rsidR="00576D9D" w:rsidRPr="00576D9D" w:rsidRDefault="00576D9D" w:rsidP="00576D9D">
            <w:pPr>
              <w:jc w:val="center"/>
              <w:rPr>
                <w:rFonts w:ascii="Times" w:hAnsi="Times" w:cstheme="minorBidi"/>
                <w:color w:val="000000" w:themeColor="text1"/>
              </w:rPr>
            </w:pPr>
          </w:p>
        </w:tc>
      </w:tr>
      <w:tr w:rsidR="00576D9D" w:rsidRPr="00A31355" w14:paraId="43CE300C" w14:textId="77777777" w:rsidTr="009E7B06">
        <w:tc>
          <w:tcPr>
            <w:tcW w:w="805" w:type="dxa"/>
          </w:tcPr>
          <w:p w14:paraId="589B3BE9" w14:textId="51E820C7" w:rsidR="00576D9D" w:rsidRDefault="00DC57F9" w:rsidP="009E7B06">
            <w:pPr>
              <w:jc w:val="center"/>
              <w:rPr>
                <w:rFonts w:cstheme="minorHAnsi"/>
              </w:rPr>
            </w:pPr>
            <w:r>
              <w:rPr>
                <w:rFonts w:cstheme="minorHAnsi"/>
              </w:rPr>
              <w:lastRenderedPageBreak/>
              <w:t>2</w:t>
            </w:r>
          </w:p>
        </w:tc>
        <w:tc>
          <w:tcPr>
            <w:tcW w:w="9985" w:type="dxa"/>
          </w:tcPr>
          <w:p w14:paraId="7F18BC17" w14:textId="37F2DA48" w:rsidR="00B23EDE" w:rsidRDefault="00DC57F9" w:rsidP="00B23EDE">
            <w:pPr>
              <w:rPr>
                <w:rFonts w:cstheme="minorHAnsi"/>
                <w:b/>
                <w:u w:val="single"/>
              </w:rPr>
            </w:pPr>
            <w:r>
              <w:rPr>
                <w:rFonts w:cstheme="minorHAnsi"/>
                <w:b/>
                <w:u w:val="single"/>
              </w:rPr>
              <w:t>Create a Model Flow</w:t>
            </w:r>
          </w:p>
          <w:p w14:paraId="10C3076D" w14:textId="250095E0" w:rsidR="00B23EDE" w:rsidRDefault="00B23EDE" w:rsidP="00B23EDE">
            <w:pPr>
              <w:rPr>
                <w:rFonts w:cstheme="minorHAnsi"/>
                <w:b/>
                <w:u w:val="single"/>
              </w:rPr>
            </w:pPr>
          </w:p>
          <w:p w14:paraId="22826B79" w14:textId="632E05F6" w:rsidR="00B23EDE" w:rsidRDefault="00B23EDE" w:rsidP="00B23EDE">
            <w:pPr>
              <w:pStyle w:val="ListParagraph"/>
              <w:numPr>
                <w:ilvl w:val="0"/>
                <w:numId w:val="25"/>
              </w:numPr>
              <w:rPr>
                <w:rFonts w:ascii="Times" w:hAnsi="Times" w:cstheme="minorHAnsi"/>
              </w:rPr>
            </w:pPr>
            <w:r>
              <w:rPr>
                <w:rFonts w:ascii="Times" w:hAnsi="Times" w:cstheme="minorHAnsi"/>
              </w:rPr>
              <w:t>From your project’s overview page, click the “Add to Project” menu and select “Modeler Flow”</w:t>
            </w:r>
          </w:p>
          <w:p w14:paraId="77A7A6EC" w14:textId="1BEB7507" w:rsidR="00B23EDE" w:rsidRDefault="00B23EDE" w:rsidP="00B23EDE">
            <w:pPr>
              <w:rPr>
                <w:rFonts w:ascii="Times" w:hAnsi="Times" w:cstheme="minorHAnsi"/>
              </w:rPr>
            </w:pPr>
          </w:p>
          <w:p w14:paraId="32F55E77" w14:textId="2F845E3F" w:rsidR="00B23EDE" w:rsidRDefault="00B23EDE" w:rsidP="00B23EDE">
            <w:pPr>
              <w:jc w:val="center"/>
              <w:rPr>
                <w:rFonts w:ascii="Times" w:hAnsi="Times" w:cstheme="minorHAnsi"/>
              </w:rPr>
            </w:pPr>
            <w:r w:rsidRPr="008C085B">
              <w:rPr>
                <w:rFonts w:ascii="Times" w:hAnsi="Times"/>
                <w:noProof/>
              </w:rPr>
              <w:lastRenderedPageBreak/>
              <mc:AlternateContent>
                <mc:Choice Requires="wps">
                  <w:drawing>
                    <wp:anchor distT="0" distB="0" distL="114300" distR="114300" simplePos="0" relativeHeight="251715584" behindDoc="0" locked="0" layoutInCell="1" allowOverlap="1" wp14:anchorId="56E91747" wp14:editId="571002C1">
                      <wp:simplePos x="0" y="0"/>
                      <wp:positionH relativeFrom="column">
                        <wp:posOffset>3340712</wp:posOffset>
                      </wp:positionH>
                      <wp:positionV relativeFrom="paragraph">
                        <wp:posOffset>1414652</wp:posOffset>
                      </wp:positionV>
                      <wp:extent cx="979809" cy="190774"/>
                      <wp:effectExtent l="0" t="0" r="10795" b="12700"/>
                      <wp:wrapNone/>
                      <wp:docPr id="243" name="Oval 243"/>
                      <wp:cNvGraphicFramePr/>
                      <a:graphic xmlns:a="http://schemas.openxmlformats.org/drawingml/2006/main">
                        <a:graphicData uri="http://schemas.microsoft.com/office/word/2010/wordprocessingShape">
                          <wps:wsp>
                            <wps:cNvSpPr/>
                            <wps:spPr>
                              <a:xfrm>
                                <a:off x="0" y="0"/>
                                <a:ext cx="979809"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6FB4A" id="Oval 243" o:spid="_x0000_s1026" style="position:absolute;margin-left:263.05pt;margin-top:111.4pt;width:77.15pt;height: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" filled="f" strokecolor="red" strokeweight="1.25pt">
                      <v:stroke joinstyle="miter"/>
                    </v:oval>
                  </w:pict>
                </mc:Fallback>
              </mc:AlternateContent>
            </w:r>
            <w:r w:rsidRPr="00B23EDE">
              <w:rPr>
                <w:rFonts w:ascii="Times" w:hAnsi="Times" w:cstheme="minorHAnsi"/>
                <w:noProof/>
              </w:rPr>
              <w:drawing>
                <wp:inline distT="0" distB="0" distL="0" distR="0" wp14:anchorId="7B080A79" wp14:editId="79BC8193">
                  <wp:extent cx="5275758" cy="2457772"/>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2490" cy="2460908"/>
                          </a:xfrm>
                          <a:prstGeom prst="rect">
                            <a:avLst/>
                          </a:prstGeom>
                        </pic:spPr>
                      </pic:pic>
                    </a:graphicData>
                  </a:graphic>
                </wp:inline>
              </w:drawing>
            </w:r>
          </w:p>
          <w:p w14:paraId="4F38D9D4" w14:textId="619C965D" w:rsidR="00B23EDE" w:rsidRDefault="00B23EDE" w:rsidP="00B23EDE">
            <w:pPr>
              <w:rPr>
                <w:rFonts w:ascii="Times" w:hAnsi="Times" w:cstheme="minorHAnsi"/>
              </w:rPr>
            </w:pPr>
          </w:p>
          <w:p w14:paraId="30678B3B" w14:textId="559396DA" w:rsidR="00B23EDE" w:rsidRDefault="00B23EDE" w:rsidP="00B23EDE">
            <w:pPr>
              <w:rPr>
                <w:rFonts w:ascii="Helvetica Neue" w:hAnsi="Helvetica Neue"/>
                <w:color w:val="152935"/>
                <w:sz w:val="21"/>
                <w:szCs w:val="21"/>
                <w:shd w:val="clear" w:color="auto" w:fill="FFFFFF"/>
              </w:rPr>
            </w:pPr>
            <w:r>
              <w:rPr>
                <w:rFonts w:ascii="Times" w:hAnsi="Times" w:cstheme="minorHAnsi"/>
              </w:rPr>
              <w:t>In Modeler Flow creation page, select “From Example”.   Select the “</w:t>
            </w:r>
            <w:r>
              <w:rPr>
                <w:rFonts w:ascii="Helvetica Neue" w:hAnsi="Helvetica Neue"/>
                <w:color w:val="152935"/>
                <w:sz w:val="21"/>
                <w:szCs w:val="21"/>
                <w:shd w:val="clear" w:color="auto" w:fill="FFFFFF"/>
              </w:rPr>
              <w:t>Single Convolution layer on MNIST” and click “Create”</w:t>
            </w:r>
            <w:r w:rsidR="00FD502F">
              <w:rPr>
                <w:rFonts w:ascii="Helvetica Neue" w:hAnsi="Helvetica Neue"/>
                <w:color w:val="152935"/>
                <w:sz w:val="21"/>
                <w:szCs w:val="21"/>
                <w:shd w:val="clear" w:color="auto" w:fill="FFFFFF"/>
              </w:rPr>
              <w:t>.</w:t>
            </w:r>
          </w:p>
          <w:p w14:paraId="128FDAB5" w14:textId="33C60DB3" w:rsidR="00B23EDE" w:rsidRDefault="00B23EDE" w:rsidP="00B23EDE">
            <w:pPr>
              <w:rPr>
                <w:rFonts w:ascii="Helvetica Neue" w:hAnsi="Helvetica Neue"/>
                <w:color w:val="152935"/>
                <w:sz w:val="21"/>
                <w:szCs w:val="21"/>
                <w:shd w:val="clear" w:color="auto" w:fill="FFFFFF"/>
              </w:rPr>
            </w:pPr>
          </w:p>
          <w:p w14:paraId="50084B7E" w14:textId="734F6F0D" w:rsidR="00B23EDE" w:rsidRDefault="00B23EDE" w:rsidP="00B23EDE">
            <w:pPr>
              <w:jc w:val="center"/>
              <w:rPr>
                <w:rFonts w:ascii="Helvetica Neue" w:hAnsi="Helvetica Neue"/>
                <w:color w:val="152935"/>
                <w:sz w:val="21"/>
                <w:szCs w:val="21"/>
                <w:shd w:val="clear" w:color="auto" w:fill="FFFFFF"/>
              </w:rPr>
            </w:pPr>
            <w:r w:rsidRPr="008C085B">
              <w:rPr>
                <w:rFonts w:ascii="Times" w:hAnsi="Times"/>
                <w:noProof/>
              </w:rPr>
              <mc:AlternateContent>
                <mc:Choice Requires="wps">
                  <w:drawing>
                    <wp:anchor distT="0" distB="0" distL="114300" distR="114300" simplePos="0" relativeHeight="251719680" behindDoc="0" locked="0" layoutInCell="1" allowOverlap="1" wp14:anchorId="0E0BE065" wp14:editId="2EFAAF1C">
                      <wp:simplePos x="0" y="0"/>
                      <wp:positionH relativeFrom="column">
                        <wp:posOffset>5097309</wp:posOffset>
                      </wp:positionH>
                      <wp:positionV relativeFrom="paragraph">
                        <wp:posOffset>2224354</wp:posOffset>
                      </wp:positionV>
                      <wp:extent cx="341698" cy="190774"/>
                      <wp:effectExtent l="0" t="0" r="13970" b="12700"/>
                      <wp:wrapNone/>
                      <wp:docPr id="246" name="Oval 246"/>
                      <wp:cNvGraphicFramePr/>
                      <a:graphic xmlns:a="http://schemas.openxmlformats.org/drawingml/2006/main">
                        <a:graphicData uri="http://schemas.microsoft.com/office/word/2010/wordprocessingShape">
                          <wps:wsp>
                            <wps:cNvSpPr/>
                            <wps:spPr>
                              <a:xfrm>
                                <a:off x="0" y="0"/>
                                <a:ext cx="341698"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01A48" id="Oval 246" o:spid="_x0000_s1026" style="position:absolute;margin-left:401.35pt;margin-top:175.15pt;width:26.9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17632" behindDoc="0" locked="0" layoutInCell="1" allowOverlap="1" wp14:anchorId="009358D6" wp14:editId="618C1BB4">
                      <wp:simplePos x="0" y="0"/>
                      <wp:positionH relativeFrom="column">
                        <wp:posOffset>2406828</wp:posOffset>
                      </wp:positionH>
                      <wp:positionV relativeFrom="paragraph">
                        <wp:posOffset>698404</wp:posOffset>
                      </wp:positionV>
                      <wp:extent cx="979809" cy="690734"/>
                      <wp:effectExtent l="0" t="0" r="10795" b="8255"/>
                      <wp:wrapNone/>
                      <wp:docPr id="245" name="Oval 245"/>
                      <wp:cNvGraphicFramePr/>
                      <a:graphic xmlns:a="http://schemas.openxmlformats.org/drawingml/2006/main">
                        <a:graphicData uri="http://schemas.microsoft.com/office/word/2010/wordprocessingShape">
                          <wps:wsp>
                            <wps:cNvSpPr/>
                            <wps:spPr>
                              <a:xfrm>
                                <a:off x="0" y="0"/>
                                <a:ext cx="979809" cy="69073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9F73F" id="Oval 245" o:spid="_x0000_s1026" style="position:absolute;margin-left:189.5pt;margin-top:55pt;width:77.15pt;height:54.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" filled="f" strokecolor="red" strokeweight="1.25pt">
                      <v:stroke joinstyle="miter"/>
                    </v:oval>
                  </w:pict>
                </mc:Fallback>
              </mc:AlternateContent>
            </w:r>
            <w:r w:rsidRPr="00B23EDE">
              <w:rPr>
                <w:rFonts w:ascii="Helvetica Neue" w:hAnsi="Helvetica Neue"/>
                <w:noProof/>
                <w:color w:val="152935"/>
                <w:sz w:val="21"/>
                <w:szCs w:val="21"/>
                <w:shd w:val="clear" w:color="auto" w:fill="FFFFFF"/>
              </w:rPr>
              <w:drawing>
                <wp:inline distT="0" distB="0" distL="0" distR="0" wp14:anchorId="2134487E" wp14:editId="6E3E15BE">
                  <wp:extent cx="4795666" cy="2409370"/>
                  <wp:effectExtent l="0" t="0" r="508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6293" cy="2424757"/>
                          </a:xfrm>
                          <a:prstGeom prst="rect">
                            <a:avLst/>
                          </a:prstGeom>
                        </pic:spPr>
                      </pic:pic>
                    </a:graphicData>
                  </a:graphic>
                </wp:inline>
              </w:drawing>
            </w:r>
          </w:p>
          <w:p w14:paraId="65E82D9C" w14:textId="2D83D630" w:rsidR="00B23EDE" w:rsidRDefault="00B23EDE" w:rsidP="00B23EDE">
            <w:pPr>
              <w:rPr>
                <w:rFonts w:ascii="Helvetica Neue" w:hAnsi="Helvetica Neue"/>
                <w:color w:val="152935"/>
                <w:sz w:val="21"/>
                <w:szCs w:val="21"/>
                <w:shd w:val="clear" w:color="auto" w:fill="FFFFFF"/>
              </w:rPr>
            </w:pPr>
          </w:p>
          <w:p w14:paraId="35BCC515" w14:textId="77777777" w:rsidR="00FD502F" w:rsidRDefault="00FD502F" w:rsidP="00B23EDE"/>
          <w:p w14:paraId="12D07D41" w14:textId="3BF2E074" w:rsidR="00562A3A" w:rsidRDefault="002260FD" w:rsidP="00562A3A">
            <w:pPr>
              <w:pStyle w:val="ListParagraph"/>
              <w:numPr>
                <w:ilvl w:val="0"/>
                <w:numId w:val="25"/>
              </w:numPr>
              <w:rPr>
                <w:rFonts w:ascii="Times" w:hAnsi="Times" w:cstheme="minorHAnsi"/>
              </w:rPr>
            </w:pPr>
            <w:r>
              <w:rPr>
                <w:rFonts w:ascii="Times" w:hAnsi="Times" w:cstheme="minorHAnsi"/>
              </w:rPr>
              <w:t xml:space="preserve">You will be brought to the model canvas that has been </w:t>
            </w:r>
            <w:r w:rsidR="00562A3A">
              <w:rPr>
                <w:rFonts w:ascii="Times" w:hAnsi="Times" w:cstheme="minorHAnsi"/>
              </w:rPr>
              <w:t xml:space="preserve">populated with our example model.  </w:t>
            </w:r>
          </w:p>
          <w:p w14:paraId="6FC77762" w14:textId="0D3DA4C2" w:rsidR="00562A3A" w:rsidRDefault="00562A3A" w:rsidP="00CD1EDC">
            <w:pPr>
              <w:jc w:val="center"/>
              <w:rPr>
                <w:rFonts w:ascii="Times" w:hAnsi="Times" w:cstheme="minorHAnsi"/>
              </w:rPr>
            </w:pPr>
            <w:r w:rsidRPr="00562A3A">
              <w:rPr>
                <w:rFonts w:ascii="Times" w:hAnsi="Times" w:cstheme="minorHAnsi"/>
                <w:noProof/>
              </w:rPr>
              <w:lastRenderedPageBreak/>
              <w:drawing>
                <wp:inline distT="0" distB="0" distL="0" distR="0" wp14:anchorId="27FD7769" wp14:editId="75E17C12">
                  <wp:extent cx="5409129" cy="2427436"/>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7344" cy="2431123"/>
                          </a:xfrm>
                          <a:prstGeom prst="rect">
                            <a:avLst/>
                          </a:prstGeom>
                        </pic:spPr>
                      </pic:pic>
                    </a:graphicData>
                  </a:graphic>
                </wp:inline>
              </w:drawing>
            </w:r>
          </w:p>
          <w:p w14:paraId="3682FC88" w14:textId="07EAB9D2" w:rsidR="00F1746F" w:rsidRPr="00CD1EDC" w:rsidRDefault="00F1746F" w:rsidP="00F1746F">
            <w:pPr>
              <w:pStyle w:val="ListParagraph"/>
              <w:numPr>
                <w:ilvl w:val="0"/>
                <w:numId w:val="25"/>
              </w:numPr>
              <w:rPr>
                <w:rFonts w:ascii="Times" w:hAnsi="Times" w:cstheme="minorHAnsi"/>
              </w:rPr>
            </w:pPr>
            <w:r>
              <w:rPr>
                <w:rFonts w:ascii="Times" w:hAnsi="Times" w:cstheme="minorHAnsi"/>
              </w:rPr>
              <w:t>In order to finalize this, we first need to point it to the data files the model will use for training and validation.  Perform the following:</w:t>
            </w:r>
          </w:p>
          <w:p w14:paraId="6428F64B" w14:textId="038DD7FD"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Double-click the first node, labeled </w:t>
            </w:r>
            <w:r w:rsidR="009D0D74">
              <w:rPr>
                <w:rFonts w:ascii="Times" w:hAnsi="Times"/>
                <w:color w:val="152935"/>
                <w:sz w:val="22"/>
                <w:szCs w:val="22"/>
              </w:rPr>
              <w:t>“</w:t>
            </w:r>
            <w:r w:rsidRPr="009D0D74">
              <w:rPr>
                <w:rFonts w:ascii="Times" w:hAnsi="Times"/>
                <w:bCs/>
                <w:color w:val="152935"/>
                <w:sz w:val="22"/>
                <w:szCs w:val="22"/>
              </w:rPr>
              <w:t>Image Data</w:t>
            </w:r>
            <w:r w:rsidR="009D0D74">
              <w:rPr>
                <w:rFonts w:ascii="Times" w:hAnsi="Times"/>
                <w:bCs/>
                <w:color w:val="152935"/>
                <w:sz w:val="22"/>
                <w:szCs w:val="22"/>
              </w:rPr>
              <w:t>”</w:t>
            </w:r>
            <w:r w:rsidRPr="009D0D74">
              <w:rPr>
                <w:rFonts w:ascii="Times" w:hAnsi="Times"/>
                <w:color w:val="152935"/>
                <w:sz w:val="22"/>
                <w:szCs w:val="22"/>
              </w:rPr>
              <w:t> (this opens the node details side panel.)</w:t>
            </w:r>
          </w:p>
          <w:p w14:paraId="127D81AD" w14:textId="5DD3B340"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details side panel, in the </w:t>
            </w:r>
            <w:r w:rsidR="009D0D74">
              <w:rPr>
                <w:rFonts w:ascii="Times" w:hAnsi="Times"/>
                <w:color w:val="152935"/>
                <w:sz w:val="22"/>
                <w:szCs w:val="22"/>
              </w:rPr>
              <w:t>“</w:t>
            </w:r>
            <w:r w:rsidRPr="009D0D74">
              <w:rPr>
                <w:rFonts w:ascii="Times" w:hAnsi="Times"/>
                <w:color w:val="152935"/>
                <w:sz w:val="22"/>
                <w:szCs w:val="22"/>
              </w:rPr>
              <w:t>DATA</w:t>
            </w:r>
            <w:r w:rsidR="009D0D74">
              <w:rPr>
                <w:rFonts w:ascii="Times" w:hAnsi="Times"/>
                <w:color w:val="152935"/>
                <w:sz w:val="22"/>
                <w:szCs w:val="22"/>
              </w:rPr>
              <w:t>”</w:t>
            </w:r>
            <w:r w:rsidRPr="009D0D74">
              <w:rPr>
                <w:rFonts w:ascii="Times" w:hAnsi="Times"/>
                <w:color w:val="152935"/>
                <w:sz w:val="22"/>
                <w:szCs w:val="22"/>
              </w:rPr>
              <w:t xml:space="preserve"> section, in the </w:t>
            </w:r>
            <w:r w:rsidR="009D0D74">
              <w:rPr>
                <w:rFonts w:ascii="Times" w:hAnsi="Times"/>
                <w:color w:val="152935"/>
                <w:sz w:val="22"/>
                <w:szCs w:val="22"/>
              </w:rPr>
              <w:t>“</w:t>
            </w:r>
            <w:r w:rsidRPr="009D0D74">
              <w:rPr>
                <w:rFonts w:ascii="Times" w:hAnsi="Times"/>
                <w:bCs/>
                <w:color w:val="152935"/>
                <w:sz w:val="22"/>
                <w:szCs w:val="22"/>
              </w:rPr>
              <w:t>Data Connections</w:t>
            </w:r>
            <w:r w:rsidR="009D0D74">
              <w:rPr>
                <w:rFonts w:ascii="Times" w:hAnsi="Times"/>
                <w:bCs/>
                <w:color w:val="152935"/>
                <w:sz w:val="22"/>
                <w:szCs w:val="22"/>
              </w:rPr>
              <w:t>”</w:t>
            </w:r>
            <w:r w:rsidRPr="009D0D74">
              <w:rPr>
                <w:rFonts w:ascii="Times" w:hAnsi="Times"/>
                <w:color w:val="152935"/>
                <w:sz w:val="22"/>
                <w:szCs w:val="22"/>
              </w:rPr>
              <w:t xml:space="preserve"> drop-down menu, select the Cloud Object Storage connection that you created </w:t>
            </w:r>
            <w:r w:rsidR="00E334A2">
              <w:rPr>
                <w:rFonts w:ascii="Times" w:hAnsi="Times"/>
                <w:color w:val="152935"/>
                <w:sz w:val="22"/>
                <w:szCs w:val="22"/>
              </w:rPr>
              <w:t>in the previous step</w:t>
            </w:r>
            <w:r w:rsidRPr="009D0D74">
              <w:rPr>
                <w:rFonts w:ascii="Times" w:hAnsi="Times"/>
                <w:color w:val="152935"/>
                <w:sz w:val="22"/>
                <w:szCs w:val="22"/>
              </w:rPr>
              <w:t>.</w:t>
            </w:r>
          </w:p>
          <w:p w14:paraId="73E488EF" w14:textId="1C0BA70E"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Buckets</w:t>
            </w:r>
            <w:r w:rsidR="009D0D74">
              <w:rPr>
                <w:rFonts w:ascii="Times" w:hAnsi="Times"/>
                <w:bCs/>
                <w:color w:val="152935"/>
                <w:sz w:val="22"/>
                <w:szCs w:val="22"/>
              </w:rPr>
              <w:t>”</w:t>
            </w:r>
            <w:r w:rsidRPr="009D0D74">
              <w:rPr>
                <w:rFonts w:ascii="Times" w:hAnsi="Times"/>
                <w:color w:val="152935"/>
                <w:sz w:val="22"/>
                <w:szCs w:val="22"/>
              </w:rPr>
              <w:t xml:space="preserve"> drop-down menu, select </w:t>
            </w:r>
            <w:r w:rsidR="00E334A2">
              <w:rPr>
                <w:rFonts w:ascii="Times" w:hAnsi="Times"/>
                <w:color w:val="152935"/>
                <w:sz w:val="22"/>
                <w:szCs w:val="22"/>
              </w:rPr>
              <w:t>“dl-lab”</w:t>
            </w:r>
            <w:r w:rsidRPr="009D0D74">
              <w:rPr>
                <w:rFonts w:ascii="Times" w:hAnsi="Times"/>
                <w:color w:val="152935"/>
                <w:sz w:val="22"/>
                <w:szCs w:val="22"/>
              </w:rPr>
              <w:t>.</w:t>
            </w:r>
          </w:p>
          <w:p w14:paraId="216636C8" w14:textId="25F01576"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Train data file</w:t>
            </w:r>
            <w:r w:rsidR="009D0D74">
              <w:rPr>
                <w:rFonts w:ascii="Times" w:hAnsi="Times"/>
                <w:bCs/>
                <w:color w:val="152935"/>
                <w:sz w:val="22"/>
                <w:szCs w:val="22"/>
              </w:rPr>
              <w:t>”</w:t>
            </w:r>
            <w:r w:rsidRPr="009D0D74">
              <w:rPr>
                <w:rFonts w:ascii="Times" w:hAnsi="Times"/>
                <w:color w:val="152935"/>
                <w:sz w:val="22"/>
                <w:szCs w:val="22"/>
              </w:rPr>
              <w:t> drop-down menu, select "</w:t>
            </w:r>
            <w:proofErr w:type="spellStart"/>
            <w:r w:rsidRPr="009D0D74">
              <w:rPr>
                <w:rFonts w:ascii="Times" w:hAnsi="Times"/>
                <w:color w:val="152935"/>
                <w:sz w:val="22"/>
                <w:szCs w:val="22"/>
              </w:rPr>
              <w:t>mnist-train.pkl</w:t>
            </w:r>
            <w:proofErr w:type="spellEnd"/>
            <w:r w:rsidRPr="009D0D74">
              <w:rPr>
                <w:rFonts w:ascii="Times" w:hAnsi="Times"/>
                <w:color w:val="152935"/>
                <w:sz w:val="22"/>
                <w:szCs w:val="22"/>
              </w:rPr>
              <w:t>".</w:t>
            </w:r>
          </w:p>
          <w:p w14:paraId="6950572B" w14:textId="5E330A0B"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Test data file</w:t>
            </w:r>
            <w:r w:rsidR="009D0D74">
              <w:rPr>
                <w:rFonts w:ascii="Times" w:hAnsi="Times"/>
                <w:bCs/>
                <w:color w:val="152935"/>
                <w:sz w:val="22"/>
                <w:szCs w:val="22"/>
              </w:rPr>
              <w:t>”</w:t>
            </w:r>
            <w:r w:rsidRPr="009D0D74">
              <w:rPr>
                <w:rFonts w:ascii="Times" w:hAnsi="Times"/>
                <w:color w:val="152935"/>
                <w:sz w:val="22"/>
                <w:szCs w:val="22"/>
              </w:rPr>
              <w:t> drop-down menu, select "</w:t>
            </w:r>
            <w:proofErr w:type="spellStart"/>
            <w:r w:rsidRPr="009D0D74">
              <w:rPr>
                <w:rFonts w:ascii="Times" w:hAnsi="Times"/>
                <w:color w:val="152935"/>
                <w:sz w:val="22"/>
                <w:szCs w:val="22"/>
              </w:rPr>
              <w:t>mnist-test.pkl</w:t>
            </w:r>
            <w:proofErr w:type="spellEnd"/>
            <w:r w:rsidRPr="009D0D74">
              <w:rPr>
                <w:rFonts w:ascii="Times" w:hAnsi="Times"/>
                <w:color w:val="152935"/>
                <w:sz w:val="22"/>
                <w:szCs w:val="22"/>
              </w:rPr>
              <w:t>".</w:t>
            </w:r>
          </w:p>
          <w:p w14:paraId="4A2CF585" w14:textId="6136D7D2"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Validation data file</w:t>
            </w:r>
            <w:r w:rsidR="009D0D74">
              <w:rPr>
                <w:rFonts w:ascii="Times" w:hAnsi="Times"/>
                <w:bCs/>
                <w:color w:val="152935"/>
                <w:sz w:val="22"/>
                <w:szCs w:val="22"/>
              </w:rPr>
              <w:t>”</w:t>
            </w:r>
            <w:r w:rsidRPr="009D0D74">
              <w:rPr>
                <w:rFonts w:ascii="Times" w:hAnsi="Times"/>
                <w:color w:val="152935"/>
                <w:sz w:val="22"/>
                <w:szCs w:val="22"/>
              </w:rPr>
              <w:t> drop-down menu, select "</w:t>
            </w:r>
            <w:proofErr w:type="spellStart"/>
            <w:r w:rsidRPr="009D0D74">
              <w:rPr>
                <w:rFonts w:ascii="Times" w:hAnsi="Times"/>
                <w:color w:val="152935"/>
                <w:sz w:val="22"/>
                <w:szCs w:val="22"/>
              </w:rPr>
              <w:t>mnist-validate.pkl</w:t>
            </w:r>
            <w:proofErr w:type="spellEnd"/>
            <w:r w:rsidRPr="009D0D74">
              <w:rPr>
                <w:rFonts w:ascii="Times" w:hAnsi="Times"/>
                <w:color w:val="152935"/>
                <w:sz w:val="22"/>
                <w:szCs w:val="22"/>
              </w:rPr>
              <w:t>".</w:t>
            </w:r>
          </w:p>
          <w:p w14:paraId="39D3D48C" w14:textId="2F8A7862"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009D0D74">
              <w:rPr>
                <w:rFonts w:ascii="Times" w:hAnsi="Times"/>
                <w:color w:val="152935"/>
                <w:sz w:val="22"/>
                <w:szCs w:val="22"/>
              </w:rPr>
              <w:t>“</w:t>
            </w:r>
            <w:r w:rsidRPr="009D0D74">
              <w:rPr>
                <w:rFonts w:ascii="Times" w:hAnsi="Times"/>
                <w:bCs/>
                <w:color w:val="152935"/>
                <w:sz w:val="22"/>
                <w:szCs w:val="22"/>
              </w:rPr>
              <w:t>Save</w:t>
            </w:r>
            <w:r w:rsidR="009D0D74">
              <w:rPr>
                <w:rFonts w:ascii="Times" w:hAnsi="Times"/>
                <w:bCs/>
                <w:color w:val="152935"/>
                <w:sz w:val="22"/>
                <w:szCs w:val="22"/>
              </w:rPr>
              <w:t>”</w:t>
            </w:r>
            <w:r w:rsidRPr="009D0D74">
              <w:rPr>
                <w:rFonts w:ascii="Times" w:hAnsi="Times"/>
                <w:color w:val="152935"/>
                <w:sz w:val="22"/>
                <w:szCs w:val="22"/>
              </w:rPr>
              <w:t>.</w:t>
            </w:r>
          </w:p>
          <w:p w14:paraId="05947077" w14:textId="77777777" w:rsidR="00F1746F" w:rsidRPr="00F1746F" w:rsidRDefault="00F1746F" w:rsidP="00F1746F">
            <w:pPr>
              <w:rPr>
                <w:rFonts w:ascii="Times" w:hAnsi="Times" w:cstheme="minorHAnsi"/>
              </w:rPr>
            </w:pPr>
          </w:p>
          <w:p w14:paraId="775A1B68" w14:textId="2339A78B" w:rsidR="00F1746F" w:rsidRDefault="00F1746F" w:rsidP="00F1746F">
            <w:pPr>
              <w:rPr>
                <w:rFonts w:ascii="Times" w:hAnsi="Times" w:cstheme="minorHAnsi"/>
              </w:rPr>
            </w:pPr>
            <w:r w:rsidRPr="008C085B">
              <w:rPr>
                <w:rFonts w:ascii="Times" w:hAnsi="Times"/>
                <w:noProof/>
              </w:rPr>
              <w:lastRenderedPageBreak/>
              <mc:AlternateContent>
                <mc:Choice Requires="wps">
                  <w:drawing>
                    <wp:anchor distT="0" distB="0" distL="114300" distR="114300" simplePos="0" relativeHeight="251725824" behindDoc="0" locked="0" layoutInCell="1" allowOverlap="1" wp14:anchorId="385FEFB6" wp14:editId="6BA2608D">
                      <wp:simplePos x="0" y="0"/>
                      <wp:positionH relativeFrom="column">
                        <wp:posOffset>5807742</wp:posOffset>
                      </wp:positionH>
                      <wp:positionV relativeFrom="paragraph">
                        <wp:posOffset>2730989</wp:posOffset>
                      </wp:positionV>
                      <wp:extent cx="308652" cy="249980"/>
                      <wp:effectExtent l="0" t="0" r="8890" b="17145"/>
                      <wp:wrapNone/>
                      <wp:docPr id="253" name="Oval 253"/>
                      <wp:cNvGraphicFramePr/>
                      <a:graphic xmlns:a="http://schemas.openxmlformats.org/drawingml/2006/main">
                        <a:graphicData uri="http://schemas.microsoft.com/office/word/2010/wordprocessingShape">
                          <wps:wsp>
                            <wps:cNvSpPr/>
                            <wps:spPr>
                              <a:xfrm>
                                <a:off x="0" y="0"/>
                                <a:ext cx="308652" cy="2499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7B3D1" id="Oval 253" o:spid="_x0000_s1026" style="position:absolute;margin-left:457.3pt;margin-top:215.05pt;width:24.3pt;height:19.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23776" behindDoc="0" locked="0" layoutInCell="1" allowOverlap="1" wp14:anchorId="5E2B534C" wp14:editId="477777B3">
                      <wp:simplePos x="0" y="0"/>
                      <wp:positionH relativeFrom="column">
                        <wp:posOffset>643839</wp:posOffset>
                      </wp:positionH>
                      <wp:positionV relativeFrom="paragraph">
                        <wp:posOffset>803449</wp:posOffset>
                      </wp:positionV>
                      <wp:extent cx="874550" cy="368391"/>
                      <wp:effectExtent l="0" t="0" r="14605" b="12700"/>
                      <wp:wrapNone/>
                      <wp:docPr id="250" name="Oval 250"/>
                      <wp:cNvGraphicFramePr/>
                      <a:graphic xmlns:a="http://schemas.openxmlformats.org/drawingml/2006/main">
                        <a:graphicData uri="http://schemas.microsoft.com/office/word/2010/wordprocessingShape">
                          <wps:wsp>
                            <wps:cNvSpPr/>
                            <wps:spPr>
                              <a:xfrm>
                                <a:off x="0" y="0"/>
                                <a:ext cx="874550" cy="36839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E2788" id="Oval 250" o:spid="_x0000_s1026" style="position:absolute;margin-left:50.7pt;margin-top:63.25pt;width:68.85pt;height:2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21728" behindDoc="0" locked="0" layoutInCell="1" allowOverlap="1" wp14:anchorId="39A0D3C2" wp14:editId="73CAA649">
                      <wp:simplePos x="0" y="0"/>
                      <wp:positionH relativeFrom="column">
                        <wp:posOffset>4729142</wp:posOffset>
                      </wp:positionH>
                      <wp:positionV relativeFrom="paragraph">
                        <wp:posOffset>297440</wp:posOffset>
                      </wp:positionV>
                      <wp:extent cx="1513036" cy="2223505"/>
                      <wp:effectExtent l="0" t="0" r="11430" b="12065"/>
                      <wp:wrapNone/>
                      <wp:docPr id="249" name="Oval 249"/>
                      <wp:cNvGraphicFramePr/>
                      <a:graphic xmlns:a="http://schemas.openxmlformats.org/drawingml/2006/main">
                        <a:graphicData uri="http://schemas.microsoft.com/office/word/2010/wordprocessingShape">
                          <wps:wsp>
                            <wps:cNvSpPr/>
                            <wps:spPr>
                              <a:xfrm>
                                <a:off x="0" y="0"/>
                                <a:ext cx="1513036" cy="22235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DD862" id="Oval 249" o:spid="_x0000_s1026" style="position:absolute;margin-left:372.35pt;margin-top:23.4pt;width:119.15pt;height:175.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" filled="f" strokecolor="red" strokeweight="1.25pt">
                      <v:stroke joinstyle="miter"/>
                    </v:oval>
                  </w:pict>
                </mc:Fallback>
              </mc:AlternateContent>
            </w:r>
            <w:r w:rsidRPr="00F1746F">
              <w:rPr>
                <w:rFonts w:ascii="Times" w:hAnsi="Times" w:cstheme="minorHAnsi"/>
                <w:noProof/>
              </w:rPr>
              <w:drawing>
                <wp:inline distT="0" distB="0" distL="0" distR="0" wp14:anchorId="49FAAAEB" wp14:editId="307BE2B9">
                  <wp:extent cx="6203315" cy="295148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3315" cy="2951480"/>
                          </a:xfrm>
                          <a:prstGeom prst="rect">
                            <a:avLst/>
                          </a:prstGeom>
                        </pic:spPr>
                      </pic:pic>
                    </a:graphicData>
                  </a:graphic>
                </wp:inline>
              </w:drawing>
            </w:r>
          </w:p>
          <w:p w14:paraId="68C7BB01" w14:textId="77777777" w:rsidR="00F1746F" w:rsidRPr="00F1746F" w:rsidRDefault="00F1746F" w:rsidP="00F1746F">
            <w:pPr>
              <w:rPr>
                <w:rFonts w:ascii="Times" w:hAnsi="Times" w:cstheme="minorHAnsi"/>
              </w:rPr>
            </w:pPr>
          </w:p>
          <w:p w14:paraId="729C0F35" w14:textId="02996FF2" w:rsidR="00CD1EDC" w:rsidRPr="00CD1EDC" w:rsidRDefault="00CD1EDC" w:rsidP="00CD1EDC">
            <w:pPr>
              <w:pStyle w:val="ListParagraph"/>
              <w:numPr>
                <w:ilvl w:val="0"/>
                <w:numId w:val="25"/>
              </w:numPr>
              <w:rPr>
                <w:rFonts w:ascii="Times" w:hAnsi="Times" w:cstheme="minorHAnsi"/>
              </w:rPr>
            </w:pPr>
            <w:r>
              <w:rPr>
                <w:rFonts w:ascii="Times" w:hAnsi="Times" w:cstheme="minorHAnsi"/>
              </w:rPr>
              <w:t>Next, you will need to make some changes to the final node (SGD).</w:t>
            </w:r>
          </w:p>
          <w:p w14:paraId="0646E0DB" w14:textId="187002D7"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Double-click the final node, labeled </w:t>
            </w:r>
            <w:r w:rsidR="009D0D74">
              <w:rPr>
                <w:rFonts w:ascii="Times" w:hAnsi="Times"/>
                <w:color w:val="152935"/>
                <w:sz w:val="22"/>
                <w:szCs w:val="22"/>
              </w:rPr>
              <w:t>“</w:t>
            </w:r>
            <w:r w:rsidRPr="009D0D74">
              <w:rPr>
                <w:rFonts w:ascii="Times" w:hAnsi="Times"/>
                <w:bCs/>
                <w:color w:val="152935"/>
                <w:sz w:val="22"/>
                <w:szCs w:val="22"/>
              </w:rPr>
              <w:t>SGD</w:t>
            </w:r>
            <w:r w:rsidR="009D0D74">
              <w:rPr>
                <w:rFonts w:ascii="Times" w:hAnsi="Times"/>
                <w:bCs/>
                <w:color w:val="152935"/>
                <w:sz w:val="22"/>
                <w:szCs w:val="22"/>
              </w:rPr>
              <w:t>”</w:t>
            </w:r>
            <w:r w:rsidRPr="009D0D74">
              <w:rPr>
                <w:rFonts w:ascii="Times" w:hAnsi="Times"/>
                <w:color w:val="152935"/>
                <w:sz w:val="22"/>
                <w:szCs w:val="22"/>
              </w:rPr>
              <w:t> (this opens the node details side panel.)</w:t>
            </w:r>
          </w:p>
          <w:p w14:paraId="682CF0B9" w14:textId="64DDB831"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Set </w:t>
            </w:r>
            <w:r w:rsidR="009D0D74">
              <w:rPr>
                <w:rFonts w:ascii="Times" w:hAnsi="Times"/>
                <w:color w:val="152935"/>
                <w:sz w:val="22"/>
                <w:szCs w:val="22"/>
              </w:rPr>
              <w:t>“</w:t>
            </w:r>
            <w:r w:rsidRPr="009D0D74">
              <w:rPr>
                <w:rFonts w:ascii="Times" w:hAnsi="Times"/>
                <w:bCs/>
                <w:color w:val="152935"/>
                <w:sz w:val="22"/>
                <w:szCs w:val="22"/>
              </w:rPr>
              <w:t>Learning rate</w:t>
            </w:r>
            <w:r w:rsidR="009D0D74">
              <w:rPr>
                <w:rFonts w:ascii="Times" w:hAnsi="Times"/>
                <w:bCs/>
                <w:color w:val="152935"/>
                <w:sz w:val="22"/>
                <w:szCs w:val="22"/>
              </w:rPr>
              <w:t>”</w:t>
            </w:r>
            <w:r w:rsidRPr="009D0D74">
              <w:rPr>
                <w:rFonts w:ascii="Times" w:hAnsi="Times"/>
                <w:color w:val="152935"/>
                <w:sz w:val="22"/>
                <w:szCs w:val="22"/>
              </w:rPr>
              <w:t> to 0.001</w:t>
            </w:r>
          </w:p>
          <w:p w14:paraId="1F1BC7C5" w14:textId="243BB7CF"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Set </w:t>
            </w:r>
            <w:r w:rsidR="009D0D74">
              <w:rPr>
                <w:rFonts w:ascii="Times" w:hAnsi="Times"/>
                <w:color w:val="152935"/>
                <w:sz w:val="22"/>
                <w:szCs w:val="22"/>
              </w:rPr>
              <w:t>“</w:t>
            </w:r>
            <w:r w:rsidRPr="009D0D74">
              <w:rPr>
                <w:rFonts w:ascii="Times" w:hAnsi="Times"/>
                <w:bCs/>
                <w:color w:val="152935"/>
                <w:sz w:val="22"/>
                <w:szCs w:val="22"/>
              </w:rPr>
              <w:t>Decay</w:t>
            </w:r>
            <w:r w:rsidR="009D0D74">
              <w:rPr>
                <w:rFonts w:ascii="Times" w:hAnsi="Times"/>
                <w:bCs/>
                <w:color w:val="152935"/>
                <w:sz w:val="22"/>
                <w:szCs w:val="22"/>
              </w:rPr>
              <w:t>”</w:t>
            </w:r>
            <w:r w:rsidRPr="009D0D74">
              <w:rPr>
                <w:rFonts w:ascii="Times" w:hAnsi="Times"/>
                <w:color w:val="152935"/>
                <w:sz w:val="22"/>
                <w:szCs w:val="22"/>
              </w:rPr>
              <w:t> to 0</w:t>
            </w:r>
          </w:p>
          <w:p w14:paraId="07CB8CE3" w14:textId="1556D23D"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009D0D74">
              <w:rPr>
                <w:rFonts w:ascii="Times" w:hAnsi="Times"/>
                <w:color w:val="152935"/>
                <w:sz w:val="22"/>
                <w:szCs w:val="22"/>
              </w:rPr>
              <w:t>“</w:t>
            </w:r>
            <w:r w:rsidRPr="009D0D74">
              <w:rPr>
                <w:rFonts w:ascii="Times" w:hAnsi="Times"/>
                <w:bCs/>
                <w:color w:val="152935"/>
                <w:sz w:val="22"/>
                <w:szCs w:val="22"/>
              </w:rPr>
              <w:t>Save</w:t>
            </w:r>
            <w:r w:rsidR="009D0D74">
              <w:rPr>
                <w:rFonts w:ascii="Times" w:hAnsi="Times"/>
                <w:bCs/>
                <w:color w:val="152935"/>
                <w:sz w:val="22"/>
                <w:szCs w:val="22"/>
              </w:rPr>
              <w:t>”</w:t>
            </w:r>
            <w:r w:rsidRPr="009D0D74">
              <w:rPr>
                <w:rFonts w:ascii="Times" w:hAnsi="Times"/>
                <w:color w:val="152935"/>
                <w:sz w:val="22"/>
                <w:szCs w:val="22"/>
              </w:rPr>
              <w:t>.</w:t>
            </w:r>
          </w:p>
          <w:p w14:paraId="7065C1E8" w14:textId="6E7ABA6E" w:rsidR="00CD1EDC" w:rsidRDefault="002A5E7D" w:rsidP="00CD1EDC">
            <w:pPr>
              <w:pStyle w:val="ListParagraph"/>
              <w:rPr>
                <w:rFonts w:ascii="Times" w:hAnsi="Times" w:cstheme="minorHAnsi"/>
              </w:rPr>
            </w:pPr>
            <w:r w:rsidRPr="008C085B">
              <w:rPr>
                <w:rFonts w:ascii="Times" w:hAnsi="Times"/>
                <w:noProof/>
              </w:rPr>
              <mc:AlternateContent>
                <mc:Choice Requires="wps">
                  <w:drawing>
                    <wp:anchor distT="0" distB="0" distL="114300" distR="114300" simplePos="0" relativeHeight="251727872" behindDoc="0" locked="0" layoutInCell="1" allowOverlap="1" wp14:anchorId="40FCB864" wp14:editId="6B14E5F2">
                      <wp:simplePos x="0" y="0"/>
                      <wp:positionH relativeFrom="column">
                        <wp:posOffset>5428894</wp:posOffset>
                      </wp:positionH>
                      <wp:positionV relativeFrom="paragraph">
                        <wp:posOffset>2342515</wp:posOffset>
                      </wp:positionV>
                      <wp:extent cx="308652" cy="249980"/>
                      <wp:effectExtent l="0" t="0" r="8890" b="17145"/>
                      <wp:wrapNone/>
                      <wp:docPr id="255" name="Oval 255"/>
                      <wp:cNvGraphicFramePr/>
                      <a:graphic xmlns:a="http://schemas.openxmlformats.org/drawingml/2006/main">
                        <a:graphicData uri="http://schemas.microsoft.com/office/word/2010/wordprocessingShape">
                          <wps:wsp>
                            <wps:cNvSpPr/>
                            <wps:spPr>
                              <a:xfrm>
                                <a:off x="0" y="0"/>
                                <a:ext cx="308652" cy="2499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2EA50" id="Oval 255" o:spid="_x0000_s1026" style="position:absolute;margin-left:427.45pt;margin-top:184.45pt;width:24.3pt;height:19.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" filled="f" strokecolor="red" strokeweight="1.25pt">
                      <v:stroke joinstyle="miter"/>
                    </v:oval>
                  </w:pict>
                </mc:Fallback>
              </mc:AlternateContent>
            </w:r>
            <w:r w:rsidR="00CD1EDC" w:rsidRPr="008C085B">
              <w:rPr>
                <w:rFonts w:ascii="Times" w:hAnsi="Times"/>
                <w:noProof/>
              </w:rPr>
              <mc:AlternateContent>
                <mc:Choice Requires="wps">
                  <w:drawing>
                    <wp:anchor distT="0" distB="0" distL="114300" distR="114300" simplePos="0" relativeHeight="251731968" behindDoc="0" locked="0" layoutInCell="1" allowOverlap="1" wp14:anchorId="068FA40A" wp14:editId="6DB3D505">
                      <wp:simplePos x="0" y="0"/>
                      <wp:positionH relativeFrom="column">
                        <wp:posOffset>3781849</wp:posOffset>
                      </wp:positionH>
                      <wp:positionV relativeFrom="paragraph">
                        <wp:posOffset>1258680</wp:posOffset>
                      </wp:positionV>
                      <wp:extent cx="684155" cy="249980"/>
                      <wp:effectExtent l="0" t="0" r="14605" b="17145"/>
                      <wp:wrapNone/>
                      <wp:docPr id="258" name="Oval 258"/>
                      <wp:cNvGraphicFramePr/>
                      <a:graphic xmlns:a="http://schemas.openxmlformats.org/drawingml/2006/main">
                        <a:graphicData uri="http://schemas.microsoft.com/office/word/2010/wordprocessingShape">
                          <wps:wsp>
                            <wps:cNvSpPr/>
                            <wps:spPr>
                              <a:xfrm>
                                <a:off x="0" y="0"/>
                                <a:ext cx="684155" cy="2499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EF38B" id="Oval 258" o:spid="_x0000_s1026" style="position:absolute;margin-left:297.8pt;margin-top:99.1pt;width:53.85pt;height: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" filled="f" strokecolor="red" strokeweight="1.25pt">
                      <v:stroke joinstyle="miter"/>
                    </v:oval>
                  </w:pict>
                </mc:Fallback>
              </mc:AlternateContent>
            </w:r>
            <w:r w:rsidR="00CD1EDC" w:rsidRPr="008C085B">
              <w:rPr>
                <w:rFonts w:ascii="Times" w:hAnsi="Times"/>
                <w:noProof/>
              </w:rPr>
              <mc:AlternateContent>
                <mc:Choice Requires="wps">
                  <w:drawing>
                    <wp:anchor distT="0" distB="0" distL="114300" distR="114300" simplePos="0" relativeHeight="251729920" behindDoc="0" locked="0" layoutInCell="1" allowOverlap="1" wp14:anchorId="5021F2E2" wp14:editId="152D7C12">
                      <wp:simplePos x="0" y="0"/>
                      <wp:positionH relativeFrom="column">
                        <wp:posOffset>4637044</wp:posOffset>
                      </wp:positionH>
                      <wp:positionV relativeFrom="paragraph">
                        <wp:posOffset>449534</wp:posOffset>
                      </wp:positionV>
                      <wp:extent cx="505666" cy="493190"/>
                      <wp:effectExtent l="0" t="0" r="15240" b="15240"/>
                      <wp:wrapNone/>
                      <wp:docPr id="256" name="Oval 256"/>
                      <wp:cNvGraphicFramePr/>
                      <a:graphic xmlns:a="http://schemas.openxmlformats.org/drawingml/2006/main">
                        <a:graphicData uri="http://schemas.microsoft.com/office/word/2010/wordprocessingShape">
                          <wps:wsp>
                            <wps:cNvSpPr/>
                            <wps:spPr>
                              <a:xfrm>
                                <a:off x="0" y="0"/>
                                <a:ext cx="505666" cy="49319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64752" id="Oval 256" o:spid="_x0000_s1026" style="position:absolute;margin-left:365.1pt;margin-top:35.4pt;width:39.8pt;height:38.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" filled="f" strokecolor="red" strokeweight="1.25pt">
                      <v:stroke joinstyle="miter"/>
                    </v:oval>
                  </w:pict>
                </mc:Fallback>
              </mc:AlternateContent>
            </w:r>
            <w:r w:rsidR="00CD1EDC" w:rsidRPr="00CD1EDC">
              <w:rPr>
                <w:rFonts w:ascii="Times" w:hAnsi="Times" w:cstheme="minorHAnsi"/>
                <w:noProof/>
              </w:rPr>
              <w:drawing>
                <wp:inline distT="0" distB="0" distL="0" distR="0" wp14:anchorId="57C6D966" wp14:editId="71A4D185">
                  <wp:extent cx="5295493" cy="254394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6351" cy="2549156"/>
                          </a:xfrm>
                          <a:prstGeom prst="rect">
                            <a:avLst/>
                          </a:prstGeom>
                        </pic:spPr>
                      </pic:pic>
                    </a:graphicData>
                  </a:graphic>
                </wp:inline>
              </w:drawing>
            </w:r>
          </w:p>
          <w:p w14:paraId="6E10651A" w14:textId="75C655A5" w:rsidR="00CD1EDC" w:rsidRDefault="00CD1EDC" w:rsidP="00CD1EDC">
            <w:pPr>
              <w:pStyle w:val="ListParagraph"/>
              <w:rPr>
                <w:rFonts w:ascii="Times" w:hAnsi="Times" w:cstheme="minorHAnsi"/>
              </w:rPr>
            </w:pPr>
          </w:p>
          <w:p w14:paraId="4C0D1C5D" w14:textId="5D822AC0" w:rsidR="00CD1EDC" w:rsidRPr="00F967A6" w:rsidRDefault="00CD1EDC" w:rsidP="00F967A6">
            <w:pPr>
              <w:rPr>
                <w:rFonts w:ascii="Times" w:hAnsi="Times" w:cstheme="minorHAnsi"/>
              </w:rPr>
            </w:pPr>
          </w:p>
          <w:p w14:paraId="4C0F136E" w14:textId="11FD7576" w:rsidR="00F967A6" w:rsidRDefault="00F967A6" w:rsidP="002E72E8">
            <w:pPr>
              <w:pStyle w:val="ListParagraph"/>
              <w:numPr>
                <w:ilvl w:val="0"/>
                <w:numId w:val="25"/>
              </w:numPr>
              <w:rPr>
                <w:rFonts w:ascii="Times" w:hAnsi="Times" w:cstheme="minorHAnsi"/>
              </w:rPr>
            </w:pPr>
            <w:r>
              <w:rPr>
                <w:rFonts w:ascii="Times" w:hAnsi="Times" w:cstheme="minorHAnsi"/>
              </w:rPr>
              <w:t xml:space="preserve">You can now save our neural network design as a training definition.  </w:t>
            </w:r>
          </w:p>
          <w:p w14:paraId="108A11D8" w14:textId="7EAB6474"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lastRenderedPageBreak/>
              <w:t>Click the publish icon ( </w:t>
            </w:r>
            <w:r w:rsidRPr="009D0D74">
              <w:rPr>
                <w:rFonts w:ascii="Times" w:hAnsi="Times"/>
                <w:color w:val="152935"/>
                <w:sz w:val="22"/>
                <w:szCs w:val="22"/>
              </w:rPr>
              <w:fldChar w:fldCharType="begin"/>
            </w:r>
            <w:r w:rsidRPr="009D0D74">
              <w:rPr>
                <w:rFonts w:ascii="Times" w:hAnsi="Times"/>
                <w:color w:val="152935"/>
                <w:sz w:val="22"/>
                <w:szCs w:val="22"/>
              </w:rPr>
              <w:instrText xml:space="preserve"> INCLUDEPICTURE "https://9.30.108.105:9443/docs/api/content/analyze-data/images/upload-icon.png" \* MERGEFORMATINET </w:instrText>
            </w:r>
            <w:r w:rsidRPr="009D0D74">
              <w:rPr>
                <w:rFonts w:ascii="Times" w:hAnsi="Times"/>
                <w:color w:val="152935"/>
                <w:sz w:val="22"/>
                <w:szCs w:val="22"/>
              </w:rPr>
              <w:fldChar w:fldCharType="end"/>
            </w:r>
            <w:r w:rsidRPr="009D0D74">
              <w:rPr>
                <w:rFonts w:ascii="Times" w:hAnsi="Times"/>
                <w:color w:val="152935"/>
                <w:sz w:val="22"/>
                <w:szCs w:val="22"/>
              </w:rPr>
              <w:t> </w:t>
            </w:r>
            <w:r w:rsidR="00655A23" w:rsidRPr="009D0D74">
              <w:rPr>
                <w:rFonts w:ascii="Times" w:hAnsi="Times" w:cstheme="minorHAnsi"/>
                <w:noProof/>
                <w:sz w:val="22"/>
                <w:szCs w:val="22"/>
              </w:rPr>
              <w:drawing>
                <wp:inline distT="0" distB="0" distL="0" distR="0" wp14:anchorId="1039C28F" wp14:editId="3AFF215D">
                  <wp:extent cx="125858" cy="140408"/>
                  <wp:effectExtent l="0" t="0" r="127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flipH="1">
                            <a:off x="0" y="0"/>
                            <a:ext cx="142978" cy="159508"/>
                          </a:xfrm>
                          <a:prstGeom prst="rect">
                            <a:avLst/>
                          </a:prstGeom>
                        </pic:spPr>
                      </pic:pic>
                    </a:graphicData>
                  </a:graphic>
                </wp:inline>
              </w:drawing>
            </w:r>
            <w:r w:rsidRPr="009D0D74">
              <w:rPr>
                <w:rFonts w:ascii="Times" w:hAnsi="Times"/>
                <w:color w:val="152935"/>
                <w:sz w:val="22"/>
                <w:szCs w:val="22"/>
              </w:rPr>
              <w:t>).</w:t>
            </w:r>
          </w:p>
          <w:p w14:paraId="1BDB45B1" w14:textId="77777777"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t>Specify a name for the training definition.</w:t>
            </w:r>
          </w:p>
          <w:p w14:paraId="460D4FF2" w14:textId="7496E5C4"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009D0D74">
              <w:rPr>
                <w:rFonts w:ascii="Times" w:hAnsi="Times"/>
                <w:bCs/>
                <w:color w:val="152935"/>
                <w:sz w:val="22"/>
                <w:szCs w:val="22"/>
              </w:rPr>
              <w:t>Specify WML I</w:t>
            </w:r>
            <w:r w:rsidRPr="009D0D74">
              <w:rPr>
                <w:rFonts w:ascii="Times" w:hAnsi="Times"/>
                <w:bCs/>
                <w:color w:val="152935"/>
                <w:sz w:val="22"/>
                <w:szCs w:val="22"/>
              </w:rPr>
              <w:t>nstance</w:t>
            </w:r>
            <w:r w:rsidR="009D0D74">
              <w:rPr>
                <w:rFonts w:ascii="Times" w:hAnsi="Times"/>
                <w:bCs/>
                <w:color w:val="152935"/>
                <w:sz w:val="22"/>
                <w:szCs w:val="22"/>
              </w:rPr>
              <w:t>”</w:t>
            </w:r>
            <w:r w:rsidRPr="009D0D74">
              <w:rPr>
                <w:rFonts w:ascii="Times" w:hAnsi="Times"/>
                <w:color w:val="152935"/>
                <w:sz w:val="22"/>
                <w:szCs w:val="22"/>
              </w:rPr>
              <w:t> drop-down menu, select the Watson Machine Learning service instance that is associated with the project.</w:t>
            </w:r>
          </w:p>
          <w:p w14:paraId="07C0DD0C" w14:textId="3D62486D"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t>Click the </w:t>
            </w:r>
            <w:r w:rsidR="009D0D74">
              <w:rPr>
                <w:rFonts w:ascii="Times" w:hAnsi="Times"/>
                <w:color w:val="152935"/>
                <w:sz w:val="22"/>
                <w:szCs w:val="22"/>
              </w:rPr>
              <w:t>“</w:t>
            </w:r>
            <w:r w:rsidRPr="009D0D74">
              <w:rPr>
                <w:rFonts w:ascii="Times" w:hAnsi="Times"/>
                <w:bCs/>
                <w:color w:val="152935"/>
                <w:sz w:val="22"/>
                <w:szCs w:val="22"/>
              </w:rPr>
              <w:t>Publish</w:t>
            </w:r>
            <w:r w:rsidR="009D0D74">
              <w:rPr>
                <w:rFonts w:ascii="Times" w:hAnsi="Times"/>
                <w:bCs/>
                <w:color w:val="152935"/>
                <w:sz w:val="22"/>
                <w:szCs w:val="22"/>
              </w:rPr>
              <w:t>”</w:t>
            </w:r>
            <w:r w:rsidRPr="009D0D74">
              <w:rPr>
                <w:rFonts w:ascii="Times" w:hAnsi="Times"/>
                <w:color w:val="152935"/>
                <w:sz w:val="22"/>
                <w:szCs w:val="22"/>
              </w:rPr>
              <w:t> button.</w:t>
            </w:r>
          </w:p>
          <w:p w14:paraId="56563222" w14:textId="0F55A95E" w:rsidR="002551E2" w:rsidRPr="00F16019" w:rsidRDefault="00655A23" w:rsidP="00F16019">
            <w:pPr>
              <w:pStyle w:val="ListParagraph"/>
              <w:ind w:left="1440"/>
              <w:jc w:val="center"/>
              <w:rPr>
                <w:rFonts w:asciiTheme="minorHAnsi" w:hAnsiTheme="minorHAnsi" w:cstheme="minorBidi"/>
              </w:rPr>
            </w:pPr>
            <w:r w:rsidRPr="008C085B">
              <w:rPr>
                <w:rFonts w:ascii="Times" w:hAnsi="Times"/>
                <w:noProof/>
              </w:rPr>
              <mc:AlternateContent>
                <mc:Choice Requires="wps">
                  <w:drawing>
                    <wp:anchor distT="0" distB="0" distL="114300" distR="114300" simplePos="0" relativeHeight="251738112" behindDoc="0" locked="0" layoutInCell="1" allowOverlap="1" wp14:anchorId="4C386BE2" wp14:editId="6AB7865D">
                      <wp:simplePos x="0" y="0"/>
                      <wp:positionH relativeFrom="column">
                        <wp:posOffset>4643623</wp:posOffset>
                      </wp:positionH>
                      <wp:positionV relativeFrom="paragraph">
                        <wp:posOffset>104774</wp:posOffset>
                      </wp:positionV>
                      <wp:extent cx="157882" cy="131523"/>
                      <wp:effectExtent l="0" t="0" r="7620" b="8255"/>
                      <wp:wrapNone/>
                      <wp:docPr id="271" name="Oval 271"/>
                      <wp:cNvGraphicFramePr/>
                      <a:graphic xmlns:a="http://schemas.openxmlformats.org/drawingml/2006/main">
                        <a:graphicData uri="http://schemas.microsoft.com/office/word/2010/wordprocessingShape">
                          <wps:wsp>
                            <wps:cNvSpPr/>
                            <wps:spPr>
                              <a:xfrm>
                                <a:off x="0" y="0"/>
                                <a:ext cx="157882" cy="131523"/>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8A595" id="Oval 271" o:spid="_x0000_s1026" style="position:absolute;margin-left:365.65pt;margin-top:8.25pt;width:12.45pt;height:10.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36064" behindDoc="0" locked="0" layoutInCell="1" allowOverlap="1" wp14:anchorId="0C4934F7" wp14:editId="16D4B139">
                      <wp:simplePos x="0" y="0"/>
                      <wp:positionH relativeFrom="column">
                        <wp:posOffset>2445869</wp:posOffset>
                      </wp:positionH>
                      <wp:positionV relativeFrom="paragraph">
                        <wp:posOffset>1223060</wp:posOffset>
                      </wp:positionV>
                      <wp:extent cx="1999839" cy="354809"/>
                      <wp:effectExtent l="0" t="0" r="6985" b="13970"/>
                      <wp:wrapNone/>
                      <wp:docPr id="269" name="Oval 269"/>
                      <wp:cNvGraphicFramePr/>
                      <a:graphic xmlns:a="http://schemas.openxmlformats.org/drawingml/2006/main">
                        <a:graphicData uri="http://schemas.microsoft.com/office/word/2010/wordprocessingShape">
                          <wps:wsp>
                            <wps:cNvSpPr/>
                            <wps:spPr>
                              <a:xfrm>
                                <a:off x="0" y="0"/>
                                <a:ext cx="1999839" cy="35480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26011" id="Oval 269" o:spid="_x0000_s1026" style="position:absolute;margin-left:192.6pt;margin-top:96.3pt;width:157.45pt;height:27.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34016" behindDoc="0" locked="0" layoutInCell="1" allowOverlap="1" wp14:anchorId="08A7BAE6" wp14:editId="6CB5D2A4">
                      <wp:simplePos x="0" y="0"/>
                      <wp:positionH relativeFrom="column">
                        <wp:posOffset>4196623</wp:posOffset>
                      </wp:positionH>
                      <wp:positionV relativeFrom="paragraph">
                        <wp:posOffset>1545329</wp:posOffset>
                      </wp:positionV>
                      <wp:extent cx="308610" cy="223241"/>
                      <wp:effectExtent l="0" t="0" r="8890" b="18415"/>
                      <wp:wrapNone/>
                      <wp:docPr id="268" name="Oval 268"/>
                      <wp:cNvGraphicFramePr/>
                      <a:graphic xmlns:a="http://schemas.openxmlformats.org/drawingml/2006/main">
                        <a:graphicData uri="http://schemas.microsoft.com/office/word/2010/wordprocessingShape">
                          <wps:wsp>
                            <wps:cNvSpPr/>
                            <wps:spPr>
                              <a:xfrm>
                                <a:off x="0" y="0"/>
                                <a:ext cx="308610"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C90B4" id="Oval 268" o:spid="_x0000_s1026" style="position:absolute;margin-left:330.45pt;margin-top:121.7pt;width:24.3pt;height:17.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" filled="f" strokecolor="red" strokeweight="1.25pt">
                      <v:stroke joinstyle="miter"/>
                    </v:oval>
                  </w:pict>
                </mc:Fallback>
              </mc:AlternateContent>
            </w:r>
            <w:r w:rsidRPr="00655A23">
              <w:rPr>
                <w:noProof/>
              </w:rPr>
              <w:drawing>
                <wp:inline distT="0" distB="0" distL="0" distR="0" wp14:anchorId="44EB502F" wp14:editId="6C20BDDB">
                  <wp:extent cx="4085065" cy="1875057"/>
                  <wp:effectExtent l="0" t="0" r="4445"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9938" cy="1881884"/>
                          </a:xfrm>
                          <a:prstGeom prst="rect">
                            <a:avLst/>
                          </a:prstGeom>
                        </pic:spPr>
                      </pic:pic>
                    </a:graphicData>
                  </a:graphic>
                </wp:inline>
              </w:drawing>
            </w:r>
            <w:r>
              <w:fldChar w:fldCharType="begin"/>
            </w:r>
            <w:r>
              <w:instrText xml:space="preserve"> INCLUDEPICTURE "https://9.30.108.105:9443/docs/api/content/analyze-data/images/upload-icon.png" \* MERGEFORMATINET </w:instrText>
            </w:r>
            <w:r>
              <w:fldChar w:fldCharType="end"/>
            </w:r>
          </w:p>
        </w:tc>
      </w:tr>
      <w:tr w:rsidR="00F16019" w:rsidRPr="00A31355" w14:paraId="017D4E27" w14:textId="77777777" w:rsidTr="009E7B06">
        <w:tc>
          <w:tcPr>
            <w:tcW w:w="805" w:type="dxa"/>
          </w:tcPr>
          <w:p w14:paraId="4D27FBA9" w14:textId="70167A64" w:rsidR="00F16019" w:rsidRDefault="00DC57F9" w:rsidP="009E7B06">
            <w:pPr>
              <w:jc w:val="center"/>
              <w:rPr>
                <w:rFonts w:cstheme="minorHAnsi"/>
              </w:rPr>
            </w:pPr>
            <w:r>
              <w:rPr>
                <w:rFonts w:cstheme="minorHAnsi"/>
              </w:rPr>
              <w:lastRenderedPageBreak/>
              <w:t>3</w:t>
            </w:r>
          </w:p>
        </w:tc>
        <w:tc>
          <w:tcPr>
            <w:tcW w:w="9985" w:type="dxa"/>
          </w:tcPr>
          <w:p w14:paraId="12682022" w14:textId="7B484AC2" w:rsidR="00F16019" w:rsidRDefault="00F16019" w:rsidP="00F16019">
            <w:pPr>
              <w:rPr>
                <w:rFonts w:cstheme="minorHAnsi"/>
                <w:b/>
                <w:u w:val="single"/>
              </w:rPr>
            </w:pPr>
            <w:r>
              <w:rPr>
                <w:rFonts w:cstheme="minorHAnsi"/>
                <w:b/>
                <w:u w:val="single"/>
              </w:rPr>
              <w:t>Train your Model using the Experiment Builder</w:t>
            </w:r>
          </w:p>
          <w:p w14:paraId="1F68DF2D" w14:textId="15468E01" w:rsidR="00F16019" w:rsidRDefault="00F16019" w:rsidP="00F16019">
            <w:pPr>
              <w:rPr>
                <w:rFonts w:cstheme="minorHAnsi"/>
                <w:b/>
                <w:u w:val="single"/>
              </w:rPr>
            </w:pPr>
          </w:p>
          <w:p w14:paraId="1DE1859B" w14:textId="062764E1" w:rsidR="005F2276" w:rsidRPr="005F2276" w:rsidRDefault="005F2276" w:rsidP="009D0D74">
            <w:pPr>
              <w:pStyle w:val="NormalWeb"/>
              <w:numPr>
                <w:ilvl w:val="0"/>
                <w:numId w:val="32"/>
              </w:numPr>
              <w:rPr>
                <w:rFonts w:ascii="Helvetica Neue for IBM" w:hAnsi="Helvetica Neue for IBM"/>
                <w:color w:val="152935"/>
              </w:rPr>
            </w:pPr>
            <w:r>
              <w:rPr>
                <w:rFonts w:ascii="Times" w:hAnsi="Times" w:cstheme="minorHAnsi"/>
              </w:rPr>
              <w:t>From your project’s overview page, click the “Add to Project” menu and select “Experiment”</w:t>
            </w:r>
          </w:p>
          <w:p w14:paraId="27B76D56" w14:textId="385E347F" w:rsidR="00F16019" w:rsidRPr="00B36F9A" w:rsidRDefault="005F2276" w:rsidP="00B36F9A">
            <w:pPr>
              <w:pStyle w:val="NormalWeb"/>
              <w:jc w:val="center"/>
              <w:rPr>
                <w:rFonts w:ascii="Times" w:hAnsi="Times" w:cstheme="minorHAnsi"/>
              </w:rPr>
            </w:pPr>
            <w:r w:rsidRPr="008C085B">
              <w:rPr>
                <w:rFonts w:ascii="Times" w:hAnsi="Times"/>
                <w:noProof/>
              </w:rPr>
              <mc:AlternateContent>
                <mc:Choice Requires="wps">
                  <w:drawing>
                    <wp:anchor distT="0" distB="0" distL="114300" distR="114300" simplePos="0" relativeHeight="251740160" behindDoc="0" locked="0" layoutInCell="1" allowOverlap="1" wp14:anchorId="25F7CBCE" wp14:editId="2B4E7E36">
                      <wp:simplePos x="0" y="0"/>
                      <wp:positionH relativeFrom="column">
                        <wp:posOffset>4425900</wp:posOffset>
                      </wp:positionH>
                      <wp:positionV relativeFrom="paragraph">
                        <wp:posOffset>1133603</wp:posOffset>
                      </wp:positionV>
                      <wp:extent cx="749939" cy="223241"/>
                      <wp:effectExtent l="0" t="0" r="12065" b="18415"/>
                      <wp:wrapNone/>
                      <wp:docPr id="274" name="Oval 274"/>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D6929" id="Oval 274" o:spid="_x0000_s1026" style="position:absolute;margin-left:348.5pt;margin-top:89.25pt;width:59.05pt;height:17.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" filled="f" strokecolor="red" strokeweight="1.25pt">
                      <v:stroke joinstyle="miter"/>
                    </v:oval>
                  </w:pict>
                </mc:Fallback>
              </mc:AlternateContent>
            </w:r>
            <w:r w:rsidRPr="005F2276">
              <w:rPr>
                <w:rFonts w:ascii="Times" w:hAnsi="Times" w:cstheme="minorHAnsi"/>
                <w:noProof/>
              </w:rPr>
              <w:drawing>
                <wp:inline distT="0" distB="0" distL="0" distR="0" wp14:anchorId="2A73763A" wp14:editId="37E25CA4">
                  <wp:extent cx="5233402" cy="267083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6201" cy="2682472"/>
                          </a:xfrm>
                          <a:prstGeom prst="rect">
                            <a:avLst/>
                          </a:prstGeom>
                        </pic:spPr>
                      </pic:pic>
                    </a:graphicData>
                  </a:graphic>
                </wp:inline>
              </w:drawing>
            </w:r>
          </w:p>
          <w:p w14:paraId="2D6DB163" w14:textId="77777777" w:rsidR="00B36F9A" w:rsidRDefault="00B36F9A" w:rsidP="00B36F9A">
            <w:pPr>
              <w:pStyle w:val="NormalWeb"/>
              <w:ind w:left="360"/>
              <w:rPr>
                <w:rFonts w:ascii="Helvetica Neue for IBM" w:hAnsi="Helvetica Neue for IBM"/>
                <w:color w:val="152935"/>
              </w:rPr>
            </w:pPr>
          </w:p>
          <w:p w14:paraId="4B060EE1" w14:textId="4D16CE77" w:rsidR="00B36F9A" w:rsidRPr="00562848" w:rsidRDefault="00B36F9A" w:rsidP="009D0D74">
            <w:pPr>
              <w:pStyle w:val="NormalWeb"/>
              <w:numPr>
                <w:ilvl w:val="0"/>
                <w:numId w:val="32"/>
              </w:numPr>
              <w:rPr>
                <w:rFonts w:ascii="Times" w:hAnsi="Times"/>
                <w:color w:val="152935"/>
              </w:rPr>
            </w:pPr>
            <w:r w:rsidRPr="00562848">
              <w:rPr>
                <w:rFonts w:ascii="Times" w:hAnsi="Times"/>
                <w:color w:val="152935"/>
              </w:rPr>
              <w:t>Complete the following in the new Experiment page:</w:t>
            </w:r>
          </w:p>
          <w:p w14:paraId="7160A2B8" w14:textId="681FBF13"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lastRenderedPageBreak/>
              <w:t>Name your experiment “</w:t>
            </w:r>
            <w:r w:rsidR="0064254C">
              <w:rPr>
                <w:rFonts w:ascii="Times" w:hAnsi="Times"/>
                <w:color w:val="152935"/>
                <w:sz w:val="22"/>
                <w:szCs w:val="22"/>
              </w:rPr>
              <w:t>MNIST</w:t>
            </w:r>
            <w:r w:rsidRPr="009D0D74">
              <w:rPr>
                <w:rFonts w:ascii="Times" w:hAnsi="Times"/>
                <w:color w:val="152935"/>
                <w:sz w:val="22"/>
                <w:szCs w:val="22"/>
              </w:rPr>
              <w:t xml:space="preserve"> Experiment 1”</w:t>
            </w:r>
          </w:p>
          <w:p w14:paraId="234F5B4A" w14:textId="107C4800"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w:t>
            </w:r>
            <w:r w:rsidR="00562848">
              <w:rPr>
                <w:rFonts w:ascii="Times" w:hAnsi="Times"/>
                <w:color w:val="152935"/>
                <w:sz w:val="22"/>
                <w:szCs w:val="22"/>
              </w:rPr>
              <w:t>“</w:t>
            </w:r>
            <w:r w:rsidRPr="009D0D74">
              <w:rPr>
                <w:rFonts w:ascii="Times" w:hAnsi="Times"/>
                <w:color w:val="152935"/>
                <w:sz w:val="22"/>
                <w:szCs w:val="22"/>
              </w:rPr>
              <w:t>Machine Learning Service</w:t>
            </w:r>
            <w:r w:rsidR="00562848">
              <w:rPr>
                <w:rFonts w:ascii="Times" w:hAnsi="Times"/>
                <w:color w:val="152935"/>
                <w:sz w:val="22"/>
                <w:szCs w:val="22"/>
              </w:rPr>
              <w:t>”</w:t>
            </w:r>
            <w:r w:rsidRPr="009D0D74">
              <w:rPr>
                <w:rFonts w:ascii="Times" w:hAnsi="Times"/>
                <w:color w:val="152935"/>
                <w:sz w:val="22"/>
                <w:szCs w:val="22"/>
              </w:rPr>
              <w:t xml:space="preserve"> drop-down, select the Watson Machine Learning instance associated with your project</w:t>
            </w:r>
          </w:p>
          <w:p w14:paraId="366DF5D5" w14:textId="2246A54E"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area for </w:t>
            </w:r>
            <w:r w:rsidR="00562848">
              <w:rPr>
                <w:rFonts w:ascii="Times" w:hAnsi="Times"/>
                <w:color w:val="152935"/>
                <w:sz w:val="22"/>
                <w:szCs w:val="22"/>
              </w:rPr>
              <w:t>“</w:t>
            </w:r>
            <w:r w:rsidRPr="009D0D74">
              <w:rPr>
                <w:rFonts w:ascii="Times" w:hAnsi="Times"/>
                <w:color w:val="152935"/>
                <w:sz w:val="22"/>
                <w:szCs w:val="22"/>
              </w:rPr>
              <w:t>Cloud Object Storage</w:t>
            </w:r>
            <w:r w:rsidR="00562848">
              <w:rPr>
                <w:rFonts w:ascii="Times" w:hAnsi="Times"/>
                <w:color w:val="152935"/>
                <w:sz w:val="22"/>
                <w:szCs w:val="22"/>
              </w:rPr>
              <w:t>”</w:t>
            </w:r>
            <w:r w:rsidRPr="009D0D74">
              <w:rPr>
                <w:rFonts w:ascii="Times" w:hAnsi="Times"/>
                <w:color w:val="152935"/>
                <w:sz w:val="22"/>
                <w:szCs w:val="22"/>
              </w:rPr>
              <w:t xml:space="preserve"> click </w:t>
            </w:r>
            <w:r w:rsidR="00562848" w:rsidRPr="00562848">
              <w:rPr>
                <w:rFonts w:ascii="Times" w:hAnsi="Times"/>
                <w:color w:val="152935"/>
                <w:sz w:val="22"/>
                <w:szCs w:val="22"/>
              </w:rPr>
              <w:t>“</w:t>
            </w:r>
            <w:r w:rsidRPr="00562848">
              <w:rPr>
                <w:rFonts w:ascii="Times" w:hAnsi="Times"/>
                <w:bCs/>
                <w:color w:val="152935"/>
                <w:sz w:val="22"/>
                <w:szCs w:val="22"/>
              </w:rPr>
              <w:t>Select</w:t>
            </w:r>
            <w:r w:rsidR="00562848" w:rsidRPr="00562848">
              <w:rPr>
                <w:rFonts w:ascii="Times" w:hAnsi="Times"/>
                <w:bCs/>
                <w:color w:val="152935"/>
                <w:sz w:val="22"/>
                <w:szCs w:val="22"/>
              </w:rPr>
              <w:t>”</w:t>
            </w:r>
            <w:r w:rsidRPr="00562848">
              <w:rPr>
                <w:rFonts w:ascii="Times" w:hAnsi="Times"/>
                <w:color w:val="152935"/>
                <w:sz w:val="22"/>
                <w:szCs w:val="22"/>
              </w:rPr>
              <w:t>.</w:t>
            </w:r>
          </w:p>
          <w:p w14:paraId="337CBEF3" w14:textId="38C78A82"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w:t>
            </w:r>
            <w:r w:rsidR="00562848">
              <w:rPr>
                <w:rFonts w:ascii="Times" w:hAnsi="Times"/>
                <w:color w:val="152935"/>
                <w:sz w:val="22"/>
                <w:szCs w:val="22"/>
              </w:rPr>
              <w:t>“</w:t>
            </w:r>
            <w:r w:rsidRPr="009D0D74">
              <w:rPr>
                <w:rFonts w:ascii="Times" w:hAnsi="Times"/>
                <w:color w:val="152935"/>
                <w:sz w:val="22"/>
                <w:szCs w:val="22"/>
              </w:rPr>
              <w:t>Cloud Object Storage connection</w:t>
            </w:r>
            <w:r w:rsidR="00562848">
              <w:rPr>
                <w:rFonts w:ascii="Times" w:hAnsi="Times"/>
                <w:color w:val="152935"/>
                <w:sz w:val="22"/>
                <w:szCs w:val="22"/>
              </w:rPr>
              <w:t>”</w:t>
            </w:r>
            <w:r w:rsidRPr="009D0D74">
              <w:rPr>
                <w:rFonts w:ascii="Times" w:hAnsi="Times"/>
                <w:color w:val="152935"/>
                <w:sz w:val="22"/>
                <w:szCs w:val="22"/>
              </w:rPr>
              <w:t xml:space="preserve"> drop-down list, select the Cloud Object Storage connection you created before.</w:t>
            </w:r>
          </w:p>
          <w:p w14:paraId="53B6508F" w14:textId="678E1B3A" w:rsidR="009D0D74" w:rsidRPr="009D0D74" w:rsidRDefault="00562848" w:rsidP="009D0D74">
            <w:pPr>
              <w:numPr>
                <w:ilvl w:val="1"/>
                <w:numId w:val="32"/>
              </w:numPr>
              <w:spacing w:before="100" w:beforeAutospacing="1" w:after="100" w:afterAutospacing="1"/>
              <w:rPr>
                <w:rFonts w:ascii="Times" w:hAnsi="Times"/>
                <w:color w:val="152935"/>
                <w:sz w:val="22"/>
                <w:szCs w:val="22"/>
              </w:rPr>
            </w:pPr>
            <w:r>
              <w:rPr>
                <w:rFonts w:ascii="Times" w:hAnsi="Times"/>
                <w:color w:val="152935"/>
                <w:sz w:val="22"/>
                <w:szCs w:val="22"/>
              </w:rPr>
              <w:t>For the “Training Data B</w:t>
            </w:r>
            <w:r w:rsidR="009D0D74" w:rsidRPr="009D0D74">
              <w:rPr>
                <w:rFonts w:ascii="Times" w:hAnsi="Times"/>
                <w:color w:val="152935"/>
                <w:sz w:val="22"/>
                <w:szCs w:val="22"/>
              </w:rPr>
              <w:t>ucket</w:t>
            </w:r>
            <w:r>
              <w:rPr>
                <w:rFonts w:ascii="Times" w:hAnsi="Times"/>
                <w:color w:val="152935"/>
                <w:sz w:val="22"/>
                <w:szCs w:val="22"/>
              </w:rPr>
              <w:t>”</w:t>
            </w:r>
            <w:r w:rsidR="009D0D74" w:rsidRPr="009D0D74">
              <w:rPr>
                <w:rFonts w:ascii="Times" w:hAnsi="Times"/>
                <w:color w:val="152935"/>
                <w:sz w:val="22"/>
                <w:szCs w:val="22"/>
              </w:rPr>
              <w:t>, select the training data bucket you created before.</w:t>
            </w:r>
          </w:p>
          <w:p w14:paraId="143D6774" w14:textId="66A472E4" w:rsidR="009D0D74" w:rsidRPr="009D0D74" w:rsidRDefault="00562848" w:rsidP="009D0D74">
            <w:pPr>
              <w:numPr>
                <w:ilvl w:val="1"/>
                <w:numId w:val="32"/>
              </w:numPr>
              <w:spacing w:before="100" w:beforeAutospacing="1" w:after="100" w:afterAutospacing="1"/>
              <w:rPr>
                <w:rFonts w:ascii="Times" w:hAnsi="Times"/>
                <w:color w:val="152935"/>
                <w:sz w:val="22"/>
                <w:szCs w:val="22"/>
              </w:rPr>
            </w:pPr>
            <w:r>
              <w:rPr>
                <w:rFonts w:ascii="Times" w:hAnsi="Times"/>
                <w:color w:val="152935"/>
                <w:sz w:val="22"/>
                <w:szCs w:val="22"/>
              </w:rPr>
              <w:t>For the “Training Results B</w:t>
            </w:r>
            <w:r w:rsidR="009D0D74" w:rsidRPr="009D0D74">
              <w:rPr>
                <w:rFonts w:ascii="Times" w:hAnsi="Times"/>
                <w:color w:val="152935"/>
                <w:sz w:val="22"/>
                <w:szCs w:val="22"/>
              </w:rPr>
              <w:t>ucket</w:t>
            </w:r>
            <w:r>
              <w:rPr>
                <w:rFonts w:ascii="Times" w:hAnsi="Times"/>
                <w:color w:val="152935"/>
                <w:sz w:val="22"/>
                <w:szCs w:val="22"/>
              </w:rPr>
              <w:t>”</w:t>
            </w:r>
            <w:r w:rsidR="009D0D74" w:rsidRPr="009D0D74">
              <w:rPr>
                <w:rFonts w:ascii="Times" w:hAnsi="Times"/>
                <w:color w:val="152935"/>
                <w:sz w:val="22"/>
                <w:szCs w:val="22"/>
              </w:rPr>
              <w:t>, select the results bucket you created before.</w:t>
            </w:r>
          </w:p>
          <w:p w14:paraId="12B67707" w14:textId="3690A158"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00562848">
              <w:rPr>
                <w:rFonts w:ascii="Times" w:hAnsi="Times"/>
                <w:color w:val="152935"/>
                <w:sz w:val="22"/>
                <w:szCs w:val="22"/>
              </w:rPr>
              <w:t>“</w:t>
            </w:r>
            <w:r w:rsidRPr="00562848">
              <w:rPr>
                <w:rFonts w:ascii="Times" w:hAnsi="Times"/>
                <w:bCs/>
                <w:color w:val="152935"/>
                <w:sz w:val="22"/>
                <w:szCs w:val="22"/>
              </w:rPr>
              <w:t>Create</w:t>
            </w:r>
            <w:r w:rsidR="00562848">
              <w:rPr>
                <w:rFonts w:ascii="Times" w:hAnsi="Times"/>
                <w:bCs/>
                <w:color w:val="152935"/>
                <w:sz w:val="22"/>
                <w:szCs w:val="22"/>
              </w:rPr>
              <w:t>”</w:t>
            </w:r>
          </w:p>
          <w:p w14:paraId="7EFB7D93" w14:textId="55FB1A8E" w:rsidR="009D0D74" w:rsidRDefault="00F1331C" w:rsidP="00F1331C">
            <w:pPr>
              <w:pStyle w:val="NormalWeb"/>
              <w:jc w:val="center"/>
              <w:rPr>
                <w:rFonts w:ascii="Helvetica Neue for IBM" w:hAnsi="Helvetica Neue for IBM"/>
                <w:color w:val="152935"/>
              </w:rPr>
            </w:pPr>
            <w:r w:rsidRPr="008C085B">
              <w:rPr>
                <w:rFonts w:ascii="Times" w:hAnsi="Times"/>
                <w:noProof/>
              </w:rPr>
              <mc:AlternateContent>
                <mc:Choice Requires="wps">
                  <w:drawing>
                    <wp:anchor distT="0" distB="0" distL="114300" distR="114300" simplePos="0" relativeHeight="251744256" behindDoc="0" locked="0" layoutInCell="1" allowOverlap="1" wp14:anchorId="2DCEF3B3" wp14:editId="390575CC">
                      <wp:simplePos x="0" y="0"/>
                      <wp:positionH relativeFrom="column">
                        <wp:posOffset>1002052</wp:posOffset>
                      </wp:positionH>
                      <wp:positionV relativeFrom="paragraph">
                        <wp:posOffset>1308045</wp:posOffset>
                      </wp:positionV>
                      <wp:extent cx="749939" cy="223241"/>
                      <wp:effectExtent l="0" t="0" r="12065" b="18415"/>
                      <wp:wrapNone/>
                      <wp:docPr id="277" name="Oval 277"/>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74A07" id="Oval 277" o:spid="_x0000_s1026" style="position:absolute;margin-left:78.9pt;margin-top:103pt;width:59.05pt;height:17.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42208" behindDoc="0" locked="0" layoutInCell="1" allowOverlap="1" wp14:anchorId="0AC1D1EA" wp14:editId="22B7D1D8">
                      <wp:simplePos x="0" y="0"/>
                      <wp:positionH relativeFrom="column">
                        <wp:posOffset>942847</wp:posOffset>
                      </wp:positionH>
                      <wp:positionV relativeFrom="paragraph">
                        <wp:posOffset>498900</wp:posOffset>
                      </wp:positionV>
                      <wp:extent cx="749939" cy="223241"/>
                      <wp:effectExtent l="0" t="0" r="12065" b="18415"/>
                      <wp:wrapNone/>
                      <wp:docPr id="276" name="Oval 276"/>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603BE" id="Oval 276" o:spid="_x0000_s1026" style="position:absolute;margin-left:74.25pt;margin-top:39.3pt;width:59.05pt;height:17.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" filled="f" strokecolor="red" strokeweight="1.25pt">
                      <v:stroke joinstyle="miter"/>
                    </v:oval>
                  </w:pict>
                </mc:Fallback>
              </mc:AlternateContent>
            </w:r>
            <w:r w:rsidRPr="00F1331C">
              <w:rPr>
                <w:rFonts w:ascii="Helvetica Neue for IBM" w:hAnsi="Helvetica Neue for IBM"/>
                <w:noProof/>
                <w:color w:val="152935"/>
              </w:rPr>
              <w:drawing>
                <wp:inline distT="0" distB="0" distL="0" distR="0" wp14:anchorId="0A73B9EC" wp14:editId="5709F326">
                  <wp:extent cx="4571868" cy="1897262"/>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3886" cy="1902249"/>
                          </a:xfrm>
                          <a:prstGeom prst="rect">
                            <a:avLst/>
                          </a:prstGeom>
                        </pic:spPr>
                      </pic:pic>
                    </a:graphicData>
                  </a:graphic>
                </wp:inline>
              </w:drawing>
            </w:r>
          </w:p>
          <w:p w14:paraId="497AF517" w14:textId="1D9EBBCD" w:rsidR="009D0D74" w:rsidRDefault="004C1E2B" w:rsidP="00F1331C">
            <w:pPr>
              <w:pStyle w:val="NormalWeb"/>
              <w:jc w:val="center"/>
              <w:rPr>
                <w:rFonts w:ascii="Helvetica Neue for IBM" w:hAnsi="Helvetica Neue for IBM"/>
                <w:color w:val="152935"/>
              </w:rPr>
            </w:pPr>
            <w:r w:rsidRPr="008C085B">
              <w:rPr>
                <w:rFonts w:ascii="Times" w:hAnsi="Times"/>
                <w:noProof/>
              </w:rPr>
              <mc:AlternateContent>
                <mc:Choice Requires="wps">
                  <w:drawing>
                    <wp:anchor distT="0" distB="0" distL="114300" distR="114300" simplePos="0" relativeHeight="251750400" behindDoc="0" locked="0" layoutInCell="1" allowOverlap="1" wp14:anchorId="702FEBC2" wp14:editId="20AA2D4A">
                      <wp:simplePos x="0" y="0"/>
                      <wp:positionH relativeFrom="column">
                        <wp:posOffset>1804620</wp:posOffset>
                      </wp:positionH>
                      <wp:positionV relativeFrom="paragraph">
                        <wp:posOffset>328048</wp:posOffset>
                      </wp:positionV>
                      <wp:extent cx="749939" cy="223241"/>
                      <wp:effectExtent l="0" t="0" r="12065" b="18415"/>
                      <wp:wrapNone/>
                      <wp:docPr id="282" name="Oval 282"/>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55031" id="Oval 282" o:spid="_x0000_s1026" style="position:absolute;margin-left:142.1pt;margin-top:25.85pt;width:59.05pt;height:17.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48352" behindDoc="0" locked="0" layoutInCell="1" allowOverlap="1" wp14:anchorId="4DFE6B14" wp14:editId="3DDF0F58">
                      <wp:simplePos x="0" y="0"/>
                      <wp:positionH relativeFrom="column">
                        <wp:posOffset>1751992</wp:posOffset>
                      </wp:positionH>
                      <wp:positionV relativeFrom="paragraph">
                        <wp:posOffset>1466114</wp:posOffset>
                      </wp:positionV>
                      <wp:extent cx="749939" cy="223241"/>
                      <wp:effectExtent l="0" t="0" r="12065" b="18415"/>
                      <wp:wrapNone/>
                      <wp:docPr id="281" name="Oval 281"/>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F5581" id="Oval 281" o:spid="_x0000_s1026" style="position:absolute;margin-left:137.95pt;margin-top:115.45pt;width:59.05pt;height:17.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46304" behindDoc="0" locked="0" layoutInCell="1" allowOverlap="1" wp14:anchorId="50ACEF12" wp14:editId="331722A6">
                      <wp:simplePos x="0" y="0"/>
                      <wp:positionH relativeFrom="column">
                        <wp:posOffset>1798041</wp:posOffset>
                      </wp:positionH>
                      <wp:positionV relativeFrom="paragraph">
                        <wp:posOffset>889617</wp:posOffset>
                      </wp:positionV>
                      <wp:extent cx="749939" cy="223241"/>
                      <wp:effectExtent l="0" t="0" r="12065" b="18415"/>
                      <wp:wrapNone/>
                      <wp:docPr id="280" name="Oval 280"/>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7D0C9" id="Oval 280" o:spid="_x0000_s1026" style="position:absolute;margin-left:141.6pt;margin-top:70.05pt;width:59.05pt;height:17.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" filled="f" strokecolor="red" strokeweight="1.25pt">
                      <v:stroke joinstyle="miter"/>
                    </v:oval>
                  </w:pict>
                </mc:Fallback>
              </mc:AlternateContent>
            </w:r>
            <w:r w:rsidR="00F1331C" w:rsidRPr="00F1331C">
              <w:rPr>
                <w:rFonts w:ascii="Helvetica Neue for IBM" w:hAnsi="Helvetica Neue for IBM"/>
                <w:noProof/>
                <w:color w:val="152935"/>
              </w:rPr>
              <w:drawing>
                <wp:inline distT="0" distB="0" distL="0" distR="0" wp14:anchorId="46537E3B" wp14:editId="41DF7BC7">
                  <wp:extent cx="2716754" cy="1876059"/>
                  <wp:effectExtent l="0" t="0" r="127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0743" cy="1885719"/>
                          </a:xfrm>
                          <a:prstGeom prst="rect">
                            <a:avLst/>
                          </a:prstGeom>
                        </pic:spPr>
                      </pic:pic>
                    </a:graphicData>
                  </a:graphic>
                </wp:inline>
              </w:drawing>
            </w:r>
          </w:p>
          <w:p w14:paraId="18CEB588" w14:textId="5F6224F9" w:rsidR="009D0D74" w:rsidRDefault="009D0D74" w:rsidP="009D0D74">
            <w:pPr>
              <w:pStyle w:val="NormalWeb"/>
              <w:numPr>
                <w:ilvl w:val="0"/>
                <w:numId w:val="32"/>
              </w:numPr>
              <w:rPr>
                <w:rFonts w:ascii="Helvetica Neue for IBM" w:hAnsi="Helvetica Neue for IBM"/>
                <w:color w:val="152935"/>
              </w:rPr>
            </w:pPr>
            <w:r>
              <w:rPr>
                <w:rFonts w:ascii="Helvetica Neue for IBM" w:hAnsi="Helvetica Neue for IBM"/>
                <w:color w:val="152935"/>
              </w:rPr>
              <w:t>Add the training definition you created in the previous step.</w:t>
            </w:r>
          </w:p>
          <w:p w14:paraId="2FE39097"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Pr="009D0D74">
              <w:rPr>
                <w:rFonts w:ascii="Times" w:hAnsi="Times"/>
                <w:b/>
                <w:bCs/>
                <w:color w:val="152935"/>
                <w:sz w:val="22"/>
                <w:szCs w:val="22"/>
              </w:rPr>
              <w:t>Add training definition</w:t>
            </w:r>
            <w:r w:rsidRPr="009D0D74">
              <w:rPr>
                <w:rFonts w:ascii="Times" w:hAnsi="Times"/>
                <w:color w:val="152935"/>
                <w:sz w:val="22"/>
                <w:szCs w:val="22"/>
              </w:rPr>
              <w:t>.</w:t>
            </w:r>
          </w:p>
          <w:p w14:paraId="482EC021"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Click the </w:t>
            </w:r>
            <w:r w:rsidRPr="009D0D74">
              <w:rPr>
                <w:rFonts w:ascii="Times" w:hAnsi="Times"/>
                <w:b/>
                <w:bCs/>
                <w:color w:val="152935"/>
                <w:sz w:val="22"/>
                <w:szCs w:val="22"/>
              </w:rPr>
              <w:t>Existing training definitions</w:t>
            </w:r>
            <w:r w:rsidRPr="009D0D74">
              <w:rPr>
                <w:rFonts w:ascii="Times" w:hAnsi="Times"/>
                <w:color w:val="152935"/>
                <w:sz w:val="22"/>
                <w:szCs w:val="22"/>
              </w:rPr>
              <w:t> tab.</w:t>
            </w:r>
          </w:p>
          <w:p w14:paraId="448D9292"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From the drop-down menu, select the training definition you published from the flow editor.</w:t>
            </w:r>
          </w:p>
          <w:p w14:paraId="063CCA0D"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Select "1/2 x NVIDIA Tesla K80 (1 GPU)" for the compute plan.</w:t>
            </w:r>
          </w:p>
          <w:p w14:paraId="6520147C" w14:textId="0D91FE2F" w:rsidR="00F16019"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Select "none" for the hyperparameter optimization method.</w:t>
            </w:r>
          </w:p>
          <w:p w14:paraId="34D10BE5" w14:textId="4C3546B4" w:rsidR="004C1E2B" w:rsidRPr="009D0D74" w:rsidRDefault="004C1E2B" w:rsidP="009D0D74">
            <w:pPr>
              <w:numPr>
                <w:ilvl w:val="1"/>
                <w:numId w:val="32"/>
              </w:numPr>
              <w:spacing w:before="100" w:beforeAutospacing="1" w:after="100" w:afterAutospacing="1"/>
              <w:rPr>
                <w:rFonts w:ascii="Times" w:hAnsi="Times"/>
                <w:color w:val="152935"/>
                <w:sz w:val="22"/>
                <w:szCs w:val="22"/>
              </w:rPr>
            </w:pPr>
            <w:r>
              <w:rPr>
                <w:rFonts w:ascii="Times" w:hAnsi="Times"/>
                <w:color w:val="152935"/>
                <w:sz w:val="22"/>
                <w:szCs w:val="22"/>
              </w:rPr>
              <w:t>Click “Select”</w:t>
            </w:r>
          </w:p>
          <w:p w14:paraId="4A94B6B2" w14:textId="6D8985BA" w:rsidR="00F1331C" w:rsidRDefault="004C1E2B" w:rsidP="004C1E2B">
            <w:pPr>
              <w:pStyle w:val="NormalWeb"/>
              <w:ind w:left="360"/>
              <w:jc w:val="center"/>
              <w:rPr>
                <w:rFonts w:ascii="Times" w:hAnsi="Times"/>
                <w:color w:val="152935"/>
                <w:sz w:val="22"/>
                <w:szCs w:val="22"/>
              </w:rPr>
            </w:pPr>
            <w:r w:rsidRPr="008C085B">
              <w:rPr>
                <w:rFonts w:ascii="Times" w:hAnsi="Times"/>
                <w:noProof/>
              </w:rPr>
              <w:lastRenderedPageBreak/>
              <mc:AlternateContent>
                <mc:Choice Requires="wps">
                  <w:drawing>
                    <wp:anchor distT="0" distB="0" distL="114300" distR="114300" simplePos="0" relativeHeight="251754496" behindDoc="0" locked="0" layoutInCell="1" allowOverlap="1" wp14:anchorId="632FDA0F" wp14:editId="5ED665FC">
                      <wp:simplePos x="0" y="0"/>
                      <wp:positionH relativeFrom="column">
                        <wp:posOffset>4584216</wp:posOffset>
                      </wp:positionH>
                      <wp:positionV relativeFrom="paragraph">
                        <wp:posOffset>1291590</wp:posOffset>
                      </wp:positionV>
                      <wp:extent cx="230245" cy="222885"/>
                      <wp:effectExtent l="0" t="0" r="11430" b="18415"/>
                      <wp:wrapNone/>
                      <wp:docPr id="284" name="Oval 284"/>
                      <wp:cNvGraphicFramePr/>
                      <a:graphic xmlns:a="http://schemas.openxmlformats.org/drawingml/2006/main">
                        <a:graphicData uri="http://schemas.microsoft.com/office/word/2010/wordprocessingShape">
                          <wps:wsp>
                            <wps:cNvSpPr/>
                            <wps:spPr>
                              <a:xfrm>
                                <a:off x="0" y="0"/>
                                <a:ext cx="230245" cy="22288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E79ED" id="Oval 284" o:spid="_x0000_s1026" style="position:absolute;margin-left:360.95pt;margin-top:101.7pt;width:18.15pt;height:17.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52448" behindDoc="0" locked="0" layoutInCell="1" allowOverlap="1" wp14:anchorId="63AE20C2" wp14:editId="6CCE4637">
                      <wp:simplePos x="0" y="0"/>
                      <wp:positionH relativeFrom="column">
                        <wp:posOffset>1607267</wp:posOffset>
                      </wp:positionH>
                      <wp:positionV relativeFrom="paragraph">
                        <wp:posOffset>240273</wp:posOffset>
                      </wp:positionV>
                      <wp:extent cx="749939" cy="223241"/>
                      <wp:effectExtent l="0" t="0" r="12065" b="18415"/>
                      <wp:wrapNone/>
                      <wp:docPr id="283" name="Oval 283"/>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5F559" id="Oval 283" o:spid="_x0000_s1026" style="position:absolute;margin-left:126.55pt;margin-top:18.9pt;width:59.05pt;height:17.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" filled="f" strokecolor="red" strokeweight="1.25pt">
                      <v:stroke joinstyle="miter"/>
                    </v:oval>
                  </w:pict>
                </mc:Fallback>
              </mc:AlternateContent>
            </w:r>
            <w:r w:rsidRPr="004C1E2B">
              <w:rPr>
                <w:rFonts w:ascii="Times" w:hAnsi="Times"/>
                <w:noProof/>
                <w:color w:val="152935"/>
                <w:sz w:val="22"/>
                <w:szCs w:val="22"/>
              </w:rPr>
              <w:drawing>
                <wp:inline distT="0" distB="0" distL="0" distR="0" wp14:anchorId="5477DB99" wp14:editId="068C7664">
                  <wp:extent cx="3203557" cy="146093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8262" cy="1467638"/>
                          </a:xfrm>
                          <a:prstGeom prst="rect">
                            <a:avLst/>
                          </a:prstGeom>
                        </pic:spPr>
                      </pic:pic>
                    </a:graphicData>
                  </a:graphic>
                </wp:inline>
              </w:drawing>
            </w:r>
          </w:p>
          <w:p w14:paraId="1ABEC8FE" w14:textId="1EECEDD7" w:rsidR="00F16019" w:rsidRPr="00C51CD6" w:rsidRDefault="00F16019" w:rsidP="009D0D74">
            <w:pPr>
              <w:pStyle w:val="NormalWeb"/>
              <w:numPr>
                <w:ilvl w:val="0"/>
                <w:numId w:val="32"/>
              </w:numPr>
              <w:rPr>
                <w:rFonts w:ascii="Times" w:hAnsi="Times"/>
                <w:color w:val="152935"/>
                <w:sz w:val="22"/>
                <w:szCs w:val="22"/>
              </w:rPr>
            </w:pPr>
            <w:r w:rsidRPr="009D0D74">
              <w:rPr>
                <w:rFonts w:ascii="Times" w:hAnsi="Times"/>
                <w:color w:val="152935"/>
                <w:sz w:val="22"/>
                <w:szCs w:val="22"/>
              </w:rPr>
              <w:t>Click </w:t>
            </w:r>
            <w:r w:rsidRPr="009D0D74">
              <w:rPr>
                <w:rFonts w:ascii="Times" w:hAnsi="Times"/>
                <w:b/>
                <w:bCs/>
                <w:color w:val="152935"/>
                <w:sz w:val="22"/>
                <w:szCs w:val="22"/>
              </w:rPr>
              <w:t>Create and run</w:t>
            </w:r>
          </w:p>
          <w:p w14:paraId="026D0E53" w14:textId="2CCB48FD" w:rsidR="00C51CD6" w:rsidRDefault="00C51CD6" w:rsidP="00C51CD6">
            <w:pPr>
              <w:pStyle w:val="NormalWeb"/>
              <w:rPr>
                <w:rFonts w:ascii="Times" w:hAnsi="Times"/>
                <w:b/>
                <w:bCs/>
                <w:color w:val="152935"/>
                <w:sz w:val="22"/>
                <w:szCs w:val="22"/>
              </w:rPr>
            </w:pPr>
          </w:p>
          <w:p w14:paraId="2E6CD59C" w14:textId="36B94EA7" w:rsidR="00C51CD6" w:rsidRPr="00C51CD6" w:rsidRDefault="00C51CD6" w:rsidP="00C51CD6">
            <w:pPr>
              <w:pStyle w:val="NormalWeb"/>
              <w:jc w:val="center"/>
              <w:rPr>
                <w:rFonts w:ascii="Times" w:hAnsi="Times"/>
                <w:b/>
                <w:bCs/>
                <w:color w:val="152935"/>
                <w:sz w:val="22"/>
                <w:szCs w:val="22"/>
              </w:rPr>
            </w:pPr>
            <w:r w:rsidRPr="004C1E2B">
              <w:rPr>
                <w:rFonts w:ascii="Times" w:hAnsi="Times"/>
                <w:noProof/>
                <w:color w:val="152935"/>
                <w:sz w:val="22"/>
                <w:szCs w:val="22"/>
              </w:rPr>
              <w:drawing>
                <wp:inline distT="0" distB="0" distL="0" distR="0" wp14:anchorId="0EA84D21" wp14:editId="69A39EE9">
                  <wp:extent cx="3400909" cy="1731612"/>
                  <wp:effectExtent l="0" t="0" r="317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3790" cy="1738170"/>
                          </a:xfrm>
                          <a:prstGeom prst="rect">
                            <a:avLst/>
                          </a:prstGeom>
                        </pic:spPr>
                      </pic:pic>
                    </a:graphicData>
                  </a:graphic>
                </wp:inline>
              </w:drawing>
            </w:r>
          </w:p>
          <w:p w14:paraId="7EACA168" w14:textId="57479F71" w:rsidR="00C51CD6" w:rsidRDefault="00C51CD6" w:rsidP="009D0D74">
            <w:pPr>
              <w:pStyle w:val="NormalWeb"/>
              <w:numPr>
                <w:ilvl w:val="0"/>
                <w:numId w:val="32"/>
              </w:numPr>
              <w:rPr>
                <w:rFonts w:ascii="Times" w:hAnsi="Times"/>
                <w:color w:val="152935"/>
                <w:sz w:val="22"/>
                <w:szCs w:val="22"/>
              </w:rPr>
            </w:pPr>
            <w:r>
              <w:rPr>
                <w:rFonts w:ascii="Times" w:hAnsi="Times"/>
                <w:color w:val="152935"/>
                <w:sz w:val="22"/>
                <w:szCs w:val="22"/>
              </w:rPr>
              <w:t>You can monitor the status of your training run.</w:t>
            </w:r>
          </w:p>
          <w:p w14:paraId="71BC9AF3" w14:textId="5BD31833" w:rsidR="006E5146" w:rsidRDefault="006E5146" w:rsidP="006E5146">
            <w:pPr>
              <w:pStyle w:val="NormalWeb"/>
              <w:jc w:val="center"/>
              <w:rPr>
                <w:rFonts w:ascii="Times" w:hAnsi="Times"/>
                <w:color w:val="152935"/>
                <w:sz w:val="22"/>
                <w:szCs w:val="22"/>
              </w:rPr>
            </w:pPr>
            <w:r w:rsidRPr="006E5146">
              <w:rPr>
                <w:rFonts w:ascii="Times" w:hAnsi="Times"/>
                <w:noProof/>
                <w:color w:val="152935"/>
                <w:sz w:val="22"/>
                <w:szCs w:val="22"/>
              </w:rPr>
              <w:drawing>
                <wp:inline distT="0" distB="0" distL="0" distR="0" wp14:anchorId="34EF2FA5" wp14:editId="57A7DAE9">
                  <wp:extent cx="3414066" cy="14304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1883" cy="1437885"/>
                          </a:xfrm>
                          <a:prstGeom prst="rect">
                            <a:avLst/>
                          </a:prstGeom>
                        </pic:spPr>
                      </pic:pic>
                    </a:graphicData>
                  </a:graphic>
                </wp:inline>
              </w:drawing>
            </w:r>
          </w:p>
          <w:p w14:paraId="0F018731" w14:textId="6A6738C7" w:rsidR="006E5146" w:rsidRDefault="0000041B" w:rsidP="009D0D74">
            <w:pPr>
              <w:pStyle w:val="NormalWeb"/>
              <w:numPr>
                <w:ilvl w:val="0"/>
                <w:numId w:val="32"/>
              </w:numPr>
              <w:rPr>
                <w:rFonts w:ascii="Times" w:hAnsi="Times"/>
                <w:color w:val="152935"/>
                <w:sz w:val="22"/>
                <w:szCs w:val="22"/>
              </w:rPr>
            </w:pPr>
            <w:r>
              <w:rPr>
                <w:rFonts w:ascii="Times" w:hAnsi="Times"/>
                <w:color w:val="152935"/>
                <w:sz w:val="22"/>
                <w:szCs w:val="22"/>
              </w:rPr>
              <w:t xml:space="preserve">Once the training run is completed, you can review the details of the training run results </w:t>
            </w:r>
            <w:r w:rsidR="00056F58">
              <w:rPr>
                <w:rFonts w:ascii="Times" w:hAnsi="Times"/>
                <w:color w:val="152935"/>
                <w:sz w:val="22"/>
                <w:szCs w:val="22"/>
              </w:rPr>
              <w:t xml:space="preserve">and other output </w:t>
            </w:r>
            <w:r>
              <w:rPr>
                <w:rFonts w:ascii="Times" w:hAnsi="Times"/>
                <w:color w:val="152935"/>
                <w:sz w:val="22"/>
                <w:szCs w:val="22"/>
              </w:rPr>
              <w:t xml:space="preserve">by clicking on the training definition. </w:t>
            </w:r>
          </w:p>
          <w:p w14:paraId="1EDBE3D9" w14:textId="7FEEA4B7" w:rsidR="00997321" w:rsidRDefault="00997321" w:rsidP="00997321">
            <w:pPr>
              <w:pStyle w:val="NormalWeb"/>
              <w:jc w:val="center"/>
              <w:rPr>
                <w:rFonts w:ascii="Times" w:hAnsi="Times"/>
                <w:color w:val="152935"/>
                <w:sz w:val="22"/>
                <w:szCs w:val="22"/>
              </w:rPr>
            </w:pPr>
            <w:r w:rsidRPr="008C085B">
              <w:rPr>
                <w:rFonts w:ascii="Times" w:hAnsi="Times"/>
                <w:noProof/>
              </w:rPr>
              <w:lastRenderedPageBreak/>
              <mc:AlternateContent>
                <mc:Choice Requires="wps">
                  <w:drawing>
                    <wp:anchor distT="0" distB="0" distL="114300" distR="114300" simplePos="0" relativeHeight="251756544" behindDoc="0" locked="0" layoutInCell="1" allowOverlap="1" wp14:anchorId="1E9A7363" wp14:editId="6C0F4B28">
                      <wp:simplePos x="0" y="0"/>
                      <wp:positionH relativeFrom="column">
                        <wp:posOffset>2847417</wp:posOffset>
                      </wp:positionH>
                      <wp:positionV relativeFrom="paragraph">
                        <wp:posOffset>535387</wp:posOffset>
                      </wp:positionV>
                      <wp:extent cx="795988" cy="1539349"/>
                      <wp:effectExtent l="0" t="0" r="17145" b="10160"/>
                      <wp:wrapNone/>
                      <wp:docPr id="19" name="Oval 19"/>
                      <wp:cNvGraphicFramePr/>
                      <a:graphic xmlns:a="http://schemas.openxmlformats.org/drawingml/2006/main">
                        <a:graphicData uri="http://schemas.microsoft.com/office/word/2010/wordprocessingShape">
                          <wps:wsp>
                            <wps:cNvSpPr/>
                            <wps:spPr>
                              <a:xfrm>
                                <a:off x="0" y="0"/>
                                <a:ext cx="795988" cy="153934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2F1E5" id="Oval 19" o:spid="_x0000_s1026" style="position:absolute;margin-left:224.2pt;margin-top:42.15pt;width:62.7pt;height:121.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" filled="f" strokecolor="red" strokeweight="1.25pt">
                      <v:stroke joinstyle="miter"/>
                    </v:oval>
                  </w:pict>
                </mc:Fallback>
              </mc:AlternateContent>
            </w:r>
            <w:r w:rsidRPr="00056F58">
              <w:rPr>
                <w:rFonts w:ascii="Times" w:hAnsi="Times"/>
                <w:noProof/>
                <w:color w:val="152935"/>
                <w:sz w:val="22"/>
                <w:szCs w:val="22"/>
              </w:rPr>
              <w:drawing>
                <wp:inline distT="0" distB="0" distL="0" distR="0" wp14:anchorId="4D7B30F5" wp14:editId="0A120FD5">
                  <wp:extent cx="3774639" cy="233533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7651" cy="2343389"/>
                          </a:xfrm>
                          <a:prstGeom prst="rect">
                            <a:avLst/>
                          </a:prstGeom>
                        </pic:spPr>
                      </pic:pic>
                    </a:graphicData>
                  </a:graphic>
                </wp:inline>
              </w:drawing>
            </w:r>
          </w:p>
          <w:p w14:paraId="016551B1" w14:textId="13A17243" w:rsidR="00997321" w:rsidRDefault="00997321" w:rsidP="009D0D74">
            <w:pPr>
              <w:pStyle w:val="NormalWeb"/>
              <w:numPr>
                <w:ilvl w:val="0"/>
                <w:numId w:val="32"/>
              </w:numPr>
              <w:rPr>
                <w:rFonts w:ascii="Times" w:hAnsi="Times"/>
                <w:color w:val="152935"/>
                <w:sz w:val="22"/>
                <w:szCs w:val="22"/>
              </w:rPr>
            </w:pPr>
            <w:r>
              <w:rPr>
                <w:rFonts w:ascii="Times" w:hAnsi="Times"/>
                <w:color w:val="152935"/>
                <w:sz w:val="22"/>
                <w:szCs w:val="22"/>
              </w:rPr>
              <w:t>We will save the model, so it can be deployed into a Watson Machine Learning for testing and use by applications.  To do, return to the Experiment page.  Select the “Actions” menu for the training definition located in the “Completed” section of the page.  From that menu, select “Save Model”.  Save the model with the name “MNIST Model 1” and click “Save”.</w:t>
            </w:r>
          </w:p>
          <w:p w14:paraId="1B780D44" w14:textId="1E90D03E" w:rsidR="00997321" w:rsidRDefault="00997321" w:rsidP="00997321">
            <w:pPr>
              <w:pStyle w:val="NormalWeb"/>
              <w:jc w:val="center"/>
              <w:rPr>
                <w:rFonts w:ascii="Times" w:hAnsi="Times"/>
                <w:color w:val="152935"/>
                <w:sz w:val="22"/>
                <w:szCs w:val="22"/>
              </w:rPr>
            </w:pPr>
            <w:r w:rsidRPr="008C085B">
              <w:rPr>
                <w:rFonts w:ascii="Times" w:hAnsi="Times"/>
                <w:noProof/>
              </w:rPr>
              <mc:AlternateContent>
                <mc:Choice Requires="wps">
                  <w:drawing>
                    <wp:anchor distT="0" distB="0" distL="114300" distR="114300" simplePos="0" relativeHeight="251758592" behindDoc="0" locked="0" layoutInCell="1" allowOverlap="1" wp14:anchorId="786F43BC" wp14:editId="439B0C0C">
                      <wp:simplePos x="0" y="0"/>
                      <wp:positionH relativeFrom="column">
                        <wp:posOffset>4834397</wp:posOffset>
                      </wp:positionH>
                      <wp:positionV relativeFrom="paragraph">
                        <wp:posOffset>1961780</wp:posOffset>
                      </wp:positionV>
                      <wp:extent cx="749939" cy="440754"/>
                      <wp:effectExtent l="0" t="0" r="12065" b="16510"/>
                      <wp:wrapNone/>
                      <wp:docPr id="21" name="Oval 21"/>
                      <wp:cNvGraphicFramePr/>
                      <a:graphic xmlns:a="http://schemas.openxmlformats.org/drawingml/2006/main">
                        <a:graphicData uri="http://schemas.microsoft.com/office/word/2010/wordprocessingShape">
                          <wps:wsp>
                            <wps:cNvSpPr/>
                            <wps:spPr>
                              <a:xfrm>
                                <a:off x="0" y="0"/>
                                <a:ext cx="749939" cy="44075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3E138" id="Oval 21" o:spid="_x0000_s1026" style="position:absolute;margin-left:380.65pt;margin-top:154.45pt;width:59.05pt;height:3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" filled="f" strokecolor="red" strokeweight="1.25pt">
                      <v:stroke joinstyle="miter"/>
                    </v:oval>
                  </w:pict>
                </mc:Fallback>
              </mc:AlternateContent>
            </w:r>
            <w:r w:rsidRPr="00997321">
              <w:rPr>
                <w:rFonts w:ascii="Times" w:hAnsi="Times"/>
                <w:noProof/>
                <w:color w:val="152935"/>
                <w:sz w:val="22"/>
                <w:szCs w:val="22"/>
              </w:rPr>
              <w:drawing>
                <wp:inline distT="0" distB="0" distL="0" distR="0" wp14:anchorId="13467CD7" wp14:editId="373BA688">
                  <wp:extent cx="5032517" cy="24011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916" cy="2404175"/>
                          </a:xfrm>
                          <a:prstGeom prst="rect">
                            <a:avLst/>
                          </a:prstGeom>
                        </pic:spPr>
                      </pic:pic>
                    </a:graphicData>
                  </a:graphic>
                </wp:inline>
              </w:drawing>
            </w:r>
          </w:p>
          <w:p w14:paraId="2C74CB50" w14:textId="1432CBAE" w:rsidR="00056F58" w:rsidRDefault="00997321" w:rsidP="00056F58">
            <w:pPr>
              <w:pStyle w:val="NormalWeb"/>
              <w:jc w:val="center"/>
              <w:rPr>
                <w:rFonts w:ascii="Times" w:hAnsi="Times"/>
                <w:color w:val="152935"/>
                <w:sz w:val="22"/>
                <w:szCs w:val="22"/>
              </w:rPr>
            </w:pPr>
            <w:r w:rsidRPr="008C085B">
              <w:rPr>
                <w:rFonts w:ascii="Times" w:hAnsi="Times"/>
                <w:noProof/>
              </w:rPr>
              <w:lastRenderedPageBreak/>
              <mc:AlternateContent>
                <mc:Choice Requires="wps">
                  <w:drawing>
                    <wp:anchor distT="0" distB="0" distL="114300" distR="114300" simplePos="0" relativeHeight="251762688" behindDoc="0" locked="0" layoutInCell="1" allowOverlap="1" wp14:anchorId="41DA9E95" wp14:editId="3A89E210">
                      <wp:simplePos x="0" y="0"/>
                      <wp:positionH relativeFrom="column">
                        <wp:posOffset>4702440</wp:posOffset>
                      </wp:positionH>
                      <wp:positionV relativeFrom="paragraph">
                        <wp:posOffset>1737762</wp:posOffset>
                      </wp:positionV>
                      <wp:extent cx="223662" cy="217088"/>
                      <wp:effectExtent l="0" t="0" r="17780" b="12065"/>
                      <wp:wrapNone/>
                      <wp:docPr id="25" name="Oval 25"/>
                      <wp:cNvGraphicFramePr/>
                      <a:graphic xmlns:a="http://schemas.openxmlformats.org/drawingml/2006/main">
                        <a:graphicData uri="http://schemas.microsoft.com/office/word/2010/wordprocessingShape">
                          <wps:wsp>
                            <wps:cNvSpPr/>
                            <wps:spPr>
                              <a:xfrm>
                                <a:off x="0" y="0"/>
                                <a:ext cx="223662" cy="21708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610E6" id="Oval 25" o:spid="_x0000_s1026" style="position:absolute;margin-left:370.25pt;margin-top:136.85pt;width:17.6pt;height:17.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60640" behindDoc="0" locked="0" layoutInCell="1" allowOverlap="1" wp14:anchorId="6312E5A7" wp14:editId="16906119">
                      <wp:simplePos x="0" y="0"/>
                      <wp:positionH relativeFrom="column">
                        <wp:posOffset>1295176</wp:posOffset>
                      </wp:positionH>
                      <wp:positionV relativeFrom="paragraph">
                        <wp:posOffset>238098</wp:posOffset>
                      </wp:positionV>
                      <wp:extent cx="467063" cy="249979"/>
                      <wp:effectExtent l="0" t="0" r="15875" b="17145"/>
                      <wp:wrapNone/>
                      <wp:docPr id="23" name="Oval 23"/>
                      <wp:cNvGraphicFramePr/>
                      <a:graphic xmlns:a="http://schemas.openxmlformats.org/drawingml/2006/main">
                        <a:graphicData uri="http://schemas.microsoft.com/office/word/2010/wordprocessingShape">
                          <wps:wsp>
                            <wps:cNvSpPr/>
                            <wps:spPr>
                              <a:xfrm>
                                <a:off x="0" y="0"/>
                                <a:ext cx="467063" cy="24997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CBF93" id="Oval 23" o:spid="_x0000_s1026" style="position:absolute;margin-left:102pt;margin-top:18.75pt;width:36.8pt;height:19.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" filled="f" strokecolor="red" strokeweight="1.25pt">
                      <v:stroke joinstyle="miter"/>
                    </v:oval>
                  </w:pict>
                </mc:Fallback>
              </mc:AlternateContent>
            </w:r>
            <w:r w:rsidRPr="00997321">
              <w:rPr>
                <w:rFonts w:ascii="Times" w:hAnsi="Times"/>
                <w:noProof/>
                <w:color w:val="152935"/>
                <w:sz w:val="22"/>
                <w:szCs w:val="22"/>
              </w:rPr>
              <w:drawing>
                <wp:inline distT="0" distB="0" distL="0" distR="0" wp14:anchorId="75D8D73C" wp14:editId="6F2E1EAA">
                  <wp:extent cx="3782458" cy="192046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607" cy="1923076"/>
                          </a:xfrm>
                          <a:prstGeom prst="rect">
                            <a:avLst/>
                          </a:prstGeom>
                        </pic:spPr>
                      </pic:pic>
                    </a:graphicData>
                  </a:graphic>
                </wp:inline>
              </w:drawing>
            </w:r>
          </w:p>
          <w:p w14:paraId="11EE63F4" w14:textId="77777777" w:rsidR="00F16019" w:rsidRDefault="00F16019" w:rsidP="004C58AB">
            <w:pPr>
              <w:rPr>
                <w:rFonts w:cstheme="minorHAnsi"/>
                <w:b/>
                <w:u w:val="single"/>
              </w:rPr>
            </w:pPr>
          </w:p>
        </w:tc>
      </w:tr>
      <w:tr w:rsidR="009D0D74" w:rsidRPr="00A31355" w14:paraId="3243E2CD" w14:textId="77777777" w:rsidTr="009E7B06">
        <w:tc>
          <w:tcPr>
            <w:tcW w:w="805" w:type="dxa"/>
          </w:tcPr>
          <w:p w14:paraId="5B68047D" w14:textId="3584689D" w:rsidR="009D0D74" w:rsidRDefault="00DC57F9" w:rsidP="009E7B06">
            <w:pPr>
              <w:jc w:val="center"/>
              <w:rPr>
                <w:rFonts w:cstheme="minorHAnsi"/>
              </w:rPr>
            </w:pPr>
            <w:r>
              <w:rPr>
                <w:rFonts w:cstheme="minorHAnsi"/>
              </w:rPr>
              <w:lastRenderedPageBreak/>
              <w:t>4</w:t>
            </w:r>
          </w:p>
        </w:tc>
        <w:tc>
          <w:tcPr>
            <w:tcW w:w="9985" w:type="dxa"/>
          </w:tcPr>
          <w:p w14:paraId="2AFF1C07" w14:textId="6740B97F" w:rsidR="004C58AB" w:rsidRDefault="004C58AB" w:rsidP="004C58AB">
            <w:pPr>
              <w:rPr>
                <w:rFonts w:cstheme="minorHAnsi"/>
                <w:b/>
                <w:u w:val="single"/>
              </w:rPr>
            </w:pPr>
            <w:r>
              <w:rPr>
                <w:rFonts w:cstheme="minorHAnsi"/>
                <w:b/>
                <w:u w:val="single"/>
              </w:rPr>
              <w:t>Deploy and Test your Model</w:t>
            </w:r>
          </w:p>
          <w:p w14:paraId="39192177" w14:textId="1425B464" w:rsidR="004C58AB" w:rsidRDefault="004C58AB" w:rsidP="004C58AB">
            <w:pPr>
              <w:rPr>
                <w:rFonts w:cstheme="minorHAnsi"/>
                <w:b/>
                <w:u w:val="single"/>
              </w:rPr>
            </w:pPr>
          </w:p>
          <w:p w14:paraId="058611DC" w14:textId="3CCBC9CA" w:rsidR="004C58AB" w:rsidRDefault="000128D5" w:rsidP="004C58AB">
            <w:pPr>
              <w:pStyle w:val="ListParagraph"/>
              <w:numPr>
                <w:ilvl w:val="0"/>
                <w:numId w:val="34"/>
              </w:numPr>
              <w:rPr>
                <w:rFonts w:cstheme="minorHAnsi"/>
              </w:rPr>
            </w:pPr>
            <w:r>
              <w:rPr>
                <w:rFonts w:cstheme="minorHAnsi"/>
              </w:rPr>
              <w:t xml:space="preserve">We will now deploy the model into your Watson Machine Learning Service.  Once the model is deployed, you can test it or have developers access it from their applications in production using a simple Rest URL.  To deploy the model, </w:t>
            </w:r>
            <w:r w:rsidR="00CF3E72">
              <w:rPr>
                <w:rFonts w:cstheme="minorHAnsi"/>
              </w:rPr>
              <w:t>return to the “Assets” page of your project.  In the “Models” section, you should see your saved model listed.  Click on the model.</w:t>
            </w:r>
          </w:p>
          <w:p w14:paraId="342FFAB0" w14:textId="665AA025" w:rsidR="00CF3E72" w:rsidRDefault="00CF3E72" w:rsidP="00CF3E72">
            <w:pPr>
              <w:rPr>
                <w:rFonts w:cstheme="minorHAnsi"/>
              </w:rPr>
            </w:pPr>
          </w:p>
          <w:p w14:paraId="3DBEA3C7" w14:textId="559DD831" w:rsidR="00CF3E72" w:rsidRDefault="00CF3E72" w:rsidP="00CF3E72">
            <w:pPr>
              <w:rPr>
                <w:rFonts w:cstheme="minorHAnsi"/>
              </w:rPr>
            </w:pPr>
          </w:p>
          <w:p w14:paraId="237BB3E8" w14:textId="60E567E8" w:rsidR="00CF3E72" w:rsidRDefault="00CF3E72" w:rsidP="00CF3E72">
            <w:pPr>
              <w:jc w:val="center"/>
              <w:rPr>
                <w:rFonts w:cstheme="minorHAnsi"/>
              </w:rPr>
            </w:pPr>
            <w:r w:rsidRPr="008C085B">
              <w:rPr>
                <w:rFonts w:ascii="Times" w:hAnsi="Times"/>
                <w:noProof/>
              </w:rPr>
              <mc:AlternateContent>
                <mc:Choice Requires="wps">
                  <w:drawing>
                    <wp:anchor distT="0" distB="0" distL="114300" distR="114300" simplePos="0" relativeHeight="251764736" behindDoc="0" locked="0" layoutInCell="1" allowOverlap="1" wp14:anchorId="3DF8818A" wp14:editId="4C3EF011">
                      <wp:simplePos x="0" y="0"/>
                      <wp:positionH relativeFrom="column">
                        <wp:posOffset>979248</wp:posOffset>
                      </wp:positionH>
                      <wp:positionV relativeFrom="paragraph">
                        <wp:posOffset>797332</wp:posOffset>
                      </wp:positionV>
                      <wp:extent cx="559166" cy="513116"/>
                      <wp:effectExtent l="0" t="0" r="12700" b="7620"/>
                      <wp:wrapNone/>
                      <wp:docPr id="27" name="Oval 27"/>
                      <wp:cNvGraphicFramePr/>
                      <a:graphic xmlns:a="http://schemas.openxmlformats.org/drawingml/2006/main">
                        <a:graphicData uri="http://schemas.microsoft.com/office/word/2010/wordprocessingShape">
                          <wps:wsp>
                            <wps:cNvSpPr/>
                            <wps:spPr>
                              <a:xfrm>
                                <a:off x="0" y="0"/>
                                <a:ext cx="559166" cy="51311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48ADA" id="Oval 27" o:spid="_x0000_s1026" style="position:absolute;margin-left:77.1pt;margin-top:62.8pt;width:44.05pt;height:40.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" filled="f" strokecolor="red" strokeweight="1.25pt">
                      <v:stroke joinstyle="miter"/>
                    </v:oval>
                  </w:pict>
                </mc:Fallback>
              </mc:AlternateContent>
            </w:r>
            <w:r w:rsidRPr="00CF3E72">
              <w:rPr>
                <w:rFonts w:cstheme="minorHAnsi"/>
                <w:noProof/>
              </w:rPr>
              <w:drawing>
                <wp:inline distT="0" distB="0" distL="0" distR="0" wp14:anchorId="33DCC04D" wp14:editId="33A44CD3">
                  <wp:extent cx="4157427" cy="167335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5983" cy="1680824"/>
                          </a:xfrm>
                          <a:prstGeom prst="rect">
                            <a:avLst/>
                          </a:prstGeom>
                        </pic:spPr>
                      </pic:pic>
                    </a:graphicData>
                  </a:graphic>
                </wp:inline>
              </w:drawing>
            </w:r>
          </w:p>
          <w:p w14:paraId="4D0AAE6C" w14:textId="77777777" w:rsidR="00CF3E72" w:rsidRPr="00CF3E72" w:rsidRDefault="00CF3E72" w:rsidP="00CF3E72">
            <w:pPr>
              <w:rPr>
                <w:rFonts w:cstheme="minorHAnsi"/>
              </w:rPr>
            </w:pPr>
          </w:p>
          <w:p w14:paraId="22AE8A25" w14:textId="6157674B" w:rsidR="00CF3E72" w:rsidRDefault="00CF3E72" w:rsidP="004C58AB">
            <w:pPr>
              <w:pStyle w:val="ListParagraph"/>
              <w:numPr>
                <w:ilvl w:val="0"/>
                <w:numId w:val="34"/>
              </w:numPr>
              <w:rPr>
                <w:rFonts w:cstheme="minorHAnsi"/>
              </w:rPr>
            </w:pPr>
            <w:r>
              <w:rPr>
                <w:rFonts w:cstheme="minorHAnsi"/>
              </w:rPr>
              <w:t>When the model opens, go to the “Deployments” tab and click “Add Deployment”</w:t>
            </w:r>
          </w:p>
          <w:p w14:paraId="71228036" w14:textId="3B0E6CEE" w:rsidR="00CF3E72" w:rsidRDefault="00CF3E72" w:rsidP="00CF3E72">
            <w:pPr>
              <w:rPr>
                <w:rFonts w:cstheme="minorHAnsi"/>
              </w:rPr>
            </w:pPr>
          </w:p>
          <w:p w14:paraId="3375C3AC" w14:textId="47E075D3" w:rsidR="00CF3E72" w:rsidRDefault="00CF3E72" w:rsidP="00CF3E72">
            <w:pPr>
              <w:rPr>
                <w:rFonts w:cstheme="minorHAnsi"/>
              </w:rPr>
            </w:pPr>
          </w:p>
          <w:p w14:paraId="0914FF6A" w14:textId="2D5A1AC3" w:rsidR="00CF3E72" w:rsidRDefault="004F2757" w:rsidP="00CF3E72">
            <w:pPr>
              <w:jc w:val="center"/>
              <w:rPr>
                <w:rFonts w:cstheme="minorHAnsi"/>
              </w:rPr>
            </w:pPr>
            <w:r w:rsidRPr="008C085B">
              <w:rPr>
                <w:rFonts w:ascii="Times" w:hAnsi="Times"/>
                <w:noProof/>
              </w:rPr>
              <mc:AlternateContent>
                <mc:Choice Requires="wps">
                  <w:drawing>
                    <wp:anchor distT="0" distB="0" distL="114300" distR="114300" simplePos="0" relativeHeight="251766784" behindDoc="0" locked="0" layoutInCell="1" allowOverlap="1" wp14:anchorId="3875B5EA" wp14:editId="2855E627">
                      <wp:simplePos x="0" y="0"/>
                      <wp:positionH relativeFrom="column">
                        <wp:posOffset>1610488</wp:posOffset>
                      </wp:positionH>
                      <wp:positionV relativeFrom="paragraph">
                        <wp:posOffset>197256</wp:posOffset>
                      </wp:positionV>
                      <wp:extent cx="355235" cy="263136"/>
                      <wp:effectExtent l="0" t="0" r="13335" b="16510"/>
                      <wp:wrapNone/>
                      <wp:docPr id="29" name="Oval 29"/>
                      <wp:cNvGraphicFramePr/>
                      <a:graphic xmlns:a="http://schemas.openxmlformats.org/drawingml/2006/main">
                        <a:graphicData uri="http://schemas.microsoft.com/office/word/2010/wordprocessingShape">
                          <wps:wsp>
                            <wps:cNvSpPr/>
                            <wps:spPr>
                              <a:xfrm>
                                <a:off x="0" y="0"/>
                                <a:ext cx="355235" cy="26313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1706" id="Oval 29" o:spid="_x0000_s1026" style="position:absolute;margin-left:126.8pt;margin-top:15.55pt;width:27.95pt;height:20.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" filled="f" strokecolor="red" strokeweight="1.25pt">
                      <v:stroke joinstyle="miter"/>
                    </v:oval>
                  </w:pict>
                </mc:Fallback>
              </mc:AlternateContent>
            </w:r>
            <w:r w:rsidR="00CF3E72" w:rsidRPr="008C085B">
              <w:rPr>
                <w:rFonts w:ascii="Times" w:hAnsi="Times"/>
                <w:noProof/>
              </w:rPr>
              <mc:AlternateContent>
                <mc:Choice Requires="wps">
                  <w:drawing>
                    <wp:anchor distT="0" distB="0" distL="114300" distR="114300" simplePos="0" relativeHeight="251768832" behindDoc="0" locked="0" layoutInCell="1" allowOverlap="1" wp14:anchorId="64D749EB" wp14:editId="26F3A3CC">
                      <wp:simplePos x="0" y="0"/>
                      <wp:positionH relativeFrom="column">
                        <wp:posOffset>4617309</wp:posOffset>
                      </wp:positionH>
                      <wp:positionV relativeFrom="paragraph">
                        <wp:posOffset>414669</wp:posOffset>
                      </wp:positionV>
                      <wp:extent cx="546008" cy="196800"/>
                      <wp:effectExtent l="0" t="0" r="13335" b="6985"/>
                      <wp:wrapNone/>
                      <wp:docPr id="30" name="Oval 30"/>
                      <wp:cNvGraphicFramePr/>
                      <a:graphic xmlns:a="http://schemas.openxmlformats.org/drawingml/2006/main">
                        <a:graphicData uri="http://schemas.microsoft.com/office/word/2010/wordprocessingShape">
                          <wps:wsp>
                            <wps:cNvSpPr/>
                            <wps:spPr>
                              <a:xfrm>
                                <a:off x="0" y="0"/>
                                <a:ext cx="546008" cy="19680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9EAD07" id="Oval 30" o:spid="_x0000_s1026" style="position:absolute;margin-left:363.55pt;margin-top:32.65pt;width:43pt;height:1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" filled="f" strokecolor="red" strokeweight="1.25pt">
                      <v:stroke joinstyle="miter"/>
                    </v:oval>
                  </w:pict>
                </mc:Fallback>
              </mc:AlternateContent>
            </w:r>
            <w:r w:rsidR="00CF3E72" w:rsidRPr="00CF3E72">
              <w:rPr>
                <w:rFonts w:cstheme="minorHAnsi"/>
                <w:noProof/>
              </w:rPr>
              <w:drawing>
                <wp:inline distT="0" distB="0" distL="0" distR="0" wp14:anchorId="724D2D49" wp14:editId="575CBB40">
                  <wp:extent cx="4166426" cy="8768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9784" cy="900731"/>
                          </a:xfrm>
                          <a:prstGeom prst="rect">
                            <a:avLst/>
                          </a:prstGeom>
                        </pic:spPr>
                      </pic:pic>
                    </a:graphicData>
                  </a:graphic>
                </wp:inline>
              </w:drawing>
            </w:r>
          </w:p>
          <w:p w14:paraId="163B242B" w14:textId="60D989E0" w:rsidR="00CF3E72" w:rsidRDefault="00CF3E72" w:rsidP="00CF3E72">
            <w:pPr>
              <w:rPr>
                <w:rFonts w:cstheme="minorHAnsi"/>
              </w:rPr>
            </w:pPr>
          </w:p>
          <w:p w14:paraId="0A420AA5" w14:textId="59C376FB" w:rsidR="009D0D74" w:rsidRDefault="004F2757" w:rsidP="00F16019">
            <w:pPr>
              <w:pStyle w:val="ListParagraph"/>
              <w:numPr>
                <w:ilvl w:val="0"/>
                <w:numId w:val="34"/>
              </w:numPr>
              <w:rPr>
                <w:rFonts w:cstheme="minorHAnsi"/>
              </w:rPr>
            </w:pPr>
            <w:r>
              <w:rPr>
                <w:rFonts w:cstheme="minorHAnsi"/>
              </w:rPr>
              <w:t xml:space="preserve">On the </w:t>
            </w:r>
            <w:r w:rsidR="008639D6">
              <w:rPr>
                <w:rFonts w:cstheme="minorHAnsi"/>
              </w:rPr>
              <w:t xml:space="preserve">create </w:t>
            </w:r>
            <w:r>
              <w:rPr>
                <w:rFonts w:cstheme="minorHAnsi"/>
              </w:rPr>
              <w:t>deployment page, select the “Web Service”</w:t>
            </w:r>
            <w:r w:rsidR="008639D6">
              <w:rPr>
                <w:rFonts w:cstheme="minorHAnsi"/>
              </w:rPr>
              <w:t xml:space="preserve"> tab, name your deployment “MNIST Deployment 1” and click “Save”.</w:t>
            </w:r>
          </w:p>
          <w:p w14:paraId="4BC8E5EA" w14:textId="6F27A0D9" w:rsidR="008639D6" w:rsidRDefault="008639D6" w:rsidP="008639D6">
            <w:pPr>
              <w:rPr>
                <w:rFonts w:cstheme="minorHAnsi"/>
              </w:rPr>
            </w:pPr>
          </w:p>
          <w:p w14:paraId="5E528C28" w14:textId="1FD7C6F4" w:rsidR="008639D6" w:rsidRDefault="008639D6" w:rsidP="008639D6">
            <w:pPr>
              <w:rPr>
                <w:rFonts w:cstheme="minorHAnsi"/>
              </w:rPr>
            </w:pPr>
          </w:p>
          <w:p w14:paraId="33F8521D" w14:textId="65FA2792" w:rsidR="008639D6" w:rsidRDefault="008639D6" w:rsidP="008639D6">
            <w:pPr>
              <w:jc w:val="center"/>
              <w:rPr>
                <w:rFonts w:cstheme="minorHAnsi"/>
              </w:rPr>
            </w:pPr>
            <w:r w:rsidRPr="008C085B">
              <w:rPr>
                <w:rFonts w:ascii="Times" w:hAnsi="Times"/>
                <w:noProof/>
              </w:rPr>
              <mc:AlternateContent>
                <mc:Choice Requires="wps">
                  <w:drawing>
                    <wp:anchor distT="0" distB="0" distL="114300" distR="114300" simplePos="0" relativeHeight="251772928" behindDoc="0" locked="0" layoutInCell="1" allowOverlap="1" wp14:anchorId="6486C0E4" wp14:editId="5F912A85">
                      <wp:simplePos x="0" y="0"/>
                      <wp:positionH relativeFrom="column">
                        <wp:posOffset>5077565</wp:posOffset>
                      </wp:positionH>
                      <wp:positionV relativeFrom="paragraph">
                        <wp:posOffset>2125166</wp:posOffset>
                      </wp:positionV>
                      <wp:extent cx="341534" cy="190774"/>
                      <wp:effectExtent l="0" t="0" r="14605" b="12700"/>
                      <wp:wrapNone/>
                      <wp:docPr id="35" name="Oval 35"/>
                      <wp:cNvGraphicFramePr/>
                      <a:graphic xmlns:a="http://schemas.openxmlformats.org/drawingml/2006/main">
                        <a:graphicData uri="http://schemas.microsoft.com/office/word/2010/wordprocessingShape">
                          <wps:wsp>
                            <wps:cNvSpPr/>
                            <wps:spPr>
                              <a:xfrm>
                                <a:off x="0" y="0"/>
                                <a:ext cx="341534"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761763" id="Oval 35" o:spid="_x0000_s1026" style="position:absolute;margin-left:399.8pt;margin-top:167.35pt;width:26.9pt;height: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70880" behindDoc="0" locked="0" layoutInCell="1" allowOverlap="1" wp14:anchorId="519101EE" wp14:editId="40DBF61F">
                      <wp:simplePos x="0" y="0"/>
                      <wp:positionH relativeFrom="column">
                        <wp:posOffset>998855</wp:posOffset>
                      </wp:positionH>
                      <wp:positionV relativeFrom="paragraph">
                        <wp:posOffset>289432</wp:posOffset>
                      </wp:positionV>
                      <wp:extent cx="572323" cy="452623"/>
                      <wp:effectExtent l="0" t="0" r="12065" b="17780"/>
                      <wp:wrapNone/>
                      <wp:docPr id="34" name="Oval 34"/>
                      <wp:cNvGraphicFramePr/>
                      <a:graphic xmlns:a="http://schemas.openxmlformats.org/drawingml/2006/main">
                        <a:graphicData uri="http://schemas.microsoft.com/office/word/2010/wordprocessingShape">
                          <wps:wsp>
                            <wps:cNvSpPr/>
                            <wps:spPr>
                              <a:xfrm>
                                <a:off x="0" y="0"/>
                                <a:ext cx="572323" cy="452623"/>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8304B3" id="Oval 34" o:spid="_x0000_s1026" style="position:absolute;margin-left:78.65pt;margin-top:22.8pt;width:45.05pt;height:35.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" filled="f" strokecolor="red" strokeweight="1.25pt">
                      <v:stroke joinstyle="miter"/>
                    </v:oval>
                  </w:pict>
                </mc:Fallback>
              </mc:AlternateContent>
            </w:r>
            <w:r w:rsidRPr="008639D6">
              <w:rPr>
                <w:rFonts w:cstheme="minorHAnsi"/>
                <w:noProof/>
              </w:rPr>
              <w:drawing>
                <wp:inline distT="0" distB="0" distL="0" distR="0" wp14:anchorId="1E868806" wp14:editId="4A36DCF8">
                  <wp:extent cx="4599685" cy="230902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3351" cy="2315884"/>
                          </a:xfrm>
                          <a:prstGeom prst="rect">
                            <a:avLst/>
                          </a:prstGeom>
                        </pic:spPr>
                      </pic:pic>
                    </a:graphicData>
                  </a:graphic>
                </wp:inline>
              </w:drawing>
            </w:r>
          </w:p>
          <w:p w14:paraId="1B2685C1" w14:textId="594DCA9B" w:rsidR="008639D6" w:rsidRDefault="008639D6" w:rsidP="008639D6">
            <w:pPr>
              <w:rPr>
                <w:rFonts w:cstheme="minorHAnsi"/>
              </w:rPr>
            </w:pPr>
          </w:p>
          <w:p w14:paraId="25008EDF" w14:textId="00375666" w:rsidR="008639D6" w:rsidRDefault="008639D6" w:rsidP="008639D6">
            <w:pPr>
              <w:rPr>
                <w:rFonts w:cstheme="minorHAnsi"/>
              </w:rPr>
            </w:pPr>
          </w:p>
          <w:p w14:paraId="3F65855F" w14:textId="77777777" w:rsidR="008639D6" w:rsidRPr="008639D6" w:rsidRDefault="008639D6" w:rsidP="008639D6">
            <w:pPr>
              <w:rPr>
                <w:rFonts w:cstheme="minorHAnsi"/>
              </w:rPr>
            </w:pPr>
          </w:p>
          <w:p w14:paraId="7187D696" w14:textId="03402897" w:rsidR="00617A48" w:rsidRDefault="00617A48" w:rsidP="00617A48">
            <w:pPr>
              <w:pStyle w:val="ListParagraph"/>
              <w:numPr>
                <w:ilvl w:val="0"/>
                <w:numId w:val="34"/>
              </w:numPr>
              <w:rPr>
                <w:rFonts w:cstheme="minorHAnsi"/>
              </w:rPr>
            </w:pPr>
            <w:r>
              <w:rPr>
                <w:rFonts w:cstheme="minorHAnsi"/>
              </w:rPr>
              <w:t>Wait until you receive an indication that the deployment was successful.</w:t>
            </w:r>
          </w:p>
          <w:p w14:paraId="4F61D224" w14:textId="336BCDD3" w:rsidR="00617A48" w:rsidRDefault="00617A48" w:rsidP="00617A48">
            <w:pPr>
              <w:rPr>
                <w:rFonts w:cstheme="minorHAnsi"/>
              </w:rPr>
            </w:pPr>
          </w:p>
          <w:p w14:paraId="49C3DA1D" w14:textId="799368CB" w:rsidR="00617A48" w:rsidRDefault="00617A48" w:rsidP="00617A48">
            <w:pPr>
              <w:rPr>
                <w:rFonts w:cstheme="minorHAnsi"/>
              </w:rPr>
            </w:pPr>
          </w:p>
          <w:p w14:paraId="272820EB" w14:textId="1FBEE2F2" w:rsidR="00617A48" w:rsidRDefault="00617A48" w:rsidP="00617A48">
            <w:pPr>
              <w:jc w:val="center"/>
              <w:rPr>
                <w:rFonts w:cstheme="minorHAnsi"/>
              </w:rPr>
            </w:pPr>
            <w:r w:rsidRPr="008C085B">
              <w:rPr>
                <w:rFonts w:ascii="Times" w:hAnsi="Times"/>
                <w:noProof/>
              </w:rPr>
              <mc:AlternateContent>
                <mc:Choice Requires="wps">
                  <w:drawing>
                    <wp:anchor distT="0" distB="0" distL="114300" distR="114300" simplePos="0" relativeHeight="251774976" behindDoc="0" locked="0" layoutInCell="1" allowOverlap="1" wp14:anchorId="3FC09F85" wp14:editId="585B488A">
                      <wp:simplePos x="0" y="0"/>
                      <wp:positionH relativeFrom="column">
                        <wp:posOffset>2031671</wp:posOffset>
                      </wp:positionH>
                      <wp:positionV relativeFrom="paragraph">
                        <wp:posOffset>904419</wp:posOffset>
                      </wp:positionV>
                      <wp:extent cx="736732" cy="394705"/>
                      <wp:effectExtent l="0" t="0" r="12700" b="12065"/>
                      <wp:wrapNone/>
                      <wp:docPr id="37" name="Oval 37"/>
                      <wp:cNvGraphicFramePr/>
                      <a:graphic xmlns:a="http://schemas.openxmlformats.org/drawingml/2006/main">
                        <a:graphicData uri="http://schemas.microsoft.com/office/word/2010/wordprocessingShape">
                          <wps:wsp>
                            <wps:cNvSpPr/>
                            <wps:spPr>
                              <a:xfrm>
                                <a:off x="0" y="0"/>
                                <a:ext cx="736732" cy="3947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168016" id="Oval 37" o:spid="_x0000_s1026" style="position:absolute;margin-left:159.95pt;margin-top:71.2pt;width:58pt;height:31.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" filled="f" strokecolor="red" strokeweight="1.25pt">
                      <v:stroke joinstyle="miter"/>
                    </v:oval>
                  </w:pict>
                </mc:Fallback>
              </mc:AlternateContent>
            </w:r>
            <w:r w:rsidRPr="00617A48">
              <w:rPr>
                <w:rFonts w:cstheme="minorHAnsi"/>
                <w:noProof/>
              </w:rPr>
              <w:drawing>
                <wp:inline distT="0" distB="0" distL="0" distR="0" wp14:anchorId="79151908" wp14:editId="577B6464">
                  <wp:extent cx="5091563" cy="155316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0936" cy="1556023"/>
                          </a:xfrm>
                          <a:prstGeom prst="rect">
                            <a:avLst/>
                          </a:prstGeom>
                        </pic:spPr>
                      </pic:pic>
                    </a:graphicData>
                  </a:graphic>
                </wp:inline>
              </w:drawing>
            </w:r>
          </w:p>
          <w:p w14:paraId="63BD3210" w14:textId="49B617AD" w:rsidR="00617A48" w:rsidRPr="00617A48" w:rsidRDefault="00617A48" w:rsidP="00617A48">
            <w:pPr>
              <w:rPr>
                <w:rFonts w:cstheme="minorHAnsi"/>
              </w:rPr>
            </w:pPr>
          </w:p>
          <w:p w14:paraId="39F7E489" w14:textId="66C8A5BC" w:rsidR="00323501" w:rsidRPr="00323501" w:rsidRDefault="00323501" w:rsidP="00323501">
            <w:pPr>
              <w:pStyle w:val="ListParagraph"/>
              <w:numPr>
                <w:ilvl w:val="0"/>
                <w:numId w:val="34"/>
              </w:numPr>
              <w:rPr>
                <w:rFonts w:cstheme="minorHAnsi"/>
              </w:rPr>
            </w:pPr>
            <w:r>
              <w:rPr>
                <w:rFonts w:cstheme="minorHAnsi"/>
              </w:rPr>
              <w:t xml:space="preserve">Once deployed, we can either test the deployment or provide a URL to developers for use in applications.  </w:t>
            </w:r>
            <w:r w:rsidR="00617A48">
              <w:rPr>
                <w:rFonts w:cstheme="minorHAnsi"/>
              </w:rPr>
              <w:t xml:space="preserve">Click on the deployment name to view the details.  </w:t>
            </w:r>
            <w:r>
              <w:rPr>
                <w:rFonts w:cstheme="minorHAnsi"/>
              </w:rPr>
              <w:t>Next, click on the “Implementation” tab.  Notice the scoring URL, as well as the sample code for accessing it.</w:t>
            </w:r>
          </w:p>
          <w:p w14:paraId="0ABDB496" w14:textId="2AC58289" w:rsidR="00323501" w:rsidRDefault="00323501" w:rsidP="00323501">
            <w:pPr>
              <w:pStyle w:val="ListParagraph"/>
              <w:rPr>
                <w:rFonts w:cstheme="minorHAnsi"/>
              </w:rPr>
            </w:pPr>
          </w:p>
          <w:p w14:paraId="762D8367" w14:textId="7C4694C4" w:rsidR="00323501" w:rsidRDefault="00323501" w:rsidP="00323501">
            <w:pPr>
              <w:pStyle w:val="ListParagraph"/>
              <w:jc w:val="center"/>
              <w:rPr>
                <w:rFonts w:cstheme="minorHAnsi"/>
              </w:rPr>
            </w:pPr>
            <w:r w:rsidRPr="008C085B">
              <w:rPr>
                <w:rFonts w:ascii="Times" w:hAnsi="Times"/>
                <w:noProof/>
              </w:rPr>
              <w:lastRenderedPageBreak/>
              <mc:AlternateContent>
                <mc:Choice Requires="wps">
                  <w:drawing>
                    <wp:anchor distT="0" distB="0" distL="114300" distR="114300" simplePos="0" relativeHeight="251777024" behindDoc="0" locked="0" layoutInCell="1" allowOverlap="1" wp14:anchorId="7602ED43" wp14:editId="29C6D179">
                      <wp:simplePos x="0" y="0"/>
                      <wp:positionH relativeFrom="column">
                        <wp:posOffset>854454</wp:posOffset>
                      </wp:positionH>
                      <wp:positionV relativeFrom="paragraph">
                        <wp:posOffset>725170</wp:posOffset>
                      </wp:positionV>
                      <wp:extent cx="4960127" cy="269715"/>
                      <wp:effectExtent l="0" t="0" r="18415" b="10160"/>
                      <wp:wrapNone/>
                      <wp:docPr id="51" name="Oval 51"/>
                      <wp:cNvGraphicFramePr/>
                      <a:graphic xmlns:a="http://schemas.openxmlformats.org/drawingml/2006/main">
                        <a:graphicData uri="http://schemas.microsoft.com/office/word/2010/wordprocessingShape">
                          <wps:wsp>
                            <wps:cNvSpPr/>
                            <wps:spPr>
                              <a:xfrm>
                                <a:off x="0" y="0"/>
                                <a:ext cx="4960127" cy="26971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300CE" id="Oval 51" o:spid="_x0000_s1026" style="position:absolute;margin-left:67.3pt;margin-top:57.1pt;width:390.55pt;height:21.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" filled="f" strokecolor="red" strokeweight="1.25pt">
                      <v:stroke joinstyle="miter"/>
                    </v:oval>
                  </w:pict>
                </mc:Fallback>
              </mc:AlternateContent>
            </w:r>
            <w:r w:rsidRPr="00323501">
              <w:rPr>
                <w:rFonts w:cstheme="minorHAnsi"/>
                <w:noProof/>
              </w:rPr>
              <w:drawing>
                <wp:inline distT="0" distB="0" distL="0" distR="0" wp14:anchorId="32E2D4DE" wp14:editId="47357C99">
                  <wp:extent cx="4999465" cy="2432435"/>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805" cy="2438439"/>
                          </a:xfrm>
                          <a:prstGeom prst="rect">
                            <a:avLst/>
                          </a:prstGeom>
                        </pic:spPr>
                      </pic:pic>
                    </a:graphicData>
                  </a:graphic>
                </wp:inline>
              </w:drawing>
            </w:r>
          </w:p>
          <w:p w14:paraId="494AF34C" w14:textId="4B89C575" w:rsidR="000F0F23" w:rsidRDefault="000F0F23" w:rsidP="000F0F23">
            <w:pPr>
              <w:rPr>
                <w:rStyle w:val="Strong"/>
                <w:rFonts w:ascii="Times" w:hAnsi="Times"/>
                <w:b w:val="0"/>
                <w:color w:val="24292E"/>
                <w:shd w:val="clear" w:color="auto" w:fill="FFFFFF"/>
              </w:rPr>
            </w:pPr>
          </w:p>
          <w:p w14:paraId="4CC2D7F5" w14:textId="79623451" w:rsidR="00323501" w:rsidRPr="00527327" w:rsidRDefault="000F0F23" w:rsidP="00617A48">
            <w:pPr>
              <w:pStyle w:val="ListParagraph"/>
              <w:numPr>
                <w:ilvl w:val="0"/>
                <w:numId w:val="34"/>
              </w:numPr>
              <w:rPr>
                <w:rStyle w:val="Strong"/>
                <w:rFonts w:asciiTheme="majorHAnsi" w:hAnsiTheme="majorHAnsi" w:cstheme="majorHAnsi"/>
                <w:b w:val="0"/>
                <w:bCs w:val="0"/>
              </w:rPr>
            </w:pPr>
            <w:r w:rsidRPr="000F0F23">
              <w:rPr>
                <w:rFonts w:asciiTheme="majorHAnsi" w:hAnsiTheme="majorHAnsi" w:cstheme="majorHAnsi"/>
              </w:rPr>
              <w:t>Click on the “Test” tab.  Copy</w:t>
            </w:r>
            <w:r>
              <w:rPr>
                <w:rFonts w:asciiTheme="majorHAnsi" w:hAnsiTheme="majorHAnsi" w:cstheme="majorHAnsi"/>
              </w:rPr>
              <w:t xml:space="preserve"> and paste the contents of the </w:t>
            </w:r>
            <w:r w:rsidRPr="000F0F23">
              <w:rPr>
                <w:rFonts w:asciiTheme="majorHAnsi" w:hAnsiTheme="majorHAnsi" w:cstheme="majorHAnsi"/>
              </w:rPr>
              <w:t>“</w:t>
            </w:r>
            <w:proofErr w:type="spellStart"/>
            <w:r w:rsidRPr="000F0F23">
              <w:rPr>
                <w:rStyle w:val="Strong"/>
                <w:rFonts w:asciiTheme="majorHAnsi" w:hAnsiTheme="majorHAnsi" w:cstheme="majorHAnsi"/>
                <w:b w:val="0"/>
                <w:color w:val="24292E"/>
                <w:shd w:val="clear" w:color="auto" w:fill="FFFFFF"/>
              </w:rPr>
              <w:t>tf</w:t>
            </w:r>
            <w:proofErr w:type="spellEnd"/>
            <w:r w:rsidRPr="000F0F23">
              <w:rPr>
                <w:rStyle w:val="Strong"/>
                <w:rFonts w:asciiTheme="majorHAnsi" w:hAnsiTheme="majorHAnsi" w:cstheme="majorHAnsi"/>
                <w:b w:val="0"/>
                <w:color w:val="24292E"/>
                <w:shd w:val="clear" w:color="auto" w:fill="FFFFFF"/>
              </w:rPr>
              <w:t>-</w:t>
            </w:r>
            <w:proofErr w:type="spellStart"/>
            <w:r w:rsidRPr="000F0F23">
              <w:rPr>
                <w:rStyle w:val="Strong"/>
                <w:rFonts w:asciiTheme="majorHAnsi" w:hAnsiTheme="majorHAnsi" w:cstheme="majorHAnsi"/>
                <w:b w:val="0"/>
                <w:color w:val="24292E"/>
                <w:shd w:val="clear" w:color="auto" w:fill="FFFFFF"/>
              </w:rPr>
              <w:t>mnist</w:t>
            </w:r>
            <w:proofErr w:type="spellEnd"/>
            <w:r w:rsidRPr="000F0F23">
              <w:rPr>
                <w:rStyle w:val="Strong"/>
                <w:rFonts w:asciiTheme="majorHAnsi" w:hAnsiTheme="majorHAnsi" w:cstheme="majorHAnsi"/>
                <w:b w:val="0"/>
                <w:color w:val="24292E"/>
                <w:shd w:val="clear" w:color="auto" w:fill="FFFFFF"/>
              </w:rPr>
              <w:t>-test-payload-</w:t>
            </w:r>
            <w:proofErr w:type="spellStart"/>
            <w:proofErr w:type="gramStart"/>
            <w:r w:rsidRPr="000F0F23">
              <w:rPr>
                <w:rStyle w:val="Strong"/>
                <w:rFonts w:asciiTheme="majorHAnsi" w:hAnsiTheme="majorHAnsi" w:cstheme="majorHAnsi"/>
                <w:b w:val="0"/>
                <w:color w:val="24292E"/>
                <w:shd w:val="clear" w:color="auto" w:fill="FFFFFF"/>
              </w:rPr>
              <w:t>pkl.json</w:t>
            </w:r>
            <w:proofErr w:type="spellEnd"/>
            <w:proofErr w:type="gramEnd"/>
            <w:r w:rsidRPr="000F0F23">
              <w:rPr>
                <w:rStyle w:val="Strong"/>
                <w:rFonts w:asciiTheme="majorHAnsi" w:hAnsiTheme="majorHAnsi" w:cstheme="majorHAnsi"/>
                <w:b w:val="0"/>
                <w:color w:val="24292E"/>
                <w:shd w:val="clear" w:color="auto" w:fill="FFFFFF"/>
              </w:rPr>
              <w:t>” file you previously downloaded into the “Enter Input Data” field.</w:t>
            </w:r>
            <w:r>
              <w:rPr>
                <w:rStyle w:val="Strong"/>
                <w:rFonts w:asciiTheme="majorHAnsi" w:hAnsiTheme="majorHAnsi" w:cstheme="majorHAnsi"/>
                <w:b w:val="0"/>
                <w:color w:val="24292E"/>
                <w:shd w:val="clear" w:color="auto" w:fill="FFFFFF"/>
              </w:rPr>
              <w:t xml:space="preserve"> </w:t>
            </w:r>
          </w:p>
          <w:p w14:paraId="477E0A7A" w14:textId="77777777" w:rsidR="00527327" w:rsidRPr="00527327" w:rsidRDefault="00527327" w:rsidP="00527327">
            <w:pPr>
              <w:rPr>
                <w:rStyle w:val="Strong"/>
                <w:rFonts w:asciiTheme="majorHAnsi" w:hAnsiTheme="majorHAnsi" w:cstheme="majorHAnsi"/>
                <w:b w:val="0"/>
                <w:bCs w:val="0"/>
              </w:rPr>
            </w:pPr>
          </w:p>
          <w:p w14:paraId="35B5FA40" w14:textId="0EFC1FF2" w:rsidR="00527327" w:rsidRPr="000F0F23" w:rsidRDefault="00527327" w:rsidP="00617A48">
            <w:pPr>
              <w:pStyle w:val="ListParagraph"/>
              <w:numPr>
                <w:ilvl w:val="0"/>
                <w:numId w:val="34"/>
              </w:numPr>
              <w:rPr>
                <w:rStyle w:val="Strong"/>
                <w:rFonts w:asciiTheme="majorHAnsi" w:hAnsiTheme="majorHAnsi" w:cstheme="majorHAnsi"/>
                <w:b w:val="0"/>
                <w:bCs w:val="0"/>
              </w:rPr>
            </w:pPr>
            <w:r>
              <w:t>Click “Predict”</w:t>
            </w:r>
          </w:p>
          <w:p w14:paraId="18FF108B" w14:textId="775513C2" w:rsidR="000F0F23" w:rsidRDefault="000F0F23" w:rsidP="000F0F23">
            <w:pPr>
              <w:rPr>
                <w:rStyle w:val="Strong"/>
                <w:rFonts w:asciiTheme="majorHAnsi" w:hAnsiTheme="majorHAnsi" w:cstheme="majorHAnsi"/>
                <w:b w:val="0"/>
                <w:bCs w:val="0"/>
              </w:rPr>
            </w:pPr>
          </w:p>
          <w:p w14:paraId="15E40260" w14:textId="673BCAF4" w:rsidR="000F0F23" w:rsidRDefault="000F0F23" w:rsidP="000F0F23">
            <w:pPr>
              <w:rPr>
                <w:rStyle w:val="Strong"/>
                <w:rFonts w:asciiTheme="majorHAnsi" w:hAnsiTheme="majorHAnsi" w:cstheme="majorHAnsi"/>
                <w:b w:val="0"/>
                <w:bCs w:val="0"/>
              </w:rPr>
            </w:pPr>
          </w:p>
          <w:p w14:paraId="7BE5E7AD" w14:textId="3DF5CD69" w:rsidR="000F0F23" w:rsidRDefault="000F0F23" w:rsidP="000F0F23">
            <w:pPr>
              <w:rPr>
                <w:rStyle w:val="Strong"/>
                <w:rFonts w:asciiTheme="majorHAnsi" w:hAnsiTheme="majorHAnsi" w:cstheme="majorHAnsi"/>
                <w:b w:val="0"/>
                <w:bCs w:val="0"/>
              </w:rPr>
            </w:pPr>
          </w:p>
          <w:p w14:paraId="19D60ED6" w14:textId="4403EB7A" w:rsidR="000F0F23" w:rsidRDefault="000F0F23" w:rsidP="000F0F23">
            <w:pPr>
              <w:rPr>
                <w:rStyle w:val="Strong"/>
                <w:rFonts w:asciiTheme="majorHAnsi" w:hAnsiTheme="majorHAnsi" w:cstheme="majorHAnsi"/>
                <w:b w:val="0"/>
                <w:bCs w:val="0"/>
              </w:rPr>
            </w:pPr>
          </w:p>
          <w:p w14:paraId="656D88F3" w14:textId="77777777" w:rsidR="000F0F23" w:rsidRDefault="000F0F23" w:rsidP="000F0F23">
            <w:pPr>
              <w:rPr>
                <w:rStyle w:val="Strong"/>
                <w:rFonts w:asciiTheme="majorHAnsi" w:hAnsiTheme="majorHAnsi" w:cstheme="majorHAnsi"/>
                <w:b w:val="0"/>
                <w:bCs w:val="0"/>
              </w:rPr>
            </w:pPr>
          </w:p>
          <w:p w14:paraId="52189F20" w14:textId="7E1874C4" w:rsidR="000F0F23" w:rsidRDefault="00527327" w:rsidP="000F0F23">
            <w:pPr>
              <w:jc w:val="center"/>
              <w:rPr>
                <w:rStyle w:val="Strong"/>
                <w:rFonts w:asciiTheme="majorHAnsi" w:hAnsiTheme="majorHAnsi" w:cstheme="majorHAnsi"/>
                <w:b w:val="0"/>
                <w:bCs w:val="0"/>
              </w:rPr>
            </w:pPr>
            <w:r w:rsidRPr="008C085B">
              <w:rPr>
                <w:rFonts w:ascii="Times" w:hAnsi="Times"/>
                <w:noProof/>
              </w:rPr>
              <mc:AlternateContent>
                <mc:Choice Requires="wps">
                  <w:drawing>
                    <wp:anchor distT="0" distB="0" distL="114300" distR="114300" simplePos="0" relativeHeight="251779072" behindDoc="0" locked="0" layoutInCell="1" allowOverlap="1" wp14:anchorId="5A05D7E1" wp14:editId="75023840">
                      <wp:simplePos x="0" y="0"/>
                      <wp:positionH relativeFrom="column">
                        <wp:posOffset>2031392</wp:posOffset>
                      </wp:positionH>
                      <wp:positionV relativeFrom="paragraph">
                        <wp:posOffset>1941652</wp:posOffset>
                      </wp:positionV>
                      <wp:extent cx="558983" cy="394705"/>
                      <wp:effectExtent l="0" t="0" r="12700" b="12065"/>
                      <wp:wrapNone/>
                      <wp:docPr id="62" name="Oval 62"/>
                      <wp:cNvGraphicFramePr/>
                      <a:graphic xmlns:a="http://schemas.openxmlformats.org/drawingml/2006/main">
                        <a:graphicData uri="http://schemas.microsoft.com/office/word/2010/wordprocessingShape">
                          <wps:wsp>
                            <wps:cNvSpPr/>
                            <wps:spPr>
                              <a:xfrm>
                                <a:off x="0" y="0"/>
                                <a:ext cx="558983" cy="3947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32020" id="Oval 62" o:spid="_x0000_s1026" style="position:absolute;margin-left:159.95pt;margin-top:152.9pt;width:44pt;height:31.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" filled="f" strokecolor="red" strokeweight="1.25pt">
                      <v:stroke joinstyle="miter"/>
                    </v:oval>
                  </w:pict>
                </mc:Fallback>
              </mc:AlternateContent>
            </w:r>
            <w:r w:rsidR="000F0F23" w:rsidRPr="000F0F23">
              <w:rPr>
                <w:rStyle w:val="Strong"/>
                <w:rFonts w:asciiTheme="majorHAnsi" w:hAnsiTheme="majorHAnsi" w:cstheme="majorHAnsi"/>
                <w:b w:val="0"/>
                <w:bCs w:val="0"/>
                <w:noProof/>
              </w:rPr>
              <w:drawing>
                <wp:inline distT="0" distB="0" distL="0" distR="0" wp14:anchorId="2B84AB5F" wp14:editId="67AA1842">
                  <wp:extent cx="2440259" cy="2434014"/>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7433" cy="2451144"/>
                          </a:xfrm>
                          <a:prstGeom prst="rect">
                            <a:avLst/>
                          </a:prstGeom>
                        </pic:spPr>
                      </pic:pic>
                    </a:graphicData>
                  </a:graphic>
                </wp:inline>
              </w:drawing>
            </w:r>
          </w:p>
          <w:p w14:paraId="7DB80782" w14:textId="41C6AE45" w:rsidR="000F0F23" w:rsidRPr="000F0F23" w:rsidRDefault="000F0F23" w:rsidP="000F0F23">
            <w:pPr>
              <w:rPr>
                <w:rStyle w:val="Strong"/>
                <w:rFonts w:asciiTheme="majorHAnsi" w:hAnsiTheme="majorHAnsi" w:cstheme="majorHAnsi"/>
                <w:b w:val="0"/>
                <w:bCs w:val="0"/>
              </w:rPr>
            </w:pPr>
          </w:p>
          <w:p w14:paraId="15D61245" w14:textId="29960FF7" w:rsidR="000F0F23" w:rsidRDefault="00527327" w:rsidP="00617A48">
            <w:pPr>
              <w:pStyle w:val="ListParagraph"/>
              <w:numPr>
                <w:ilvl w:val="0"/>
                <w:numId w:val="34"/>
              </w:numPr>
              <w:rPr>
                <w:rFonts w:cstheme="minorHAnsi"/>
              </w:rPr>
            </w:pPr>
            <w:r>
              <w:rPr>
                <w:rFonts w:cstheme="minorHAnsi"/>
              </w:rPr>
              <w:t>The JSON file contains an encoded image representing the number “7”.  Based on this, we would expect our model to correctly identify the image as a “7”.  The output of our team will be as shown below.  In the output, each field represents a digit (0-9).  The “0” or “1” is a true or false indication as to whether or not the image is a specific digit.  Notice that the 8</w:t>
            </w:r>
            <w:r w:rsidRPr="00527327">
              <w:rPr>
                <w:rFonts w:cstheme="minorHAnsi"/>
                <w:vertAlign w:val="superscript"/>
              </w:rPr>
              <w:t>th</w:t>
            </w:r>
            <w:r>
              <w:rPr>
                <w:rFonts w:cstheme="minorHAnsi"/>
              </w:rPr>
              <w:t xml:space="preserve"> entry </w:t>
            </w:r>
            <w:r>
              <w:rPr>
                <w:rFonts w:cstheme="minorHAnsi"/>
              </w:rPr>
              <w:lastRenderedPageBreak/>
              <w:t>is labeled as “1” meaning that the prediction is that our image is a “7”.</w:t>
            </w:r>
          </w:p>
          <w:p w14:paraId="7CEF3C09" w14:textId="6789AA34" w:rsidR="00527327" w:rsidRDefault="00527327" w:rsidP="00527327">
            <w:pPr>
              <w:rPr>
                <w:rFonts w:cstheme="minorHAnsi"/>
              </w:rPr>
            </w:pPr>
          </w:p>
          <w:p w14:paraId="2753786A" w14:textId="1E9D8D09" w:rsidR="00527327" w:rsidRDefault="00254B80" w:rsidP="00254B80">
            <w:pPr>
              <w:jc w:val="center"/>
              <w:rPr>
                <w:rFonts w:cstheme="minorHAnsi"/>
              </w:rPr>
            </w:pPr>
            <w:r w:rsidRPr="008C085B">
              <w:rPr>
                <w:rFonts w:ascii="Times" w:hAnsi="Times"/>
                <w:noProof/>
              </w:rPr>
              <mc:AlternateContent>
                <mc:Choice Requires="wps">
                  <w:drawing>
                    <wp:anchor distT="0" distB="0" distL="114300" distR="114300" simplePos="0" relativeHeight="251781120" behindDoc="0" locked="0" layoutInCell="1" allowOverlap="1" wp14:anchorId="1AA76F57" wp14:editId="653BD5F1">
                      <wp:simplePos x="0" y="0"/>
                      <wp:positionH relativeFrom="column">
                        <wp:posOffset>2768377</wp:posOffset>
                      </wp:positionH>
                      <wp:positionV relativeFrom="paragraph">
                        <wp:posOffset>1842565</wp:posOffset>
                      </wp:positionV>
                      <wp:extent cx="216357" cy="183871"/>
                      <wp:effectExtent l="0" t="0" r="12700" b="6985"/>
                      <wp:wrapNone/>
                      <wp:docPr id="195" name="Oval 195"/>
                      <wp:cNvGraphicFramePr/>
                      <a:graphic xmlns:a="http://schemas.openxmlformats.org/drawingml/2006/main">
                        <a:graphicData uri="http://schemas.microsoft.com/office/word/2010/wordprocessingShape">
                          <wps:wsp>
                            <wps:cNvSpPr/>
                            <wps:spPr>
                              <a:xfrm>
                                <a:off x="0" y="0"/>
                                <a:ext cx="216357" cy="18387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F5064" id="Oval 195" o:spid="_x0000_s1026" style="position:absolute;margin-left:218pt;margin-top:145.1pt;width:17.05pt;height:1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" filled="f" strokecolor="red" strokeweight="1.25pt">
                      <v:stroke joinstyle="miter"/>
                    </v:oval>
                  </w:pict>
                </mc:Fallback>
              </mc:AlternateContent>
            </w:r>
            <w:r w:rsidRPr="00254B80">
              <w:rPr>
                <w:rFonts w:cstheme="minorHAnsi"/>
                <w:noProof/>
              </w:rPr>
              <w:drawing>
                <wp:inline distT="0" distB="0" distL="0" distR="0" wp14:anchorId="310823AA" wp14:editId="7DE62B59">
                  <wp:extent cx="1227366" cy="2624788"/>
                  <wp:effectExtent l="0" t="0" r="508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34030" cy="2639039"/>
                          </a:xfrm>
                          <a:prstGeom prst="rect">
                            <a:avLst/>
                          </a:prstGeom>
                        </pic:spPr>
                      </pic:pic>
                    </a:graphicData>
                  </a:graphic>
                </wp:inline>
              </w:drawing>
            </w:r>
          </w:p>
          <w:p w14:paraId="3E96E2E5" w14:textId="58DD8011" w:rsidR="00527327" w:rsidRDefault="00527327" w:rsidP="00527327">
            <w:pPr>
              <w:rPr>
                <w:rFonts w:cstheme="minorHAnsi"/>
              </w:rPr>
            </w:pPr>
          </w:p>
          <w:p w14:paraId="22E6F573" w14:textId="068104B0" w:rsidR="00527327" w:rsidRDefault="00527327" w:rsidP="00527327">
            <w:pPr>
              <w:rPr>
                <w:rFonts w:cstheme="minorHAnsi"/>
              </w:rPr>
            </w:pPr>
          </w:p>
          <w:p w14:paraId="20B824F6" w14:textId="536EB999" w:rsidR="00527327" w:rsidRDefault="00527327" w:rsidP="00527327">
            <w:pPr>
              <w:rPr>
                <w:rFonts w:cstheme="minorHAnsi"/>
              </w:rPr>
            </w:pPr>
          </w:p>
          <w:p w14:paraId="59D30051" w14:textId="77777777" w:rsidR="00527327" w:rsidRPr="00527327" w:rsidRDefault="00527327" w:rsidP="00527327">
            <w:pPr>
              <w:rPr>
                <w:rFonts w:cstheme="minorHAnsi"/>
              </w:rPr>
            </w:pPr>
          </w:p>
          <w:p w14:paraId="40810FB1" w14:textId="1169D923" w:rsidR="00527327" w:rsidRPr="00527327" w:rsidRDefault="00527327" w:rsidP="00527327">
            <w:pPr>
              <w:rPr>
                <w:rFonts w:cstheme="minorHAnsi"/>
              </w:rPr>
            </w:pPr>
          </w:p>
        </w:tc>
      </w:tr>
    </w:tbl>
    <w:p w14:paraId="0721CA04" w14:textId="2CAF9D3F" w:rsidR="005C28A4" w:rsidRDefault="005C28A4" w:rsidP="005C28A4"/>
    <w:p w14:paraId="0EE44220" w14:textId="77777777" w:rsidR="005A3975" w:rsidRDefault="005A3975">
      <w:r>
        <w:br w:type="page"/>
      </w:r>
    </w:p>
    <w:p w14:paraId="3DB38416" w14:textId="1CAC0A1B" w:rsidR="005A3975" w:rsidRDefault="005A3975" w:rsidP="00577281">
      <w:pPr>
        <w:pStyle w:val="Heading1"/>
        <w:jc w:val="left"/>
      </w:pPr>
      <w:bookmarkStart w:id="5" w:name="_Toc515004199"/>
      <w:r>
        <w:lastRenderedPageBreak/>
        <w:t xml:space="preserve">Module 3: </w:t>
      </w:r>
      <w:r w:rsidR="00455CCC">
        <w:t>Building and Deploying a TensorFlow Model</w:t>
      </w:r>
      <w:bookmarkEnd w:id="5"/>
    </w:p>
    <w:p w14:paraId="0F0C7E49" w14:textId="6D556D24" w:rsidR="00455CCC" w:rsidRDefault="00455CCC" w:rsidP="00455CCC"/>
    <w:p w14:paraId="0148E7E2" w14:textId="624E1B04" w:rsidR="00455CCC" w:rsidRPr="00455CCC" w:rsidRDefault="00455CCC" w:rsidP="00455CCC">
      <w:r>
        <w:t>In this module, you will use the Experiment Builder to train and deploy an existing TensorFlow model</w:t>
      </w:r>
      <w:r w:rsidR="006A59C9">
        <w:t>.  In addition, you will use hyperparameter optimizations as part of the training process.  These optimizations can be used to refine the performance of your model.</w:t>
      </w:r>
    </w:p>
    <w:p w14:paraId="2ADF1D21" w14:textId="77777777" w:rsidR="005A3975" w:rsidRDefault="005A3975" w:rsidP="005A3975"/>
    <w:tbl>
      <w:tblPr>
        <w:tblStyle w:val="TableGrid"/>
        <w:tblW w:w="0" w:type="auto"/>
        <w:tblLayout w:type="fixed"/>
        <w:tblLook w:val="04A0" w:firstRow="1" w:lastRow="0" w:firstColumn="1" w:lastColumn="0" w:noHBand="0" w:noVBand="1"/>
      </w:tblPr>
      <w:tblGrid>
        <w:gridCol w:w="805"/>
        <w:gridCol w:w="9985"/>
      </w:tblGrid>
      <w:tr w:rsidR="005A3975" w:rsidRPr="00A31355" w14:paraId="5063EDAE" w14:textId="77777777" w:rsidTr="009E7B06">
        <w:trPr>
          <w:trHeight w:val="566"/>
          <w:tblHeader/>
        </w:trPr>
        <w:tc>
          <w:tcPr>
            <w:tcW w:w="805" w:type="dxa"/>
            <w:shd w:val="clear" w:color="auto" w:fill="D9D9D9" w:themeFill="background1" w:themeFillShade="D9"/>
          </w:tcPr>
          <w:p w14:paraId="4C6D4C5C" w14:textId="77777777" w:rsidR="005A3975" w:rsidRPr="00A31355" w:rsidRDefault="005A3975" w:rsidP="009E7B06">
            <w:pPr>
              <w:jc w:val="center"/>
              <w:rPr>
                <w:rFonts w:cstheme="minorHAnsi"/>
                <w:sz w:val="28"/>
                <w:szCs w:val="28"/>
              </w:rPr>
            </w:pPr>
            <w:r w:rsidRPr="00A31355">
              <w:rPr>
                <w:rFonts w:cstheme="minorHAnsi"/>
                <w:sz w:val="28"/>
                <w:szCs w:val="28"/>
              </w:rPr>
              <w:t>Step</w:t>
            </w:r>
          </w:p>
        </w:tc>
        <w:tc>
          <w:tcPr>
            <w:tcW w:w="9985" w:type="dxa"/>
            <w:shd w:val="clear" w:color="auto" w:fill="D9D9D9" w:themeFill="background1" w:themeFillShade="D9"/>
          </w:tcPr>
          <w:p w14:paraId="1817494E" w14:textId="77777777" w:rsidR="005A3975" w:rsidRPr="00A31355" w:rsidRDefault="005A3975" w:rsidP="009E7B06">
            <w:pPr>
              <w:tabs>
                <w:tab w:val="left" w:pos="3870"/>
                <w:tab w:val="left" w:pos="4050"/>
              </w:tabs>
              <w:jc w:val="center"/>
              <w:rPr>
                <w:rFonts w:cstheme="minorHAnsi"/>
                <w:sz w:val="28"/>
                <w:szCs w:val="28"/>
              </w:rPr>
            </w:pPr>
            <w:r w:rsidRPr="00A31355">
              <w:rPr>
                <w:rFonts w:cstheme="minorHAnsi"/>
                <w:sz w:val="28"/>
                <w:szCs w:val="28"/>
              </w:rPr>
              <w:t>Action</w:t>
            </w:r>
          </w:p>
        </w:tc>
      </w:tr>
      <w:tr w:rsidR="005A3975" w:rsidRPr="00A31355" w14:paraId="0E0CDB1D" w14:textId="77777777" w:rsidTr="009E7B06">
        <w:tc>
          <w:tcPr>
            <w:tcW w:w="805" w:type="dxa"/>
          </w:tcPr>
          <w:p w14:paraId="24A21CD5" w14:textId="77777777" w:rsidR="005A3975" w:rsidRDefault="005A3975" w:rsidP="009E7B06">
            <w:pPr>
              <w:jc w:val="center"/>
              <w:rPr>
                <w:rFonts w:cstheme="minorHAnsi"/>
              </w:rPr>
            </w:pPr>
            <w:r>
              <w:rPr>
                <w:rFonts w:cstheme="minorHAnsi"/>
              </w:rPr>
              <w:t>1</w:t>
            </w:r>
          </w:p>
        </w:tc>
        <w:tc>
          <w:tcPr>
            <w:tcW w:w="9985" w:type="dxa"/>
          </w:tcPr>
          <w:p w14:paraId="7A38CB14" w14:textId="4ACD220B" w:rsidR="005A3975" w:rsidRDefault="00EA06AE" w:rsidP="009E7B06">
            <w:pPr>
              <w:rPr>
                <w:rFonts w:cstheme="minorHAnsi"/>
                <w:b/>
                <w:u w:val="single"/>
              </w:rPr>
            </w:pPr>
            <w:r>
              <w:rPr>
                <w:rFonts w:cstheme="minorHAnsi"/>
                <w:b/>
                <w:u w:val="single"/>
              </w:rPr>
              <w:t>Download Sample Data and Model</w:t>
            </w:r>
          </w:p>
          <w:p w14:paraId="6FD3A4D7" w14:textId="77777777" w:rsidR="005A3975" w:rsidRDefault="005A3975" w:rsidP="009E7B06">
            <w:pPr>
              <w:rPr>
                <w:rFonts w:cstheme="minorHAnsi"/>
                <w:b/>
                <w:u w:val="single"/>
              </w:rPr>
            </w:pPr>
          </w:p>
          <w:p w14:paraId="17E88791" w14:textId="77777777" w:rsidR="005A3975" w:rsidRDefault="005A3975" w:rsidP="009E7B06">
            <w:pPr>
              <w:rPr>
                <w:rFonts w:ascii="Times" w:hAnsi="Times"/>
                <w:color w:val="000000" w:themeColor="text1"/>
              </w:rPr>
            </w:pPr>
          </w:p>
          <w:p w14:paraId="4EA5945A" w14:textId="77777777" w:rsidR="005A3975" w:rsidRPr="00BE0939" w:rsidRDefault="005A3975" w:rsidP="009E7B06">
            <w:pPr>
              <w:rPr>
                <w:rFonts w:ascii="Times" w:hAnsi="Times"/>
                <w:color w:val="000000" w:themeColor="text1"/>
              </w:rPr>
            </w:pPr>
          </w:p>
          <w:p w14:paraId="41390FE5" w14:textId="59B9ED64" w:rsidR="005A3975" w:rsidRDefault="00EA06AE" w:rsidP="005A3975">
            <w:pPr>
              <w:pStyle w:val="ListParagraph"/>
              <w:numPr>
                <w:ilvl w:val="0"/>
                <w:numId w:val="36"/>
              </w:numPr>
              <w:rPr>
                <w:rFonts w:ascii="Times" w:hAnsi="Times"/>
                <w:color w:val="000000" w:themeColor="text1"/>
              </w:rPr>
            </w:pPr>
            <w:r>
              <w:rPr>
                <w:rFonts w:ascii="Times" w:hAnsi="Times"/>
                <w:color w:val="000000" w:themeColor="text1"/>
              </w:rPr>
              <w:t>Download the 4 MNIST sample data files from the following URL:</w:t>
            </w:r>
          </w:p>
          <w:p w14:paraId="45239DCE" w14:textId="351A819E" w:rsidR="005A3975" w:rsidRDefault="005A3975" w:rsidP="00800730">
            <w:pPr>
              <w:ind w:left="720"/>
              <w:rPr>
                <w:rFonts w:ascii="Times" w:hAnsi="Times"/>
                <w:color w:val="000000" w:themeColor="text1"/>
              </w:rPr>
            </w:pPr>
          </w:p>
          <w:p w14:paraId="54EB5972" w14:textId="33AB3E1F" w:rsidR="00800730" w:rsidRDefault="007E2273" w:rsidP="00F3420A">
            <w:pPr>
              <w:ind w:left="720"/>
              <w:jc w:val="center"/>
              <w:rPr>
                <w:rFonts w:ascii="Times" w:hAnsi="Times"/>
                <w:color w:val="000000" w:themeColor="text1"/>
              </w:rPr>
            </w:pPr>
            <w:hyperlink r:id="rId56" w:history="1">
              <w:r w:rsidR="00800730" w:rsidRPr="00800730">
                <w:rPr>
                  <w:rStyle w:val="Hyperlink"/>
                  <w:rFonts w:ascii="Times" w:hAnsi="Times"/>
                </w:rPr>
                <w:t>http://yann.lecun.com/exdb/mnist/</w:t>
              </w:r>
            </w:hyperlink>
          </w:p>
          <w:p w14:paraId="0269CAF8" w14:textId="388AB4D9" w:rsidR="005A3975" w:rsidRDefault="005A3975" w:rsidP="009E7B06">
            <w:pPr>
              <w:rPr>
                <w:rFonts w:ascii="Times" w:hAnsi="Times"/>
                <w:color w:val="000000" w:themeColor="text1"/>
              </w:rPr>
            </w:pPr>
          </w:p>
          <w:p w14:paraId="2F9C4B7C" w14:textId="77777777" w:rsidR="005A3975" w:rsidRPr="00BE0939" w:rsidRDefault="005A3975" w:rsidP="009E7B06">
            <w:pPr>
              <w:rPr>
                <w:rFonts w:ascii="Times" w:hAnsi="Times"/>
                <w:color w:val="000000" w:themeColor="text1"/>
              </w:rPr>
            </w:pPr>
          </w:p>
          <w:p w14:paraId="1A08A127" w14:textId="789C69E5" w:rsidR="005A3975" w:rsidRDefault="00800730" w:rsidP="005A3975">
            <w:pPr>
              <w:pStyle w:val="ListParagraph"/>
              <w:numPr>
                <w:ilvl w:val="0"/>
                <w:numId w:val="36"/>
              </w:numPr>
              <w:rPr>
                <w:rFonts w:ascii="Times" w:hAnsi="Times"/>
                <w:color w:val="000000" w:themeColor="text1"/>
              </w:rPr>
            </w:pPr>
            <w:r>
              <w:rPr>
                <w:rFonts w:ascii="Times" w:hAnsi="Times"/>
                <w:color w:val="000000" w:themeColor="text1"/>
              </w:rPr>
              <w:t>Download the example TensorFlow sample code from the following URL</w:t>
            </w:r>
          </w:p>
          <w:p w14:paraId="239772F3" w14:textId="04219864" w:rsidR="00800730" w:rsidRDefault="00800730" w:rsidP="00800730">
            <w:pPr>
              <w:pStyle w:val="ListParagraph"/>
              <w:rPr>
                <w:rFonts w:ascii="Times" w:hAnsi="Times"/>
                <w:color w:val="000000" w:themeColor="text1"/>
              </w:rPr>
            </w:pPr>
          </w:p>
          <w:p w14:paraId="6CD2A437" w14:textId="058ACCDD" w:rsidR="005A3975" w:rsidRDefault="005015B5" w:rsidP="005015B5">
            <w:pPr>
              <w:pStyle w:val="HTMLPreformatted"/>
              <w:wordWrap w:val="0"/>
              <w:jc w:val="center"/>
              <w:textAlignment w:val="baseline"/>
              <w:rPr>
                <w:rFonts w:ascii="Times" w:hAnsi="Times" w:cstheme="minorBidi"/>
                <w:color w:val="000000" w:themeColor="text1"/>
              </w:rPr>
            </w:pPr>
            <w:hyperlink r:id="rId57" w:history="1">
              <w:r w:rsidRPr="00F26972">
                <w:rPr>
                  <w:rStyle w:val="Hyperlink"/>
                  <w:rFonts w:ascii="Times" w:hAnsi="Times" w:cstheme="minorBidi"/>
                  <w:sz w:val="20"/>
                </w:rPr>
                <w:t>http://bit.ly/2</w:t>
              </w:r>
              <w:bookmarkStart w:id="6" w:name="_GoBack"/>
              <w:bookmarkEnd w:id="6"/>
              <w:r w:rsidRPr="00F26972">
                <w:rPr>
                  <w:rStyle w:val="Hyperlink"/>
                  <w:rFonts w:ascii="Times" w:hAnsi="Times" w:cstheme="minorBidi"/>
                  <w:sz w:val="20"/>
                </w:rPr>
                <w:t>I</w:t>
              </w:r>
              <w:r w:rsidRPr="00F26972">
                <w:rPr>
                  <w:rStyle w:val="Hyperlink"/>
                  <w:rFonts w:ascii="Times" w:hAnsi="Times" w:cstheme="minorBidi"/>
                  <w:sz w:val="20"/>
                </w:rPr>
                <w:t>SDBE6</w:t>
              </w:r>
            </w:hyperlink>
          </w:p>
          <w:p w14:paraId="438630D9" w14:textId="29F310A7" w:rsidR="005015B5" w:rsidRPr="00576D9D" w:rsidRDefault="005015B5" w:rsidP="005015B5">
            <w:pPr>
              <w:pStyle w:val="HTMLPreformatted"/>
              <w:wordWrap w:val="0"/>
              <w:jc w:val="center"/>
              <w:textAlignment w:val="baseline"/>
              <w:rPr>
                <w:rFonts w:ascii="Times" w:hAnsi="Times" w:cstheme="minorBidi"/>
                <w:color w:val="000000" w:themeColor="text1"/>
              </w:rPr>
            </w:pPr>
          </w:p>
        </w:tc>
      </w:tr>
      <w:tr w:rsidR="00800730" w:rsidRPr="00A31355" w14:paraId="65136BC6" w14:textId="77777777" w:rsidTr="009E7B06">
        <w:tc>
          <w:tcPr>
            <w:tcW w:w="805" w:type="dxa"/>
          </w:tcPr>
          <w:p w14:paraId="098DC81E" w14:textId="05E7C9F7" w:rsidR="00800730" w:rsidRDefault="00800730" w:rsidP="009E7B06">
            <w:pPr>
              <w:jc w:val="center"/>
              <w:rPr>
                <w:rFonts w:cstheme="minorHAnsi"/>
              </w:rPr>
            </w:pPr>
            <w:r>
              <w:rPr>
                <w:rFonts w:cstheme="minorHAnsi"/>
              </w:rPr>
              <w:t>2</w:t>
            </w:r>
          </w:p>
        </w:tc>
        <w:tc>
          <w:tcPr>
            <w:tcW w:w="9985" w:type="dxa"/>
          </w:tcPr>
          <w:p w14:paraId="1420AC6A" w14:textId="217A2E17" w:rsidR="00800730" w:rsidRDefault="00086090" w:rsidP="00800730">
            <w:pPr>
              <w:rPr>
                <w:rFonts w:cstheme="minorHAnsi"/>
                <w:b/>
                <w:u w:val="single"/>
              </w:rPr>
            </w:pPr>
            <w:r>
              <w:rPr>
                <w:rFonts w:cstheme="minorHAnsi"/>
                <w:b/>
                <w:u w:val="single"/>
              </w:rPr>
              <w:t>Create</w:t>
            </w:r>
            <w:r w:rsidR="00800730">
              <w:rPr>
                <w:rFonts w:cstheme="minorHAnsi"/>
                <w:b/>
                <w:u w:val="single"/>
              </w:rPr>
              <w:t xml:space="preserve"> </w:t>
            </w:r>
            <w:r>
              <w:rPr>
                <w:rFonts w:cstheme="minorHAnsi"/>
                <w:b/>
                <w:u w:val="single"/>
              </w:rPr>
              <w:t xml:space="preserve">and Run a </w:t>
            </w:r>
            <w:r w:rsidR="00800730">
              <w:rPr>
                <w:rFonts w:cstheme="minorHAnsi"/>
                <w:b/>
                <w:u w:val="single"/>
              </w:rPr>
              <w:t>New Experiment</w:t>
            </w:r>
          </w:p>
          <w:p w14:paraId="184C7E58" w14:textId="4997A9F8" w:rsidR="00800730" w:rsidRDefault="00800730" w:rsidP="00800730">
            <w:pPr>
              <w:rPr>
                <w:rFonts w:cstheme="minorHAnsi"/>
                <w:b/>
                <w:u w:val="single"/>
              </w:rPr>
            </w:pPr>
          </w:p>
          <w:p w14:paraId="42FC5880" w14:textId="36338716" w:rsidR="00800730" w:rsidRP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Go to the overview page of your project.  Click on the “Add to Project” menu and select “Experiment”.</w:t>
            </w:r>
          </w:p>
          <w:p w14:paraId="63CB174D" w14:textId="5FAC3A47" w:rsidR="00800730" w:rsidRDefault="00800730" w:rsidP="00800730">
            <w:pPr>
              <w:jc w:val="center"/>
              <w:rPr>
                <w:rFonts w:ascii="Times" w:hAnsi="Times"/>
                <w:color w:val="000000" w:themeColor="text1"/>
              </w:rPr>
            </w:pPr>
          </w:p>
          <w:p w14:paraId="08B93A3E" w14:textId="68E3D7F5" w:rsidR="00800730" w:rsidRDefault="00800730" w:rsidP="00800730">
            <w:pPr>
              <w:jc w:val="center"/>
              <w:rPr>
                <w:rFonts w:ascii="Times" w:hAnsi="Times"/>
                <w:color w:val="000000" w:themeColor="text1"/>
              </w:rPr>
            </w:pPr>
            <w:r w:rsidRPr="00800730">
              <w:rPr>
                <w:rFonts w:ascii="Times" w:hAnsi="Times"/>
                <w:noProof/>
                <w:color w:val="000000" w:themeColor="text1"/>
              </w:rPr>
              <w:drawing>
                <wp:inline distT="0" distB="0" distL="0" distR="0" wp14:anchorId="07E0B8A9" wp14:editId="6131894D">
                  <wp:extent cx="1154220" cy="2137985"/>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68270" cy="2164010"/>
                          </a:xfrm>
                          <a:prstGeom prst="rect">
                            <a:avLst/>
                          </a:prstGeom>
                        </pic:spPr>
                      </pic:pic>
                    </a:graphicData>
                  </a:graphic>
                </wp:inline>
              </w:drawing>
            </w:r>
          </w:p>
          <w:p w14:paraId="6C3C3FC1" w14:textId="6E41EB8B" w:rsidR="00800730" w:rsidRPr="00800730" w:rsidRDefault="00800730" w:rsidP="00800730">
            <w:pPr>
              <w:rPr>
                <w:rFonts w:ascii="Times" w:hAnsi="Times"/>
                <w:color w:val="000000" w:themeColor="text1"/>
              </w:rPr>
            </w:pPr>
          </w:p>
          <w:p w14:paraId="5C0D0D3C" w14:textId="5E4EFD52" w:rsid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 xml:space="preserve">In the new experiment page, name your experiment “MNIST Experiment TF”.   </w:t>
            </w:r>
          </w:p>
          <w:p w14:paraId="1759261B" w14:textId="77777777" w:rsidR="00800730" w:rsidRPr="00800730" w:rsidRDefault="00800730" w:rsidP="00800730">
            <w:pPr>
              <w:ind w:left="360"/>
              <w:rPr>
                <w:rFonts w:ascii="Times" w:hAnsi="Times"/>
                <w:color w:val="000000" w:themeColor="text1"/>
              </w:rPr>
            </w:pPr>
          </w:p>
          <w:p w14:paraId="777BFCCE" w14:textId="2DFD65ED" w:rsid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We will need to provide a location for the experiment to access training data and to store results.  We use Cloud Object Storage for this purpose.  Click on “Select” under the Cloud Object Storage Bucket area.</w:t>
            </w:r>
          </w:p>
          <w:p w14:paraId="3121E0E0" w14:textId="77777777" w:rsidR="00800730" w:rsidRPr="00800730" w:rsidRDefault="00800730" w:rsidP="00800730">
            <w:pPr>
              <w:pStyle w:val="ListParagraph"/>
              <w:rPr>
                <w:rFonts w:ascii="Times" w:hAnsi="Times"/>
                <w:color w:val="000000" w:themeColor="text1"/>
              </w:rPr>
            </w:pPr>
          </w:p>
          <w:p w14:paraId="6D3BFB3A" w14:textId="2166A8E4" w:rsidR="00800730" w:rsidRDefault="00800730" w:rsidP="00800730">
            <w:pPr>
              <w:pStyle w:val="ListParagraph"/>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85216" behindDoc="0" locked="0" layoutInCell="1" allowOverlap="1" wp14:anchorId="081FCDDA" wp14:editId="097C4190">
                      <wp:simplePos x="0" y="0"/>
                      <wp:positionH relativeFrom="column">
                        <wp:posOffset>1324396</wp:posOffset>
                      </wp:positionH>
                      <wp:positionV relativeFrom="paragraph">
                        <wp:posOffset>1853226</wp:posOffset>
                      </wp:positionV>
                      <wp:extent cx="216357" cy="183871"/>
                      <wp:effectExtent l="0" t="0" r="12700" b="6985"/>
                      <wp:wrapNone/>
                      <wp:docPr id="204" name="Oval 204"/>
                      <wp:cNvGraphicFramePr/>
                      <a:graphic xmlns:a="http://schemas.openxmlformats.org/drawingml/2006/main">
                        <a:graphicData uri="http://schemas.microsoft.com/office/word/2010/wordprocessingShape">
                          <wps:wsp>
                            <wps:cNvSpPr/>
                            <wps:spPr>
                              <a:xfrm>
                                <a:off x="0" y="0"/>
                                <a:ext cx="216357" cy="18387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638AEC" id="Oval 204" o:spid="_x0000_s1026" style="position:absolute;margin-left:104.3pt;margin-top:145.9pt;width:17.05pt;height: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83168" behindDoc="0" locked="0" layoutInCell="1" allowOverlap="1" wp14:anchorId="5CA0829B" wp14:editId="65A4FF0E">
                      <wp:simplePos x="0" y="0"/>
                      <wp:positionH relativeFrom="column">
                        <wp:posOffset>1189611</wp:posOffset>
                      </wp:positionH>
                      <wp:positionV relativeFrom="paragraph">
                        <wp:posOffset>701675</wp:posOffset>
                      </wp:positionV>
                      <wp:extent cx="690733" cy="222986"/>
                      <wp:effectExtent l="0" t="0" r="8255" b="18415"/>
                      <wp:wrapNone/>
                      <wp:docPr id="202" name="Oval 202"/>
                      <wp:cNvGraphicFramePr/>
                      <a:graphic xmlns:a="http://schemas.openxmlformats.org/drawingml/2006/main">
                        <a:graphicData uri="http://schemas.microsoft.com/office/word/2010/wordprocessingShape">
                          <wps:wsp>
                            <wps:cNvSpPr/>
                            <wps:spPr>
                              <a:xfrm>
                                <a:off x="0" y="0"/>
                                <a:ext cx="690733" cy="22298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B3A6D" id="Oval 202" o:spid="_x0000_s1026" style="position:absolute;margin-left:93.65pt;margin-top:55.25pt;width:54.4pt;height:17.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" filled="f" strokecolor="red" strokeweight="1.25pt">
                      <v:stroke joinstyle="miter"/>
                    </v:oval>
                  </w:pict>
                </mc:Fallback>
              </mc:AlternateContent>
            </w:r>
            <w:r w:rsidRPr="00800730">
              <w:rPr>
                <w:rFonts w:ascii="Times" w:hAnsi="Times"/>
                <w:noProof/>
                <w:color w:val="000000" w:themeColor="text1"/>
              </w:rPr>
              <w:drawing>
                <wp:inline distT="0" distB="0" distL="0" distR="0" wp14:anchorId="0D382A75" wp14:editId="7FDC3E8C">
                  <wp:extent cx="4667451" cy="215909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0916" cy="2160699"/>
                          </a:xfrm>
                          <a:prstGeom prst="rect">
                            <a:avLst/>
                          </a:prstGeom>
                        </pic:spPr>
                      </pic:pic>
                    </a:graphicData>
                  </a:graphic>
                </wp:inline>
              </w:drawing>
            </w:r>
          </w:p>
          <w:p w14:paraId="3A36744F" w14:textId="13279D10" w:rsidR="00800730" w:rsidRPr="00800730" w:rsidRDefault="00800730" w:rsidP="00800730">
            <w:pPr>
              <w:pStyle w:val="ListParagraph"/>
              <w:rPr>
                <w:rFonts w:ascii="Times" w:hAnsi="Times"/>
                <w:color w:val="000000" w:themeColor="text1"/>
              </w:rPr>
            </w:pPr>
          </w:p>
          <w:p w14:paraId="092DB99D" w14:textId="7E05E8BD" w:rsid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In the Cloud Object Storage page, select “</w:t>
            </w:r>
            <w:r w:rsidR="00EC78E3">
              <w:rPr>
                <w:rFonts w:ascii="Times" w:hAnsi="Times"/>
                <w:color w:val="000000" w:themeColor="text1"/>
              </w:rPr>
              <w:t>New Connection</w:t>
            </w:r>
            <w:r>
              <w:rPr>
                <w:rFonts w:ascii="Times" w:hAnsi="Times"/>
                <w:color w:val="000000" w:themeColor="text1"/>
              </w:rPr>
              <w:t>”</w:t>
            </w:r>
            <w:r w:rsidR="00EC78E3">
              <w:rPr>
                <w:rFonts w:ascii="Times" w:hAnsi="Times"/>
                <w:color w:val="000000" w:themeColor="text1"/>
              </w:rPr>
              <w:t xml:space="preserve"> to create a connection to your project’s default COS instance.</w:t>
            </w:r>
          </w:p>
          <w:p w14:paraId="43BE897B" w14:textId="2A92B4A2"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From the list, select your existing COS instance.</w:t>
            </w:r>
          </w:p>
          <w:p w14:paraId="59287CE6" w14:textId="2BDC66F8"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Click on “New” for both your training and results bucket selection.</w:t>
            </w:r>
          </w:p>
          <w:p w14:paraId="41670B31" w14:textId="166FC8CD"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For you training data bucket name, enter “</w:t>
            </w:r>
            <w:proofErr w:type="spellStart"/>
            <w:r>
              <w:rPr>
                <w:rFonts w:ascii="Times" w:hAnsi="Times"/>
                <w:color w:val="000000" w:themeColor="text1"/>
              </w:rPr>
              <w:t>tf</w:t>
            </w:r>
            <w:proofErr w:type="spellEnd"/>
            <w:r>
              <w:rPr>
                <w:rFonts w:ascii="Times" w:hAnsi="Times"/>
                <w:color w:val="000000" w:themeColor="text1"/>
              </w:rPr>
              <w:t>-</w:t>
            </w:r>
            <w:r w:rsidR="00F00095">
              <w:rPr>
                <w:rFonts w:ascii="Times" w:hAnsi="Times"/>
                <w:color w:val="000000" w:themeColor="text1"/>
              </w:rPr>
              <w:t>data</w:t>
            </w:r>
            <w:r>
              <w:rPr>
                <w:rFonts w:ascii="Times" w:hAnsi="Times"/>
                <w:color w:val="000000" w:themeColor="text1"/>
              </w:rPr>
              <w:t>” and for training results enter “</w:t>
            </w:r>
            <w:proofErr w:type="spellStart"/>
            <w:r>
              <w:rPr>
                <w:rFonts w:ascii="Times" w:hAnsi="Times"/>
                <w:color w:val="000000" w:themeColor="text1"/>
              </w:rPr>
              <w:t>tf</w:t>
            </w:r>
            <w:proofErr w:type="spellEnd"/>
            <w:r>
              <w:rPr>
                <w:rFonts w:ascii="Times" w:hAnsi="Times"/>
                <w:color w:val="000000" w:themeColor="text1"/>
              </w:rPr>
              <w:t>-results”</w:t>
            </w:r>
          </w:p>
          <w:p w14:paraId="2B304656" w14:textId="517E7115"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Click “Create”</w:t>
            </w:r>
          </w:p>
          <w:p w14:paraId="7AC50B31" w14:textId="5A67A279" w:rsidR="00EC78E3" w:rsidRDefault="00EC78E3" w:rsidP="00EC78E3">
            <w:pPr>
              <w:rPr>
                <w:rFonts w:ascii="Times" w:hAnsi="Times"/>
                <w:color w:val="000000" w:themeColor="text1"/>
              </w:rPr>
            </w:pPr>
          </w:p>
          <w:p w14:paraId="54D0EF0C" w14:textId="4B8EA94E" w:rsidR="00EC78E3" w:rsidRDefault="00EC78E3" w:rsidP="00EC78E3">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95456" behindDoc="0" locked="0" layoutInCell="1" allowOverlap="1" wp14:anchorId="39ABF75D" wp14:editId="49EC5B2F">
                      <wp:simplePos x="0" y="0"/>
                      <wp:positionH relativeFrom="column">
                        <wp:posOffset>4656533</wp:posOffset>
                      </wp:positionH>
                      <wp:positionV relativeFrom="paragraph">
                        <wp:posOffset>1927682</wp:posOffset>
                      </wp:positionV>
                      <wp:extent cx="341200" cy="177617"/>
                      <wp:effectExtent l="0" t="0" r="14605" b="13335"/>
                      <wp:wrapNone/>
                      <wp:docPr id="210" name="Oval 210"/>
                      <wp:cNvGraphicFramePr/>
                      <a:graphic xmlns:a="http://schemas.openxmlformats.org/drawingml/2006/main">
                        <a:graphicData uri="http://schemas.microsoft.com/office/word/2010/wordprocessingShape">
                          <wps:wsp>
                            <wps:cNvSpPr/>
                            <wps:spPr>
                              <a:xfrm>
                                <a:off x="0" y="0"/>
                                <a:ext cx="341200" cy="177617"/>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F45A1" id="Oval 210" o:spid="_x0000_s1026" style="position:absolute;margin-left:366.65pt;margin-top:151.8pt;width:26.85pt;height:1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93408" behindDoc="0" locked="0" layoutInCell="1" allowOverlap="1" wp14:anchorId="5B150138" wp14:editId="08E658EF">
                      <wp:simplePos x="0" y="0"/>
                      <wp:positionH relativeFrom="column">
                        <wp:posOffset>1360992</wp:posOffset>
                      </wp:positionH>
                      <wp:positionV relativeFrom="paragraph">
                        <wp:posOffset>1394894</wp:posOffset>
                      </wp:positionV>
                      <wp:extent cx="842038" cy="282872"/>
                      <wp:effectExtent l="0" t="0" r="8890" b="9525"/>
                      <wp:wrapNone/>
                      <wp:docPr id="209" name="Oval 209"/>
                      <wp:cNvGraphicFramePr/>
                      <a:graphic xmlns:a="http://schemas.openxmlformats.org/drawingml/2006/main">
                        <a:graphicData uri="http://schemas.microsoft.com/office/word/2010/wordprocessingShape">
                          <wps:wsp>
                            <wps:cNvSpPr/>
                            <wps:spPr>
                              <a:xfrm>
                                <a:off x="0" y="0"/>
                                <a:ext cx="842038"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F0073" id="Oval 209" o:spid="_x0000_s1026" style="position:absolute;margin-left:107.15pt;margin-top:109.85pt;width:66.3pt;height:2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91360" behindDoc="0" locked="0" layoutInCell="1" allowOverlap="1" wp14:anchorId="46D4A8A0" wp14:editId="79187189">
                      <wp:simplePos x="0" y="0"/>
                      <wp:positionH relativeFrom="column">
                        <wp:posOffset>1380641</wp:posOffset>
                      </wp:positionH>
                      <wp:positionV relativeFrom="paragraph">
                        <wp:posOffset>1118463</wp:posOffset>
                      </wp:positionV>
                      <wp:extent cx="709980" cy="282872"/>
                      <wp:effectExtent l="0" t="0" r="13970" b="9525"/>
                      <wp:wrapNone/>
                      <wp:docPr id="208" name="Oval 208"/>
                      <wp:cNvGraphicFramePr/>
                      <a:graphic xmlns:a="http://schemas.openxmlformats.org/drawingml/2006/main">
                        <a:graphicData uri="http://schemas.microsoft.com/office/word/2010/wordprocessingShape">
                          <wps:wsp>
                            <wps:cNvSpPr/>
                            <wps:spPr>
                              <a:xfrm>
                                <a:off x="0" y="0"/>
                                <a:ext cx="709980"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4735E6" id="Oval 208" o:spid="_x0000_s1026" style="position:absolute;margin-left:108.7pt;margin-top:88.05pt;width:55.9pt;height:22.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89312" behindDoc="0" locked="0" layoutInCell="1" allowOverlap="1" wp14:anchorId="18F06747" wp14:editId="6E136B68">
                      <wp:simplePos x="0" y="0"/>
                      <wp:positionH relativeFrom="column">
                        <wp:posOffset>1946152</wp:posOffset>
                      </wp:positionH>
                      <wp:positionV relativeFrom="paragraph">
                        <wp:posOffset>197307</wp:posOffset>
                      </wp:positionV>
                      <wp:extent cx="427108" cy="164461"/>
                      <wp:effectExtent l="0" t="0" r="17780" b="13970"/>
                      <wp:wrapNone/>
                      <wp:docPr id="207" name="Oval 207"/>
                      <wp:cNvGraphicFramePr/>
                      <a:graphic xmlns:a="http://schemas.openxmlformats.org/drawingml/2006/main">
                        <a:graphicData uri="http://schemas.microsoft.com/office/word/2010/wordprocessingShape">
                          <wps:wsp>
                            <wps:cNvSpPr/>
                            <wps:spPr>
                              <a:xfrm>
                                <a:off x="0" y="0"/>
                                <a:ext cx="427108" cy="16446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D326B" id="Oval 207" o:spid="_x0000_s1026" style="position:absolute;margin-left:153.25pt;margin-top:15.55pt;width:33.65pt;height:12.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87264" behindDoc="0" locked="0" layoutInCell="1" allowOverlap="1" wp14:anchorId="683DE131" wp14:editId="75EF1565">
                      <wp:simplePos x="0" y="0"/>
                      <wp:positionH relativeFrom="column">
                        <wp:posOffset>1383601</wp:posOffset>
                      </wp:positionH>
                      <wp:positionV relativeFrom="paragraph">
                        <wp:posOffset>794883</wp:posOffset>
                      </wp:positionV>
                      <wp:extent cx="690733" cy="222986"/>
                      <wp:effectExtent l="0" t="0" r="8255" b="18415"/>
                      <wp:wrapNone/>
                      <wp:docPr id="206" name="Oval 206"/>
                      <wp:cNvGraphicFramePr/>
                      <a:graphic xmlns:a="http://schemas.openxmlformats.org/drawingml/2006/main">
                        <a:graphicData uri="http://schemas.microsoft.com/office/word/2010/wordprocessingShape">
                          <wps:wsp>
                            <wps:cNvSpPr/>
                            <wps:spPr>
                              <a:xfrm>
                                <a:off x="0" y="0"/>
                                <a:ext cx="690733" cy="22298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59068" id="Oval 206" o:spid="_x0000_s1026" style="position:absolute;margin-left:108.95pt;margin-top:62.6pt;width:54.4pt;height:17.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" filled="f" strokecolor="red" strokeweight="1.25pt">
                      <v:stroke joinstyle="miter"/>
                    </v:oval>
                  </w:pict>
                </mc:Fallback>
              </mc:AlternateContent>
            </w:r>
            <w:r w:rsidRPr="00EC78E3">
              <w:rPr>
                <w:rFonts w:ascii="Times" w:hAnsi="Times"/>
                <w:noProof/>
                <w:color w:val="000000" w:themeColor="text1"/>
              </w:rPr>
              <w:drawing>
                <wp:inline distT="0" distB="0" distL="0" distR="0" wp14:anchorId="5713246C" wp14:editId="4836E9A0">
                  <wp:extent cx="3718010" cy="2076514"/>
                  <wp:effectExtent l="0" t="0" r="317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0939" cy="2078150"/>
                          </a:xfrm>
                          <a:prstGeom prst="rect">
                            <a:avLst/>
                          </a:prstGeom>
                        </pic:spPr>
                      </pic:pic>
                    </a:graphicData>
                  </a:graphic>
                </wp:inline>
              </w:drawing>
            </w:r>
          </w:p>
          <w:p w14:paraId="20899D63" w14:textId="0B72FFFB" w:rsidR="00EC78E3" w:rsidRPr="00EC78E3" w:rsidRDefault="00EC78E3" w:rsidP="00EC78E3">
            <w:pPr>
              <w:rPr>
                <w:rFonts w:ascii="Times" w:hAnsi="Times"/>
                <w:color w:val="000000" w:themeColor="text1"/>
              </w:rPr>
            </w:pPr>
          </w:p>
          <w:p w14:paraId="54D6DA38" w14:textId="0FFE7D7F"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 xml:space="preserve">Once the experiment is created, click on the link to the </w:t>
            </w:r>
            <w:r w:rsidR="00F00095">
              <w:rPr>
                <w:rFonts w:ascii="Times" w:hAnsi="Times"/>
                <w:color w:val="000000" w:themeColor="text1"/>
              </w:rPr>
              <w:t>“</w:t>
            </w:r>
            <w:r>
              <w:rPr>
                <w:rFonts w:ascii="Times" w:hAnsi="Times"/>
                <w:color w:val="000000" w:themeColor="text1"/>
              </w:rPr>
              <w:t>source</w:t>
            </w:r>
            <w:r w:rsidR="00F00095">
              <w:rPr>
                <w:rFonts w:ascii="Times" w:hAnsi="Times"/>
                <w:color w:val="000000" w:themeColor="text1"/>
              </w:rPr>
              <w:t>”</w:t>
            </w:r>
            <w:r>
              <w:rPr>
                <w:rFonts w:ascii="Times" w:hAnsi="Times"/>
                <w:color w:val="000000" w:themeColor="text1"/>
              </w:rPr>
              <w:t xml:space="preserve"> bucket, as shown below.</w:t>
            </w:r>
            <w:r w:rsidR="00F00095">
              <w:rPr>
                <w:rFonts w:ascii="Times" w:hAnsi="Times"/>
                <w:color w:val="000000" w:themeColor="text1"/>
              </w:rPr>
              <w:t xml:space="preserve">  This will open the COS </w:t>
            </w:r>
            <w:proofErr w:type="gramStart"/>
            <w:r w:rsidR="00F00095">
              <w:rPr>
                <w:rFonts w:ascii="Times" w:hAnsi="Times"/>
                <w:color w:val="000000" w:themeColor="text1"/>
              </w:rPr>
              <w:t>bucket</w:t>
            </w:r>
            <w:proofErr w:type="gramEnd"/>
            <w:r w:rsidR="00F00095">
              <w:rPr>
                <w:rFonts w:ascii="Times" w:hAnsi="Times"/>
                <w:color w:val="000000" w:themeColor="text1"/>
              </w:rPr>
              <w:t xml:space="preserve"> so you can add the training data.</w:t>
            </w:r>
          </w:p>
          <w:p w14:paraId="5EB33466" w14:textId="1BEE2012" w:rsidR="00F00095" w:rsidRDefault="00F00095" w:rsidP="00F00095">
            <w:pPr>
              <w:pStyle w:val="ListParagraph"/>
              <w:rPr>
                <w:rFonts w:ascii="Times" w:hAnsi="Times"/>
                <w:color w:val="000000" w:themeColor="text1"/>
              </w:rPr>
            </w:pPr>
          </w:p>
          <w:p w14:paraId="1951256A" w14:textId="5B508663" w:rsidR="00F00095" w:rsidRDefault="00F00095" w:rsidP="00F00095">
            <w:pPr>
              <w:pStyle w:val="ListParagraph"/>
              <w:jc w:val="cente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797504" behindDoc="0" locked="0" layoutInCell="1" allowOverlap="1" wp14:anchorId="49216990" wp14:editId="3F9BBDBA">
                      <wp:simplePos x="0" y="0"/>
                      <wp:positionH relativeFrom="column">
                        <wp:posOffset>1051806</wp:posOffset>
                      </wp:positionH>
                      <wp:positionV relativeFrom="paragraph">
                        <wp:posOffset>1507869</wp:posOffset>
                      </wp:positionV>
                      <wp:extent cx="1315683" cy="111531"/>
                      <wp:effectExtent l="0" t="0" r="18415" b="15875"/>
                      <wp:wrapNone/>
                      <wp:docPr id="212" name="Oval 212"/>
                      <wp:cNvGraphicFramePr/>
                      <a:graphic xmlns:a="http://schemas.openxmlformats.org/drawingml/2006/main">
                        <a:graphicData uri="http://schemas.microsoft.com/office/word/2010/wordprocessingShape">
                          <wps:wsp>
                            <wps:cNvSpPr/>
                            <wps:spPr>
                              <a:xfrm>
                                <a:off x="0" y="0"/>
                                <a:ext cx="1315683" cy="11153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B9E35" id="Oval 212" o:spid="_x0000_s1026" style="position:absolute;margin-left:82.8pt;margin-top:118.75pt;width:103.6pt;height:8.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" filled="f" strokecolor="red" strokeweight="1.25pt">
                      <v:stroke joinstyle="miter"/>
                    </v:oval>
                  </w:pict>
                </mc:Fallback>
              </mc:AlternateContent>
            </w:r>
            <w:r w:rsidRPr="00F00095">
              <w:rPr>
                <w:rFonts w:ascii="Times" w:hAnsi="Times"/>
                <w:noProof/>
                <w:color w:val="000000" w:themeColor="text1"/>
              </w:rPr>
              <w:drawing>
                <wp:inline distT="0" distB="0" distL="0" distR="0" wp14:anchorId="14CEEB02" wp14:editId="5CEE5FA0">
                  <wp:extent cx="4788955" cy="2192262"/>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5697" cy="2195348"/>
                          </a:xfrm>
                          <a:prstGeom prst="rect">
                            <a:avLst/>
                          </a:prstGeom>
                        </pic:spPr>
                      </pic:pic>
                    </a:graphicData>
                  </a:graphic>
                </wp:inline>
              </w:drawing>
            </w:r>
          </w:p>
          <w:p w14:paraId="2A830A3B" w14:textId="77777777" w:rsidR="00F00095" w:rsidRDefault="00F00095" w:rsidP="00F00095">
            <w:pPr>
              <w:pStyle w:val="ListParagraph"/>
              <w:rPr>
                <w:rFonts w:ascii="Times" w:hAnsi="Times"/>
                <w:color w:val="000000" w:themeColor="text1"/>
              </w:rPr>
            </w:pPr>
          </w:p>
          <w:p w14:paraId="2A9FD8DF" w14:textId="4E9D62ED"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Once the bucket is open, click on the “click here to add objects” link and select the MNIST files you downloaded earlier.  The files will then be uploaded to the bucket.</w:t>
            </w:r>
          </w:p>
          <w:p w14:paraId="06E8ED60" w14:textId="674868E7" w:rsidR="00F00095" w:rsidRDefault="00F00095" w:rsidP="00F00095">
            <w:pPr>
              <w:rPr>
                <w:rFonts w:ascii="Times" w:hAnsi="Times"/>
                <w:color w:val="000000" w:themeColor="text1"/>
              </w:rPr>
            </w:pPr>
          </w:p>
          <w:p w14:paraId="5FED55EF" w14:textId="303C9062" w:rsidR="00F00095" w:rsidRDefault="00F00095" w:rsidP="00F00095">
            <w:pPr>
              <w:jc w:val="center"/>
              <w:rPr>
                <w:rFonts w:ascii="Times" w:hAnsi="Times"/>
                <w:color w:val="000000" w:themeColor="text1"/>
              </w:rPr>
            </w:pPr>
            <w:r w:rsidRPr="00F00095">
              <w:rPr>
                <w:rFonts w:ascii="Times" w:hAnsi="Times"/>
                <w:noProof/>
                <w:color w:val="000000" w:themeColor="text1"/>
              </w:rPr>
              <w:drawing>
                <wp:inline distT="0" distB="0" distL="0" distR="0" wp14:anchorId="1E7BDE03" wp14:editId="2B1B9319">
                  <wp:extent cx="4124535" cy="1570608"/>
                  <wp:effectExtent l="0" t="0" r="317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31939" cy="1573427"/>
                          </a:xfrm>
                          <a:prstGeom prst="rect">
                            <a:avLst/>
                          </a:prstGeom>
                        </pic:spPr>
                      </pic:pic>
                    </a:graphicData>
                  </a:graphic>
                </wp:inline>
              </w:drawing>
            </w:r>
          </w:p>
          <w:p w14:paraId="2C5645D5" w14:textId="04C1C669" w:rsidR="00F00095" w:rsidRDefault="00F00095" w:rsidP="00F00095">
            <w:pPr>
              <w:rPr>
                <w:rFonts w:ascii="Times" w:hAnsi="Times"/>
                <w:color w:val="000000" w:themeColor="text1"/>
              </w:rPr>
            </w:pPr>
          </w:p>
          <w:p w14:paraId="18E56F4E" w14:textId="34EBCFEA" w:rsidR="00F00095" w:rsidRDefault="00F00095" w:rsidP="00F00095">
            <w:pPr>
              <w:rPr>
                <w:rFonts w:ascii="Times" w:hAnsi="Times"/>
                <w:color w:val="000000" w:themeColor="text1"/>
              </w:rPr>
            </w:pPr>
          </w:p>
          <w:p w14:paraId="55940FE9" w14:textId="2C33378F" w:rsidR="00F00095" w:rsidRDefault="00F00095" w:rsidP="00F00095">
            <w:pPr>
              <w:rPr>
                <w:rFonts w:ascii="Times" w:hAnsi="Times"/>
                <w:color w:val="000000" w:themeColor="text1"/>
              </w:rPr>
            </w:pPr>
          </w:p>
          <w:p w14:paraId="43E74197" w14:textId="19CC1320" w:rsidR="00F00095" w:rsidRDefault="00F00095" w:rsidP="00F00095">
            <w:pPr>
              <w:rPr>
                <w:rFonts w:ascii="Times" w:hAnsi="Times"/>
                <w:color w:val="000000" w:themeColor="text1"/>
              </w:rPr>
            </w:pPr>
          </w:p>
          <w:p w14:paraId="4506813A" w14:textId="2598564E" w:rsidR="00F00095" w:rsidRDefault="00F00095" w:rsidP="00F00095">
            <w:pPr>
              <w:rPr>
                <w:rFonts w:ascii="Times" w:hAnsi="Times"/>
                <w:color w:val="000000" w:themeColor="text1"/>
              </w:rPr>
            </w:pPr>
          </w:p>
          <w:p w14:paraId="6033A5B5" w14:textId="3868F383" w:rsidR="00F00095" w:rsidRDefault="00F00095" w:rsidP="00F00095">
            <w:pPr>
              <w:rPr>
                <w:rFonts w:ascii="Times" w:hAnsi="Times"/>
                <w:color w:val="000000" w:themeColor="text1"/>
              </w:rPr>
            </w:pPr>
          </w:p>
          <w:p w14:paraId="2D52AB81" w14:textId="578A2F35" w:rsidR="00F00095" w:rsidRDefault="00F00095" w:rsidP="00F00095">
            <w:pPr>
              <w:rPr>
                <w:rFonts w:ascii="Times" w:hAnsi="Times"/>
                <w:color w:val="000000" w:themeColor="text1"/>
              </w:rPr>
            </w:pPr>
          </w:p>
          <w:p w14:paraId="6B41D8B2" w14:textId="77777777" w:rsidR="00F00095" w:rsidRPr="00F00095" w:rsidRDefault="00F00095" w:rsidP="00F00095">
            <w:pPr>
              <w:rPr>
                <w:rFonts w:ascii="Times" w:hAnsi="Times"/>
                <w:color w:val="000000" w:themeColor="text1"/>
              </w:rPr>
            </w:pPr>
          </w:p>
          <w:p w14:paraId="58C3122E" w14:textId="14231AD3"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We can now add our TensorFlow training definition code to our experiment.  Return to the experiment page and click “Add Training Definition”.  Enter “TensorFlow Experiment with HPO” as the name.</w:t>
            </w:r>
          </w:p>
          <w:p w14:paraId="21C8BD16" w14:textId="77777777" w:rsidR="00F00095" w:rsidRDefault="00F00095" w:rsidP="00F00095">
            <w:pPr>
              <w:pStyle w:val="ListParagraph"/>
              <w:rPr>
                <w:rFonts w:ascii="Times" w:hAnsi="Times"/>
                <w:color w:val="000000" w:themeColor="text1"/>
              </w:rPr>
            </w:pPr>
          </w:p>
          <w:p w14:paraId="11D64320" w14:textId="342FA244"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Click “browse” and select the training definition file you previously downloaded.</w:t>
            </w:r>
          </w:p>
          <w:p w14:paraId="5FC01CE2" w14:textId="77777777" w:rsidR="00F00095" w:rsidRPr="00F00095" w:rsidRDefault="00F00095" w:rsidP="00F00095">
            <w:pPr>
              <w:pStyle w:val="ListParagraph"/>
              <w:rPr>
                <w:rFonts w:ascii="Times" w:hAnsi="Times"/>
                <w:color w:val="000000" w:themeColor="text1"/>
              </w:rPr>
            </w:pPr>
          </w:p>
          <w:p w14:paraId="2270E2F9" w14:textId="0533A569"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Select “TensorFlow 1.5” as the framework</w:t>
            </w:r>
          </w:p>
          <w:p w14:paraId="7E28473E" w14:textId="68FA4105" w:rsidR="00F00095" w:rsidRDefault="00F00095" w:rsidP="00F00095">
            <w:pPr>
              <w:pStyle w:val="ListParagraph"/>
              <w:jc w:val="cente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803648" behindDoc="0" locked="0" layoutInCell="1" allowOverlap="1" wp14:anchorId="30AB838D" wp14:editId="40C74B11">
                      <wp:simplePos x="0" y="0"/>
                      <wp:positionH relativeFrom="column">
                        <wp:posOffset>1357287</wp:posOffset>
                      </wp:positionH>
                      <wp:positionV relativeFrom="paragraph">
                        <wp:posOffset>1172233</wp:posOffset>
                      </wp:positionV>
                      <wp:extent cx="842038" cy="282872"/>
                      <wp:effectExtent l="0" t="0" r="8890" b="9525"/>
                      <wp:wrapNone/>
                      <wp:docPr id="217" name="Oval 217"/>
                      <wp:cNvGraphicFramePr/>
                      <a:graphic xmlns:a="http://schemas.openxmlformats.org/drawingml/2006/main">
                        <a:graphicData uri="http://schemas.microsoft.com/office/word/2010/wordprocessingShape">
                          <wps:wsp>
                            <wps:cNvSpPr/>
                            <wps:spPr>
                              <a:xfrm>
                                <a:off x="0" y="0"/>
                                <a:ext cx="842038"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765FC" id="Oval 217" o:spid="_x0000_s1026" style="position:absolute;margin-left:106.85pt;margin-top:92.3pt;width:66.3pt;height:2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801600" behindDoc="0" locked="0" layoutInCell="1" allowOverlap="1" wp14:anchorId="0EEC6195" wp14:editId="0FE9ED69">
                      <wp:simplePos x="0" y="0"/>
                      <wp:positionH relativeFrom="column">
                        <wp:posOffset>1367571</wp:posOffset>
                      </wp:positionH>
                      <wp:positionV relativeFrom="paragraph">
                        <wp:posOffset>336911</wp:posOffset>
                      </wp:positionV>
                      <wp:extent cx="1105174" cy="282872"/>
                      <wp:effectExtent l="0" t="0" r="12700" b="9525"/>
                      <wp:wrapNone/>
                      <wp:docPr id="216" name="Oval 216"/>
                      <wp:cNvGraphicFramePr/>
                      <a:graphic xmlns:a="http://schemas.openxmlformats.org/drawingml/2006/main">
                        <a:graphicData uri="http://schemas.microsoft.com/office/word/2010/wordprocessingShape">
                          <wps:wsp>
                            <wps:cNvSpPr/>
                            <wps:spPr>
                              <a:xfrm>
                                <a:off x="0" y="0"/>
                                <a:ext cx="1105174"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87F4E" id="Oval 216" o:spid="_x0000_s1026" style="position:absolute;margin-left:107.7pt;margin-top:26.55pt;width:87pt;height:2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99552" behindDoc="0" locked="0" layoutInCell="1" allowOverlap="1" wp14:anchorId="458EB2F8" wp14:editId="1A6818D3">
                      <wp:simplePos x="0" y="0"/>
                      <wp:positionH relativeFrom="column">
                        <wp:posOffset>1360992</wp:posOffset>
                      </wp:positionH>
                      <wp:positionV relativeFrom="paragraph">
                        <wp:posOffset>1422351</wp:posOffset>
                      </wp:positionV>
                      <wp:extent cx="1809065" cy="302310"/>
                      <wp:effectExtent l="0" t="0" r="7620" b="15240"/>
                      <wp:wrapNone/>
                      <wp:docPr id="215" name="Oval 215"/>
                      <wp:cNvGraphicFramePr/>
                      <a:graphic xmlns:a="http://schemas.openxmlformats.org/drawingml/2006/main">
                        <a:graphicData uri="http://schemas.microsoft.com/office/word/2010/wordprocessingShape">
                          <wps:wsp>
                            <wps:cNvSpPr/>
                            <wps:spPr>
                              <a:xfrm>
                                <a:off x="0" y="0"/>
                                <a:ext cx="1809065" cy="30231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2254E9" id="Oval 215" o:spid="_x0000_s1026" style="position:absolute;margin-left:107.15pt;margin-top:112pt;width:142.45pt;height:23.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" filled="f" strokecolor="red" strokeweight="1.25pt">
                      <v:stroke joinstyle="miter"/>
                    </v:oval>
                  </w:pict>
                </mc:Fallback>
              </mc:AlternateContent>
            </w:r>
            <w:r w:rsidRPr="00F00095">
              <w:rPr>
                <w:rFonts w:ascii="Times" w:hAnsi="Times"/>
                <w:noProof/>
                <w:color w:val="000000" w:themeColor="text1"/>
              </w:rPr>
              <w:drawing>
                <wp:inline distT="0" distB="0" distL="0" distR="0" wp14:anchorId="2AC9A524" wp14:editId="411A26B4">
                  <wp:extent cx="4044540" cy="2256397"/>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1438" cy="2260245"/>
                          </a:xfrm>
                          <a:prstGeom prst="rect">
                            <a:avLst/>
                          </a:prstGeom>
                        </pic:spPr>
                      </pic:pic>
                    </a:graphicData>
                  </a:graphic>
                </wp:inline>
              </w:drawing>
            </w:r>
          </w:p>
          <w:p w14:paraId="6EF8AB6D" w14:textId="75596894" w:rsidR="00F00095" w:rsidRPr="00F00095" w:rsidRDefault="00F00095" w:rsidP="00F00095">
            <w:pPr>
              <w:pStyle w:val="ListParagraph"/>
              <w:rPr>
                <w:rFonts w:ascii="Times" w:hAnsi="Times"/>
                <w:color w:val="000000" w:themeColor="text1"/>
              </w:rPr>
            </w:pPr>
          </w:p>
          <w:p w14:paraId="6A48B593" w14:textId="77777777" w:rsidR="003027FE" w:rsidRDefault="00F00095" w:rsidP="00F00095">
            <w:pPr>
              <w:pStyle w:val="ListParagraph"/>
              <w:numPr>
                <w:ilvl w:val="0"/>
                <w:numId w:val="38"/>
              </w:numPr>
              <w:rPr>
                <w:rFonts w:ascii="Times" w:hAnsi="Times"/>
                <w:color w:val="000000" w:themeColor="text1"/>
              </w:rPr>
            </w:pPr>
            <w:r>
              <w:rPr>
                <w:rFonts w:ascii="Times" w:hAnsi="Times"/>
                <w:color w:val="000000" w:themeColor="text1"/>
              </w:rPr>
              <w:t>For “Compute Plan”, select “</w:t>
            </w:r>
            <w:r w:rsidR="003027FE">
              <w:rPr>
                <w:rFonts w:ascii="Times" w:hAnsi="Times"/>
                <w:color w:val="000000" w:themeColor="text1"/>
              </w:rPr>
              <w:t>1/2 x NVIDIA Tesla K80 (1 GPU)”.</w:t>
            </w:r>
          </w:p>
          <w:p w14:paraId="295D5F93" w14:textId="511CF3FF" w:rsidR="00F00095" w:rsidRDefault="003027FE" w:rsidP="00F00095">
            <w:pPr>
              <w:pStyle w:val="ListParagraph"/>
              <w:numPr>
                <w:ilvl w:val="0"/>
                <w:numId w:val="38"/>
              </w:numPr>
              <w:rPr>
                <w:rFonts w:ascii="Times" w:hAnsi="Times"/>
                <w:color w:val="000000" w:themeColor="text1"/>
              </w:rPr>
            </w:pPr>
            <w:r>
              <w:rPr>
                <w:rFonts w:ascii="Times" w:hAnsi="Times"/>
                <w:color w:val="000000" w:themeColor="text1"/>
              </w:rPr>
              <w:t>This training definition allows for the use of specific hyperparameter optimization (HPO) to enable us to assess the model, based on different conditions and assumptions.   When the experiment is run, it can run multiple instances, each with a different HPO values to determine which combination of values provide the best performance and accuracy.  For this lab, we will specify value ranges for 4 HPOs.  To start, click on the “Hyperparameter optimization method” menu and select “Random”.</w:t>
            </w:r>
          </w:p>
          <w:p w14:paraId="5EC963C3" w14:textId="0B891CB2" w:rsidR="003027FE" w:rsidRDefault="003027FE" w:rsidP="003027FE">
            <w:pPr>
              <w:rPr>
                <w:rFonts w:ascii="Times" w:hAnsi="Times"/>
                <w:color w:val="000000" w:themeColor="text1"/>
              </w:rPr>
            </w:pPr>
          </w:p>
          <w:p w14:paraId="261E9F2C" w14:textId="091395B6" w:rsidR="003027FE" w:rsidRDefault="003027FE" w:rsidP="003027FE">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805696" behindDoc="0" locked="0" layoutInCell="1" allowOverlap="1" wp14:anchorId="106DFF3A" wp14:editId="0E63B058">
                      <wp:simplePos x="0" y="0"/>
                      <wp:positionH relativeFrom="column">
                        <wp:posOffset>3222296</wp:posOffset>
                      </wp:positionH>
                      <wp:positionV relativeFrom="paragraph">
                        <wp:posOffset>460882</wp:posOffset>
                      </wp:positionV>
                      <wp:extent cx="1249900" cy="861476"/>
                      <wp:effectExtent l="0" t="0" r="7620" b="15240"/>
                      <wp:wrapNone/>
                      <wp:docPr id="219" name="Oval 219"/>
                      <wp:cNvGraphicFramePr/>
                      <a:graphic xmlns:a="http://schemas.openxmlformats.org/drawingml/2006/main">
                        <a:graphicData uri="http://schemas.microsoft.com/office/word/2010/wordprocessingShape">
                          <wps:wsp>
                            <wps:cNvSpPr/>
                            <wps:spPr>
                              <a:xfrm>
                                <a:off x="0" y="0"/>
                                <a:ext cx="1249900" cy="86147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38CF3" id="Oval 219" o:spid="_x0000_s1026" style="position:absolute;margin-left:253.7pt;margin-top:36.3pt;width:98.4pt;height:67.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" filled="f" strokecolor="red" strokeweight="1.25pt">
                      <v:stroke joinstyle="miter"/>
                    </v:oval>
                  </w:pict>
                </mc:Fallback>
              </mc:AlternateContent>
            </w:r>
            <w:r w:rsidRPr="003027FE">
              <w:rPr>
                <w:rFonts w:ascii="Times" w:hAnsi="Times"/>
                <w:noProof/>
                <w:color w:val="000000" w:themeColor="text1"/>
              </w:rPr>
              <w:drawing>
                <wp:inline distT="0" distB="0" distL="0" distR="0" wp14:anchorId="741162B5" wp14:editId="7F9C5637">
                  <wp:extent cx="4584805" cy="234191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2609" cy="2345902"/>
                          </a:xfrm>
                          <a:prstGeom prst="rect">
                            <a:avLst/>
                          </a:prstGeom>
                        </pic:spPr>
                      </pic:pic>
                    </a:graphicData>
                  </a:graphic>
                </wp:inline>
              </w:drawing>
            </w:r>
          </w:p>
          <w:p w14:paraId="7E00395D" w14:textId="44BE84E3" w:rsidR="003027FE" w:rsidRDefault="003027FE" w:rsidP="003027FE">
            <w:pPr>
              <w:rPr>
                <w:rFonts w:ascii="Times" w:hAnsi="Times"/>
                <w:color w:val="000000" w:themeColor="text1"/>
              </w:rPr>
            </w:pPr>
          </w:p>
          <w:p w14:paraId="75B58E31" w14:textId="2F1E4A6B" w:rsidR="003027FE" w:rsidRPr="00F00095" w:rsidRDefault="003027FE" w:rsidP="00F00095">
            <w:pPr>
              <w:pStyle w:val="ListParagraph"/>
              <w:numPr>
                <w:ilvl w:val="0"/>
                <w:numId w:val="38"/>
              </w:numPr>
              <w:rPr>
                <w:rFonts w:ascii="Times" w:hAnsi="Times"/>
                <w:color w:val="000000" w:themeColor="text1"/>
              </w:rPr>
            </w:pPr>
            <w:r>
              <w:rPr>
                <w:rFonts w:ascii="Times" w:hAnsi="Times"/>
                <w:color w:val="000000" w:themeColor="text1"/>
              </w:rPr>
              <w:t>Additional options will now appear.  Set the “number of optimizer steps” field to “4”, “Objective” to “Accuracy” and “Maximize or Minimize” to “maximize”.</w:t>
            </w:r>
          </w:p>
          <w:p w14:paraId="5580652F" w14:textId="6DDD468A" w:rsidR="00F00095" w:rsidRDefault="00F00095" w:rsidP="00F00095">
            <w:pPr>
              <w:pStyle w:val="ListParagraph"/>
              <w:rPr>
                <w:rFonts w:ascii="Times" w:hAnsi="Times"/>
                <w:color w:val="000000" w:themeColor="text1"/>
              </w:rPr>
            </w:pPr>
          </w:p>
          <w:p w14:paraId="6FE460CB" w14:textId="6E6B97D0" w:rsidR="00F00095" w:rsidRDefault="003027FE" w:rsidP="003027FE">
            <w:pPr>
              <w:pStyle w:val="ListParagraph"/>
              <w:jc w:val="cente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807744" behindDoc="0" locked="0" layoutInCell="1" allowOverlap="1" wp14:anchorId="5FE6DFEC" wp14:editId="1CAD3423">
                      <wp:simplePos x="0" y="0"/>
                      <wp:positionH relativeFrom="column">
                        <wp:posOffset>2952969</wp:posOffset>
                      </wp:positionH>
                      <wp:positionV relativeFrom="paragraph">
                        <wp:posOffset>527685</wp:posOffset>
                      </wp:positionV>
                      <wp:extent cx="2953709" cy="1210429"/>
                      <wp:effectExtent l="0" t="0" r="18415" b="8890"/>
                      <wp:wrapNone/>
                      <wp:docPr id="222" name="Oval 222"/>
                      <wp:cNvGraphicFramePr/>
                      <a:graphic xmlns:a="http://schemas.openxmlformats.org/drawingml/2006/main">
                        <a:graphicData uri="http://schemas.microsoft.com/office/word/2010/wordprocessingShape">
                          <wps:wsp>
                            <wps:cNvSpPr/>
                            <wps:spPr>
                              <a:xfrm>
                                <a:off x="0" y="0"/>
                                <a:ext cx="2953709" cy="121042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138FE" id="Oval 222" o:spid="_x0000_s1026" style="position:absolute;margin-left:232.5pt;margin-top:41.55pt;width:232.6pt;height:95.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" filled="f" strokecolor="red" strokeweight="1.25pt">
                      <v:stroke joinstyle="miter"/>
                    </v:oval>
                  </w:pict>
                </mc:Fallback>
              </mc:AlternateContent>
            </w:r>
            <w:r w:rsidRPr="003027FE">
              <w:rPr>
                <w:rFonts w:ascii="Times" w:hAnsi="Times"/>
                <w:noProof/>
                <w:color w:val="000000" w:themeColor="text1"/>
              </w:rPr>
              <w:drawing>
                <wp:inline distT="0" distB="0" distL="0" distR="0" wp14:anchorId="70ED144E" wp14:editId="10ECED73">
                  <wp:extent cx="5465186" cy="166433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045" cy="1670691"/>
                          </a:xfrm>
                          <a:prstGeom prst="rect">
                            <a:avLst/>
                          </a:prstGeom>
                        </pic:spPr>
                      </pic:pic>
                    </a:graphicData>
                  </a:graphic>
                </wp:inline>
              </w:drawing>
            </w:r>
          </w:p>
          <w:p w14:paraId="7D56C5A5" w14:textId="5F80AAFB" w:rsidR="00F00095" w:rsidRDefault="00F00095" w:rsidP="00F00095">
            <w:pPr>
              <w:pStyle w:val="ListParagraph"/>
              <w:rPr>
                <w:rFonts w:ascii="Times" w:hAnsi="Times"/>
                <w:color w:val="000000" w:themeColor="text1"/>
              </w:rPr>
            </w:pPr>
          </w:p>
          <w:p w14:paraId="1F52C87D" w14:textId="338380DB" w:rsidR="00F00095" w:rsidRPr="003027FE" w:rsidRDefault="00F00095" w:rsidP="003027FE">
            <w:pPr>
              <w:rPr>
                <w:rFonts w:ascii="Times" w:hAnsi="Times"/>
                <w:color w:val="000000" w:themeColor="text1"/>
              </w:rPr>
            </w:pPr>
          </w:p>
          <w:p w14:paraId="11070611" w14:textId="747202DF" w:rsidR="00F00095" w:rsidRDefault="00721EB9" w:rsidP="00F00095">
            <w:pPr>
              <w:pStyle w:val="ListParagraph"/>
              <w:numPr>
                <w:ilvl w:val="0"/>
                <w:numId w:val="38"/>
              </w:numPr>
              <w:rPr>
                <w:rFonts w:ascii="Times" w:hAnsi="Times"/>
                <w:color w:val="000000" w:themeColor="text1"/>
              </w:rPr>
            </w:pPr>
            <w:r>
              <w:rPr>
                <w:rFonts w:ascii="Times" w:hAnsi="Times"/>
                <w:color w:val="000000" w:themeColor="text1"/>
              </w:rPr>
              <w:t>We will now specify the HPO values that will be used for this experiment.  To do this, click “add hyperparameter”.</w:t>
            </w:r>
          </w:p>
          <w:p w14:paraId="54E50D63" w14:textId="32A2EC68" w:rsidR="00721EB9" w:rsidRDefault="00721EB9" w:rsidP="00721EB9">
            <w:pPr>
              <w:rPr>
                <w:rFonts w:ascii="Times" w:hAnsi="Times"/>
                <w:color w:val="000000" w:themeColor="text1"/>
              </w:rPr>
            </w:pPr>
          </w:p>
          <w:p w14:paraId="2F542687" w14:textId="59BD4160" w:rsidR="00721EB9" w:rsidRDefault="00721EB9" w:rsidP="00721EB9">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809792" behindDoc="0" locked="0" layoutInCell="1" allowOverlap="1" wp14:anchorId="4D8D6B9A" wp14:editId="77137B8F">
                      <wp:simplePos x="0" y="0"/>
                      <wp:positionH relativeFrom="column">
                        <wp:posOffset>4172850</wp:posOffset>
                      </wp:positionH>
                      <wp:positionV relativeFrom="paragraph">
                        <wp:posOffset>1269452</wp:posOffset>
                      </wp:positionV>
                      <wp:extent cx="842038" cy="282872"/>
                      <wp:effectExtent l="0" t="0" r="8890" b="9525"/>
                      <wp:wrapNone/>
                      <wp:docPr id="224" name="Oval 224"/>
                      <wp:cNvGraphicFramePr/>
                      <a:graphic xmlns:a="http://schemas.openxmlformats.org/drawingml/2006/main">
                        <a:graphicData uri="http://schemas.microsoft.com/office/word/2010/wordprocessingShape">
                          <wps:wsp>
                            <wps:cNvSpPr/>
                            <wps:spPr>
                              <a:xfrm>
                                <a:off x="0" y="0"/>
                                <a:ext cx="842038"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00420" id="Oval 224" o:spid="_x0000_s1026" style="position:absolute;margin-left:328.55pt;margin-top:99.95pt;width:66.3pt;height:22.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" filled="f" strokecolor="red" strokeweight="1.25pt">
                      <v:stroke joinstyle="miter"/>
                    </v:oval>
                  </w:pict>
                </mc:Fallback>
              </mc:AlternateContent>
            </w:r>
            <w:r w:rsidRPr="00721EB9">
              <w:rPr>
                <w:rFonts w:ascii="Times" w:hAnsi="Times"/>
                <w:noProof/>
                <w:color w:val="000000" w:themeColor="text1"/>
              </w:rPr>
              <w:drawing>
                <wp:inline distT="0" distB="0" distL="0" distR="0" wp14:anchorId="2BC9091D" wp14:editId="59B4991A">
                  <wp:extent cx="4749485" cy="2209198"/>
                  <wp:effectExtent l="0" t="0" r="63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58602" cy="2213439"/>
                          </a:xfrm>
                          <a:prstGeom prst="rect">
                            <a:avLst/>
                          </a:prstGeom>
                        </pic:spPr>
                      </pic:pic>
                    </a:graphicData>
                  </a:graphic>
                </wp:inline>
              </w:drawing>
            </w:r>
          </w:p>
          <w:p w14:paraId="7F0C0F25" w14:textId="75C73CC2" w:rsidR="00721EB9" w:rsidRDefault="00721EB9" w:rsidP="00721EB9">
            <w:pPr>
              <w:rPr>
                <w:rFonts w:ascii="Times" w:hAnsi="Times"/>
                <w:color w:val="000000" w:themeColor="text1"/>
              </w:rPr>
            </w:pPr>
          </w:p>
          <w:p w14:paraId="2962512B" w14:textId="77777777" w:rsidR="00721EB9" w:rsidRPr="00721EB9" w:rsidRDefault="00721EB9" w:rsidP="00721EB9">
            <w:pPr>
              <w:rPr>
                <w:rFonts w:ascii="Times" w:hAnsi="Times"/>
                <w:color w:val="000000" w:themeColor="text1"/>
              </w:rPr>
            </w:pPr>
          </w:p>
          <w:p w14:paraId="28E85783" w14:textId="34FDB7D0" w:rsidR="00721EB9" w:rsidRDefault="00721EB9" w:rsidP="00F00095">
            <w:pPr>
              <w:pStyle w:val="ListParagraph"/>
              <w:numPr>
                <w:ilvl w:val="0"/>
                <w:numId w:val="38"/>
              </w:numPr>
              <w:rPr>
                <w:rFonts w:ascii="Times" w:hAnsi="Times"/>
                <w:color w:val="000000" w:themeColor="text1"/>
              </w:rPr>
            </w:pPr>
            <w:r>
              <w:rPr>
                <w:rFonts w:ascii="Times" w:hAnsi="Times"/>
                <w:color w:val="000000" w:themeColor="text1"/>
              </w:rPr>
              <w:t>Add the following hyperparameters, as specified in the following table.</w:t>
            </w:r>
          </w:p>
          <w:p w14:paraId="0481880C" w14:textId="2BE02257" w:rsidR="00721EB9" w:rsidRDefault="00721EB9" w:rsidP="00721EB9">
            <w:pPr>
              <w:rPr>
                <w:rFonts w:ascii="Times" w:hAnsi="Times"/>
                <w:color w:val="000000" w:themeColor="text1"/>
              </w:rPr>
            </w:pPr>
          </w:p>
          <w:p w14:paraId="5CC6AEF2" w14:textId="7A310433" w:rsidR="00721EB9" w:rsidRDefault="00721EB9" w:rsidP="00086090">
            <w:pPr>
              <w:jc w:val="center"/>
              <w:rPr>
                <w:rFonts w:ascii="Times" w:hAnsi="Times"/>
                <w:color w:val="000000" w:themeColor="text1"/>
              </w:rPr>
            </w:pPr>
            <w:r w:rsidRPr="00721EB9">
              <w:rPr>
                <w:rFonts w:ascii="Times" w:hAnsi="Times"/>
                <w:noProof/>
                <w:color w:val="000000" w:themeColor="text1"/>
              </w:rPr>
              <w:drawing>
                <wp:inline distT="0" distB="0" distL="0" distR="0" wp14:anchorId="23784E9A" wp14:editId="596C1C98">
                  <wp:extent cx="3427223" cy="1411024"/>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3927" cy="1417901"/>
                          </a:xfrm>
                          <a:prstGeom prst="rect">
                            <a:avLst/>
                          </a:prstGeom>
                        </pic:spPr>
                      </pic:pic>
                    </a:graphicData>
                  </a:graphic>
                </wp:inline>
              </w:drawing>
            </w:r>
          </w:p>
          <w:p w14:paraId="457B1CA0" w14:textId="77777777" w:rsidR="00086090" w:rsidRPr="00721EB9" w:rsidRDefault="00086090" w:rsidP="00086090">
            <w:pPr>
              <w:jc w:val="center"/>
              <w:rPr>
                <w:rFonts w:ascii="Times" w:hAnsi="Times"/>
                <w:color w:val="000000" w:themeColor="text1"/>
              </w:rPr>
            </w:pPr>
          </w:p>
          <w:p w14:paraId="4B737F15" w14:textId="0BB1896C" w:rsidR="00800730" w:rsidRDefault="00721EB9" w:rsidP="009E7B06">
            <w:pPr>
              <w:pStyle w:val="ListParagraph"/>
              <w:numPr>
                <w:ilvl w:val="0"/>
                <w:numId w:val="38"/>
              </w:numPr>
              <w:rPr>
                <w:rFonts w:ascii="Times" w:hAnsi="Times"/>
                <w:color w:val="000000" w:themeColor="text1"/>
              </w:rPr>
            </w:pPr>
            <w:r>
              <w:rPr>
                <w:rFonts w:ascii="Times" w:hAnsi="Times"/>
                <w:color w:val="000000" w:themeColor="text1"/>
              </w:rPr>
              <w:t>Click “Create and Run” to run the experiment.</w:t>
            </w:r>
            <w:r w:rsidR="00086090">
              <w:rPr>
                <w:rFonts w:ascii="Times" w:hAnsi="Times"/>
                <w:color w:val="000000" w:themeColor="text1"/>
              </w:rPr>
              <w:t xml:space="preserve">  The experiment control page will appear.  Please note that is may take 5-10 for your experiment to run.</w:t>
            </w:r>
            <w:r w:rsidR="00A828A1">
              <w:rPr>
                <w:rFonts w:ascii="Times" w:hAnsi="Times"/>
                <w:color w:val="000000" w:themeColor="text1"/>
              </w:rPr>
              <w:t xml:space="preserve"> </w:t>
            </w:r>
          </w:p>
          <w:p w14:paraId="6A12DE8C" w14:textId="77777777" w:rsidR="00086090" w:rsidRDefault="00086090" w:rsidP="00086090">
            <w:pPr>
              <w:rPr>
                <w:rFonts w:ascii="Times" w:hAnsi="Times"/>
                <w:color w:val="000000" w:themeColor="text1"/>
              </w:rPr>
            </w:pPr>
          </w:p>
          <w:p w14:paraId="59C19B99" w14:textId="409ABC6F" w:rsidR="00086090" w:rsidRDefault="00086090" w:rsidP="00086090">
            <w:pPr>
              <w:jc w:val="center"/>
              <w:rPr>
                <w:rFonts w:ascii="Times" w:hAnsi="Times"/>
                <w:color w:val="000000" w:themeColor="text1"/>
              </w:rPr>
            </w:pPr>
            <w:r w:rsidRPr="00086090">
              <w:rPr>
                <w:rFonts w:ascii="Times" w:hAnsi="Times"/>
                <w:noProof/>
                <w:color w:val="000000" w:themeColor="text1"/>
              </w:rPr>
              <w:drawing>
                <wp:inline distT="0" distB="0" distL="0" distR="0" wp14:anchorId="0B3BC2C6" wp14:editId="08A90F7B">
                  <wp:extent cx="4274805" cy="2170878"/>
                  <wp:effectExtent l="0" t="0" r="5715"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89061" cy="2178117"/>
                          </a:xfrm>
                          <a:prstGeom prst="rect">
                            <a:avLst/>
                          </a:prstGeom>
                        </pic:spPr>
                      </pic:pic>
                    </a:graphicData>
                  </a:graphic>
                </wp:inline>
              </w:drawing>
            </w:r>
          </w:p>
          <w:p w14:paraId="1F42E9E3" w14:textId="58C3A172" w:rsidR="00086090" w:rsidRPr="00086090" w:rsidRDefault="00086090" w:rsidP="00086090">
            <w:pPr>
              <w:rPr>
                <w:rFonts w:ascii="Times" w:hAnsi="Times"/>
                <w:color w:val="000000" w:themeColor="text1"/>
              </w:rPr>
            </w:pPr>
          </w:p>
        </w:tc>
      </w:tr>
      <w:tr w:rsidR="00086090" w:rsidRPr="00A31355" w14:paraId="1BFB9CA2" w14:textId="77777777" w:rsidTr="009E7B06">
        <w:tc>
          <w:tcPr>
            <w:tcW w:w="805" w:type="dxa"/>
          </w:tcPr>
          <w:p w14:paraId="1CCE83B1" w14:textId="1A333A32" w:rsidR="00086090" w:rsidRDefault="00086090" w:rsidP="009E7B06">
            <w:pPr>
              <w:jc w:val="center"/>
              <w:rPr>
                <w:rFonts w:cstheme="minorHAnsi"/>
              </w:rPr>
            </w:pPr>
            <w:r>
              <w:rPr>
                <w:rFonts w:cstheme="minorHAnsi"/>
              </w:rPr>
              <w:lastRenderedPageBreak/>
              <w:t>3</w:t>
            </w:r>
          </w:p>
        </w:tc>
        <w:tc>
          <w:tcPr>
            <w:tcW w:w="9985" w:type="dxa"/>
          </w:tcPr>
          <w:p w14:paraId="766FEA85" w14:textId="75A2A33F" w:rsidR="00086090" w:rsidRDefault="00086090" w:rsidP="00800730">
            <w:pPr>
              <w:rPr>
                <w:rFonts w:cstheme="minorHAnsi"/>
                <w:b/>
                <w:u w:val="single"/>
              </w:rPr>
            </w:pPr>
            <w:r>
              <w:rPr>
                <w:rFonts w:cstheme="minorHAnsi"/>
                <w:b/>
                <w:u w:val="single"/>
              </w:rPr>
              <w:t xml:space="preserve">Review Experiment </w:t>
            </w:r>
            <w:r w:rsidR="009E7B06">
              <w:rPr>
                <w:rFonts w:cstheme="minorHAnsi"/>
                <w:b/>
                <w:u w:val="single"/>
              </w:rPr>
              <w:t>Results</w:t>
            </w:r>
          </w:p>
          <w:p w14:paraId="0C53F858" w14:textId="77777777" w:rsidR="00086090" w:rsidRDefault="00086090" w:rsidP="00800730">
            <w:pPr>
              <w:rPr>
                <w:rFonts w:cstheme="minorHAnsi"/>
                <w:b/>
                <w:u w:val="single"/>
              </w:rPr>
            </w:pPr>
          </w:p>
          <w:p w14:paraId="71780D16" w14:textId="0BC81AEB" w:rsidR="00086090" w:rsidRDefault="00A828A1" w:rsidP="00086090">
            <w:pPr>
              <w:pStyle w:val="ListParagraph"/>
              <w:numPr>
                <w:ilvl w:val="0"/>
                <w:numId w:val="40"/>
              </w:numPr>
              <w:rPr>
                <w:rFonts w:cstheme="minorHAnsi"/>
              </w:rPr>
            </w:pPr>
            <w:r>
              <w:rPr>
                <w:rFonts w:cstheme="minorHAnsi"/>
              </w:rPr>
              <w:t>Once the experiment is complete, select the “Compare Runs” tab.</w:t>
            </w:r>
          </w:p>
          <w:p w14:paraId="16BD5A4D" w14:textId="130EF422" w:rsidR="00A828A1" w:rsidRDefault="00A828A1" w:rsidP="00A828A1">
            <w:pPr>
              <w:rPr>
                <w:rFonts w:cstheme="minorHAnsi"/>
              </w:rPr>
            </w:pPr>
          </w:p>
          <w:p w14:paraId="3FB875F9" w14:textId="538BD73A" w:rsidR="00A828A1" w:rsidRDefault="00A828A1" w:rsidP="00A828A1">
            <w:pPr>
              <w:jc w:val="center"/>
              <w:rPr>
                <w:rFonts w:cstheme="minorHAnsi"/>
              </w:rPr>
            </w:pPr>
            <w:r w:rsidRPr="00A828A1">
              <w:rPr>
                <w:rFonts w:cstheme="minorHAnsi"/>
                <w:noProof/>
              </w:rPr>
              <w:drawing>
                <wp:inline distT="0" distB="0" distL="0" distR="0" wp14:anchorId="0F618461" wp14:editId="15E4C3B3">
                  <wp:extent cx="4083572" cy="2078780"/>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8364" cy="2081219"/>
                          </a:xfrm>
                          <a:prstGeom prst="rect">
                            <a:avLst/>
                          </a:prstGeom>
                        </pic:spPr>
                      </pic:pic>
                    </a:graphicData>
                  </a:graphic>
                </wp:inline>
              </w:drawing>
            </w:r>
          </w:p>
          <w:p w14:paraId="6FF9A9C5" w14:textId="0A748CC4" w:rsidR="00A828A1" w:rsidRDefault="00A828A1" w:rsidP="00A828A1">
            <w:pPr>
              <w:rPr>
                <w:rFonts w:cstheme="minorHAnsi"/>
              </w:rPr>
            </w:pPr>
          </w:p>
          <w:p w14:paraId="1C6D6198" w14:textId="1F1A0B11" w:rsidR="00A828A1" w:rsidRDefault="00A828A1" w:rsidP="00A828A1">
            <w:pPr>
              <w:rPr>
                <w:rFonts w:cstheme="minorHAnsi"/>
              </w:rPr>
            </w:pPr>
          </w:p>
          <w:p w14:paraId="39201586" w14:textId="77777777" w:rsidR="00A828A1" w:rsidRPr="00A828A1" w:rsidRDefault="00A828A1" w:rsidP="00A828A1">
            <w:pPr>
              <w:rPr>
                <w:rFonts w:cstheme="minorHAnsi"/>
              </w:rPr>
            </w:pPr>
          </w:p>
          <w:p w14:paraId="348DDB42" w14:textId="018B3F43" w:rsidR="00A828A1" w:rsidRDefault="00A828A1" w:rsidP="00086090">
            <w:pPr>
              <w:pStyle w:val="ListParagraph"/>
              <w:numPr>
                <w:ilvl w:val="0"/>
                <w:numId w:val="40"/>
              </w:numPr>
              <w:rPr>
                <w:rFonts w:cstheme="minorHAnsi"/>
              </w:rPr>
            </w:pPr>
            <w:r>
              <w:rPr>
                <w:rFonts w:cstheme="minorHAnsi"/>
              </w:rPr>
              <w:t>Note here that all four runs had very similar results in this case. Also note that each run used a different set of hyperparameter values, since we asked for a “random” allocation.  We can also view the details of a specific run by clicking on its link.</w:t>
            </w:r>
          </w:p>
          <w:p w14:paraId="059B0E89" w14:textId="2FEE326E" w:rsidR="00A828A1" w:rsidRDefault="00A828A1" w:rsidP="00086090">
            <w:pPr>
              <w:pStyle w:val="ListParagraph"/>
              <w:numPr>
                <w:ilvl w:val="0"/>
                <w:numId w:val="40"/>
              </w:numPr>
              <w:rPr>
                <w:rFonts w:cstheme="minorHAnsi"/>
              </w:rPr>
            </w:pPr>
            <w:r>
              <w:rPr>
                <w:rFonts w:cstheme="minorHAnsi"/>
              </w:rPr>
              <w:t>Click on the “Training Runs” tab.  From here, we can create a model from any of these runs based on the results.  Click on the “Actions” menu for the run with the highest accuracy and select “Save Model”.  Name the model, “TF Model” and click “Save”.</w:t>
            </w:r>
          </w:p>
          <w:p w14:paraId="2CA8252A" w14:textId="711EA9FB" w:rsidR="00A828A1" w:rsidRDefault="00A828A1" w:rsidP="00A828A1">
            <w:pPr>
              <w:rPr>
                <w:rFonts w:cstheme="minorHAnsi"/>
              </w:rPr>
            </w:pPr>
          </w:p>
          <w:p w14:paraId="406BE8C3" w14:textId="48D59076" w:rsidR="00A828A1" w:rsidRDefault="00A828A1" w:rsidP="00A828A1">
            <w:pPr>
              <w:jc w:val="center"/>
              <w:rPr>
                <w:rFonts w:cstheme="minorHAnsi"/>
              </w:rPr>
            </w:pPr>
            <w:r w:rsidRPr="008C085B">
              <w:rPr>
                <w:rFonts w:ascii="Times" w:hAnsi="Times"/>
                <w:noProof/>
              </w:rPr>
              <w:lastRenderedPageBreak/>
              <mc:AlternateContent>
                <mc:Choice Requires="wps">
                  <w:drawing>
                    <wp:anchor distT="0" distB="0" distL="114300" distR="114300" simplePos="0" relativeHeight="251811840" behindDoc="0" locked="0" layoutInCell="1" allowOverlap="1" wp14:anchorId="701E36AB" wp14:editId="262B9581">
                      <wp:simplePos x="0" y="0"/>
                      <wp:positionH relativeFrom="column">
                        <wp:posOffset>4482036</wp:posOffset>
                      </wp:positionH>
                      <wp:positionV relativeFrom="paragraph">
                        <wp:posOffset>1784665</wp:posOffset>
                      </wp:positionV>
                      <wp:extent cx="420991" cy="190774"/>
                      <wp:effectExtent l="0" t="0" r="11430" b="12700"/>
                      <wp:wrapNone/>
                      <wp:docPr id="229" name="Oval 229"/>
                      <wp:cNvGraphicFramePr/>
                      <a:graphic xmlns:a="http://schemas.openxmlformats.org/drawingml/2006/main">
                        <a:graphicData uri="http://schemas.microsoft.com/office/word/2010/wordprocessingShape">
                          <wps:wsp>
                            <wps:cNvSpPr/>
                            <wps:spPr>
                              <a:xfrm>
                                <a:off x="0" y="0"/>
                                <a:ext cx="420991"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556E8" id="Oval 229" o:spid="_x0000_s1026" style="position:absolute;margin-left:352.9pt;margin-top:140.5pt;width:33.15pt;height: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" filled="f" strokecolor="red" strokeweight="1.25pt">
                      <v:stroke joinstyle="miter"/>
                    </v:oval>
                  </w:pict>
                </mc:Fallback>
              </mc:AlternateContent>
            </w:r>
            <w:r w:rsidRPr="00A828A1">
              <w:rPr>
                <w:rFonts w:cstheme="minorHAnsi"/>
                <w:noProof/>
              </w:rPr>
              <w:drawing>
                <wp:inline distT="0" distB="0" distL="0" distR="0" wp14:anchorId="6E768706" wp14:editId="4A63B59E">
                  <wp:extent cx="3755315" cy="1980103"/>
                  <wp:effectExtent l="0" t="0" r="444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9586" cy="1982355"/>
                          </a:xfrm>
                          <a:prstGeom prst="rect">
                            <a:avLst/>
                          </a:prstGeom>
                        </pic:spPr>
                      </pic:pic>
                    </a:graphicData>
                  </a:graphic>
                </wp:inline>
              </w:drawing>
            </w:r>
          </w:p>
          <w:p w14:paraId="0D33ECDF" w14:textId="67F647FE" w:rsidR="00A828A1" w:rsidRDefault="00A828A1" w:rsidP="00A828A1">
            <w:pPr>
              <w:rPr>
                <w:rFonts w:cstheme="minorHAnsi"/>
              </w:rPr>
            </w:pPr>
          </w:p>
          <w:p w14:paraId="1BC4AE88" w14:textId="34AC1605" w:rsidR="00A828A1" w:rsidRPr="00A828A1" w:rsidRDefault="00A828A1" w:rsidP="00A828A1">
            <w:pPr>
              <w:rPr>
                <w:rFonts w:cstheme="minorHAnsi"/>
              </w:rPr>
            </w:pPr>
          </w:p>
          <w:p w14:paraId="56F69FD8" w14:textId="0FD56BB6" w:rsidR="00A828A1" w:rsidRPr="00A828A1" w:rsidRDefault="00A828A1" w:rsidP="00A828A1">
            <w:pPr>
              <w:jc w:val="center"/>
              <w:rPr>
                <w:rFonts w:cstheme="minorHAnsi"/>
              </w:rPr>
            </w:pPr>
            <w:r w:rsidRPr="008C085B">
              <w:rPr>
                <w:rFonts w:ascii="Times" w:hAnsi="Times"/>
                <w:noProof/>
              </w:rPr>
              <mc:AlternateContent>
                <mc:Choice Requires="wps">
                  <w:drawing>
                    <wp:anchor distT="0" distB="0" distL="114300" distR="114300" simplePos="0" relativeHeight="251815936" behindDoc="0" locked="0" layoutInCell="1" allowOverlap="1" wp14:anchorId="1DB82FBA" wp14:editId="72D54630">
                      <wp:simplePos x="0" y="0"/>
                      <wp:positionH relativeFrom="column">
                        <wp:posOffset>4748607</wp:posOffset>
                      </wp:positionH>
                      <wp:positionV relativeFrom="paragraph">
                        <wp:posOffset>2043886</wp:posOffset>
                      </wp:positionV>
                      <wp:extent cx="334850" cy="151304"/>
                      <wp:effectExtent l="0" t="0" r="8255" b="13970"/>
                      <wp:wrapNone/>
                      <wp:docPr id="233" name="Oval 233"/>
                      <wp:cNvGraphicFramePr/>
                      <a:graphic xmlns:a="http://schemas.openxmlformats.org/drawingml/2006/main">
                        <a:graphicData uri="http://schemas.microsoft.com/office/word/2010/wordprocessingShape">
                          <wps:wsp>
                            <wps:cNvSpPr/>
                            <wps:spPr>
                              <a:xfrm>
                                <a:off x="0" y="0"/>
                                <a:ext cx="334850" cy="15130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F38AF" id="Oval 233" o:spid="_x0000_s1026" style="position:absolute;margin-left:373.9pt;margin-top:160.95pt;width:26.35pt;height:11.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813888" behindDoc="0" locked="0" layoutInCell="1" allowOverlap="1" wp14:anchorId="73566019" wp14:editId="68BFCB0A">
                      <wp:simplePos x="0" y="0"/>
                      <wp:positionH relativeFrom="column">
                        <wp:posOffset>1258611</wp:posOffset>
                      </wp:positionH>
                      <wp:positionV relativeFrom="paragraph">
                        <wp:posOffset>312909</wp:posOffset>
                      </wp:positionV>
                      <wp:extent cx="420991" cy="190774"/>
                      <wp:effectExtent l="0" t="0" r="11430" b="12700"/>
                      <wp:wrapNone/>
                      <wp:docPr id="232" name="Oval 232"/>
                      <wp:cNvGraphicFramePr/>
                      <a:graphic xmlns:a="http://schemas.openxmlformats.org/drawingml/2006/main">
                        <a:graphicData uri="http://schemas.microsoft.com/office/word/2010/wordprocessingShape">
                          <wps:wsp>
                            <wps:cNvSpPr/>
                            <wps:spPr>
                              <a:xfrm>
                                <a:off x="0" y="0"/>
                                <a:ext cx="420991"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851AE" id="Oval 232" o:spid="_x0000_s1026" style="position:absolute;margin-left:99.1pt;margin-top:24.65pt;width:33.15pt;height: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" filled="f" strokecolor="red" strokeweight="1.25pt">
                      <v:stroke joinstyle="miter"/>
                    </v:oval>
                  </w:pict>
                </mc:Fallback>
              </mc:AlternateContent>
            </w:r>
            <w:r w:rsidRPr="00A828A1">
              <w:rPr>
                <w:rFonts w:cstheme="minorHAnsi"/>
                <w:noProof/>
              </w:rPr>
              <w:drawing>
                <wp:inline distT="0" distB="0" distL="0" distR="0" wp14:anchorId="1B28849A" wp14:editId="1D679B8B">
                  <wp:extent cx="3851401" cy="21872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4826" cy="2194908"/>
                          </a:xfrm>
                          <a:prstGeom prst="rect">
                            <a:avLst/>
                          </a:prstGeom>
                        </pic:spPr>
                      </pic:pic>
                    </a:graphicData>
                  </a:graphic>
                </wp:inline>
              </w:drawing>
            </w:r>
          </w:p>
          <w:p w14:paraId="5B53CDDD" w14:textId="39F13885" w:rsidR="00A828A1" w:rsidRDefault="00A828A1" w:rsidP="00A828A1">
            <w:pPr>
              <w:rPr>
                <w:rFonts w:cstheme="minorHAnsi"/>
              </w:rPr>
            </w:pPr>
          </w:p>
          <w:p w14:paraId="52EAB39C" w14:textId="52A7F100" w:rsidR="00A828A1" w:rsidRDefault="00A828A1" w:rsidP="00A828A1">
            <w:pPr>
              <w:jc w:val="center"/>
              <w:rPr>
                <w:rFonts w:cstheme="minorHAnsi"/>
              </w:rPr>
            </w:pPr>
          </w:p>
          <w:p w14:paraId="43BAE2A0" w14:textId="77777777" w:rsidR="00A828A1" w:rsidRDefault="00A828A1" w:rsidP="00A828A1">
            <w:pPr>
              <w:rPr>
                <w:rFonts w:cstheme="minorHAnsi"/>
              </w:rPr>
            </w:pPr>
          </w:p>
          <w:p w14:paraId="34DE5E5E" w14:textId="77777777" w:rsidR="00A828A1" w:rsidRDefault="00A828A1" w:rsidP="00A828A1">
            <w:pPr>
              <w:rPr>
                <w:rFonts w:cstheme="minorHAnsi"/>
              </w:rPr>
            </w:pPr>
          </w:p>
          <w:p w14:paraId="399ECBC2" w14:textId="7394F741" w:rsidR="00A828A1" w:rsidRPr="00A828A1" w:rsidRDefault="00A828A1" w:rsidP="00A828A1">
            <w:pPr>
              <w:rPr>
                <w:rFonts w:cstheme="minorHAnsi"/>
              </w:rPr>
            </w:pPr>
          </w:p>
        </w:tc>
      </w:tr>
      <w:tr w:rsidR="00A828A1" w:rsidRPr="00A31355" w14:paraId="1600354A" w14:textId="77777777" w:rsidTr="009E7B06">
        <w:tc>
          <w:tcPr>
            <w:tcW w:w="805" w:type="dxa"/>
          </w:tcPr>
          <w:p w14:paraId="5744EDB3" w14:textId="7AF295AC" w:rsidR="00A828A1" w:rsidRDefault="00A828A1" w:rsidP="009E7B06">
            <w:pPr>
              <w:jc w:val="center"/>
              <w:rPr>
                <w:rFonts w:cstheme="minorHAnsi"/>
              </w:rPr>
            </w:pPr>
            <w:r>
              <w:rPr>
                <w:rFonts w:cstheme="minorHAnsi"/>
              </w:rPr>
              <w:lastRenderedPageBreak/>
              <w:t>4</w:t>
            </w:r>
          </w:p>
        </w:tc>
        <w:tc>
          <w:tcPr>
            <w:tcW w:w="9985" w:type="dxa"/>
          </w:tcPr>
          <w:p w14:paraId="4CC7DAA9" w14:textId="77777777" w:rsidR="00A828A1" w:rsidRDefault="009E7B06" w:rsidP="00800730">
            <w:pPr>
              <w:rPr>
                <w:rFonts w:cstheme="minorHAnsi"/>
                <w:b/>
                <w:u w:val="single"/>
              </w:rPr>
            </w:pPr>
            <w:r>
              <w:rPr>
                <w:rFonts w:cstheme="minorHAnsi"/>
                <w:b/>
                <w:u w:val="single"/>
              </w:rPr>
              <w:t>Deploy the TensorFlow Model</w:t>
            </w:r>
          </w:p>
          <w:p w14:paraId="1E83E6B4" w14:textId="77777777" w:rsidR="009E7B06" w:rsidRDefault="009E7B06" w:rsidP="00800730">
            <w:pPr>
              <w:rPr>
                <w:rFonts w:cstheme="minorHAnsi"/>
                <w:b/>
                <w:u w:val="single"/>
              </w:rPr>
            </w:pPr>
          </w:p>
          <w:p w14:paraId="6701DA68" w14:textId="77777777" w:rsidR="009E7B06" w:rsidRDefault="003A1DEE" w:rsidP="009E7B06">
            <w:pPr>
              <w:pStyle w:val="ListParagraph"/>
              <w:numPr>
                <w:ilvl w:val="0"/>
                <w:numId w:val="42"/>
              </w:numPr>
              <w:rPr>
                <w:rFonts w:cstheme="minorHAnsi"/>
              </w:rPr>
            </w:pPr>
            <w:r>
              <w:rPr>
                <w:rFonts w:cstheme="minorHAnsi"/>
              </w:rPr>
              <w:t>We can now deploy the model using the same process as in Module 2.  To do this, return to the “Assets” page of your project.  Under the “Models” section, select the model you just saved.</w:t>
            </w:r>
          </w:p>
          <w:p w14:paraId="2A61F1BC" w14:textId="0A8388CD" w:rsidR="003A1DEE" w:rsidRDefault="003A1DEE" w:rsidP="009E7B06">
            <w:pPr>
              <w:pStyle w:val="ListParagraph"/>
              <w:numPr>
                <w:ilvl w:val="0"/>
                <w:numId w:val="42"/>
              </w:numPr>
              <w:rPr>
                <w:rFonts w:cstheme="minorHAnsi"/>
              </w:rPr>
            </w:pPr>
            <w:r>
              <w:rPr>
                <w:rFonts w:cstheme="minorHAnsi"/>
              </w:rPr>
              <w:t>On the model overview page, select the “Deployments” tab.  Click on “Add Deployment”.</w:t>
            </w:r>
          </w:p>
          <w:p w14:paraId="7323C93B" w14:textId="6A5D8009" w:rsidR="003A1DEE" w:rsidRDefault="003A1DEE" w:rsidP="003A1DEE">
            <w:pPr>
              <w:rPr>
                <w:rFonts w:cstheme="minorHAnsi"/>
              </w:rPr>
            </w:pPr>
          </w:p>
          <w:p w14:paraId="2005D8A6" w14:textId="1B552A0E" w:rsidR="003A1DEE" w:rsidRDefault="003A1DEE" w:rsidP="003A1DEE">
            <w:pPr>
              <w:rPr>
                <w:rFonts w:cstheme="minorHAnsi"/>
              </w:rPr>
            </w:pPr>
          </w:p>
          <w:p w14:paraId="2D3B1515" w14:textId="4EA490BB" w:rsidR="003A1DEE" w:rsidRDefault="003A1DEE" w:rsidP="003A1DEE">
            <w:pPr>
              <w:rPr>
                <w:rFonts w:cstheme="minorHAnsi"/>
              </w:rPr>
            </w:pPr>
          </w:p>
          <w:p w14:paraId="1A51486D" w14:textId="3B54460E" w:rsidR="003A1DEE" w:rsidRDefault="003A1DEE" w:rsidP="003A1DEE">
            <w:pPr>
              <w:rPr>
                <w:rFonts w:cstheme="minorHAnsi"/>
              </w:rPr>
            </w:pPr>
          </w:p>
          <w:p w14:paraId="2B10535D" w14:textId="2C5AED2E" w:rsidR="003A1DEE" w:rsidRDefault="003A1DEE" w:rsidP="003A1DEE">
            <w:pPr>
              <w:rPr>
                <w:rFonts w:cstheme="minorHAnsi"/>
              </w:rPr>
            </w:pPr>
          </w:p>
          <w:p w14:paraId="3749C1BF" w14:textId="48C340F5" w:rsidR="003A1DEE" w:rsidRDefault="003A1DEE" w:rsidP="003A1DEE">
            <w:pPr>
              <w:jc w:val="center"/>
              <w:rPr>
                <w:rFonts w:cstheme="minorHAnsi"/>
              </w:rPr>
            </w:pPr>
            <w:r w:rsidRPr="008C085B">
              <w:rPr>
                <w:rFonts w:ascii="Times" w:hAnsi="Times"/>
                <w:noProof/>
              </w:rPr>
              <w:lastRenderedPageBreak/>
              <mc:AlternateContent>
                <mc:Choice Requires="wps">
                  <w:drawing>
                    <wp:anchor distT="0" distB="0" distL="114300" distR="114300" simplePos="0" relativeHeight="251817984" behindDoc="0" locked="0" layoutInCell="1" allowOverlap="1" wp14:anchorId="71C60F40" wp14:editId="470BF061">
                      <wp:simplePos x="0" y="0"/>
                      <wp:positionH relativeFrom="column">
                        <wp:posOffset>4886453</wp:posOffset>
                      </wp:positionH>
                      <wp:positionV relativeFrom="paragraph">
                        <wp:posOffset>777518</wp:posOffset>
                      </wp:positionV>
                      <wp:extent cx="631528" cy="196823"/>
                      <wp:effectExtent l="0" t="0" r="16510" b="6985"/>
                      <wp:wrapNone/>
                      <wp:docPr id="235" name="Oval 235"/>
                      <wp:cNvGraphicFramePr/>
                      <a:graphic xmlns:a="http://schemas.openxmlformats.org/drawingml/2006/main">
                        <a:graphicData uri="http://schemas.microsoft.com/office/word/2010/wordprocessingShape">
                          <wps:wsp>
                            <wps:cNvSpPr/>
                            <wps:spPr>
                              <a:xfrm>
                                <a:off x="0" y="0"/>
                                <a:ext cx="631528" cy="196823"/>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8E27D" id="Oval 235" o:spid="_x0000_s1026" style="position:absolute;margin-left:384.75pt;margin-top:61.2pt;width:49.75pt;height:1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" filled="f" strokecolor="red" strokeweight="1.25pt">
                      <v:stroke joinstyle="miter"/>
                    </v:oval>
                  </w:pict>
                </mc:Fallback>
              </mc:AlternateContent>
            </w:r>
            <w:r w:rsidRPr="003A1DEE">
              <w:rPr>
                <w:rFonts w:cstheme="minorHAnsi"/>
                <w:noProof/>
              </w:rPr>
              <w:drawing>
                <wp:inline distT="0" distB="0" distL="0" distR="0" wp14:anchorId="1B5C40C2" wp14:editId="5963164A">
                  <wp:extent cx="5104719" cy="1659073"/>
                  <wp:effectExtent l="0" t="0" r="127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4663" cy="1662305"/>
                          </a:xfrm>
                          <a:prstGeom prst="rect">
                            <a:avLst/>
                          </a:prstGeom>
                        </pic:spPr>
                      </pic:pic>
                    </a:graphicData>
                  </a:graphic>
                </wp:inline>
              </w:drawing>
            </w:r>
          </w:p>
          <w:p w14:paraId="60A23382" w14:textId="6B40A8CB" w:rsidR="003A1DEE" w:rsidRDefault="003A1DEE" w:rsidP="003A1DEE">
            <w:pPr>
              <w:rPr>
                <w:rFonts w:cstheme="minorHAnsi"/>
              </w:rPr>
            </w:pPr>
          </w:p>
          <w:p w14:paraId="6F1CA1F5" w14:textId="77777777" w:rsidR="003A1DEE" w:rsidRPr="003A1DEE" w:rsidRDefault="003A1DEE" w:rsidP="003A1DEE">
            <w:pPr>
              <w:rPr>
                <w:rFonts w:cstheme="minorHAnsi"/>
              </w:rPr>
            </w:pPr>
          </w:p>
          <w:p w14:paraId="1C19282A" w14:textId="0C268B28" w:rsidR="003A1DEE" w:rsidRDefault="003A1DEE" w:rsidP="009E7B06">
            <w:pPr>
              <w:pStyle w:val="ListParagraph"/>
              <w:numPr>
                <w:ilvl w:val="0"/>
                <w:numId w:val="42"/>
              </w:numPr>
              <w:rPr>
                <w:rFonts w:cstheme="minorHAnsi"/>
              </w:rPr>
            </w:pPr>
            <w:r>
              <w:rPr>
                <w:rFonts w:cstheme="minorHAnsi"/>
              </w:rPr>
              <w:t>On the deployment page, enter “TF Deployment” as the deployment name and click “Save”.</w:t>
            </w:r>
          </w:p>
          <w:p w14:paraId="3DB54457" w14:textId="77777777" w:rsidR="003A1DEE" w:rsidRDefault="003A1DEE" w:rsidP="003A1DEE">
            <w:pPr>
              <w:pStyle w:val="ListParagraph"/>
              <w:rPr>
                <w:rFonts w:cstheme="minorHAnsi"/>
              </w:rPr>
            </w:pPr>
          </w:p>
          <w:p w14:paraId="0ACB4733" w14:textId="77777777" w:rsidR="003A1DEE" w:rsidRDefault="003A1DEE" w:rsidP="009E7B06">
            <w:pPr>
              <w:pStyle w:val="ListParagraph"/>
              <w:numPr>
                <w:ilvl w:val="0"/>
                <w:numId w:val="42"/>
              </w:numPr>
              <w:rPr>
                <w:rFonts w:cstheme="minorHAnsi"/>
              </w:rPr>
            </w:pPr>
            <w:r>
              <w:rPr>
                <w:rFonts w:cstheme="minorHAnsi"/>
              </w:rPr>
              <w:t>Your model will be deployed when the status changes to “DEPLOY_SUCCESS”</w:t>
            </w:r>
          </w:p>
          <w:p w14:paraId="337728C6" w14:textId="77777777" w:rsidR="003A1DEE" w:rsidRPr="003A1DEE" w:rsidRDefault="003A1DEE" w:rsidP="003A1DEE">
            <w:pPr>
              <w:pStyle w:val="ListParagraph"/>
              <w:rPr>
                <w:rFonts w:cstheme="minorHAnsi"/>
              </w:rPr>
            </w:pPr>
          </w:p>
          <w:p w14:paraId="2A1225D1" w14:textId="0DF387C0" w:rsidR="003A1DEE" w:rsidRDefault="003A1DEE" w:rsidP="003A1DEE">
            <w:pPr>
              <w:jc w:val="center"/>
              <w:rPr>
                <w:rFonts w:cstheme="minorHAnsi"/>
              </w:rPr>
            </w:pPr>
            <w:r w:rsidRPr="008C085B">
              <w:rPr>
                <w:rFonts w:ascii="Times" w:hAnsi="Times"/>
                <w:noProof/>
              </w:rPr>
              <mc:AlternateContent>
                <mc:Choice Requires="wps">
                  <w:drawing>
                    <wp:anchor distT="0" distB="0" distL="114300" distR="114300" simplePos="0" relativeHeight="251820032" behindDoc="0" locked="0" layoutInCell="1" allowOverlap="1" wp14:anchorId="7094B28D" wp14:editId="65964B9C">
                      <wp:simplePos x="0" y="0"/>
                      <wp:positionH relativeFrom="column">
                        <wp:posOffset>1992519</wp:posOffset>
                      </wp:positionH>
                      <wp:positionV relativeFrom="paragraph">
                        <wp:posOffset>758770</wp:posOffset>
                      </wp:positionV>
                      <wp:extent cx="677577" cy="302607"/>
                      <wp:effectExtent l="0" t="0" r="8255" b="15240"/>
                      <wp:wrapNone/>
                      <wp:docPr id="237" name="Oval 237"/>
                      <wp:cNvGraphicFramePr/>
                      <a:graphic xmlns:a="http://schemas.openxmlformats.org/drawingml/2006/main">
                        <a:graphicData uri="http://schemas.microsoft.com/office/word/2010/wordprocessingShape">
                          <wps:wsp>
                            <wps:cNvSpPr/>
                            <wps:spPr>
                              <a:xfrm>
                                <a:off x="0" y="0"/>
                                <a:ext cx="677577" cy="302607"/>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B1775" id="Oval 237" o:spid="_x0000_s1026" style="position:absolute;margin-left:156.9pt;margin-top:59.75pt;width:53.35pt;height:23.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" filled="f" strokecolor="red" strokeweight="1.25pt">
                      <v:stroke joinstyle="miter"/>
                    </v:oval>
                  </w:pict>
                </mc:Fallback>
              </mc:AlternateContent>
            </w:r>
            <w:r w:rsidRPr="003A1DEE">
              <w:rPr>
                <w:rFonts w:cstheme="minorHAnsi"/>
                <w:noProof/>
              </w:rPr>
              <w:drawing>
                <wp:inline distT="0" distB="0" distL="0" distR="0" wp14:anchorId="4054FC3F" wp14:editId="0321C2F3">
                  <wp:extent cx="5098141" cy="1368863"/>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05082" cy="1370727"/>
                          </a:xfrm>
                          <a:prstGeom prst="rect">
                            <a:avLst/>
                          </a:prstGeom>
                        </pic:spPr>
                      </pic:pic>
                    </a:graphicData>
                  </a:graphic>
                </wp:inline>
              </w:drawing>
            </w:r>
          </w:p>
          <w:p w14:paraId="11391C1A" w14:textId="51DF941C" w:rsidR="003A1DEE" w:rsidRDefault="003A1DEE" w:rsidP="003A1DEE">
            <w:pPr>
              <w:rPr>
                <w:rFonts w:cstheme="minorHAnsi"/>
              </w:rPr>
            </w:pPr>
          </w:p>
          <w:p w14:paraId="0941DA5B" w14:textId="06546F13" w:rsidR="003A1DEE" w:rsidRDefault="003A1DEE" w:rsidP="003A1DEE">
            <w:pPr>
              <w:rPr>
                <w:rFonts w:cstheme="minorHAnsi"/>
              </w:rPr>
            </w:pPr>
          </w:p>
          <w:p w14:paraId="7035CCDE" w14:textId="77777777" w:rsidR="003A1DEE" w:rsidRDefault="003A1DEE" w:rsidP="003A1DEE">
            <w:pPr>
              <w:rPr>
                <w:rFonts w:cstheme="minorHAnsi"/>
              </w:rPr>
            </w:pPr>
          </w:p>
          <w:p w14:paraId="0A5FBDC7" w14:textId="4A5A86D5" w:rsidR="003A1DEE" w:rsidRPr="003A1DEE" w:rsidRDefault="003A1DEE" w:rsidP="003A1DEE">
            <w:pPr>
              <w:rPr>
                <w:rFonts w:cstheme="minorHAnsi"/>
              </w:rPr>
            </w:pPr>
          </w:p>
        </w:tc>
      </w:tr>
    </w:tbl>
    <w:p w14:paraId="56FE9F56" w14:textId="78812E90" w:rsidR="00D20FAD" w:rsidRDefault="00D20FAD"/>
    <w:p w14:paraId="30583E84" w14:textId="6060C060" w:rsidR="00930F8F" w:rsidRDefault="00930F8F" w:rsidP="00577281">
      <w:pPr>
        <w:pStyle w:val="Heading1"/>
        <w:jc w:val="left"/>
      </w:pPr>
      <w:bookmarkStart w:id="7" w:name="_Toc515004200"/>
      <w:r>
        <w:t>Conclusion</w:t>
      </w:r>
      <w:bookmarkEnd w:id="7"/>
    </w:p>
    <w:p w14:paraId="44630E8B" w14:textId="77777777" w:rsidR="00930F8F" w:rsidRDefault="00930F8F" w:rsidP="00930F8F"/>
    <w:p w14:paraId="2731B401" w14:textId="221D1F7E" w:rsidR="00930F8F" w:rsidRDefault="00930F8F" w:rsidP="00930F8F">
      <w:pPr>
        <w:rPr>
          <w:b/>
        </w:rPr>
      </w:pPr>
      <w:r>
        <w:t xml:space="preserve">In this lab, we learned how Watson Studio can facilitate the development and </w:t>
      </w:r>
      <w:r w:rsidR="000542BF">
        <w:t xml:space="preserve">deployment of Deep Learning models and applications in a highly collaborative and open environment.  We welcome you continue to explore </w:t>
      </w:r>
      <w:proofErr w:type="gramStart"/>
      <w:r w:rsidR="000542BF">
        <w:t>this other capabilities of Watson Studio</w:t>
      </w:r>
      <w:proofErr w:type="gramEnd"/>
      <w:r w:rsidR="000542BF">
        <w:t>.</w:t>
      </w:r>
      <w:r w:rsidR="000542BF">
        <w:rPr>
          <w:b/>
        </w:rPr>
        <w:t xml:space="preserve"> </w:t>
      </w:r>
    </w:p>
    <w:p w14:paraId="524DD70D" w14:textId="0F3FE2FF" w:rsidR="000542BF" w:rsidRDefault="000542BF" w:rsidP="00930F8F">
      <w:pPr>
        <w:rPr>
          <w:b/>
        </w:rPr>
      </w:pPr>
    </w:p>
    <w:p w14:paraId="20F3F8E0" w14:textId="59ABEE15" w:rsidR="000542BF" w:rsidRDefault="000542BF" w:rsidP="00930F8F">
      <w:pPr>
        <w:rPr>
          <w:b/>
        </w:rPr>
      </w:pPr>
      <w:r>
        <w:rPr>
          <w:b/>
        </w:rPr>
        <w:t>Thank you for your time today!!</w:t>
      </w:r>
    </w:p>
    <w:p w14:paraId="33D974F2" w14:textId="38682F2C" w:rsidR="000542BF" w:rsidRDefault="000542BF" w:rsidP="00930F8F">
      <w:pPr>
        <w:rPr>
          <w:b/>
        </w:rPr>
      </w:pPr>
    </w:p>
    <w:p w14:paraId="0FE67ADC" w14:textId="4CF92415" w:rsidR="000542BF" w:rsidRPr="000542BF" w:rsidRDefault="000542BF" w:rsidP="00930F8F">
      <w:pPr>
        <w:rPr>
          <w:b/>
        </w:rPr>
      </w:pPr>
      <w:r>
        <w:rPr>
          <w:b/>
        </w:rPr>
        <w:t>The IBM Wolfpack Team</w:t>
      </w:r>
    </w:p>
    <w:p w14:paraId="45ACA5DF" w14:textId="7786D514" w:rsidR="002B07C9" w:rsidRDefault="002B07C9" w:rsidP="002B07C9">
      <w:pPr>
        <w:rPr>
          <w:highlight w:val="red"/>
        </w:rPr>
      </w:pPr>
    </w:p>
    <w:p w14:paraId="0B642C90" w14:textId="77777777" w:rsidR="002B07C9" w:rsidRDefault="002B07C9" w:rsidP="002B07C9"/>
    <w:p w14:paraId="1D0E4DE8" w14:textId="77777777" w:rsidR="002B07C9" w:rsidRDefault="002B07C9" w:rsidP="002B07C9"/>
    <w:p w14:paraId="48CF7C98" w14:textId="3CB7454E" w:rsidR="002B07C9" w:rsidRDefault="002B07C9" w:rsidP="002B07C9">
      <w:pPr>
        <w:rPr>
          <w:highlight w:val="red"/>
        </w:rPr>
      </w:pPr>
      <w:r>
        <w:rPr>
          <w:highlight w:val="red"/>
        </w:rPr>
        <w:br w:type="page"/>
      </w:r>
    </w:p>
    <w:p w14:paraId="5AEBBFB7" w14:textId="77777777" w:rsidR="00D20FAD" w:rsidRPr="009D464E" w:rsidRDefault="002B07C9" w:rsidP="00D20FAD">
      <w:r>
        <w:lastRenderedPageBreak/>
        <w:br w:type="page"/>
      </w:r>
    </w:p>
    <w:sectPr w:rsidR="00D20FAD" w:rsidRPr="009D464E" w:rsidSect="00984928">
      <w:headerReference w:type="default" r:id="rId74"/>
      <w:footerReference w:type="even" r:id="rId75"/>
      <w:footerReference w:type="default" r:id="rId76"/>
      <w:footerReference w:type="first" r:id="rId7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53E9D" w14:textId="77777777" w:rsidR="00726980" w:rsidRDefault="00726980" w:rsidP="00E942C4">
      <w:r>
        <w:separator/>
      </w:r>
    </w:p>
  </w:endnote>
  <w:endnote w:type="continuationSeparator" w:id="0">
    <w:p w14:paraId="18FC851D" w14:textId="77777777" w:rsidR="00726980" w:rsidRDefault="00726980" w:rsidP="00E94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Helvetica Neue for IBM">
    <w:altName w:val="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2C484" w14:textId="77777777" w:rsidR="009E7B06" w:rsidRDefault="009E7B06" w:rsidP="009E7B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59EA9F" w14:textId="77777777" w:rsidR="009E7B06" w:rsidRDefault="009E7B06" w:rsidP="00C929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045DE" w14:textId="77777777" w:rsidR="009E7B06" w:rsidRDefault="009E7B06" w:rsidP="009E7B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92518F0" w14:textId="4B1DF23E" w:rsidR="009E7B06" w:rsidRPr="00C22563" w:rsidRDefault="009E7B06" w:rsidP="00C929AC">
    <w:pPr>
      <w:pStyle w:val="Footer"/>
      <w:ind w:right="360"/>
      <w:rPr>
        <w:rFonts w:cs="Calibri"/>
      </w:rPr>
    </w:pPr>
    <w:r>
      <w:rPr>
        <w:noProof/>
      </w:rPr>
      <mc:AlternateContent>
        <mc:Choice Requires="wps">
          <w:drawing>
            <wp:anchor distT="0" distB="0" distL="114300" distR="114300" simplePos="0" relativeHeight="251659264" behindDoc="1" locked="0" layoutInCell="1" allowOverlap="1" wp14:anchorId="70A4834A" wp14:editId="724DAC0F">
              <wp:simplePos x="0" y="0"/>
              <wp:positionH relativeFrom="page">
                <wp:posOffset>-60325</wp:posOffset>
              </wp:positionH>
              <wp:positionV relativeFrom="paragraph">
                <wp:posOffset>302260</wp:posOffset>
              </wp:positionV>
              <wp:extent cx="8995410" cy="1061720"/>
              <wp:effectExtent l="0" t="0" r="0" b="5080"/>
              <wp:wrapNone/>
              <wp:docPr id="251"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274960"/>
                      </a:solidFill>
                      <a:ln>
                        <a:noFill/>
                      </a:ln>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55ECE5A" id="Rectangle 1244" o:spid="_x0000_s1026" style="position:absolute;margin-left:-4.75pt;margin-top:23.8pt;width:708.3pt;height:8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" fillcolor="#274960" stroked="f">
              <w10:wrap anchorx="page"/>
            </v:rect>
          </w:pict>
        </mc:Fallback>
      </mc:AlternateContent>
    </w:r>
    <w:r w:rsidRPr="00C22563">
      <w:rPr>
        <w:rFonts w:cs="Calibri"/>
      </w:rPr>
      <w:t xml:space="preserve">© Copyright IBM Corp. </w:t>
    </w:r>
    <w:r>
      <w:rPr>
        <w:rFonts w:cs="Calibri"/>
      </w:rPr>
      <w:t>2018</w:t>
    </w:r>
    <w:r w:rsidRPr="00C22563">
      <w:rPr>
        <w:rFonts w:cs="Calibri"/>
      </w:rPr>
      <w:t>. All rights reserved</w:t>
    </w:r>
  </w:p>
  <w:p w14:paraId="0F3A6703" w14:textId="77777777" w:rsidR="009E7B06" w:rsidRPr="00C22563" w:rsidRDefault="009E7B06" w:rsidP="004A137C">
    <w:pPr>
      <w:pStyle w:val="Footer"/>
      <w:ind w:right="360"/>
      <w:rPr>
        <w:rFonts w:cs="Calibri"/>
      </w:rPr>
    </w:pPr>
  </w:p>
  <w:p w14:paraId="4E8E9DEE" w14:textId="77777777" w:rsidR="009E7B06" w:rsidRPr="00C22563" w:rsidRDefault="009E7B06">
    <w:pPr>
      <w:pStyle w:val="Footer"/>
      <w:rPr>
        <w:rFonts w:cs="Calibri"/>
      </w:rPr>
    </w:pPr>
  </w:p>
  <w:p w14:paraId="504D8402" w14:textId="77777777" w:rsidR="009E7B06" w:rsidRPr="00C22563" w:rsidRDefault="009E7B06">
    <w:pPr>
      <w:pStyle w:val="Footer"/>
      <w:rPr>
        <w:rFonts w:cs="Calibri"/>
      </w:rPr>
    </w:pPr>
  </w:p>
  <w:p w14:paraId="48CE24AE" w14:textId="77777777" w:rsidR="009E7B06" w:rsidRPr="00C22563" w:rsidRDefault="009E7B06">
    <w:pPr>
      <w:pStyle w:val="Footer"/>
      <w:rPr>
        <w:rFonts w:cs="Calibr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54CF5" w14:textId="77777777" w:rsidR="009E7B06" w:rsidRDefault="009E7B06">
    <w:pPr>
      <w:pStyle w:val="Footer"/>
    </w:pPr>
  </w:p>
  <w:p w14:paraId="35B653CE" w14:textId="082EC786" w:rsidR="009E7B06" w:rsidRPr="00927DDF" w:rsidRDefault="009E7B06" w:rsidP="00927DDF">
    <w:pPr>
      <w:pStyle w:val="Footer"/>
      <w:ind w:right="360"/>
      <w:rPr>
        <w:rFonts w:cs="Calibri"/>
      </w:rPr>
    </w:pPr>
    <w:r>
      <w:rPr>
        <w:rFonts w:cs="Calibri"/>
      </w:rPr>
      <w:t>© Copyright IBM Corp. 2018</w:t>
    </w:r>
    <w:r w:rsidRPr="00C22563">
      <w:rPr>
        <w:rFonts w:cs="Calibri"/>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75E517" w14:textId="77777777" w:rsidR="00726980" w:rsidRDefault="00726980" w:rsidP="00E942C4">
      <w:r>
        <w:separator/>
      </w:r>
    </w:p>
  </w:footnote>
  <w:footnote w:type="continuationSeparator" w:id="0">
    <w:p w14:paraId="1651B6B7" w14:textId="77777777" w:rsidR="00726980" w:rsidRDefault="00726980" w:rsidP="00E942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3A781" w14:textId="77777777" w:rsidR="009E7B06" w:rsidRPr="002D0B3B" w:rsidRDefault="009E7B06" w:rsidP="00E942C4">
    <w:pPr>
      <w:pStyle w:val="Header"/>
      <w:ind w:left="90" w:right="-180"/>
      <w:jc w:val="right"/>
    </w:pPr>
    <w:r w:rsidRPr="002D0B3B">
      <w:rPr>
        <w:noProof/>
      </w:rPr>
      <w:drawing>
        <wp:inline distT="0" distB="0" distL="0" distR="0" wp14:anchorId="6D162F25" wp14:editId="071B9B20">
          <wp:extent cx="409392" cy="288997"/>
          <wp:effectExtent l="0" t="0" r="0" b="0"/>
          <wp:docPr id="203"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491AD7B1" wp14:editId="25D17C91">
          <wp:extent cx="797502" cy="29667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p w14:paraId="51CDC180" w14:textId="77777777" w:rsidR="009E7B06" w:rsidRDefault="009E7B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0FF"/>
    <w:multiLevelType w:val="multilevel"/>
    <w:tmpl w:val="8586E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A1A59"/>
    <w:multiLevelType w:val="hybridMultilevel"/>
    <w:tmpl w:val="22BC08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F5B3C2D"/>
    <w:multiLevelType w:val="hybridMultilevel"/>
    <w:tmpl w:val="2C2E6F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F1038"/>
    <w:multiLevelType w:val="hybridMultilevel"/>
    <w:tmpl w:val="854AEC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FB660F"/>
    <w:multiLevelType w:val="hybridMultilevel"/>
    <w:tmpl w:val="094E5C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0D2A7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6" w15:restartNumberingAfterBreak="0">
    <w:nsid w:val="1BB76A74"/>
    <w:multiLevelType w:val="hybridMultilevel"/>
    <w:tmpl w:val="18D4FE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E3C1F"/>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8" w15:restartNumberingAfterBreak="0">
    <w:nsid w:val="236918E6"/>
    <w:multiLevelType w:val="hybridMultilevel"/>
    <w:tmpl w:val="06CE8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11921"/>
    <w:multiLevelType w:val="multilevel"/>
    <w:tmpl w:val="9BE635F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25EA2EB1"/>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1" w15:restartNumberingAfterBreak="0">
    <w:nsid w:val="27FA62AB"/>
    <w:multiLevelType w:val="multilevel"/>
    <w:tmpl w:val="2D70790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334B6F1D"/>
    <w:multiLevelType w:val="hybridMultilevel"/>
    <w:tmpl w:val="CF36FCA4"/>
    <w:lvl w:ilvl="0" w:tplc="B15492DE">
      <w:start w:val="1"/>
      <w:numFmt w:val="lowerLetter"/>
      <w:lvlText w:val="%1."/>
      <w:lvlJc w:val="left"/>
      <w:pPr>
        <w:ind w:left="720" w:hanging="360"/>
      </w:pPr>
      <w:rPr>
        <w:rFonts w:eastAsia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801391"/>
    <w:multiLevelType w:val="hybridMultilevel"/>
    <w:tmpl w:val="AF18AF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B16935"/>
    <w:multiLevelType w:val="multilevel"/>
    <w:tmpl w:val="A4CCC544"/>
    <w:lvl w:ilvl="0">
      <w:start w:val="1"/>
      <w:numFmt w:val="lowerLetter"/>
      <w:lvlText w:val="%1."/>
      <w:lvlJc w:val="left"/>
      <w:pPr>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5C02BB"/>
    <w:multiLevelType w:val="hybridMultilevel"/>
    <w:tmpl w:val="BAB096B4"/>
    <w:lvl w:ilvl="0" w:tplc="04090019">
      <w:start w:val="1"/>
      <w:numFmt w:val="lowerLetter"/>
      <w:lvlText w:val="%1."/>
      <w:lvlJc w:val="left"/>
      <w:pPr>
        <w:ind w:left="720" w:hanging="360"/>
      </w:pPr>
      <w:rPr>
        <w:rFonts w:hint="default"/>
      </w:r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13C9A"/>
    <w:multiLevelType w:val="hybridMultilevel"/>
    <w:tmpl w:val="2B56E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354DB5"/>
    <w:multiLevelType w:val="hybridMultilevel"/>
    <w:tmpl w:val="D8F4C5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4545D"/>
    <w:multiLevelType w:val="hybridMultilevel"/>
    <w:tmpl w:val="093464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B07B9F"/>
    <w:multiLevelType w:val="multilevel"/>
    <w:tmpl w:val="C5BEA00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4C662FB7"/>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21" w15:restartNumberingAfterBreak="0">
    <w:nsid w:val="4EC93643"/>
    <w:multiLevelType w:val="hybridMultilevel"/>
    <w:tmpl w:val="EE36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F1D82"/>
    <w:multiLevelType w:val="multilevel"/>
    <w:tmpl w:val="78723C8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52C91E41"/>
    <w:multiLevelType w:val="hybridMultilevel"/>
    <w:tmpl w:val="B24EF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0B1D8D"/>
    <w:multiLevelType w:val="hybridMultilevel"/>
    <w:tmpl w:val="E7CE7D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44E02"/>
    <w:multiLevelType w:val="multilevel"/>
    <w:tmpl w:val="BEF41F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9A786D"/>
    <w:multiLevelType w:val="hybridMultilevel"/>
    <w:tmpl w:val="7A9E95EC"/>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27" w15:restartNumberingAfterBreak="0">
    <w:nsid w:val="587C599B"/>
    <w:multiLevelType w:val="multilevel"/>
    <w:tmpl w:val="9BE635F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5A9B3CDD"/>
    <w:multiLevelType w:val="hybridMultilevel"/>
    <w:tmpl w:val="2494CA98"/>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29" w15:restartNumberingAfterBreak="0">
    <w:nsid w:val="624D5DF6"/>
    <w:multiLevelType w:val="hybridMultilevel"/>
    <w:tmpl w:val="27D09D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B569B"/>
    <w:multiLevelType w:val="hybridMultilevel"/>
    <w:tmpl w:val="093464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4B6968"/>
    <w:multiLevelType w:val="hybridMultilevel"/>
    <w:tmpl w:val="00C283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496020"/>
    <w:multiLevelType w:val="hybridMultilevel"/>
    <w:tmpl w:val="FB62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5351F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34" w15:restartNumberingAfterBreak="0">
    <w:nsid w:val="71F21FEE"/>
    <w:multiLevelType w:val="hybridMultilevel"/>
    <w:tmpl w:val="00C283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5070E8"/>
    <w:multiLevelType w:val="hybridMultilevel"/>
    <w:tmpl w:val="E7CE7D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617F3B"/>
    <w:multiLevelType w:val="hybridMultilevel"/>
    <w:tmpl w:val="91D4FA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53437A"/>
    <w:multiLevelType w:val="hybridMultilevel"/>
    <w:tmpl w:val="647ED0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C074AD"/>
    <w:multiLevelType w:val="multilevel"/>
    <w:tmpl w:val="BEF41F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7A6D0302"/>
    <w:multiLevelType w:val="hybridMultilevel"/>
    <w:tmpl w:val="00C283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8A5A86"/>
    <w:multiLevelType w:val="hybridMultilevel"/>
    <w:tmpl w:val="854AEC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7777A"/>
    <w:multiLevelType w:val="hybridMultilevel"/>
    <w:tmpl w:val="647ED0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1"/>
  </w:num>
  <w:num w:numId="3">
    <w:abstractNumId w:val="33"/>
  </w:num>
  <w:num w:numId="4">
    <w:abstractNumId w:val="28"/>
  </w:num>
  <w:num w:numId="5">
    <w:abstractNumId w:val="26"/>
  </w:num>
  <w:num w:numId="6">
    <w:abstractNumId w:val="2"/>
  </w:num>
  <w:num w:numId="7">
    <w:abstractNumId w:val="36"/>
  </w:num>
  <w:num w:numId="8">
    <w:abstractNumId w:val="7"/>
  </w:num>
  <w:num w:numId="9">
    <w:abstractNumId w:val="10"/>
  </w:num>
  <w:num w:numId="10">
    <w:abstractNumId w:val="20"/>
  </w:num>
  <w:num w:numId="11">
    <w:abstractNumId w:val="5"/>
  </w:num>
  <w:num w:numId="12">
    <w:abstractNumId w:val="16"/>
  </w:num>
  <w:num w:numId="13">
    <w:abstractNumId w:val="12"/>
  </w:num>
  <w:num w:numId="14">
    <w:abstractNumId w:val="35"/>
  </w:num>
  <w:num w:numId="15">
    <w:abstractNumId w:val="29"/>
  </w:num>
  <w:num w:numId="16">
    <w:abstractNumId w:val="8"/>
  </w:num>
  <w:num w:numId="17">
    <w:abstractNumId w:val="30"/>
  </w:num>
  <w:num w:numId="18">
    <w:abstractNumId w:val="24"/>
  </w:num>
  <w:num w:numId="19">
    <w:abstractNumId w:val="31"/>
  </w:num>
  <w:num w:numId="20">
    <w:abstractNumId w:val="0"/>
  </w:num>
  <w:num w:numId="21">
    <w:abstractNumId w:val="1"/>
  </w:num>
  <w:num w:numId="22">
    <w:abstractNumId w:val="15"/>
  </w:num>
  <w:num w:numId="23">
    <w:abstractNumId w:val="4"/>
  </w:num>
  <w:num w:numId="24">
    <w:abstractNumId w:val="18"/>
  </w:num>
  <w:num w:numId="25">
    <w:abstractNumId w:val="3"/>
  </w:num>
  <w:num w:numId="26">
    <w:abstractNumId w:val="19"/>
  </w:num>
  <w:num w:numId="27">
    <w:abstractNumId w:val="27"/>
  </w:num>
  <w:num w:numId="28">
    <w:abstractNumId w:val="22"/>
  </w:num>
  <w:num w:numId="29">
    <w:abstractNumId w:val="11"/>
  </w:num>
  <w:num w:numId="30">
    <w:abstractNumId w:val="25"/>
  </w:num>
  <w:num w:numId="31">
    <w:abstractNumId w:val="9"/>
  </w:num>
  <w:num w:numId="32">
    <w:abstractNumId w:val="14"/>
  </w:num>
  <w:num w:numId="33">
    <w:abstractNumId w:val="38"/>
  </w:num>
  <w:num w:numId="34">
    <w:abstractNumId w:val="40"/>
  </w:num>
  <w:num w:numId="35">
    <w:abstractNumId w:val="23"/>
  </w:num>
  <w:num w:numId="36">
    <w:abstractNumId w:val="39"/>
  </w:num>
  <w:num w:numId="37">
    <w:abstractNumId w:val="34"/>
  </w:num>
  <w:num w:numId="38">
    <w:abstractNumId w:val="41"/>
  </w:num>
  <w:num w:numId="39">
    <w:abstractNumId w:val="6"/>
  </w:num>
  <w:num w:numId="40">
    <w:abstractNumId w:val="37"/>
  </w:num>
  <w:num w:numId="41">
    <w:abstractNumId w:val="17"/>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64E"/>
    <w:rsid w:val="0000041B"/>
    <w:rsid w:val="000128D5"/>
    <w:rsid w:val="0003107A"/>
    <w:rsid w:val="0005100D"/>
    <w:rsid w:val="000542BF"/>
    <w:rsid w:val="00056F58"/>
    <w:rsid w:val="00086090"/>
    <w:rsid w:val="000A30F8"/>
    <w:rsid w:val="000D40BD"/>
    <w:rsid w:val="000F0F23"/>
    <w:rsid w:val="001037E7"/>
    <w:rsid w:val="00117AD0"/>
    <w:rsid w:val="00117F59"/>
    <w:rsid w:val="001577C9"/>
    <w:rsid w:val="0019629A"/>
    <w:rsid w:val="001E40AB"/>
    <w:rsid w:val="001F22D8"/>
    <w:rsid w:val="002165D2"/>
    <w:rsid w:val="002255E2"/>
    <w:rsid w:val="002260FD"/>
    <w:rsid w:val="002434AC"/>
    <w:rsid w:val="00254B80"/>
    <w:rsid w:val="002551E2"/>
    <w:rsid w:val="002A2FD4"/>
    <w:rsid w:val="002A5E7D"/>
    <w:rsid w:val="002A6D06"/>
    <w:rsid w:val="002B07C9"/>
    <w:rsid w:val="002B4A61"/>
    <w:rsid w:val="002D33A7"/>
    <w:rsid w:val="002E72E8"/>
    <w:rsid w:val="003027FE"/>
    <w:rsid w:val="003143EF"/>
    <w:rsid w:val="0032075E"/>
    <w:rsid w:val="003215C7"/>
    <w:rsid w:val="00323501"/>
    <w:rsid w:val="003A1DEE"/>
    <w:rsid w:val="003E6844"/>
    <w:rsid w:val="00420836"/>
    <w:rsid w:val="004416A5"/>
    <w:rsid w:val="004422ED"/>
    <w:rsid w:val="00455CCC"/>
    <w:rsid w:val="00466A61"/>
    <w:rsid w:val="00474C65"/>
    <w:rsid w:val="00486AF4"/>
    <w:rsid w:val="004937CA"/>
    <w:rsid w:val="004A137C"/>
    <w:rsid w:val="004C1E2B"/>
    <w:rsid w:val="004C58AB"/>
    <w:rsid w:val="004E44F1"/>
    <w:rsid w:val="004F2757"/>
    <w:rsid w:val="004F7833"/>
    <w:rsid w:val="005015B5"/>
    <w:rsid w:val="00520A6D"/>
    <w:rsid w:val="00527327"/>
    <w:rsid w:val="00562848"/>
    <w:rsid w:val="00562A3A"/>
    <w:rsid w:val="00576D9D"/>
    <w:rsid w:val="00577281"/>
    <w:rsid w:val="005A3975"/>
    <w:rsid w:val="005B5C57"/>
    <w:rsid w:val="005C28A4"/>
    <w:rsid w:val="005D30FA"/>
    <w:rsid w:val="005D4DEF"/>
    <w:rsid w:val="005F2276"/>
    <w:rsid w:val="0060337D"/>
    <w:rsid w:val="006153FA"/>
    <w:rsid w:val="00617A48"/>
    <w:rsid w:val="00631F1D"/>
    <w:rsid w:val="00640557"/>
    <w:rsid w:val="0064254C"/>
    <w:rsid w:val="00655A23"/>
    <w:rsid w:val="006573CA"/>
    <w:rsid w:val="00657EE1"/>
    <w:rsid w:val="00680EFB"/>
    <w:rsid w:val="00697FD5"/>
    <w:rsid w:val="006A59C9"/>
    <w:rsid w:val="006E5146"/>
    <w:rsid w:val="006E7C26"/>
    <w:rsid w:val="006F6BC4"/>
    <w:rsid w:val="00715BE5"/>
    <w:rsid w:val="00721EB9"/>
    <w:rsid w:val="00726980"/>
    <w:rsid w:val="00743307"/>
    <w:rsid w:val="00763372"/>
    <w:rsid w:val="00772EF4"/>
    <w:rsid w:val="007E2273"/>
    <w:rsid w:val="007E3949"/>
    <w:rsid w:val="007F66DB"/>
    <w:rsid w:val="00800730"/>
    <w:rsid w:val="00815052"/>
    <w:rsid w:val="0082454C"/>
    <w:rsid w:val="00827B6C"/>
    <w:rsid w:val="008300D2"/>
    <w:rsid w:val="0083240E"/>
    <w:rsid w:val="008426D5"/>
    <w:rsid w:val="008639D6"/>
    <w:rsid w:val="00874452"/>
    <w:rsid w:val="00894917"/>
    <w:rsid w:val="008B42FE"/>
    <w:rsid w:val="008E5A63"/>
    <w:rsid w:val="00927DDF"/>
    <w:rsid w:val="00930F8F"/>
    <w:rsid w:val="0093716B"/>
    <w:rsid w:val="009745EA"/>
    <w:rsid w:val="00984928"/>
    <w:rsid w:val="00997321"/>
    <w:rsid w:val="009C4F05"/>
    <w:rsid w:val="009C7A84"/>
    <w:rsid w:val="009D0D74"/>
    <w:rsid w:val="009D464E"/>
    <w:rsid w:val="009E33C9"/>
    <w:rsid w:val="009E7B06"/>
    <w:rsid w:val="00A16C9C"/>
    <w:rsid w:val="00A20674"/>
    <w:rsid w:val="00A31355"/>
    <w:rsid w:val="00A336C0"/>
    <w:rsid w:val="00A519E1"/>
    <w:rsid w:val="00A56292"/>
    <w:rsid w:val="00A76BCB"/>
    <w:rsid w:val="00A77391"/>
    <w:rsid w:val="00A828A1"/>
    <w:rsid w:val="00AA550B"/>
    <w:rsid w:val="00AE2379"/>
    <w:rsid w:val="00AE3E8C"/>
    <w:rsid w:val="00B000D4"/>
    <w:rsid w:val="00B23EDE"/>
    <w:rsid w:val="00B36F9A"/>
    <w:rsid w:val="00B460EB"/>
    <w:rsid w:val="00B46519"/>
    <w:rsid w:val="00B62B7C"/>
    <w:rsid w:val="00B62BDE"/>
    <w:rsid w:val="00B7121D"/>
    <w:rsid w:val="00BA325E"/>
    <w:rsid w:val="00BE0939"/>
    <w:rsid w:val="00BE3B2A"/>
    <w:rsid w:val="00BF5A94"/>
    <w:rsid w:val="00BF5BD6"/>
    <w:rsid w:val="00BF74B7"/>
    <w:rsid w:val="00C112E7"/>
    <w:rsid w:val="00C17558"/>
    <w:rsid w:val="00C22563"/>
    <w:rsid w:val="00C26FE3"/>
    <w:rsid w:val="00C34985"/>
    <w:rsid w:val="00C4124D"/>
    <w:rsid w:val="00C50CDC"/>
    <w:rsid w:val="00C51CD6"/>
    <w:rsid w:val="00C53258"/>
    <w:rsid w:val="00C5766C"/>
    <w:rsid w:val="00C72B2D"/>
    <w:rsid w:val="00C7412B"/>
    <w:rsid w:val="00C92127"/>
    <w:rsid w:val="00C929AC"/>
    <w:rsid w:val="00CC0C04"/>
    <w:rsid w:val="00CD1EDC"/>
    <w:rsid w:val="00CF3E72"/>
    <w:rsid w:val="00D20FAD"/>
    <w:rsid w:val="00D76D73"/>
    <w:rsid w:val="00D80C18"/>
    <w:rsid w:val="00D9216B"/>
    <w:rsid w:val="00D921B9"/>
    <w:rsid w:val="00D967F4"/>
    <w:rsid w:val="00DA43EB"/>
    <w:rsid w:val="00DC57F9"/>
    <w:rsid w:val="00DE0BC3"/>
    <w:rsid w:val="00E334A2"/>
    <w:rsid w:val="00E55063"/>
    <w:rsid w:val="00E942C4"/>
    <w:rsid w:val="00E96A60"/>
    <w:rsid w:val="00EA06AE"/>
    <w:rsid w:val="00EA4A71"/>
    <w:rsid w:val="00EC5D46"/>
    <w:rsid w:val="00EC78E3"/>
    <w:rsid w:val="00ED7271"/>
    <w:rsid w:val="00EE1B59"/>
    <w:rsid w:val="00EF5866"/>
    <w:rsid w:val="00F00095"/>
    <w:rsid w:val="00F1331C"/>
    <w:rsid w:val="00F16019"/>
    <w:rsid w:val="00F1746F"/>
    <w:rsid w:val="00F25DA1"/>
    <w:rsid w:val="00F3420A"/>
    <w:rsid w:val="00F70561"/>
    <w:rsid w:val="00F741F0"/>
    <w:rsid w:val="00F80CA8"/>
    <w:rsid w:val="00F815B6"/>
    <w:rsid w:val="00F967A6"/>
    <w:rsid w:val="00FD502F"/>
    <w:rsid w:val="00FF6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1F30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16019"/>
    <w:rPr>
      <w:rFonts w:ascii="Times New Roman" w:eastAsia="Times New Roman" w:hAnsi="Times New Roman" w:cs="Times New Roman"/>
    </w:rPr>
  </w:style>
  <w:style w:type="paragraph" w:styleId="Heading1">
    <w:name w:val="heading 1"/>
    <w:basedOn w:val="Normal"/>
    <w:next w:val="Normal"/>
    <w:link w:val="Heading1Char"/>
    <w:uiPriority w:val="9"/>
    <w:qFormat/>
    <w:rsid w:val="00EA4A71"/>
    <w:pPr>
      <w:keepNext/>
      <w:keepLines/>
      <w:spacing w:before="240"/>
      <w:jc w:val="right"/>
      <w:outlineLvl w:val="0"/>
    </w:pPr>
    <w:rPr>
      <w:rFonts w:asciiTheme="majorHAnsi" w:eastAsiaTheme="majorEastAsia" w:hAnsiTheme="majorHAnsi" w:cstheme="majorBidi"/>
      <w:b/>
      <w:color w:val="27495F" w:themeColor="accent1"/>
      <w:sz w:val="32"/>
      <w:szCs w:val="32"/>
    </w:rPr>
  </w:style>
  <w:style w:type="paragraph" w:styleId="Heading2">
    <w:name w:val="heading 2"/>
    <w:basedOn w:val="Normal"/>
    <w:next w:val="Normal"/>
    <w:link w:val="Heading2Char"/>
    <w:uiPriority w:val="9"/>
    <w:unhideWhenUsed/>
    <w:qFormat/>
    <w:rsid w:val="00640557"/>
    <w:pPr>
      <w:keepNext/>
      <w:keepLines/>
      <w:spacing w:before="40"/>
      <w:outlineLvl w:val="1"/>
    </w:pPr>
    <w:rPr>
      <w:rFonts w:asciiTheme="majorHAnsi" w:eastAsiaTheme="majorEastAsia" w:hAnsiTheme="majorHAnsi" w:cstheme="majorBidi"/>
      <w:b/>
      <w:color w:val="27495F"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2C4"/>
    <w:pPr>
      <w:tabs>
        <w:tab w:val="center" w:pos="4680"/>
        <w:tab w:val="right" w:pos="9360"/>
      </w:tabs>
    </w:pPr>
  </w:style>
  <w:style w:type="character" w:customStyle="1" w:styleId="HeaderChar">
    <w:name w:val="Header Char"/>
    <w:basedOn w:val="DefaultParagraphFont"/>
    <w:link w:val="Header"/>
    <w:uiPriority w:val="99"/>
    <w:rsid w:val="00E942C4"/>
  </w:style>
  <w:style w:type="paragraph" w:styleId="Footer">
    <w:name w:val="footer"/>
    <w:basedOn w:val="Normal"/>
    <w:link w:val="FooterChar"/>
    <w:uiPriority w:val="99"/>
    <w:unhideWhenUsed/>
    <w:rsid w:val="00E942C4"/>
    <w:pPr>
      <w:tabs>
        <w:tab w:val="center" w:pos="4680"/>
        <w:tab w:val="right" w:pos="9360"/>
      </w:tabs>
    </w:pPr>
  </w:style>
  <w:style w:type="character" w:customStyle="1" w:styleId="FooterChar">
    <w:name w:val="Footer Char"/>
    <w:basedOn w:val="DefaultParagraphFont"/>
    <w:link w:val="Footer"/>
    <w:uiPriority w:val="99"/>
    <w:rsid w:val="00E942C4"/>
  </w:style>
  <w:style w:type="paragraph" w:customStyle="1" w:styleId="p1">
    <w:name w:val="p1"/>
    <w:basedOn w:val="Normal"/>
    <w:rsid w:val="00827B6C"/>
    <w:rPr>
      <w:rFonts w:ascii="Helvetica" w:hAnsi="Helvetica"/>
      <w:sz w:val="12"/>
      <w:szCs w:val="12"/>
    </w:rPr>
  </w:style>
  <w:style w:type="paragraph" w:customStyle="1" w:styleId="TableParagraph">
    <w:name w:val="Table Paragraph"/>
    <w:basedOn w:val="Normal"/>
    <w:uiPriority w:val="1"/>
    <w:qFormat/>
    <w:rsid w:val="00F80CA8"/>
    <w:pPr>
      <w:widowControl w:val="0"/>
      <w:autoSpaceDE w:val="0"/>
      <w:autoSpaceDN w:val="0"/>
    </w:pPr>
    <w:rPr>
      <w:rFonts w:ascii="Arial" w:eastAsia="Arial" w:hAnsi="Arial" w:cs="Arial"/>
      <w:color w:val="27495F" w:themeColor="accent1"/>
      <w:szCs w:val="22"/>
    </w:rPr>
  </w:style>
  <w:style w:type="character" w:customStyle="1" w:styleId="Heading1Char">
    <w:name w:val="Heading 1 Char"/>
    <w:basedOn w:val="DefaultParagraphFont"/>
    <w:link w:val="Heading1"/>
    <w:uiPriority w:val="9"/>
    <w:rsid w:val="00EA4A71"/>
    <w:rPr>
      <w:rFonts w:asciiTheme="majorHAnsi" w:eastAsiaTheme="majorEastAsia" w:hAnsiTheme="majorHAnsi" w:cstheme="majorBidi"/>
      <w:b/>
      <w:color w:val="27495F" w:themeColor="accent1"/>
      <w:sz w:val="32"/>
      <w:szCs w:val="32"/>
    </w:rPr>
  </w:style>
  <w:style w:type="paragraph" w:styleId="TOCHeading">
    <w:name w:val="TOC Heading"/>
    <w:basedOn w:val="Heading1"/>
    <w:next w:val="Normal"/>
    <w:uiPriority w:val="39"/>
    <w:unhideWhenUsed/>
    <w:qFormat/>
    <w:rsid w:val="001577C9"/>
    <w:pPr>
      <w:spacing w:before="480" w:line="276" w:lineRule="auto"/>
      <w:outlineLvl w:val="9"/>
    </w:pPr>
    <w:rPr>
      <w:b w:val="0"/>
      <w:bCs/>
      <w:sz w:val="28"/>
      <w:szCs w:val="28"/>
    </w:rPr>
  </w:style>
  <w:style w:type="paragraph" w:styleId="TOC1">
    <w:name w:val="toc 1"/>
    <w:basedOn w:val="Normal"/>
    <w:next w:val="Normal"/>
    <w:autoRedefine/>
    <w:uiPriority w:val="39"/>
    <w:unhideWhenUsed/>
    <w:rsid w:val="001577C9"/>
    <w:pPr>
      <w:spacing w:before="120"/>
    </w:pPr>
    <w:rPr>
      <w:rFonts w:cstheme="minorHAnsi"/>
      <w:b/>
      <w:bCs/>
    </w:rPr>
  </w:style>
  <w:style w:type="paragraph" w:styleId="TOC2">
    <w:name w:val="toc 2"/>
    <w:basedOn w:val="Normal"/>
    <w:next w:val="Normal"/>
    <w:autoRedefine/>
    <w:uiPriority w:val="39"/>
    <w:unhideWhenUsed/>
    <w:rsid w:val="001577C9"/>
    <w:pPr>
      <w:ind w:left="240"/>
    </w:pPr>
    <w:rPr>
      <w:rFonts w:cstheme="minorHAnsi"/>
      <w:b/>
      <w:bCs/>
      <w:sz w:val="22"/>
      <w:szCs w:val="22"/>
    </w:rPr>
  </w:style>
  <w:style w:type="paragraph" w:styleId="TOC3">
    <w:name w:val="toc 3"/>
    <w:basedOn w:val="Normal"/>
    <w:next w:val="Normal"/>
    <w:autoRedefine/>
    <w:uiPriority w:val="39"/>
    <w:semiHidden/>
    <w:unhideWhenUsed/>
    <w:rsid w:val="001577C9"/>
    <w:pPr>
      <w:ind w:left="480"/>
    </w:pPr>
    <w:rPr>
      <w:rFonts w:cstheme="minorHAnsi"/>
      <w:sz w:val="22"/>
      <w:szCs w:val="22"/>
    </w:rPr>
  </w:style>
  <w:style w:type="paragraph" w:styleId="TOC4">
    <w:name w:val="toc 4"/>
    <w:basedOn w:val="Normal"/>
    <w:next w:val="Normal"/>
    <w:autoRedefine/>
    <w:uiPriority w:val="39"/>
    <w:semiHidden/>
    <w:unhideWhenUsed/>
    <w:rsid w:val="001577C9"/>
    <w:pPr>
      <w:ind w:left="720"/>
    </w:pPr>
    <w:rPr>
      <w:rFonts w:cstheme="minorHAnsi"/>
      <w:sz w:val="20"/>
      <w:szCs w:val="20"/>
    </w:rPr>
  </w:style>
  <w:style w:type="paragraph" w:styleId="TOC5">
    <w:name w:val="toc 5"/>
    <w:basedOn w:val="Normal"/>
    <w:next w:val="Normal"/>
    <w:autoRedefine/>
    <w:uiPriority w:val="39"/>
    <w:semiHidden/>
    <w:unhideWhenUsed/>
    <w:rsid w:val="001577C9"/>
    <w:pPr>
      <w:ind w:left="960"/>
    </w:pPr>
    <w:rPr>
      <w:rFonts w:cstheme="minorHAnsi"/>
      <w:sz w:val="20"/>
      <w:szCs w:val="20"/>
    </w:rPr>
  </w:style>
  <w:style w:type="paragraph" w:styleId="TOC6">
    <w:name w:val="toc 6"/>
    <w:basedOn w:val="Normal"/>
    <w:next w:val="Normal"/>
    <w:autoRedefine/>
    <w:uiPriority w:val="39"/>
    <w:semiHidden/>
    <w:unhideWhenUsed/>
    <w:rsid w:val="001577C9"/>
    <w:pPr>
      <w:ind w:left="1200"/>
    </w:pPr>
    <w:rPr>
      <w:rFonts w:cstheme="minorHAnsi"/>
      <w:sz w:val="20"/>
      <w:szCs w:val="20"/>
    </w:rPr>
  </w:style>
  <w:style w:type="paragraph" w:styleId="TOC7">
    <w:name w:val="toc 7"/>
    <w:basedOn w:val="Normal"/>
    <w:next w:val="Normal"/>
    <w:autoRedefine/>
    <w:uiPriority w:val="39"/>
    <w:semiHidden/>
    <w:unhideWhenUsed/>
    <w:rsid w:val="001577C9"/>
    <w:pPr>
      <w:ind w:left="1440"/>
    </w:pPr>
    <w:rPr>
      <w:rFonts w:cstheme="minorHAnsi"/>
      <w:sz w:val="20"/>
      <w:szCs w:val="20"/>
    </w:rPr>
  </w:style>
  <w:style w:type="paragraph" w:styleId="TOC8">
    <w:name w:val="toc 8"/>
    <w:basedOn w:val="Normal"/>
    <w:next w:val="Normal"/>
    <w:autoRedefine/>
    <w:uiPriority w:val="39"/>
    <w:semiHidden/>
    <w:unhideWhenUsed/>
    <w:rsid w:val="001577C9"/>
    <w:pPr>
      <w:ind w:left="1680"/>
    </w:pPr>
    <w:rPr>
      <w:rFonts w:cstheme="minorHAnsi"/>
      <w:sz w:val="20"/>
      <w:szCs w:val="20"/>
    </w:rPr>
  </w:style>
  <w:style w:type="paragraph" w:styleId="TOC9">
    <w:name w:val="toc 9"/>
    <w:basedOn w:val="Normal"/>
    <w:next w:val="Normal"/>
    <w:autoRedefine/>
    <w:uiPriority w:val="39"/>
    <w:semiHidden/>
    <w:unhideWhenUsed/>
    <w:rsid w:val="001577C9"/>
    <w:pPr>
      <w:ind w:left="1920"/>
    </w:pPr>
    <w:rPr>
      <w:rFonts w:cstheme="minorHAnsi"/>
      <w:sz w:val="20"/>
      <w:szCs w:val="20"/>
    </w:rPr>
  </w:style>
  <w:style w:type="paragraph" w:styleId="BodyText">
    <w:name w:val="Body Text"/>
    <w:basedOn w:val="Normal"/>
    <w:link w:val="BodyTextChar"/>
    <w:uiPriority w:val="1"/>
    <w:qFormat/>
    <w:rsid w:val="00AE3E8C"/>
    <w:pPr>
      <w:widowControl w:val="0"/>
      <w:autoSpaceDE w:val="0"/>
      <w:autoSpaceDN w:val="0"/>
    </w:pPr>
    <w:rPr>
      <w:rFonts w:ascii="Arial" w:eastAsia="Arial" w:hAnsi="Arial" w:cs="Arial"/>
      <w:szCs w:val="22"/>
    </w:rPr>
  </w:style>
  <w:style w:type="character" w:customStyle="1" w:styleId="BodyTextChar">
    <w:name w:val="Body Text Char"/>
    <w:basedOn w:val="DefaultParagraphFont"/>
    <w:link w:val="BodyText"/>
    <w:uiPriority w:val="1"/>
    <w:rsid w:val="00AE3E8C"/>
    <w:rPr>
      <w:rFonts w:ascii="Arial" w:eastAsia="Arial" w:hAnsi="Arial" w:cs="Arial"/>
      <w:szCs w:val="22"/>
    </w:rPr>
  </w:style>
  <w:style w:type="character" w:styleId="Hyperlink">
    <w:name w:val="Hyperlink"/>
    <w:basedOn w:val="DefaultParagraphFont"/>
    <w:uiPriority w:val="99"/>
    <w:unhideWhenUsed/>
    <w:rsid w:val="00AE3E8C"/>
    <w:rPr>
      <w:rFonts w:asciiTheme="minorHAnsi" w:hAnsiTheme="minorHAnsi"/>
      <w:color w:val="0563C1" w:themeColor="hyperlink"/>
      <w:sz w:val="24"/>
      <w:u w:val="single"/>
    </w:rPr>
  </w:style>
  <w:style w:type="paragraph" w:styleId="ListParagraph">
    <w:name w:val="List Paragraph"/>
    <w:basedOn w:val="Normal"/>
    <w:uiPriority w:val="34"/>
    <w:qFormat/>
    <w:rsid w:val="004937CA"/>
    <w:pPr>
      <w:widowControl w:val="0"/>
      <w:autoSpaceDE w:val="0"/>
      <w:autoSpaceDN w:val="0"/>
      <w:ind w:left="720"/>
      <w:contextualSpacing/>
    </w:pPr>
    <w:rPr>
      <w:rFonts w:ascii="Arial" w:eastAsia="Arial" w:hAnsi="Arial" w:cs="Arial"/>
      <w:sz w:val="22"/>
      <w:szCs w:val="22"/>
    </w:rPr>
  </w:style>
  <w:style w:type="table" w:styleId="TableGrid">
    <w:name w:val="Table Grid"/>
    <w:basedOn w:val="TableNormal"/>
    <w:uiPriority w:val="39"/>
    <w:rsid w:val="004937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40557"/>
    <w:rPr>
      <w:rFonts w:asciiTheme="majorHAnsi" w:eastAsiaTheme="majorEastAsia" w:hAnsiTheme="majorHAnsi" w:cstheme="majorBidi"/>
      <w:b/>
      <w:color w:val="27495F" w:themeColor="accent1"/>
      <w:sz w:val="32"/>
      <w:szCs w:val="26"/>
    </w:rPr>
  </w:style>
  <w:style w:type="paragraph" w:styleId="NormalWeb">
    <w:name w:val="Normal (Web)"/>
    <w:basedOn w:val="Normal"/>
    <w:uiPriority w:val="99"/>
    <w:unhideWhenUsed/>
    <w:rsid w:val="00A31355"/>
    <w:pPr>
      <w:spacing w:before="100" w:beforeAutospacing="1" w:after="100" w:afterAutospacing="1"/>
    </w:pPr>
  </w:style>
  <w:style w:type="character" w:styleId="PageNumber">
    <w:name w:val="page number"/>
    <w:basedOn w:val="DefaultParagraphFont"/>
    <w:uiPriority w:val="99"/>
    <w:semiHidden/>
    <w:unhideWhenUsed/>
    <w:rsid w:val="00C929AC"/>
  </w:style>
  <w:style w:type="character" w:styleId="FollowedHyperlink">
    <w:name w:val="FollowedHyperlink"/>
    <w:basedOn w:val="DefaultParagraphFont"/>
    <w:uiPriority w:val="99"/>
    <w:semiHidden/>
    <w:unhideWhenUsed/>
    <w:rsid w:val="003215C7"/>
    <w:rPr>
      <w:color w:val="954F72" w:themeColor="followedHyperlink"/>
      <w:u w:val="single"/>
    </w:rPr>
  </w:style>
  <w:style w:type="character" w:styleId="UnresolvedMention">
    <w:name w:val="Unresolved Mention"/>
    <w:basedOn w:val="DefaultParagraphFont"/>
    <w:uiPriority w:val="99"/>
    <w:rsid w:val="009C4F05"/>
    <w:rPr>
      <w:color w:val="808080"/>
      <w:shd w:val="clear" w:color="auto" w:fill="E6E6E6"/>
    </w:rPr>
  </w:style>
  <w:style w:type="character" w:styleId="Strong">
    <w:name w:val="Strong"/>
    <w:basedOn w:val="DefaultParagraphFont"/>
    <w:uiPriority w:val="22"/>
    <w:qFormat/>
    <w:rsid w:val="000F0F23"/>
    <w:rPr>
      <w:b/>
      <w:bCs/>
    </w:rPr>
  </w:style>
  <w:style w:type="paragraph" w:styleId="HTMLPreformatted">
    <w:name w:val="HTML Preformatted"/>
    <w:basedOn w:val="Normal"/>
    <w:link w:val="HTMLPreformattedChar"/>
    <w:uiPriority w:val="99"/>
    <w:semiHidden/>
    <w:unhideWhenUsed/>
    <w:rsid w:val="006573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573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0983">
      <w:bodyDiv w:val="1"/>
      <w:marLeft w:val="0"/>
      <w:marRight w:val="0"/>
      <w:marTop w:val="0"/>
      <w:marBottom w:val="0"/>
      <w:divBdr>
        <w:top w:val="none" w:sz="0" w:space="0" w:color="auto"/>
        <w:left w:val="none" w:sz="0" w:space="0" w:color="auto"/>
        <w:bottom w:val="none" w:sz="0" w:space="0" w:color="auto"/>
        <w:right w:val="none" w:sz="0" w:space="0" w:color="auto"/>
      </w:divBdr>
    </w:div>
    <w:div w:id="123040243">
      <w:bodyDiv w:val="1"/>
      <w:marLeft w:val="0"/>
      <w:marRight w:val="0"/>
      <w:marTop w:val="0"/>
      <w:marBottom w:val="0"/>
      <w:divBdr>
        <w:top w:val="none" w:sz="0" w:space="0" w:color="auto"/>
        <w:left w:val="none" w:sz="0" w:space="0" w:color="auto"/>
        <w:bottom w:val="none" w:sz="0" w:space="0" w:color="auto"/>
        <w:right w:val="none" w:sz="0" w:space="0" w:color="auto"/>
      </w:divBdr>
    </w:div>
    <w:div w:id="224881128">
      <w:bodyDiv w:val="1"/>
      <w:marLeft w:val="0"/>
      <w:marRight w:val="0"/>
      <w:marTop w:val="0"/>
      <w:marBottom w:val="0"/>
      <w:divBdr>
        <w:top w:val="none" w:sz="0" w:space="0" w:color="auto"/>
        <w:left w:val="none" w:sz="0" w:space="0" w:color="auto"/>
        <w:bottom w:val="none" w:sz="0" w:space="0" w:color="auto"/>
        <w:right w:val="none" w:sz="0" w:space="0" w:color="auto"/>
      </w:divBdr>
    </w:div>
    <w:div w:id="276646934">
      <w:bodyDiv w:val="1"/>
      <w:marLeft w:val="0"/>
      <w:marRight w:val="0"/>
      <w:marTop w:val="0"/>
      <w:marBottom w:val="0"/>
      <w:divBdr>
        <w:top w:val="none" w:sz="0" w:space="0" w:color="auto"/>
        <w:left w:val="none" w:sz="0" w:space="0" w:color="auto"/>
        <w:bottom w:val="none" w:sz="0" w:space="0" w:color="auto"/>
        <w:right w:val="none" w:sz="0" w:space="0" w:color="auto"/>
      </w:divBdr>
    </w:div>
    <w:div w:id="493379923">
      <w:bodyDiv w:val="1"/>
      <w:marLeft w:val="0"/>
      <w:marRight w:val="0"/>
      <w:marTop w:val="0"/>
      <w:marBottom w:val="0"/>
      <w:divBdr>
        <w:top w:val="none" w:sz="0" w:space="0" w:color="auto"/>
        <w:left w:val="none" w:sz="0" w:space="0" w:color="auto"/>
        <w:bottom w:val="none" w:sz="0" w:space="0" w:color="auto"/>
        <w:right w:val="none" w:sz="0" w:space="0" w:color="auto"/>
      </w:divBdr>
    </w:div>
    <w:div w:id="619848782">
      <w:bodyDiv w:val="1"/>
      <w:marLeft w:val="0"/>
      <w:marRight w:val="0"/>
      <w:marTop w:val="0"/>
      <w:marBottom w:val="0"/>
      <w:divBdr>
        <w:top w:val="none" w:sz="0" w:space="0" w:color="auto"/>
        <w:left w:val="none" w:sz="0" w:space="0" w:color="auto"/>
        <w:bottom w:val="none" w:sz="0" w:space="0" w:color="auto"/>
        <w:right w:val="none" w:sz="0" w:space="0" w:color="auto"/>
      </w:divBdr>
      <w:divsChild>
        <w:div w:id="1450126246">
          <w:marLeft w:val="0"/>
          <w:marRight w:val="0"/>
          <w:marTop w:val="0"/>
          <w:marBottom w:val="0"/>
          <w:divBdr>
            <w:top w:val="none" w:sz="0" w:space="0" w:color="auto"/>
            <w:left w:val="none" w:sz="0" w:space="0" w:color="auto"/>
            <w:bottom w:val="none" w:sz="0" w:space="0" w:color="auto"/>
            <w:right w:val="none" w:sz="0" w:space="0" w:color="auto"/>
          </w:divBdr>
        </w:div>
      </w:divsChild>
    </w:div>
    <w:div w:id="969474502">
      <w:bodyDiv w:val="1"/>
      <w:marLeft w:val="0"/>
      <w:marRight w:val="0"/>
      <w:marTop w:val="0"/>
      <w:marBottom w:val="0"/>
      <w:divBdr>
        <w:top w:val="none" w:sz="0" w:space="0" w:color="auto"/>
        <w:left w:val="none" w:sz="0" w:space="0" w:color="auto"/>
        <w:bottom w:val="none" w:sz="0" w:space="0" w:color="auto"/>
        <w:right w:val="none" w:sz="0" w:space="0" w:color="auto"/>
      </w:divBdr>
    </w:div>
    <w:div w:id="1010376084">
      <w:bodyDiv w:val="1"/>
      <w:marLeft w:val="0"/>
      <w:marRight w:val="0"/>
      <w:marTop w:val="0"/>
      <w:marBottom w:val="0"/>
      <w:divBdr>
        <w:top w:val="none" w:sz="0" w:space="0" w:color="auto"/>
        <w:left w:val="none" w:sz="0" w:space="0" w:color="auto"/>
        <w:bottom w:val="none" w:sz="0" w:space="0" w:color="auto"/>
        <w:right w:val="none" w:sz="0" w:space="0" w:color="auto"/>
      </w:divBdr>
    </w:div>
    <w:div w:id="1052924369">
      <w:bodyDiv w:val="1"/>
      <w:marLeft w:val="0"/>
      <w:marRight w:val="0"/>
      <w:marTop w:val="0"/>
      <w:marBottom w:val="0"/>
      <w:divBdr>
        <w:top w:val="none" w:sz="0" w:space="0" w:color="auto"/>
        <w:left w:val="none" w:sz="0" w:space="0" w:color="auto"/>
        <w:bottom w:val="none" w:sz="0" w:space="0" w:color="auto"/>
        <w:right w:val="none" w:sz="0" w:space="0" w:color="auto"/>
      </w:divBdr>
    </w:div>
    <w:div w:id="1144467817">
      <w:bodyDiv w:val="1"/>
      <w:marLeft w:val="0"/>
      <w:marRight w:val="0"/>
      <w:marTop w:val="0"/>
      <w:marBottom w:val="0"/>
      <w:divBdr>
        <w:top w:val="none" w:sz="0" w:space="0" w:color="auto"/>
        <w:left w:val="none" w:sz="0" w:space="0" w:color="auto"/>
        <w:bottom w:val="none" w:sz="0" w:space="0" w:color="auto"/>
        <w:right w:val="none" w:sz="0" w:space="0" w:color="auto"/>
      </w:divBdr>
    </w:div>
    <w:div w:id="1178883648">
      <w:bodyDiv w:val="1"/>
      <w:marLeft w:val="0"/>
      <w:marRight w:val="0"/>
      <w:marTop w:val="0"/>
      <w:marBottom w:val="0"/>
      <w:divBdr>
        <w:top w:val="none" w:sz="0" w:space="0" w:color="auto"/>
        <w:left w:val="none" w:sz="0" w:space="0" w:color="auto"/>
        <w:bottom w:val="none" w:sz="0" w:space="0" w:color="auto"/>
        <w:right w:val="none" w:sz="0" w:space="0" w:color="auto"/>
      </w:divBdr>
      <w:divsChild>
        <w:div w:id="1935360041">
          <w:marLeft w:val="0"/>
          <w:marRight w:val="0"/>
          <w:marTop w:val="0"/>
          <w:marBottom w:val="0"/>
          <w:divBdr>
            <w:top w:val="none" w:sz="0" w:space="0" w:color="auto"/>
            <w:left w:val="none" w:sz="0" w:space="0" w:color="auto"/>
            <w:bottom w:val="none" w:sz="0" w:space="0" w:color="auto"/>
            <w:right w:val="none" w:sz="0" w:space="0" w:color="auto"/>
          </w:divBdr>
        </w:div>
        <w:div w:id="2028021407">
          <w:marLeft w:val="0"/>
          <w:marRight w:val="0"/>
          <w:marTop w:val="0"/>
          <w:marBottom w:val="0"/>
          <w:divBdr>
            <w:top w:val="none" w:sz="0" w:space="0" w:color="auto"/>
            <w:left w:val="none" w:sz="0" w:space="0" w:color="auto"/>
            <w:bottom w:val="none" w:sz="0" w:space="0" w:color="auto"/>
            <w:right w:val="none" w:sz="0" w:space="0" w:color="auto"/>
          </w:divBdr>
        </w:div>
      </w:divsChild>
    </w:div>
    <w:div w:id="1210649521">
      <w:bodyDiv w:val="1"/>
      <w:marLeft w:val="0"/>
      <w:marRight w:val="0"/>
      <w:marTop w:val="0"/>
      <w:marBottom w:val="0"/>
      <w:divBdr>
        <w:top w:val="none" w:sz="0" w:space="0" w:color="auto"/>
        <w:left w:val="none" w:sz="0" w:space="0" w:color="auto"/>
        <w:bottom w:val="none" w:sz="0" w:space="0" w:color="auto"/>
        <w:right w:val="none" w:sz="0" w:space="0" w:color="auto"/>
      </w:divBdr>
    </w:div>
    <w:div w:id="1466465058">
      <w:bodyDiv w:val="1"/>
      <w:marLeft w:val="0"/>
      <w:marRight w:val="0"/>
      <w:marTop w:val="0"/>
      <w:marBottom w:val="0"/>
      <w:divBdr>
        <w:top w:val="none" w:sz="0" w:space="0" w:color="auto"/>
        <w:left w:val="none" w:sz="0" w:space="0" w:color="auto"/>
        <w:bottom w:val="none" w:sz="0" w:space="0" w:color="auto"/>
        <w:right w:val="none" w:sz="0" w:space="0" w:color="auto"/>
      </w:divBdr>
    </w:div>
    <w:div w:id="1536698224">
      <w:bodyDiv w:val="1"/>
      <w:marLeft w:val="0"/>
      <w:marRight w:val="0"/>
      <w:marTop w:val="0"/>
      <w:marBottom w:val="0"/>
      <w:divBdr>
        <w:top w:val="none" w:sz="0" w:space="0" w:color="auto"/>
        <w:left w:val="none" w:sz="0" w:space="0" w:color="auto"/>
        <w:bottom w:val="none" w:sz="0" w:space="0" w:color="auto"/>
        <w:right w:val="none" w:sz="0" w:space="0" w:color="auto"/>
      </w:divBdr>
    </w:div>
    <w:div w:id="1609120067">
      <w:bodyDiv w:val="1"/>
      <w:marLeft w:val="0"/>
      <w:marRight w:val="0"/>
      <w:marTop w:val="0"/>
      <w:marBottom w:val="0"/>
      <w:divBdr>
        <w:top w:val="none" w:sz="0" w:space="0" w:color="auto"/>
        <w:left w:val="none" w:sz="0" w:space="0" w:color="auto"/>
        <w:bottom w:val="none" w:sz="0" w:space="0" w:color="auto"/>
        <w:right w:val="none" w:sz="0" w:space="0" w:color="auto"/>
      </w:divBdr>
    </w:div>
    <w:div w:id="1710839599">
      <w:bodyDiv w:val="1"/>
      <w:marLeft w:val="0"/>
      <w:marRight w:val="0"/>
      <w:marTop w:val="0"/>
      <w:marBottom w:val="0"/>
      <w:divBdr>
        <w:top w:val="none" w:sz="0" w:space="0" w:color="auto"/>
        <w:left w:val="none" w:sz="0" w:space="0" w:color="auto"/>
        <w:bottom w:val="none" w:sz="0" w:space="0" w:color="auto"/>
        <w:right w:val="none" w:sz="0" w:space="0" w:color="auto"/>
      </w:divBdr>
    </w:div>
    <w:div w:id="1714689456">
      <w:bodyDiv w:val="1"/>
      <w:marLeft w:val="0"/>
      <w:marRight w:val="0"/>
      <w:marTop w:val="0"/>
      <w:marBottom w:val="0"/>
      <w:divBdr>
        <w:top w:val="none" w:sz="0" w:space="0" w:color="auto"/>
        <w:left w:val="none" w:sz="0" w:space="0" w:color="auto"/>
        <w:bottom w:val="none" w:sz="0" w:space="0" w:color="auto"/>
        <w:right w:val="none" w:sz="0" w:space="0" w:color="auto"/>
      </w:divBdr>
    </w:div>
    <w:div w:id="1778718632">
      <w:bodyDiv w:val="1"/>
      <w:marLeft w:val="0"/>
      <w:marRight w:val="0"/>
      <w:marTop w:val="0"/>
      <w:marBottom w:val="0"/>
      <w:divBdr>
        <w:top w:val="none" w:sz="0" w:space="0" w:color="auto"/>
        <w:left w:val="none" w:sz="0" w:space="0" w:color="auto"/>
        <w:bottom w:val="none" w:sz="0" w:space="0" w:color="auto"/>
        <w:right w:val="none" w:sz="0" w:space="0" w:color="auto"/>
      </w:divBdr>
    </w:div>
    <w:div w:id="1924876844">
      <w:bodyDiv w:val="1"/>
      <w:marLeft w:val="0"/>
      <w:marRight w:val="0"/>
      <w:marTop w:val="0"/>
      <w:marBottom w:val="0"/>
      <w:divBdr>
        <w:top w:val="none" w:sz="0" w:space="0" w:color="auto"/>
        <w:left w:val="none" w:sz="0" w:space="0" w:color="auto"/>
        <w:bottom w:val="none" w:sz="0" w:space="0" w:color="auto"/>
        <w:right w:val="none" w:sz="0" w:space="0" w:color="auto"/>
      </w:divBdr>
    </w:div>
    <w:div w:id="2051101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diagramColors" Target="diagrams/colors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bit.ly/2kCaypD"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yann.lecun.com/exdb/mnist/" TargetMode="Externa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3.xml"/><Relationship Id="rId8" Type="http://schemas.openxmlformats.org/officeDocument/2006/relationships/diagramData" Target="diagrams/data1.xml"/><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bit.ly/2ISDBE6" TargetMode="External"/><Relationship Id="rId10" Type="http://schemas.openxmlformats.org/officeDocument/2006/relationships/diagramQuickStyle" Target="diagrams/quickStyle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hyperlink" Target="http://dataplatform.ibm.com/"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62.tiff"/><Relationship Id="rId1"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ricareuter/Downloads/Wolfpack%20Lab%20Guide%20Template(1).dotx"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64FBD-EB1D-C044-9770-AC19B53AE990}" type="doc">
      <dgm:prSet loTypeId="urn:microsoft.com/office/officeart/2008/layout/HexagonCluster" loCatId="" qsTypeId="urn:microsoft.com/office/officeart/2005/8/quickstyle/simple4" qsCatId="simple" csTypeId="urn:microsoft.com/office/officeart/2005/8/colors/accent1_2" csCatId="accent1" phldr="1"/>
      <dgm:spPr/>
      <dgm:t>
        <a:bodyPr/>
        <a:lstStyle/>
        <a:p>
          <a:endParaRPr lang="en-US"/>
        </a:p>
      </dgm:t>
    </dgm:pt>
    <dgm:pt modelId="{7C20AAB6-2547-B043-B3ED-2E965507D90B}">
      <dgm:prSet phldrT="[Text]"/>
      <dgm:spPr>
        <a:xfrm>
          <a:off x="1444203" y="1989048"/>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Collaborate</a:t>
          </a:r>
        </a:p>
      </dgm:t>
    </dgm:pt>
    <dgm:pt modelId="{C6F0D801-051D-4645-9804-E31353D36146}" type="parTrans" cxnId="{328823DA-ADD9-CC4E-801A-0F2FBD8B356C}">
      <dgm:prSet/>
      <dgm:spPr/>
      <dgm:t>
        <a:bodyPr/>
        <a:lstStyle/>
        <a:p>
          <a:pPr algn="ctr"/>
          <a:endParaRPr lang="en-US"/>
        </a:p>
      </dgm:t>
    </dgm:pt>
    <dgm:pt modelId="{B6A59B50-D0B0-804B-B186-50C553150F5B}" type="sibTrans" cxnId="{328823DA-ADD9-CC4E-801A-0F2FBD8B356C}">
      <dgm:prSet/>
      <dgm:spPr>
        <a:xfrm>
          <a:off x="243207" y="1338407"/>
          <a:ext cx="1404995" cy="1211351"/>
        </a:xfr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FD4649BD-9E03-2049-A357-B43F7BD61031}">
      <dgm:prSet phldrT="[Text]"/>
      <dgm:spPr>
        <a:xfrm>
          <a:off x="2641200" y="1324005"/>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Create</a:t>
          </a:r>
        </a:p>
      </dgm:t>
    </dgm:pt>
    <dgm:pt modelId="{06AFF0F1-FF6A-754E-947F-8ED9ECB592FF}" type="parTrans" cxnId="{8302F34F-B1C6-4A4B-B161-0AFA5BBFE913}">
      <dgm:prSet/>
      <dgm:spPr/>
      <dgm:t>
        <a:bodyPr/>
        <a:lstStyle/>
        <a:p>
          <a:pPr algn="ctr"/>
          <a:endParaRPr lang="en-US"/>
        </a:p>
      </dgm:t>
    </dgm:pt>
    <dgm:pt modelId="{43CB39D1-45BB-0E4B-AF66-E34C7B4D7A55}" type="sibTrans" cxnId="{8302F34F-B1C6-4A4B-B161-0AFA5BBFE913}">
      <dgm:prSet/>
      <dgm:spPr>
        <a:xfrm>
          <a:off x="3838196" y="1989048"/>
          <a:ext cx="1404995" cy="1211351"/>
        </a:xfr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13E64196-9766-2D49-83C8-9077BD1DED0C}">
      <dgm:prSet phldrT="[Text]"/>
      <dgm:spPr>
        <a:xfrm>
          <a:off x="1444203" y="661842"/>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Learn</a:t>
          </a:r>
        </a:p>
      </dgm:t>
    </dgm:pt>
    <dgm:pt modelId="{8E839E8F-7E13-8141-B543-4E9E48D3A4F2}" type="parTrans" cxnId="{BF6B152E-A718-F544-B1C5-FEA4AC07A67D}">
      <dgm:prSet/>
      <dgm:spPr/>
      <dgm:t>
        <a:bodyPr/>
        <a:lstStyle/>
        <a:p>
          <a:pPr algn="ctr"/>
          <a:endParaRPr lang="en-US"/>
        </a:p>
      </dgm:t>
    </dgm:pt>
    <dgm:pt modelId="{BC50C631-0A7C-9042-9318-DA2D998931CF}" type="sibTrans" cxnId="{BF6B152E-A718-F544-B1C5-FEA4AC07A67D}">
      <dgm:prSet/>
      <dgm:spPr>
        <a:xfrm>
          <a:off x="2641200" y="0"/>
          <a:ext cx="1404995" cy="1211351"/>
        </a:xfr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E64F1B32-6B5F-4449-B65D-7B3D70A9B127}" type="pres">
      <dgm:prSet presAssocID="{74D64FBD-EB1D-C044-9770-AC19B53AE990}" presName="Name0" presStyleCnt="0">
        <dgm:presLayoutVars>
          <dgm:chMax val="21"/>
          <dgm:chPref val="21"/>
        </dgm:presLayoutVars>
      </dgm:prSet>
      <dgm:spPr/>
    </dgm:pt>
    <dgm:pt modelId="{6C4D5C38-5E43-1B49-BBAD-925C4E95559E}" type="pres">
      <dgm:prSet presAssocID="{7C20AAB6-2547-B043-B3ED-2E965507D90B}" presName="text1" presStyleCnt="0"/>
      <dgm:spPr/>
    </dgm:pt>
    <dgm:pt modelId="{DFEA44B5-E41B-024F-A0AB-76CCB298FBCA}" type="pres">
      <dgm:prSet presAssocID="{7C20AAB6-2547-B043-B3ED-2E965507D90B}" presName="textRepeatNode" presStyleLbl="alignNode1" presStyleIdx="0" presStyleCnt="3">
        <dgm:presLayoutVars>
          <dgm:chMax val="0"/>
          <dgm:chPref val="0"/>
          <dgm:bulletEnabled val="1"/>
        </dgm:presLayoutVars>
      </dgm:prSet>
      <dgm:spPr>
        <a:prstGeom prst="hexagon">
          <a:avLst>
            <a:gd name="adj" fmla="val 25000"/>
            <a:gd name="vf" fmla="val 115470"/>
          </a:avLst>
        </a:prstGeom>
      </dgm:spPr>
    </dgm:pt>
    <dgm:pt modelId="{F1102E49-8933-CC42-86D4-5139C6C9B8F8}" type="pres">
      <dgm:prSet presAssocID="{7C20AAB6-2547-B043-B3ED-2E965507D90B}" presName="textaccent1" presStyleCnt="0"/>
      <dgm:spPr/>
    </dgm:pt>
    <dgm:pt modelId="{8EA88992-3C74-2C49-8396-D48E07EBC9C4}" type="pres">
      <dgm:prSet presAssocID="{7C20AAB6-2547-B043-B3ED-2E965507D90B}" presName="accentRepeatNode" presStyleLbl="solidAlignAcc1" presStyleIdx="0" presStyleCnt="6"/>
      <dgm: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220C6A05-847B-804F-9B9C-AE42E7406170}" type="pres">
      <dgm:prSet presAssocID="{B6A59B50-D0B0-804B-B186-50C553150F5B}" presName="image1" presStyleCnt="0"/>
      <dgm:spPr/>
    </dgm:pt>
    <dgm:pt modelId="{B64EA878-A64E-D247-9EBB-582A835BABDF}" type="pres">
      <dgm:prSet presAssocID="{B6A59B50-D0B0-804B-B186-50C553150F5B}" presName="imageRepeatNode" presStyleLbl="alignAcc1" presStyleIdx="0" presStyleCnt="3"/>
      <dgm:spPr>
        <a:prstGeom prst="hexagon">
          <a:avLst>
            <a:gd name="adj" fmla="val 25000"/>
            <a:gd name="vf" fmla="val 115470"/>
          </a:avLst>
        </a:prstGeom>
      </dgm:spPr>
    </dgm:pt>
    <dgm:pt modelId="{548D767C-1D9D-AC47-8D7A-1B640A4455A9}" type="pres">
      <dgm:prSet presAssocID="{B6A59B50-D0B0-804B-B186-50C553150F5B}" presName="imageaccent1" presStyleCnt="0"/>
      <dgm:spPr/>
    </dgm:pt>
    <dgm:pt modelId="{DEA68F58-11BA-4046-85E3-677146DE4B9F}" type="pres">
      <dgm:prSet presAssocID="{B6A59B50-D0B0-804B-B186-50C553150F5B}" presName="accentRepeatNode" presStyleLbl="solidAlignAcc1" presStyleIdx="1" presStyleCnt="6"/>
      <dgm: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5FD962BB-EB17-F84B-9ED8-E6BF04053986}" type="pres">
      <dgm:prSet presAssocID="{FD4649BD-9E03-2049-A357-B43F7BD61031}" presName="text2" presStyleCnt="0"/>
      <dgm:spPr/>
    </dgm:pt>
    <dgm:pt modelId="{020DDADB-1DD5-4547-9289-0472A75EE955}" type="pres">
      <dgm:prSet presAssocID="{FD4649BD-9E03-2049-A357-B43F7BD61031}" presName="textRepeatNode" presStyleLbl="alignNode1" presStyleIdx="1" presStyleCnt="3">
        <dgm:presLayoutVars>
          <dgm:chMax val="0"/>
          <dgm:chPref val="0"/>
          <dgm:bulletEnabled val="1"/>
        </dgm:presLayoutVars>
      </dgm:prSet>
      <dgm:spPr>
        <a:prstGeom prst="hexagon">
          <a:avLst>
            <a:gd name="adj" fmla="val 25000"/>
            <a:gd name="vf" fmla="val 115470"/>
          </a:avLst>
        </a:prstGeom>
      </dgm:spPr>
    </dgm:pt>
    <dgm:pt modelId="{BE4C1E3B-0167-E94C-86E4-F6E8F5DAE729}" type="pres">
      <dgm:prSet presAssocID="{FD4649BD-9E03-2049-A357-B43F7BD61031}" presName="textaccent2" presStyleCnt="0"/>
      <dgm:spPr/>
    </dgm:pt>
    <dgm:pt modelId="{10B39887-0104-1344-805B-10B66C94EE1F}" type="pres">
      <dgm:prSet presAssocID="{FD4649BD-9E03-2049-A357-B43F7BD61031}" presName="accentRepeatNode" presStyleLbl="solidAlignAcc1" presStyleIdx="2" presStyleCnt="6"/>
      <dgm: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8A72C14B-4ACE-294B-8091-25A2B2E4A92E}" type="pres">
      <dgm:prSet presAssocID="{43CB39D1-45BB-0E4B-AF66-E34C7B4D7A55}" presName="image2" presStyleCnt="0"/>
      <dgm:spPr/>
    </dgm:pt>
    <dgm:pt modelId="{F1D46F87-A54C-3946-BF89-F717F3E2E530}" type="pres">
      <dgm:prSet presAssocID="{43CB39D1-45BB-0E4B-AF66-E34C7B4D7A55}" presName="imageRepeatNode" presStyleLbl="alignAcc1" presStyleIdx="1" presStyleCnt="3"/>
      <dgm:spPr>
        <a:prstGeom prst="hexagon">
          <a:avLst>
            <a:gd name="adj" fmla="val 25000"/>
            <a:gd name="vf" fmla="val 115470"/>
          </a:avLst>
        </a:prstGeom>
      </dgm:spPr>
    </dgm:pt>
    <dgm:pt modelId="{90162471-B6C1-0E44-A4A0-385563D6C726}" type="pres">
      <dgm:prSet presAssocID="{43CB39D1-45BB-0E4B-AF66-E34C7B4D7A55}" presName="imageaccent2" presStyleCnt="0"/>
      <dgm:spPr/>
    </dgm:pt>
    <dgm:pt modelId="{82A37D40-FC0A-2F45-B3C1-642720C6106D}" type="pres">
      <dgm:prSet presAssocID="{43CB39D1-45BB-0E4B-AF66-E34C7B4D7A55}" presName="accentRepeatNode" presStyleLbl="solidAlignAcc1" presStyleIdx="3" presStyleCnt="6"/>
      <dgm: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483EAA19-7ADF-7143-99FB-EBB2677DFA5E}" type="pres">
      <dgm:prSet presAssocID="{13E64196-9766-2D49-83C8-9077BD1DED0C}" presName="text3" presStyleCnt="0"/>
      <dgm:spPr/>
    </dgm:pt>
    <dgm:pt modelId="{4C6221E8-0B1C-BC4E-B887-959F5C65241C}" type="pres">
      <dgm:prSet presAssocID="{13E64196-9766-2D49-83C8-9077BD1DED0C}" presName="textRepeatNode" presStyleLbl="alignNode1" presStyleIdx="2" presStyleCnt="3">
        <dgm:presLayoutVars>
          <dgm:chMax val="0"/>
          <dgm:chPref val="0"/>
          <dgm:bulletEnabled val="1"/>
        </dgm:presLayoutVars>
      </dgm:prSet>
      <dgm:spPr>
        <a:prstGeom prst="hexagon">
          <a:avLst>
            <a:gd name="adj" fmla="val 25000"/>
            <a:gd name="vf" fmla="val 115470"/>
          </a:avLst>
        </a:prstGeom>
      </dgm:spPr>
    </dgm:pt>
    <dgm:pt modelId="{A055D3CA-299D-194D-A8D6-5081E4270366}" type="pres">
      <dgm:prSet presAssocID="{13E64196-9766-2D49-83C8-9077BD1DED0C}" presName="textaccent3" presStyleCnt="0"/>
      <dgm:spPr/>
    </dgm:pt>
    <dgm:pt modelId="{E4EF2C5F-9B34-5347-A7AE-5663DAD831AF}" type="pres">
      <dgm:prSet presAssocID="{13E64196-9766-2D49-83C8-9077BD1DED0C}" presName="accentRepeatNode" presStyleLbl="solidAlignAcc1" presStyleIdx="4" presStyleCnt="6"/>
      <dgm: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51E5FA5D-E7AF-6640-82A5-446ED9DC6BA9}" type="pres">
      <dgm:prSet presAssocID="{BC50C631-0A7C-9042-9318-DA2D998931CF}" presName="image3" presStyleCnt="0"/>
      <dgm:spPr/>
    </dgm:pt>
    <dgm:pt modelId="{B9B314D2-64AE-7E49-940A-F4192F6B7930}" type="pres">
      <dgm:prSet presAssocID="{BC50C631-0A7C-9042-9318-DA2D998931CF}" presName="imageRepeatNode" presStyleLbl="alignAcc1" presStyleIdx="2" presStyleCnt="3"/>
      <dgm:spPr>
        <a:prstGeom prst="hexagon">
          <a:avLst>
            <a:gd name="adj" fmla="val 25000"/>
            <a:gd name="vf" fmla="val 115470"/>
          </a:avLst>
        </a:prstGeom>
      </dgm:spPr>
    </dgm:pt>
    <dgm:pt modelId="{FF88E359-5FC8-E04D-89F1-5D6D514733E5}" type="pres">
      <dgm:prSet presAssocID="{BC50C631-0A7C-9042-9318-DA2D998931CF}" presName="imageaccent3" presStyleCnt="0"/>
      <dgm:spPr/>
    </dgm:pt>
    <dgm:pt modelId="{0D7D49C1-7689-244A-89BF-1B25B05865AD}" type="pres">
      <dgm:prSet presAssocID="{BC50C631-0A7C-9042-9318-DA2D998931CF}" presName="accentRepeatNode" presStyleLbl="solidAlignAcc1" presStyleIdx="5" presStyleCnt="6"/>
      <dgm: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Lst>
  <dgm:cxnLst>
    <dgm:cxn modelId="{BF6B152E-A718-F544-B1C5-FEA4AC07A67D}" srcId="{74D64FBD-EB1D-C044-9770-AC19B53AE990}" destId="{13E64196-9766-2D49-83C8-9077BD1DED0C}" srcOrd="2" destOrd="0" parTransId="{8E839E8F-7E13-8141-B543-4E9E48D3A4F2}" sibTransId="{BC50C631-0A7C-9042-9318-DA2D998931CF}"/>
    <dgm:cxn modelId="{2E4B3D36-CCE9-234E-B2A0-8CF38F0F6C97}" type="presOf" srcId="{FD4649BD-9E03-2049-A357-B43F7BD61031}" destId="{020DDADB-1DD5-4547-9289-0472A75EE955}" srcOrd="0" destOrd="0" presId="urn:microsoft.com/office/officeart/2008/layout/HexagonCluster"/>
    <dgm:cxn modelId="{C13E523C-99AA-CF4F-980C-3D566CF0AA2C}" type="presOf" srcId="{B6A59B50-D0B0-804B-B186-50C553150F5B}" destId="{B64EA878-A64E-D247-9EBB-582A835BABDF}" srcOrd="0" destOrd="0" presId="urn:microsoft.com/office/officeart/2008/layout/HexagonCluster"/>
    <dgm:cxn modelId="{8302F34F-B1C6-4A4B-B161-0AFA5BBFE913}" srcId="{74D64FBD-EB1D-C044-9770-AC19B53AE990}" destId="{FD4649BD-9E03-2049-A357-B43F7BD61031}" srcOrd="1" destOrd="0" parTransId="{06AFF0F1-FF6A-754E-947F-8ED9ECB592FF}" sibTransId="{43CB39D1-45BB-0E4B-AF66-E34C7B4D7A55}"/>
    <dgm:cxn modelId="{8E675C6E-9B1F-7C43-BB5F-410CBA848AF5}" type="presOf" srcId="{74D64FBD-EB1D-C044-9770-AC19B53AE990}" destId="{E64F1B32-6B5F-4449-B65D-7B3D70A9B127}" srcOrd="0" destOrd="0" presId="urn:microsoft.com/office/officeart/2008/layout/HexagonCluster"/>
    <dgm:cxn modelId="{D654988C-AA0D-0344-8ECE-C659CD8B1696}" type="presOf" srcId="{7C20AAB6-2547-B043-B3ED-2E965507D90B}" destId="{DFEA44B5-E41B-024F-A0AB-76CCB298FBCA}" srcOrd="0" destOrd="0" presId="urn:microsoft.com/office/officeart/2008/layout/HexagonCluster"/>
    <dgm:cxn modelId="{C42D9EBB-0D39-BB4A-B96E-37BB1C8E892A}" type="presOf" srcId="{BC50C631-0A7C-9042-9318-DA2D998931CF}" destId="{B9B314D2-64AE-7E49-940A-F4192F6B7930}" srcOrd="0" destOrd="0" presId="urn:microsoft.com/office/officeart/2008/layout/HexagonCluster"/>
    <dgm:cxn modelId="{B381B1C3-0197-6342-9643-44E37C22DF12}" type="presOf" srcId="{13E64196-9766-2D49-83C8-9077BD1DED0C}" destId="{4C6221E8-0B1C-BC4E-B887-959F5C65241C}" srcOrd="0" destOrd="0" presId="urn:microsoft.com/office/officeart/2008/layout/HexagonCluster"/>
    <dgm:cxn modelId="{328823DA-ADD9-CC4E-801A-0F2FBD8B356C}" srcId="{74D64FBD-EB1D-C044-9770-AC19B53AE990}" destId="{7C20AAB6-2547-B043-B3ED-2E965507D90B}" srcOrd="0" destOrd="0" parTransId="{C6F0D801-051D-4645-9804-E31353D36146}" sibTransId="{B6A59B50-D0B0-804B-B186-50C553150F5B}"/>
    <dgm:cxn modelId="{CB3C32DA-22E2-2142-87BA-A5B73D3B4C96}" type="presOf" srcId="{43CB39D1-45BB-0E4B-AF66-E34C7B4D7A55}" destId="{F1D46F87-A54C-3946-BF89-F717F3E2E530}" srcOrd="0" destOrd="0" presId="urn:microsoft.com/office/officeart/2008/layout/HexagonCluster"/>
    <dgm:cxn modelId="{CA694B29-934B-FB43-A43E-A9B95417E289}" type="presParOf" srcId="{E64F1B32-6B5F-4449-B65D-7B3D70A9B127}" destId="{6C4D5C38-5E43-1B49-BBAD-925C4E95559E}" srcOrd="0" destOrd="0" presId="urn:microsoft.com/office/officeart/2008/layout/HexagonCluster"/>
    <dgm:cxn modelId="{608767AB-B10A-2E4D-B701-3799CE599F86}" type="presParOf" srcId="{6C4D5C38-5E43-1B49-BBAD-925C4E95559E}" destId="{DFEA44B5-E41B-024F-A0AB-76CCB298FBCA}" srcOrd="0" destOrd="0" presId="urn:microsoft.com/office/officeart/2008/layout/HexagonCluster"/>
    <dgm:cxn modelId="{6B8B7A9F-2BB6-9945-9EEC-009A79D1078F}" type="presParOf" srcId="{E64F1B32-6B5F-4449-B65D-7B3D70A9B127}" destId="{F1102E49-8933-CC42-86D4-5139C6C9B8F8}" srcOrd="1" destOrd="0" presId="urn:microsoft.com/office/officeart/2008/layout/HexagonCluster"/>
    <dgm:cxn modelId="{3ACE7C14-2BB3-6A47-920A-29338878A4B4}" type="presParOf" srcId="{F1102E49-8933-CC42-86D4-5139C6C9B8F8}" destId="{8EA88992-3C74-2C49-8396-D48E07EBC9C4}" srcOrd="0" destOrd="0" presId="urn:microsoft.com/office/officeart/2008/layout/HexagonCluster"/>
    <dgm:cxn modelId="{FC88F7F6-A635-1448-8D20-0D01F41E4421}" type="presParOf" srcId="{E64F1B32-6B5F-4449-B65D-7B3D70A9B127}" destId="{220C6A05-847B-804F-9B9C-AE42E7406170}" srcOrd="2" destOrd="0" presId="urn:microsoft.com/office/officeart/2008/layout/HexagonCluster"/>
    <dgm:cxn modelId="{2B1A755D-46E2-424A-9A9B-AAB063DBB3F6}" type="presParOf" srcId="{220C6A05-847B-804F-9B9C-AE42E7406170}" destId="{B64EA878-A64E-D247-9EBB-582A835BABDF}" srcOrd="0" destOrd="0" presId="urn:microsoft.com/office/officeart/2008/layout/HexagonCluster"/>
    <dgm:cxn modelId="{F4D86DCC-401F-C443-82DB-9DB35533B9A6}" type="presParOf" srcId="{E64F1B32-6B5F-4449-B65D-7B3D70A9B127}" destId="{548D767C-1D9D-AC47-8D7A-1B640A4455A9}" srcOrd="3" destOrd="0" presId="urn:microsoft.com/office/officeart/2008/layout/HexagonCluster"/>
    <dgm:cxn modelId="{BE744DFE-A3D4-5244-81C4-A98E62CA209E}" type="presParOf" srcId="{548D767C-1D9D-AC47-8D7A-1B640A4455A9}" destId="{DEA68F58-11BA-4046-85E3-677146DE4B9F}" srcOrd="0" destOrd="0" presId="urn:microsoft.com/office/officeart/2008/layout/HexagonCluster"/>
    <dgm:cxn modelId="{ABDFCD18-47B7-B449-B423-2B01156B9D48}" type="presParOf" srcId="{E64F1B32-6B5F-4449-B65D-7B3D70A9B127}" destId="{5FD962BB-EB17-F84B-9ED8-E6BF04053986}" srcOrd="4" destOrd="0" presId="urn:microsoft.com/office/officeart/2008/layout/HexagonCluster"/>
    <dgm:cxn modelId="{7A3E4D3E-AA0B-934E-B6AF-6A0302F53B71}" type="presParOf" srcId="{5FD962BB-EB17-F84B-9ED8-E6BF04053986}" destId="{020DDADB-1DD5-4547-9289-0472A75EE955}" srcOrd="0" destOrd="0" presId="urn:microsoft.com/office/officeart/2008/layout/HexagonCluster"/>
    <dgm:cxn modelId="{E215F11A-8DCF-674C-B7CD-BC1802DA19F3}" type="presParOf" srcId="{E64F1B32-6B5F-4449-B65D-7B3D70A9B127}" destId="{BE4C1E3B-0167-E94C-86E4-F6E8F5DAE729}" srcOrd="5" destOrd="0" presId="urn:microsoft.com/office/officeart/2008/layout/HexagonCluster"/>
    <dgm:cxn modelId="{12E554BD-68DC-844A-9874-A1BDBEB454EB}" type="presParOf" srcId="{BE4C1E3B-0167-E94C-86E4-F6E8F5DAE729}" destId="{10B39887-0104-1344-805B-10B66C94EE1F}" srcOrd="0" destOrd="0" presId="urn:microsoft.com/office/officeart/2008/layout/HexagonCluster"/>
    <dgm:cxn modelId="{426671E5-D436-C742-82D5-4F9DB9F0D453}" type="presParOf" srcId="{E64F1B32-6B5F-4449-B65D-7B3D70A9B127}" destId="{8A72C14B-4ACE-294B-8091-25A2B2E4A92E}" srcOrd="6" destOrd="0" presId="urn:microsoft.com/office/officeart/2008/layout/HexagonCluster"/>
    <dgm:cxn modelId="{6E3603CC-B9EA-A645-A7E0-1EE3ABF11AD6}" type="presParOf" srcId="{8A72C14B-4ACE-294B-8091-25A2B2E4A92E}" destId="{F1D46F87-A54C-3946-BF89-F717F3E2E530}" srcOrd="0" destOrd="0" presId="urn:microsoft.com/office/officeart/2008/layout/HexagonCluster"/>
    <dgm:cxn modelId="{6727B565-DC5F-BA47-B049-FAAF0F9EB078}" type="presParOf" srcId="{E64F1B32-6B5F-4449-B65D-7B3D70A9B127}" destId="{90162471-B6C1-0E44-A4A0-385563D6C726}" srcOrd="7" destOrd="0" presId="urn:microsoft.com/office/officeart/2008/layout/HexagonCluster"/>
    <dgm:cxn modelId="{FC3182B5-56D0-AE4E-B78B-3B9750C6D524}" type="presParOf" srcId="{90162471-B6C1-0E44-A4A0-385563D6C726}" destId="{82A37D40-FC0A-2F45-B3C1-642720C6106D}" srcOrd="0" destOrd="0" presId="urn:microsoft.com/office/officeart/2008/layout/HexagonCluster"/>
    <dgm:cxn modelId="{A82D1DCB-542D-A849-9A50-69E53DB33B0A}" type="presParOf" srcId="{E64F1B32-6B5F-4449-B65D-7B3D70A9B127}" destId="{483EAA19-7ADF-7143-99FB-EBB2677DFA5E}" srcOrd="8" destOrd="0" presId="urn:microsoft.com/office/officeart/2008/layout/HexagonCluster"/>
    <dgm:cxn modelId="{FBE4DEEA-4DDA-1E46-96B7-E260159EADA5}" type="presParOf" srcId="{483EAA19-7ADF-7143-99FB-EBB2677DFA5E}" destId="{4C6221E8-0B1C-BC4E-B887-959F5C65241C}" srcOrd="0" destOrd="0" presId="urn:microsoft.com/office/officeart/2008/layout/HexagonCluster"/>
    <dgm:cxn modelId="{B11D7F99-E3C6-4542-BA8D-688449EBF195}" type="presParOf" srcId="{E64F1B32-6B5F-4449-B65D-7B3D70A9B127}" destId="{A055D3CA-299D-194D-A8D6-5081E4270366}" srcOrd="9" destOrd="0" presId="urn:microsoft.com/office/officeart/2008/layout/HexagonCluster"/>
    <dgm:cxn modelId="{4E3D049E-D9F7-C54C-8A9D-E724FB699735}" type="presParOf" srcId="{A055D3CA-299D-194D-A8D6-5081E4270366}" destId="{E4EF2C5F-9B34-5347-A7AE-5663DAD831AF}" srcOrd="0" destOrd="0" presId="urn:microsoft.com/office/officeart/2008/layout/HexagonCluster"/>
    <dgm:cxn modelId="{D428AE46-6FEF-2B45-849B-1F5C72180B2D}" type="presParOf" srcId="{E64F1B32-6B5F-4449-B65D-7B3D70A9B127}" destId="{51E5FA5D-E7AF-6640-82A5-446ED9DC6BA9}" srcOrd="10" destOrd="0" presId="urn:microsoft.com/office/officeart/2008/layout/HexagonCluster"/>
    <dgm:cxn modelId="{1E70721F-B827-794F-92D7-20135FBC75D7}" type="presParOf" srcId="{51E5FA5D-E7AF-6640-82A5-446ED9DC6BA9}" destId="{B9B314D2-64AE-7E49-940A-F4192F6B7930}" srcOrd="0" destOrd="0" presId="urn:microsoft.com/office/officeart/2008/layout/HexagonCluster"/>
    <dgm:cxn modelId="{C81CD081-3C8C-2244-B4B9-98E5F4D7CEC4}" type="presParOf" srcId="{E64F1B32-6B5F-4449-B65D-7B3D70A9B127}" destId="{FF88E359-5FC8-E04D-89F1-5D6D514733E5}" srcOrd="11" destOrd="0" presId="urn:microsoft.com/office/officeart/2008/layout/HexagonCluster"/>
    <dgm:cxn modelId="{2674DD40-FE77-1746-AF6B-AB775FAF1BC2}" type="presParOf" srcId="{FF88E359-5FC8-E04D-89F1-5D6D514733E5}" destId="{0D7D49C1-7689-244A-89BF-1B25B05865AD}" srcOrd="0" destOrd="0" presId="urn:microsoft.com/office/officeart/2008/layout/HexagonCluster"/>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EA44B5-E41B-024F-A0AB-76CCB298FBCA}">
      <dsp:nvSpPr>
        <dsp:cNvPr id="0" name=""/>
        <dsp:cNvSpPr/>
      </dsp:nvSpPr>
      <dsp:spPr>
        <a:xfrm>
          <a:off x="1444203" y="1989048"/>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Collaborate</a:t>
          </a:r>
        </a:p>
      </dsp:txBody>
      <dsp:txXfrm>
        <a:off x="1662232" y="2177027"/>
        <a:ext cx="968937" cy="835393"/>
      </dsp:txXfrm>
    </dsp:sp>
    <dsp:sp modelId="{8EA88992-3C74-2C49-8396-D48E07EBC9C4}">
      <dsp:nvSpPr>
        <dsp:cNvPr id="0" name=""/>
        <dsp:cNvSpPr/>
      </dsp:nvSpPr>
      <dsp: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64EA878-A64E-D247-9EBB-582A835BABDF}">
      <dsp:nvSpPr>
        <dsp:cNvPr id="0" name=""/>
        <dsp:cNvSpPr/>
      </dsp:nvSpPr>
      <dsp:spPr>
        <a:xfrm>
          <a:off x="243207" y="1338407"/>
          <a:ext cx="1404995" cy="1211351"/>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DEA68F58-11BA-4046-85E3-677146DE4B9F}">
      <dsp:nvSpPr>
        <dsp:cNvPr id="0" name=""/>
        <dsp:cNvSpPr/>
      </dsp:nvSpPr>
      <dsp: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20DDADB-1DD5-4547-9289-0472A75EE955}">
      <dsp:nvSpPr>
        <dsp:cNvPr id="0" name=""/>
        <dsp:cNvSpPr/>
      </dsp:nvSpPr>
      <dsp:spPr>
        <a:xfrm>
          <a:off x="2641200" y="1324005"/>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Create</a:t>
          </a:r>
        </a:p>
      </dsp:txBody>
      <dsp:txXfrm>
        <a:off x="2859229" y="1511984"/>
        <a:ext cx="968937" cy="835393"/>
      </dsp:txXfrm>
    </dsp:sp>
    <dsp:sp modelId="{10B39887-0104-1344-805B-10B66C94EE1F}">
      <dsp:nvSpPr>
        <dsp:cNvPr id="0" name=""/>
        <dsp:cNvSpPr/>
      </dsp:nvSpPr>
      <dsp: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F1D46F87-A54C-3946-BF89-F717F3E2E530}">
      <dsp:nvSpPr>
        <dsp:cNvPr id="0" name=""/>
        <dsp:cNvSpPr/>
      </dsp:nvSpPr>
      <dsp:spPr>
        <a:xfrm>
          <a:off x="3838196" y="1989048"/>
          <a:ext cx="1404995" cy="1211351"/>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82A37D40-FC0A-2F45-B3C1-642720C6106D}">
      <dsp:nvSpPr>
        <dsp:cNvPr id="0" name=""/>
        <dsp:cNvSpPr/>
      </dsp:nvSpPr>
      <dsp: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4C6221E8-0B1C-BC4E-B887-959F5C65241C}">
      <dsp:nvSpPr>
        <dsp:cNvPr id="0" name=""/>
        <dsp:cNvSpPr/>
      </dsp:nvSpPr>
      <dsp:spPr>
        <a:xfrm>
          <a:off x="1444203" y="661842"/>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Learn</a:t>
          </a:r>
        </a:p>
      </dsp:txBody>
      <dsp:txXfrm>
        <a:off x="1662232" y="849821"/>
        <a:ext cx="968937" cy="835393"/>
      </dsp:txXfrm>
    </dsp:sp>
    <dsp:sp modelId="{E4EF2C5F-9B34-5347-A7AE-5663DAD831AF}">
      <dsp:nvSpPr>
        <dsp:cNvPr id="0" name=""/>
        <dsp:cNvSpPr/>
      </dsp:nvSpPr>
      <dsp: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9B314D2-64AE-7E49-940A-F4192F6B7930}">
      <dsp:nvSpPr>
        <dsp:cNvPr id="0" name=""/>
        <dsp:cNvSpPr/>
      </dsp:nvSpPr>
      <dsp:spPr>
        <a:xfrm>
          <a:off x="2641200" y="0"/>
          <a:ext cx="1404995" cy="1211351"/>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D7D49C1-7689-244A-89BF-1B25B05865AD}">
      <dsp:nvSpPr>
        <dsp:cNvPr id="0" name=""/>
        <dsp:cNvSpPr/>
      </dsp:nvSpPr>
      <dsp: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Custom 1">
      <a:dk1>
        <a:srgbClr val="000000"/>
      </a:dk1>
      <a:lt1>
        <a:srgbClr val="FFFFFF"/>
      </a:lt1>
      <a:dk2>
        <a:srgbClr val="44546A"/>
      </a:dk2>
      <a:lt2>
        <a:srgbClr val="E7E6E6"/>
      </a:lt2>
      <a:accent1>
        <a:srgbClr val="27495F"/>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58CDD320-7ABF-724F-AA9B-F84917A110E0}" vid="{09B09326-4F3C-F34A-AE98-C3F3A063A2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2FBC77C-35D4-EF4A-A91F-02A880AAE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Wolfpack Lab Guide Template(1).dotx</Template>
  <TotalTime>520</TotalTime>
  <Pages>34</Pages>
  <Words>2433</Words>
  <Characters>13873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Bratschun</dc:creator>
  <cp:keywords/>
  <dc:description/>
  <cp:lastModifiedBy>David Solomon</cp:lastModifiedBy>
  <cp:revision>54</cp:revision>
  <cp:lastPrinted>2017-12-07T21:39:00Z</cp:lastPrinted>
  <dcterms:created xsi:type="dcterms:W3CDTF">2018-05-17T17:17:00Z</dcterms:created>
  <dcterms:modified xsi:type="dcterms:W3CDTF">2018-05-29T16:59:00Z</dcterms:modified>
</cp:coreProperties>
</file>