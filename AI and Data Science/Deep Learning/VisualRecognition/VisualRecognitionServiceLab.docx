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7B2FDD" w14:textId="16470FA3" w:rsidR="0032075E" w:rsidRDefault="00001F1F">
      <w:r w:rsidRPr="00C22563">
        <w:rPr>
          <w:rFonts w:ascii="Times New Roman" w:eastAsia="Calibri" w:hAnsi="Times New Roman" w:cs="Times New Roman"/>
          <w:noProof/>
          <w:sz w:val="20"/>
        </w:rPr>
        <mc:AlternateContent>
          <mc:Choice Requires="wps">
            <w:drawing>
              <wp:anchor distT="0" distB="0" distL="114300" distR="114300" simplePos="0" relativeHeight="251659264" behindDoc="0" locked="0" layoutInCell="1" allowOverlap="1" wp14:anchorId="2126A9EC" wp14:editId="3452C8BB">
                <wp:simplePos x="0" y="0"/>
                <wp:positionH relativeFrom="column">
                  <wp:posOffset>0</wp:posOffset>
                </wp:positionH>
                <wp:positionV relativeFrom="paragraph">
                  <wp:posOffset>283210</wp:posOffset>
                </wp:positionV>
                <wp:extent cx="6053455" cy="1773555"/>
                <wp:effectExtent l="0" t="0" r="4445" b="4445"/>
                <wp:wrapThrough wrapText="bothSides">
                  <wp:wrapPolygon edited="0">
                    <wp:start x="0" y="0"/>
                    <wp:lineTo x="0" y="21499"/>
                    <wp:lineTo x="21571" y="21499"/>
                    <wp:lineTo x="21571"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6053455" cy="1773555"/>
                        </a:xfrm>
                        <a:prstGeom prst="rect">
                          <a:avLst/>
                        </a:prstGeom>
                        <a:gradFill flip="none" rotWithShape="1">
                          <a:gsLst>
                            <a:gs pos="15000">
                              <a:schemeClr val="accent1">
                                <a:lumMod val="20000"/>
                                <a:lumOff val="80000"/>
                              </a:schemeClr>
                            </a:gs>
                            <a:gs pos="74000">
                              <a:schemeClr val="accent1">
                                <a:lumMod val="50000"/>
                              </a:schemeClr>
                            </a:gs>
                            <a:gs pos="47000">
                              <a:schemeClr val="accent1">
                                <a:lumMod val="60000"/>
                                <a:lumOff val="40000"/>
                              </a:schemeClr>
                            </a:gs>
                          </a:gsLst>
                          <a:lin ang="0" scaled="1"/>
                          <a:tileRect/>
                        </a:gradFill>
                        <a:ln w="12700" cap="flat" cmpd="sng" algn="ctr">
                          <a:noFill/>
                          <a:prstDash val="solid"/>
                          <a:miter lim="800000"/>
                        </a:ln>
                        <a:effectLst/>
                      </wps:spPr>
                      <wps:txbx>
                        <w:txbxContent>
                          <w:p w14:paraId="28CEB728" w14:textId="77777777" w:rsidR="00C22563" w:rsidRPr="00545413" w:rsidRDefault="00C22563"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C22563" w:rsidRPr="00001F1F" w:rsidRDefault="00C22563" w:rsidP="00C22563">
                            <w:pPr>
                              <w:rPr>
                                <w:b/>
                                <w:color w:val="F2F2F2" w:themeColor="background1" w:themeShade="F2"/>
                                <w:sz w:val="44"/>
                                <w:szCs w:val="44"/>
                              </w:rPr>
                            </w:pPr>
                          </w:p>
                          <w:p w14:paraId="77F8D45C" w14:textId="77777777" w:rsidR="0009766C" w:rsidRPr="00001F1F" w:rsidRDefault="0009766C" w:rsidP="0009766C">
                            <w:pPr>
                              <w:pStyle w:val="NoSpacing"/>
                              <w:rPr>
                                <w:rFonts w:asciiTheme="majorHAnsi" w:eastAsiaTheme="majorEastAsia" w:hAnsiTheme="majorHAnsi" w:cstheme="majorBidi"/>
                                <w:caps/>
                                <w:color w:val="000000" w:themeColor="text1"/>
                                <w:sz w:val="36"/>
                                <w:szCs w:val="36"/>
                              </w:rPr>
                            </w:pPr>
                            <w:r w:rsidRPr="00001F1F">
                              <w:rPr>
                                <w:rFonts w:asciiTheme="majorHAnsi" w:eastAsiaTheme="majorEastAsia" w:hAnsiTheme="majorHAnsi" w:cstheme="majorBidi"/>
                                <w:caps/>
                                <w:color w:val="F2F2F2" w:themeColor="background1" w:themeShade="F2"/>
                                <w:sz w:val="36"/>
                                <w:szCs w:val="36"/>
                              </w:rPr>
                              <w:t>Using watson visual recognition</w:t>
                            </w:r>
                          </w:p>
                          <w:p w14:paraId="214727B2" w14:textId="77777777" w:rsidR="00001F1F" w:rsidRDefault="00001F1F" w:rsidP="00001F1F">
                            <w:pPr>
                              <w:pStyle w:val="NoSpacing"/>
                              <w:rPr>
                                <w:rFonts w:eastAsiaTheme="majorEastAsia" w:cstheme="majorBidi"/>
                                <w:caps/>
                                <w:color w:val="000000" w:themeColor="text1"/>
                                <w:sz w:val="28"/>
                                <w:szCs w:val="28"/>
                              </w:rPr>
                            </w:pPr>
                            <w:r w:rsidRPr="00001F1F">
                              <w:rPr>
                                <w:rFonts w:eastAsiaTheme="majorEastAsia" w:cstheme="majorBidi"/>
                                <w:caps/>
                                <w:color w:val="000000" w:themeColor="text1"/>
                                <w:sz w:val="28"/>
                                <w:szCs w:val="28"/>
                              </w:rPr>
                              <w:t xml:space="preserve">HANDS-ON LAB TO TRAIN A VISUAL </w:t>
                            </w:r>
                          </w:p>
                          <w:p w14:paraId="1608CA8F" w14:textId="77777777" w:rsidR="00001F1F" w:rsidRDefault="00001F1F" w:rsidP="00001F1F">
                            <w:pPr>
                              <w:pStyle w:val="NoSpacing"/>
                              <w:rPr>
                                <w:rFonts w:eastAsiaTheme="majorEastAsia" w:cstheme="majorBidi"/>
                                <w:caps/>
                                <w:color w:val="000000" w:themeColor="text1"/>
                                <w:sz w:val="28"/>
                                <w:szCs w:val="28"/>
                              </w:rPr>
                            </w:pPr>
                            <w:r w:rsidRPr="00001F1F">
                              <w:rPr>
                                <w:rFonts w:eastAsiaTheme="majorEastAsia" w:cstheme="majorBidi"/>
                                <w:caps/>
                                <w:color w:val="000000" w:themeColor="text1"/>
                                <w:sz w:val="28"/>
                                <w:szCs w:val="28"/>
                              </w:rPr>
                              <w:t xml:space="preserve">RECOGNITION MODEL AND IDENTIFY </w:t>
                            </w:r>
                          </w:p>
                          <w:p w14:paraId="6FC93D9B" w14:textId="41CAA42B" w:rsidR="00001F1F" w:rsidRPr="00001F1F" w:rsidRDefault="00001F1F" w:rsidP="00001F1F">
                            <w:pPr>
                              <w:pStyle w:val="NoSpacing"/>
                              <w:rPr>
                                <w:rFonts w:asciiTheme="majorHAnsi" w:eastAsiaTheme="majorEastAsia" w:hAnsiTheme="majorHAnsi" w:cstheme="majorBidi"/>
                                <w:caps/>
                                <w:color w:val="000000" w:themeColor="text1"/>
                                <w:sz w:val="28"/>
                                <w:szCs w:val="28"/>
                              </w:rPr>
                            </w:pPr>
                            <w:r w:rsidRPr="00001F1F">
                              <w:rPr>
                                <w:rFonts w:eastAsiaTheme="majorEastAsia" w:cstheme="majorBidi"/>
                                <w:caps/>
                                <w:color w:val="000000" w:themeColor="text1"/>
                                <w:sz w:val="28"/>
                                <w:szCs w:val="28"/>
                              </w:rPr>
                              <w:t>IMAGES IN A CODE-FREE ENVIRONMENT</w:t>
                            </w:r>
                          </w:p>
                          <w:p w14:paraId="164D50EE" w14:textId="77777777" w:rsidR="00001F1F" w:rsidRPr="00001F1F" w:rsidRDefault="00001F1F" w:rsidP="00001F1F">
                            <w:pPr>
                              <w:rPr>
                                <w:color w:val="FF0000"/>
                              </w:rPr>
                            </w:pPr>
                          </w:p>
                          <w:p w14:paraId="4BD9FB96" w14:textId="6B77D8E8" w:rsidR="00C22563" w:rsidRPr="00825D45" w:rsidRDefault="00C22563" w:rsidP="00C22563">
                            <w:pPr>
                              <w:rPr>
                                <w:rFonts w:ascii="Arial" w:hAnsi="Arial" w:cs="Arial"/>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A9EC" id="Rectangle 225" o:spid="_x0000_s1026" style="position:absolute;margin-left:0;margin-top:22.3pt;width:476.65pt;height:13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" fillcolor="#c9dce9 [660]" stroked="f" strokeweight="1pt">
                <v:fill color2="#13242f [1604]" rotate="t" angle="90" colors="0 #cadde9;9830f #cadde9;30802f #5f98bd" focus="100%" type="gradient"/>
                <v:textbox>
                  <w:txbxContent>
                    <w:p w14:paraId="28CEB728" w14:textId="77777777" w:rsidR="00C22563" w:rsidRPr="00545413" w:rsidRDefault="00C22563"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C22563" w:rsidRPr="00001F1F" w:rsidRDefault="00C22563" w:rsidP="00C22563">
                      <w:pPr>
                        <w:rPr>
                          <w:b/>
                          <w:color w:val="F2F2F2" w:themeColor="background1" w:themeShade="F2"/>
                          <w:sz w:val="44"/>
                          <w:szCs w:val="44"/>
                        </w:rPr>
                      </w:pPr>
                    </w:p>
                    <w:p w14:paraId="77F8D45C" w14:textId="77777777" w:rsidR="0009766C" w:rsidRPr="00001F1F" w:rsidRDefault="0009766C" w:rsidP="0009766C">
                      <w:pPr>
                        <w:pStyle w:val="NoSpacing"/>
                        <w:rPr>
                          <w:rFonts w:asciiTheme="majorHAnsi" w:eastAsiaTheme="majorEastAsia" w:hAnsiTheme="majorHAnsi" w:cstheme="majorBidi"/>
                          <w:caps/>
                          <w:color w:val="000000" w:themeColor="text1"/>
                          <w:sz w:val="36"/>
                          <w:szCs w:val="36"/>
                        </w:rPr>
                      </w:pPr>
                      <w:r w:rsidRPr="00001F1F">
                        <w:rPr>
                          <w:rFonts w:asciiTheme="majorHAnsi" w:eastAsiaTheme="majorEastAsia" w:hAnsiTheme="majorHAnsi" w:cstheme="majorBidi"/>
                          <w:caps/>
                          <w:color w:val="F2F2F2" w:themeColor="background1" w:themeShade="F2"/>
                          <w:sz w:val="36"/>
                          <w:szCs w:val="36"/>
                        </w:rPr>
                        <w:t>Using watson visual recognition</w:t>
                      </w:r>
                    </w:p>
                    <w:p w14:paraId="214727B2" w14:textId="77777777" w:rsidR="00001F1F" w:rsidRDefault="00001F1F" w:rsidP="00001F1F">
                      <w:pPr>
                        <w:pStyle w:val="NoSpacing"/>
                        <w:rPr>
                          <w:rFonts w:eastAsiaTheme="majorEastAsia" w:cstheme="majorBidi"/>
                          <w:caps/>
                          <w:color w:val="000000" w:themeColor="text1"/>
                          <w:sz w:val="28"/>
                          <w:szCs w:val="28"/>
                        </w:rPr>
                      </w:pPr>
                      <w:r w:rsidRPr="00001F1F">
                        <w:rPr>
                          <w:rFonts w:eastAsiaTheme="majorEastAsia" w:cstheme="majorBidi"/>
                          <w:caps/>
                          <w:color w:val="000000" w:themeColor="text1"/>
                          <w:sz w:val="28"/>
                          <w:szCs w:val="28"/>
                        </w:rPr>
                        <w:t xml:space="preserve">HANDS-ON LAB TO TRAIN A VISUAL </w:t>
                      </w:r>
                    </w:p>
                    <w:p w14:paraId="1608CA8F" w14:textId="77777777" w:rsidR="00001F1F" w:rsidRDefault="00001F1F" w:rsidP="00001F1F">
                      <w:pPr>
                        <w:pStyle w:val="NoSpacing"/>
                        <w:rPr>
                          <w:rFonts w:eastAsiaTheme="majorEastAsia" w:cstheme="majorBidi"/>
                          <w:caps/>
                          <w:color w:val="000000" w:themeColor="text1"/>
                          <w:sz w:val="28"/>
                          <w:szCs w:val="28"/>
                        </w:rPr>
                      </w:pPr>
                      <w:r w:rsidRPr="00001F1F">
                        <w:rPr>
                          <w:rFonts w:eastAsiaTheme="majorEastAsia" w:cstheme="majorBidi"/>
                          <w:caps/>
                          <w:color w:val="000000" w:themeColor="text1"/>
                          <w:sz w:val="28"/>
                          <w:szCs w:val="28"/>
                        </w:rPr>
                        <w:t xml:space="preserve">RECOGNITION MODEL AND IDENTIFY </w:t>
                      </w:r>
                    </w:p>
                    <w:p w14:paraId="6FC93D9B" w14:textId="41CAA42B" w:rsidR="00001F1F" w:rsidRPr="00001F1F" w:rsidRDefault="00001F1F" w:rsidP="00001F1F">
                      <w:pPr>
                        <w:pStyle w:val="NoSpacing"/>
                        <w:rPr>
                          <w:rFonts w:asciiTheme="majorHAnsi" w:eastAsiaTheme="majorEastAsia" w:hAnsiTheme="majorHAnsi" w:cstheme="majorBidi"/>
                          <w:caps/>
                          <w:color w:val="000000" w:themeColor="text1"/>
                          <w:sz w:val="28"/>
                          <w:szCs w:val="28"/>
                        </w:rPr>
                      </w:pPr>
                      <w:r w:rsidRPr="00001F1F">
                        <w:rPr>
                          <w:rFonts w:eastAsiaTheme="majorEastAsia" w:cstheme="majorBidi"/>
                          <w:caps/>
                          <w:color w:val="000000" w:themeColor="text1"/>
                          <w:sz w:val="28"/>
                          <w:szCs w:val="28"/>
                        </w:rPr>
                        <w:t>IMAGES IN A CODE-FREE ENVIRONMENT</w:t>
                      </w:r>
                    </w:p>
                    <w:p w14:paraId="164D50EE" w14:textId="77777777" w:rsidR="00001F1F" w:rsidRPr="00001F1F" w:rsidRDefault="00001F1F" w:rsidP="00001F1F">
                      <w:pPr>
                        <w:rPr>
                          <w:color w:val="FF0000"/>
                        </w:rPr>
                      </w:pPr>
                    </w:p>
                    <w:p w14:paraId="4BD9FB96" w14:textId="6B77D8E8" w:rsidR="00C22563" w:rsidRPr="00825D45" w:rsidRDefault="00C22563" w:rsidP="00C22563">
                      <w:pPr>
                        <w:rPr>
                          <w:rFonts w:ascii="Arial" w:hAnsi="Arial" w:cs="Arial"/>
                          <w:sz w:val="36"/>
                          <w:szCs w:val="36"/>
                        </w:rPr>
                      </w:pPr>
                    </w:p>
                  </w:txbxContent>
                </v:textbox>
                <w10:wrap type="through"/>
              </v:rect>
            </w:pict>
          </mc:Fallback>
        </mc:AlternateContent>
      </w:r>
    </w:p>
    <w:p w14:paraId="4DE81829" w14:textId="79E9B80F" w:rsidR="0032075E" w:rsidRDefault="0032075E"/>
    <w:p w14:paraId="5BF3C5CB" w14:textId="77777777" w:rsidR="0032075E" w:rsidRDefault="0032075E" w:rsidP="0032075E">
      <w:pPr>
        <w:rPr>
          <w:rFonts w:ascii="Arial" w:hAnsi="Arial" w:cs="Arial"/>
          <w:b/>
          <w:color w:val="1C345C"/>
          <w:sz w:val="44"/>
          <w:szCs w:val="44"/>
        </w:rPr>
      </w:pPr>
      <w:r w:rsidRPr="00201C3C">
        <w:rPr>
          <w:rFonts w:ascii="Arial" w:hAnsi="Arial" w:cs="Arial"/>
          <w:b/>
          <w:color w:val="1C345C"/>
          <w:sz w:val="44"/>
          <w:szCs w:val="44"/>
        </w:rPr>
        <w:t>Lab Guide</w:t>
      </w:r>
    </w:p>
    <w:p w14:paraId="31F7E1FA" w14:textId="77777777" w:rsidR="00657EE1" w:rsidRDefault="00657EE1" w:rsidP="0032075E">
      <w:pPr>
        <w:rPr>
          <w:rFonts w:ascii="Arial" w:hAnsi="Arial" w:cs="Arial"/>
          <w:b/>
          <w:color w:val="1C345C"/>
          <w:sz w:val="44"/>
          <w:szCs w:val="44"/>
        </w:rPr>
      </w:pPr>
    </w:p>
    <w:p w14:paraId="0DA4F683" w14:textId="77777777" w:rsidR="00657EE1" w:rsidRDefault="00657EE1" w:rsidP="0032075E">
      <w:pPr>
        <w:rPr>
          <w:rFonts w:ascii="Arial" w:hAnsi="Arial" w:cs="Arial"/>
          <w:b/>
          <w:color w:val="1C345C"/>
          <w:sz w:val="44"/>
          <w:szCs w:val="44"/>
        </w:rPr>
      </w:pPr>
    </w:p>
    <w:p w14:paraId="0C91A608" w14:textId="77777777" w:rsidR="00927DDF" w:rsidRDefault="00927DDF" w:rsidP="0032075E">
      <w:pPr>
        <w:rPr>
          <w:rFonts w:ascii="Arial" w:hAnsi="Arial" w:cs="Arial"/>
          <w:b/>
          <w:color w:val="1C345C"/>
          <w:sz w:val="44"/>
          <w:szCs w:val="44"/>
        </w:rPr>
      </w:pPr>
    </w:p>
    <w:p w14:paraId="4A9B3B5A" w14:textId="77777777" w:rsidR="0032075E" w:rsidRDefault="0032075E" w:rsidP="0032075E">
      <w:pPr>
        <w:rPr>
          <w:rFonts w:ascii="Arial" w:hAnsi="Arial" w:cs="Arial"/>
          <w:b/>
          <w:color w:val="1C345C"/>
          <w:sz w:val="44"/>
          <w:szCs w:val="44"/>
        </w:rPr>
      </w:pPr>
    </w:p>
    <w:p w14:paraId="4040B93F" w14:textId="77777777" w:rsidR="0032075E" w:rsidRPr="00EA33E4" w:rsidRDefault="0032075E" w:rsidP="0032075E">
      <w:pPr>
        <w:jc w:val="center"/>
        <w:rPr>
          <w:rFonts w:ascii="Arial" w:hAnsi="Arial" w:cs="Arial"/>
          <w:b/>
          <w:color w:val="1C345C"/>
          <w:sz w:val="44"/>
          <w:szCs w:val="44"/>
        </w:rPr>
      </w:pPr>
      <w:r w:rsidRPr="0032075E">
        <w:rPr>
          <w:rFonts w:ascii="Times New Roman" w:eastAsia="Calibri" w:hAnsi="Times New Roman" w:cs="Times New Roman"/>
          <w:noProof/>
        </w:rPr>
        <w:drawing>
          <wp:inline distT="0" distB="0" distL="0" distR="0" wp14:anchorId="48925762" wp14:editId="312F1BD3">
            <wp:extent cx="5486400" cy="3200400"/>
            <wp:effectExtent l="0" t="0" r="0" b="127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E0F7FA7" w14:textId="77777777" w:rsidR="0032075E" w:rsidRDefault="0032075E"/>
    <w:p w14:paraId="03A0F460" w14:textId="77777777" w:rsidR="006F6BC4" w:rsidRDefault="006F6BC4"/>
    <w:p w14:paraId="50CBBE06" w14:textId="77777777" w:rsidR="006F6BC4" w:rsidRDefault="006F6BC4"/>
    <w:p w14:paraId="3345BA08" w14:textId="77777777" w:rsidR="006F6BC4" w:rsidRDefault="006F6BC4"/>
    <w:p w14:paraId="14FE942F" w14:textId="77777777" w:rsidR="006F6BC4" w:rsidRDefault="006F6BC4"/>
    <w:p w14:paraId="0587894C" w14:textId="77777777" w:rsidR="006F6BC4" w:rsidRDefault="006F6BC4">
      <w:r>
        <w:br w:type="page"/>
      </w:r>
    </w:p>
    <w:p w14:paraId="3BAAE141" w14:textId="77777777" w:rsidR="00827B6C" w:rsidRDefault="00827B6C" w:rsidP="00827B6C">
      <w:pPr>
        <w:pStyle w:val="p1"/>
        <w:rPr>
          <w:rFonts w:ascii="Arial" w:hAnsi="Arial" w:cs="Arial"/>
          <w:sz w:val="36"/>
          <w:szCs w:val="36"/>
        </w:rPr>
      </w:pPr>
    </w:p>
    <w:p w14:paraId="259060BE" w14:textId="77777777" w:rsidR="00827B6C" w:rsidRDefault="00827B6C" w:rsidP="00827B6C">
      <w:pPr>
        <w:pStyle w:val="p1"/>
        <w:rPr>
          <w:rFonts w:ascii="Arial" w:hAnsi="Arial" w:cs="Arial"/>
          <w:sz w:val="36"/>
          <w:szCs w:val="36"/>
        </w:rPr>
      </w:pPr>
    </w:p>
    <w:p w14:paraId="2EDC229B" w14:textId="77777777" w:rsidR="00827B6C" w:rsidRDefault="00827B6C" w:rsidP="00827B6C">
      <w:pPr>
        <w:pStyle w:val="p1"/>
        <w:rPr>
          <w:rFonts w:ascii="Arial" w:hAnsi="Arial" w:cs="Arial"/>
          <w:sz w:val="36"/>
          <w:szCs w:val="36"/>
        </w:rPr>
      </w:pPr>
    </w:p>
    <w:p w14:paraId="4E285605" w14:textId="77777777" w:rsidR="00827B6C" w:rsidRDefault="00827B6C" w:rsidP="00827B6C">
      <w:pPr>
        <w:pStyle w:val="p1"/>
        <w:rPr>
          <w:rFonts w:ascii="Arial" w:hAnsi="Arial" w:cs="Arial"/>
          <w:sz w:val="36"/>
          <w:szCs w:val="36"/>
        </w:rPr>
      </w:pPr>
    </w:p>
    <w:p w14:paraId="7C78E31E" w14:textId="77777777" w:rsidR="00827B6C" w:rsidRDefault="00827B6C" w:rsidP="00827B6C">
      <w:pPr>
        <w:pStyle w:val="p1"/>
        <w:rPr>
          <w:rFonts w:ascii="Arial" w:hAnsi="Arial" w:cs="Arial"/>
          <w:sz w:val="36"/>
          <w:szCs w:val="36"/>
        </w:rPr>
      </w:pPr>
    </w:p>
    <w:p w14:paraId="44ADE5EB" w14:textId="77777777" w:rsidR="00827B6C" w:rsidRDefault="00827B6C" w:rsidP="00827B6C">
      <w:pPr>
        <w:pStyle w:val="p1"/>
        <w:rPr>
          <w:rFonts w:ascii="Arial" w:hAnsi="Arial" w:cs="Arial"/>
          <w:sz w:val="36"/>
          <w:szCs w:val="36"/>
        </w:rPr>
      </w:pPr>
    </w:p>
    <w:p w14:paraId="5E5A3120" w14:textId="77777777" w:rsidR="00827B6C" w:rsidRDefault="00827B6C" w:rsidP="00827B6C">
      <w:pPr>
        <w:pStyle w:val="p1"/>
        <w:rPr>
          <w:rFonts w:ascii="Arial" w:hAnsi="Arial" w:cs="Arial"/>
          <w:sz w:val="36"/>
          <w:szCs w:val="36"/>
        </w:rPr>
      </w:pPr>
    </w:p>
    <w:p w14:paraId="451B80C6" w14:textId="77777777" w:rsidR="00827B6C" w:rsidRDefault="00827B6C" w:rsidP="00827B6C">
      <w:pPr>
        <w:pStyle w:val="p1"/>
        <w:rPr>
          <w:rFonts w:ascii="Arial" w:hAnsi="Arial" w:cs="Arial"/>
          <w:sz w:val="36"/>
          <w:szCs w:val="36"/>
        </w:rPr>
      </w:pPr>
    </w:p>
    <w:p w14:paraId="4B281833" w14:textId="77777777" w:rsidR="00827B6C" w:rsidRDefault="00827B6C" w:rsidP="00827B6C">
      <w:pPr>
        <w:pStyle w:val="p1"/>
        <w:rPr>
          <w:rFonts w:ascii="Arial" w:hAnsi="Arial" w:cs="Arial"/>
          <w:sz w:val="36"/>
          <w:szCs w:val="36"/>
        </w:rPr>
      </w:pPr>
    </w:p>
    <w:p w14:paraId="5C35486C" w14:textId="77777777" w:rsidR="00827B6C" w:rsidRDefault="00827B6C" w:rsidP="00827B6C">
      <w:pPr>
        <w:pStyle w:val="p1"/>
        <w:rPr>
          <w:rFonts w:ascii="Arial" w:hAnsi="Arial" w:cs="Arial"/>
          <w:sz w:val="36"/>
          <w:szCs w:val="36"/>
        </w:rPr>
      </w:pPr>
    </w:p>
    <w:p w14:paraId="032846A8" w14:textId="77777777" w:rsidR="00827B6C" w:rsidRDefault="00827B6C" w:rsidP="00827B6C">
      <w:pPr>
        <w:pStyle w:val="p1"/>
        <w:rPr>
          <w:rFonts w:ascii="Arial" w:hAnsi="Arial" w:cs="Arial"/>
          <w:sz w:val="36"/>
          <w:szCs w:val="36"/>
        </w:rPr>
      </w:pPr>
    </w:p>
    <w:p w14:paraId="3B2B5254" w14:textId="77777777" w:rsidR="00827B6C" w:rsidRPr="003E095F" w:rsidRDefault="00827B6C" w:rsidP="00827B6C">
      <w:pPr>
        <w:pStyle w:val="p1"/>
        <w:rPr>
          <w:rFonts w:ascii="Arial" w:hAnsi="Arial" w:cs="Arial"/>
          <w:sz w:val="36"/>
          <w:szCs w:val="36"/>
        </w:rPr>
      </w:pPr>
      <w:r w:rsidRPr="003E095F">
        <w:rPr>
          <w:rFonts w:ascii="Arial" w:hAnsi="Arial" w:cs="Arial"/>
          <w:sz w:val="36"/>
          <w:szCs w:val="36"/>
        </w:rPr>
        <w:t>Notices and Disclaimers</w:t>
      </w:r>
    </w:p>
    <w:p w14:paraId="08023C4F" w14:textId="77777777" w:rsidR="00827B6C" w:rsidRDefault="00827B6C" w:rsidP="00827B6C">
      <w:pPr>
        <w:rPr>
          <w:rFonts w:ascii="Helvetica" w:hAnsi="Helvetica" w:cs="Times New Roman"/>
        </w:rPr>
      </w:pPr>
    </w:p>
    <w:p w14:paraId="58D05A5F" w14:textId="77777777" w:rsidR="00827B6C" w:rsidRPr="003E095F" w:rsidRDefault="00827B6C" w:rsidP="00827B6C">
      <w:pPr>
        <w:rPr>
          <w:rFonts w:ascii="Arial" w:hAnsi="Arial" w:cs="Arial"/>
          <w:sz w:val="20"/>
          <w:szCs w:val="20"/>
        </w:rPr>
      </w:pPr>
      <w:r w:rsidRPr="003E095F">
        <w:rPr>
          <w:rFonts w:ascii="Arial" w:hAnsi="Arial" w:cs="Arial"/>
          <w:sz w:val="20"/>
          <w:szCs w:val="20"/>
        </w:rPr>
        <w:t>© Copyright IBM Corporation 2017.</w:t>
      </w:r>
    </w:p>
    <w:p w14:paraId="4C27C6C7" w14:textId="77777777" w:rsidR="00827B6C" w:rsidRPr="003E095F" w:rsidRDefault="00827B6C" w:rsidP="00827B6C">
      <w:pPr>
        <w:rPr>
          <w:rFonts w:ascii="Arial" w:hAnsi="Arial" w:cs="Arial"/>
          <w:sz w:val="20"/>
          <w:szCs w:val="20"/>
        </w:rPr>
      </w:pPr>
    </w:p>
    <w:p w14:paraId="2D019916" w14:textId="77777777" w:rsidR="00827B6C" w:rsidRPr="003E095F" w:rsidRDefault="00827B6C" w:rsidP="00827B6C">
      <w:pPr>
        <w:rPr>
          <w:rFonts w:ascii="Arial" w:hAnsi="Arial" w:cs="Arial"/>
          <w:sz w:val="20"/>
          <w:szCs w:val="20"/>
        </w:rPr>
      </w:pPr>
      <w:r w:rsidRPr="003E095F">
        <w:rPr>
          <w:rFonts w:ascii="Arial" w:hAnsi="Arial" w:cs="Arial"/>
          <w:sz w:val="20"/>
          <w:szCs w:val="20"/>
        </w:rPr>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Pr>
          <w:rFonts w:ascii="Arial" w:hAnsi="Arial" w:cs="Arial"/>
          <w:sz w:val="20"/>
          <w:szCs w:val="20"/>
        </w:rPr>
        <w:t xml:space="preserve"> </w:t>
      </w:r>
      <w:r w:rsidRPr="003E095F">
        <w:rPr>
          <w:rFonts w:ascii="Arial" w:hAnsi="Arial" w:cs="Arial"/>
          <w:sz w:val="20"/>
          <w:szCs w:val="20"/>
        </w:rPr>
        <w:t>change at any time at IBM’s sole discretion based on market opportunities or other factors, and are not intended to be a commitment to future product or feature availability in any way.</w:t>
      </w:r>
    </w:p>
    <w:p w14:paraId="315A9DD6" w14:textId="77777777" w:rsidR="00827B6C" w:rsidRPr="003E095F" w:rsidRDefault="00827B6C" w:rsidP="00827B6C">
      <w:pPr>
        <w:rPr>
          <w:rFonts w:ascii="Arial" w:hAnsi="Arial" w:cs="Arial"/>
          <w:sz w:val="20"/>
          <w:szCs w:val="20"/>
        </w:rPr>
      </w:pPr>
    </w:p>
    <w:p w14:paraId="7C65E119" w14:textId="77777777" w:rsidR="00827B6C" w:rsidRPr="003E095F" w:rsidRDefault="00827B6C" w:rsidP="00827B6C">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6B796B6C" w14:textId="77777777" w:rsidR="00827B6C" w:rsidRPr="003E095F" w:rsidRDefault="00827B6C" w:rsidP="00827B6C">
      <w:pPr>
        <w:rPr>
          <w:rFonts w:ascii="Arial" w:hAnsi="Arial" w:cs="Arial"/>
          <w:sz w:val="20"/>
          <w:szCs w:val="20"/>
        </w:rPr>
      </w:pPr>
    </w:p>
    <w:p w14:paraId="2C1B0B71" w14:textId="77777777" w:rsidR="00827B6C" w:rsidRPr="003E095F" w:rsidRDefault="00827B6C" w:rsidP="00827B6C">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2492B59C" w14:textId="77777777" w:rsidR="00827B6C" w:rsidRPr="003E095F" w:rsidRDefault="00827B6C" w:rsidP="00827B6C">
      <w:pPr>
        <w:rPr>
          <w:rFonts w:ascii="Arial" w:hAnsi="Arial" w:cs="Arial"/>
          <w:sz w:val="20"/>
          <w:szCs w:val="20"/>
        </w:rPr>
      </w:pPr>
    </w:p>
    <w:p w14:paraId="2B4DE70F" w14:textId="77777777" w:rsidR="0083240E" w:rsidRDefault="00827B6C" w:rsidP="00827B6C">
      <w:pPr>
        <w:rPr>
          <w:rFonts w:ascii="Arial" w:hAnsi="Arial" w:cs="Arial"/>
          <w:sz w:val="20"/>
          <w:szCs w:val="20"/>
        </w:rPr>
      </w:pPr>
      <w:r w:rsidRPr="003E095F">
        <w:rPr>
          <w:rFonts w:ascii="Arial" w:hAnsi="Arial" w:cs="Arial"/>
          <w:sz w:val="20"/>
          <w:szCs w:val="20"/>
        </w:rPr>
        <w:t>Other company, product and service names may be trademarks or service marks of others</w:t>
      </w:r>
    </w:p>
    <w:p w14:paraId="66A5E591" w14:textId="77777777" w:rsidR="001577C9" w:rsidRDefault="0083240E" w:rsidP="009D464E">
      <w:pPr>
        <w:jc w:val="center"/>
        <w:rPr>
          <w:rFonts w:eastAsia="Arial" w:cstheme="minorHAnsi"/>
          <w:szCs w:val="22"/>
          <w:highlight w:val="red"/>
        </w:rPr>
      </w:pPr>
      <w:r>
        <w:rPr>
          <w:rFonts w:ascii="Arial" w:hAnsi="Arial" w:cs="Arial"/>
          <w:sz w:val="20"/>
          <w:szCs w:val="20"/>
        </w:rPr>
        <w:br w:type="page"/>
      </w:r>
    </w:p>
    <w:sdt>
      <w:sdtPr>
        <w:rPr>
          <w:rFonts w:asciiTheme="minorHAnsi" w:eastAsiaTheme="minorHAnsi" w:hAnsiTheme="minorHAnsi" w:cstheme="minorBidi"/>
          <w:bCs w:val="0"/>
          <w:color w:val="auto"/>
          <w:sz w:val="24"/>
          <w:szCs w:val="24"/>
        </w:rPr>
        <w:id w:val="842752040"/>
        <w:docPartObj>
          <w:docPartGallery w:val="Table of Contents"/>
          <w:docPartUnique/>
        </w:docPartObj>
      </w:sdtPr>
      <w:sdtEndPr>
        <w:rPr>
          <w:b/>
          <w:noProof/>
        </w:rPr>
      </w:sdtEndPr>
      <w:sdtContent>
        <w:p w14:paraId="0564D195" w14:textId="77777777" w:rsidR="001577C9" w:rsidRPr="00B62BDE" w:rsidRDefault="001577C9" w:rsidP="00B62BDE">
          <w:pPr>
            <w:pStyle w:val="TOCHeading"/>
            <w:jc w:val="center"/>
            <w:rPr>
              <w:b/>
              <w:sz w:val="32"/>
              <w:szCs w:val="32"/>
            </w:rPr>
          </w:pPr>
          <w:r w:rsidRPr="00B62BDE">
            <w:rPr>
              <w:b/>
              <w:sz w:val="32"/>
              <w:szCs w:val="32"/>
            </w:rPr>
            <w:t>Table of Contents</w:t>
          </w:r>
        </w:p>
        <w:p w14:paraId="07C8F5CF" w14:textId="77777777" w:rsidR="00C34985" w:rsidRDefault="001577C9">
          <w:pPr>
            <w:pStyle w:val="TOC1"/>
            <w:tabs>
              <w:tab w:val="right" w:leader="dot" w:pos="9350"/>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00419009" w:history="1">
            <w:r w:rsidR="00C34985" w:rsidRPr="009F5EDC">
              <w:rPr>
                <w:rStyle w:val="Hyperlink"/>
                <w:rFonts w:eastAsia="Times New Roman"/>
                <w:noProof/>
              </w:rPr>
              <w:t>Lab Environment Overview</w:t>
            </w:r>
            <w:r w:rsidR="00C34985">
              <w:rPr>
                <w:noProof/>
                <w:webHidden/>
              </w:rPr>
              <w:tab/>
            </w:r>
            <w:r w:rsidR="00C34985">
              <w:rPr>
                <w:noProof/>
                <w:webHidden/>
              </w:rPr>
              <w:fldChar w:fldCharType="begin"/>
            </w:r>
            <w:r w:rsidR="00C34985">
              <w:rPr>
                <w:noProof/>
                <w:webHidden/>
              </w:rPr>
              <w:instrText xml:space="preserve"> PAGEREF _Toc500419009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438AADE9" w14:textId="77777777" w:rsidR="00C34985" w:rsidRDefault="007545E7">
          <w:pPr>
            <w:pStyle w:val="TOC1"/>
            <w:tabs>
              <w:tab w:val="right" w:leader="dot" w:pos="9350"/>
            </w:tabs>
            <w:rPr>
              <w:rFonts w:eastAsiaTheme="minorEastAsia" w:cstheme="minorBidi"/>
              <w:b w:val="0"/>
              <w:bCs w:val="0"/>
              <w:noProof/>
            </w:rPr>
          </w:pPr>
          <w:hyperlink w:anchor="_Toc500419010" w:history="1">
            <w:r w:rsidR="00C34985" w:rsidRPr="009F5EDC">
              <w:rPr>
                <w:rStyle w:val="Hyperlink"/>
                <w:noProof/>
              </w:rPr>
              <w:t xml:space="preserve">Module 1: </w:t>
            </w:r>
            <w:r w:rsidR="00C34985" w:rsidRPr="009F5EDC">
              <w:rPr>
                <w:rStyle w:val="Hyperlink"/>
                <w:noProof/>
                <w:highlight w:val="red"/>
              </w:rPr>
              <w:t>FILL IN NAME</w:t>
            </w:r>
            <w:r w:rsidR="00C34985">
              <w:rPr>
                <w:noProof/>
                <w:webHidden/>
              </w:rPr>
              <w:tab/>
            </w:r>
            <w:r w:rsidR="00C34985">
              <w:rPr>
                <w:noProof/>
                <w:webHidden/>
              </w:rPr>
              <w:fldChar w:fldCharType="begin"/>
            </w:r>
            <w:r w:rsidR="00C34985">
              <w:rPr>
                <w:noProof/>
                <w:webHidden/>
              </w:rPr>
              <w:instrText xml:space="preserve"> PAGEREF _Toc500419010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3A3EA7D3" w14:textId="77777777" w:rsidR="00C34985" w:rsidRDefault="007545E7">
          <w:pPr>
            <w:pStyle w:val="TOC2"/>
            <w:tabs>
              <w:tab w:val="right" w:leader="dot" w:pos="9350"/>
            </w:tabs>
            <w:rPr>
              <w:rFonts w:eastAsiaTheme="minorEastAsia" w:cstheme="minorBidi"/>
              <w:b w:val="0"/>
              <w:bCs w:val="0"/>
              <w:noProof/>
              <w:sz w:val="24"/>
              <w:szCs w:val="24"/>
            </w:rPr>
          </w:pPr>
          <w:hyperlink w:anchor="_Toc500419011" w:history="1">
            <w:r w:rsidR="00C34985" w:rsidRPr="009F5EDC">
              <w:rPr>
                <w:rStyle w:val="Hyperlink"/>
                <w:noProof/>
              </w:rPr>
              <w:t>Module 1: Lab Workflow Overview</w:t>
            </w:r>
            <w:r w:rsidR="00C34985">
              <w:rPr>
                <w:noProof/>
                <w:webHidden/>
              </w:rPr>
              <w:tab/>
            </w:r>
            <w:r w:rsidR="00C34985">
              <w:rPr>
                <w:noProof/>
                <w:webHidden/>
              </w:rPr>
              <w:fldChar w:fldCharType="begin"/>
            </w:r>
            <w:r w:rsidR="00C34985">
              <w:rPr>
                <w:noProof/>
                <w:webHidden/>
              </w:rPr>
              <w:instrText xml:space="preserve"> PAGEREF _Toc500419011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10B91DE0" w14:textId="77777777" w:rsidR="00C34985" w:rsidRDefault="007545E7">
          <w:pPr>
            <w:pStyle w:val="TOC2"/>
            <w:tabs>
              <w:tab w:val="right" w:leader="dot" w:pos="9350"/>
            </w:tabs>
            <w:rPr>
              <w:rFonts w:eastAsiaTheme="minorEastAsia" w:cstheme="minorBidi"/>
              <w:b w:val="0"/>
              <w:bCs w:val="0"/>
              <w:noProof/>
              <w:sz w:val="24"/>
              <w:szCs w:val="24"/>
            </w:rPr>
          </w:pPr>
          <w:hyperlink w:anchor="_Toc500419012" w:history="1">
            <w:r w:rsidR="00C34985" w:rsidRPr="009F5EDC">
              <w:rPr>
                <w:rStyle w:val="Hyperlink"/>
                <w:noProof/>
              </w:rPr>
              <w:t>Module 1: Lab Instructions</w:t>
            </w:r>
            <w:r w:rsidR="00C34985">
              <w:rPr>
                <w:noProof/>
                <w:webHidden/>
              </w:rPr>
              <w:tab/>
            </w:r>
            <w:r w:rsidR="00C34985">
              <w:rPr>
                <w:noProof/>
                <w:webHidden/>
              </w:rPr>
              <w:fldChar w:fldCharType="begin"/>
            </w:r>
            <w:r w:rsidR="00C34985">
              <w:rPr>
                <w:noProof/>
                <w:webHidden/>
              </w:rPr>
              <w:instrText xml:space="preserve"> PAGEREF _Toc500419012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28BBD425" w14:textId="77777777" w:rsidR="00C34985" w:rsidRDefault="007545E7">
          <w:pPr>
            <w:pStyle w:val="TOC2"/>
            <w:tabs>
              <w:tab w:val="right" w:leader="dot" w:pos="9350"/>
            </w:tabs>
            <w:rPr>
              <w:rFonts w:eastAsiaTheme="minorEastAsia" w:cstheme="minorBidi"/>
              <w:b w:val="0"/>
              <w:bCs w:val="0"/>
              <w:noProof/>
              <w:sz w:val="24"/>
              <w:szCs w:val="24"/>
            </w:rPr>
          </w:pPr>
          <w:hyperlink w:anchor="_Toc500419013" w:history="1">
            <w:r w:rsidR="00C34985" w:rsidRPr="009F5EDC">
              <w:rPr>
                <w:rStyle w:val="Hyperlink"/>
                <w:noProof/>
              </w:rPr>
              <w:t>Module 1: Lab Summary</w:t>
            </w:r>
            <w:r w:rsidR="00C34985">
              <w:rPr>
                <w:noProof/>
                <w:webHidden/>
              </w:rPr>
              <w:tab/>
            </w:r>
            <w:r w:rsidR="00C34985">
              <w:rPr>
                <w:noProof/>
                <w:webHidden/>
              </w:rPr>
              <w:fldChar w:fldCharType="begin"/>
            </w:r>
            <w:r w:rsidR="00C34985">
              <w:rPr>
                <w:noProof/>
                <w:webHidden/>
              </w:rPr>
              <w:instrText xml:space="preserve"> PAGEREF _Toc500419013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48C66B01" w14:textId="77777777" w:rsidR="00C34985" w:rsidRDefault="007545E7">
          <w:pPr>
            <w:pStyle w:val="TOC1"/>
            <w:tabs>
              <w:tab w:val="right" w:leader="dot" w:pos="9350"/>
            </w:tabs>
            <w:rPr>
              <w:rFonts w:eastAsiaTheme="minorEastAsia" w:cstheme="minorBidi"/>
              <w:b w:val="0"/>
              <w:bCs w:val="0"/>
              <w:noProof/>
            </w:rPr>
          </w:pPr>
          <w:hyperlink w:anchor="_Toc500419014" w:history="1">
            <w:r w:rsidR="00C34985" w:rsidRPr="009F5EDC">
              <w:rPr>
                <w:rStyle w:val="Hyperlink"/>
                <w:noProof/>
              </w:rPr>
              <w:t xml:space="preserve">Module 2: </w:t>
            </w:r>
            <w:r w:rsidR="00C34985" w:rsidRPr="009F5EDC">
              <w:rPr>
                <w:rStyle w:val="Hyperlink"/>
                <w:noProof/>
                <w:highlight w:val="red"/>
              </w:rPr>
              <w:t>FILL IN NAME</w:t>
            </w:r>
            <w:r w:rsidR="00C34985">
              <w:rPr>
                <w:noProof/>
                <w:webHidden/>
              </w:rPr>
              <w:tab/>
            </w:r>
            <w:r w:rsidR="00C34985">
              <w:rPr>
                <w:noProof/>
                <w:webHidden/>
              </w:rPr>
              <w:fldChar w:fldCharType="begin"/>
            </w:r>
            <w:r w:rsidR="00C34985">
              <w:rPr>
                <w:noProof/>
                <w:webHidden/>
              </w:rPr>
              <w:instrText xml:space="preserve"> PAGEREF _Toc500419014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7F03DDDA" w14:textId="77777777" w:rsidR="00C34985" w:rsidRDefault="007545E7">
          <w:pPr>
            <w:pStyle w:val="TOC2"/>
            <w:tabs>
              <w:tab w:val="right" w:leader="dot" w:pos="9350"/>
            </w:tabs>
            <w:rPr>
              <w:rFonts w:eastAsiaTheme="minorEastAsia" w:cstheme="minorBidi"/>
              <w:b w:val="0"/>
              <w:bCs w:val="0"/>
              <w:noProof/>
              <w:sz w:val="24"/>
              <w:szCs w:val="24"/>
            </w:rPr>
          </w:pPr>
          <w:hyperlink w:anchor="_Toc500419015" w:history="1">
            <w:r w:rsidR="00C34985" w:rsidRPr="009F5EDC">
              <w:rPr>
                <w:rStyle w:val="Hyperlink"/>
                <w:noProof/>
              </w:rPr>
              <w:t>Module 2: Lab Workflow Overview</w:t>
            </w:r>
            <w:r w:rsidR="00C34985">
              <w:rPr>
                <w:noProof/>
                <w:webHidden/>
              </w:rPr>
              <w:tab/>
            </w:r>
            <w:r w:rsidR="00C34985">
              <w:rPr>
                <w:noProof/>
                <w:webHidden/>
              </w:rPr>
              <w:fldChar w:fldCharType="begin"/>
            </w:r>
            <w:r w:rsidR="00C34985">
              <w:rPr>
                <w:noProof/>
                <w:webHidden/>
              </w:rPr>
              <w:instrText xml:space="preserve"> PAGEREF _Toc500419015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5262E1E4" w14:textId="77777777" w:rsidR="00C34985" w:rsidRDefault="007545E7">
          <w:pPr>
            <w:pStyle w:val="TOC2"/>
            <w:tabs>
              <w:tab w:val="right" w:leader="dot" w:pos="9350"/>
            </w:tabs>
            <w:rPr>
              <w:rFonts w:eastAsiaTheme="minorEastAsia" w:cstheme="minorBidi"/>
              <w:b w:val="0"/>
              <w:bCs w:val="0"/>
              <w:noProof/>
              <w:sz w:val="24"/>
              <w:szCs w:val="24"/>
            </w:rPr>
          </w:pPr>
          <w:hyperlink w:anchor="_Toc500419016" w:history="1">
            <w:r w:rsidR="00C34985" w:rsidRPr="009F5EDC">
              <w:rPr>
                <w:rStyle w:val="Hyperlink"/>
                <w:noProof/>
              </w:rPr>
              <w:t>Module 2: Lab Instructions</w:t>
            </w:r>
            <w:r w:rsidR="00C34985">
              <w:rPr>
                <w:noProof/>
                <w:webHidden/>
              </w:rPr>
              <w:tab/>
            </w:r>
            <w:r w:rsidR="00C34985">
              <w:rPr>
                <w:noProof/>
                <w:webHidden/>
              </w:rPr>
              <w:fldChar w:fldCharType="begin"/>
            </w:r>
            <w:r w:rsidR="00C34985">
              <w:rPr>
                <w:noProof/>
                <w:webHidden/>
              </w:rPr>
              <w:instrText xml:space="preserve"> PAGEREF _Toc500419016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3680BEAC" w14:textId="77777777" w:rsidR="00C34985" w:rsidRDefault="007545E7">
          <w:pPr>
            <w:pStyle w:val="TOC2"/>
            <w:tabs>
              <w:tab w:val="right" w:leader="dot" w:pos="9350"/>
            </w:tabs>
            <w:rPr>
              <w:rFonts w:eastAsiaTheme="minorEastAsia" w:cstheme="minorBidi"/>
              <w:b w:val="0"/>
              <w:bCs w:val="0"/>
              <w:noProof/>
              <w:sz w:val="24"/>
              <w:szCs w:val="24"/>
            </w:rPr>
          </w:pPr>
          <w:hyperlink w:anchor="_Toc500419017" w:history="1">
            <w:r w:rsidR="00C34985" w:rsidRPr="009F5EDC">
              <w:rPr>
                <w:rStyle w:val="Hyperlink"/>
                <w:noProof/>
              </w:rPr>
              <w:t>Module 2: Lab Summary</w:t>
            </w:r>
            <w:r w:rsidR="00C34985">
              <w:rPr>
                <w:noProof/>
                <w:webHidden/>
              </w:rPr>
              <w:tab/>
            </w:r>
            <w:r w:rsidR="00C34985">
              <w:rPr>
                <w:noProof/>
                <w:webHidden/>
              </w:rPr>
              <w:fldChar w:fldCharType="begin"/>
            </w:r>
            <w:r w:rsidR="00C34985">
              <w:rPr>
                <w:noProof/>
                <w:webHidden/>
              </w:rPr>
              <w:instrText xml:space="preserve"> PAGEREF _Toc500419017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041F93F8" w14:textId="77777777" w:rsidR="00C34985" w:rsidRDefault="007545E7">
          <w:pPr>
            <w:pStyle w:val="TOC1"/>
            <w:tabs>
              <w:tab w:val="right" w:leader="dot" w:pos="9350"/>
            </w:tabs>
            <w:rPr>
              <w:rFonts w:eastAsiaTheme="minorEastAsia" w:cstheme="minorBidi"/>
              <w:b w:val="0"/>
              <w:bCs w:val="0"/>
              <w:noProof/>
            </w:rPr>
          </w:pPr>
          <w:hyperlink w:anchor="_Toc500419018" w:history="1">
            <w:r w:rsidR="00C34985" w:rsidRPr="009F5EDC">
              <w:rPr>
                <w:rStyle w:val="Hyperlink"/>
                <w:noProof/>
              </w:rPr>
              <w:t xml:space="preserve">Module 3: </w:t>
            </w:r>
            <w:r w:rsidR="00C34985" w:rsidRPr="009F5EDC">
              <w:rPr>
                <w:rStyle w:val="Hyperlink"/>
                <w:noProof/>
                <w:highlight w:val="red"/>
              </w:rPr>
              <w:t>FILL IN NAME</w:t>
            </w:r>
            <w:r w:rsidR="00C34985">
              <w:rPr>
                <w:noProof/>
                <w:webHidden/>
              </w:rPr>
              <w:tab/>
            </w:r>
            <w:r w:rsidR="00C34985">
              <w:rPr>
                <w:noProof/>
                <w:webHidden/>
              </w:rPr>
              <w:fldChar w:fldCharType="begin"/>
            </w:r>
            <w:r w:rsidR="00C34985">
              <w:rPr>
                <w:noProof/>
                <w:webHidden/>
              </w:rPr>
              <w:instrText xml:space="preserve"> PAGEREF _Toc500419018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4A7C4F82" w14:textId="77777777" w:rsidR="00C34985" w:rsidRDefault="007545E7">
          <w:pPr>
            <w:pStyle w:val="TOC2"/>
            <w:tabs>
              <w:tab w:val="right" w:leader="dot" w:pos="9350"/>
            </w:tabs>
            <w:rPr>
              <w:rFonts w:eastAsiaTheme="minorEastAsia" w:cstheme="minorBidi"/>
              <w:b w:val="0"/>
              <w:bCs w:val="0"/>
              <w:noProof/>
              <w:sz w:val="24"/>
              <w:szCs w:val="24"/>
            </w:rPr>
          </w:pPr>
          <w:hyperlink w:anchor="_Toc500419019" w:history="1">
            <w:r w:rsidR="00C34985" w:rsidRPr="009F5EDC">
              <w:rPr>
                <w:rStyle w:val="Hyperlink"/>
                <w:noProof/>
              </w:rPr>
              <w:t>Module 3: Lab Workflow Overview</w:t>
            </w:r>
            <w:r w:rsidR="00C34985">
              <w:rPr>
                <w:noProof/>
                <w:webHidden/>
              </w:rPr>
              <w:tab/>
            </w:r>
            <w:r w:rsidR="00C34985">
              <w:rPr>
                <w:noProof/>
                <w:webHidden/>
              </w:rPr>
              <w:fldChar w:fldCharType="begin"/>
            </w:r>
            <w:r w:rsidR="00C34985">
              <w:rPr>
                <w:noProof/>
                <w:webHidden/>
              </w:rPr>
              <w:instrText xml:space="preserve"> PAGEREF _Toc500419019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1E0313D5" w14:textId="77777777" w:rsidR="00C34985" w:rsidRDefault="007545E7">
          <w:pPr>
            <w:pStyle w:val="TOC2"/>
            <w:tabs>
              <w:tab w:val="right" w:leader="dot" w:pos="9350"/>
            </w:tabs>
            <w:rPr>
              <w:rFonts w:eastAsiaTheme="minorEastAsia" w:cstheme="minorBidi"/>
              <w:b w:val="0"/>
              <w:bCs w:val="0"/>
              <w:noProof/>
              <w:sz w:val="24"/>
              <w:szCs w:val="24"/>
            </w:rPr>
          </w:pPr>
          <w:hyperlink w:anchor="_Toc500419020" w:history="1">
            <w:r w:rsidR="00C34985" w:rsidRPr="009F5EDC">
              <w:rPr>
                <w:rStyle w:val="Hyperlink"/>
                <w:noProof/>
              </w:rPr>
              <w:t>Module 3: Lab Instructions</w:t>
            </w:r>
            <w:r w:rsidR="00C34985">
              <w:rPr>
                <w:noProof/>
                <w:webHidden/>
              </w:rPr>
              <w:tab/>
            </w:r>
            <w:r w:rsidR="00C34985">
              <w:rPr>
                <w:noProof/>
                <w:webHidden/>
              </w:rPr>
              <w:fldChar w:fldCharType="begin"/>
            </w:r>
            <w:r w:rsidR="00C34985">
              <w:rPr>
                <w:noProof/>
                <w:webHidden/>
              </w:rPr>
              <w:instrText xml:space="preserve"> PAGEREF _Toc500419020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771C918A" w14:textId="77777777" w:rsidR="00C34985" w:rsidRDefault="007545E7">
          <w:pPr>
            <w:pStyle w:val="TOC2"/>
            <w:tabs>
              <w:tab w:val="right" w:leader="dot" w:pos="9350"/>
            </w:tabs>
            <w:rPr>
              <w:rFonts w:eastAsiaTheme="minorEastAsia" w:cstheme="minorBidi"/>
              <w:b w:val="0"/>
              <w:bCs w:val="0"/>
              <w:noProof/>
              <w:sz w:val="24"/>
              <w:szCs w:val="24"/>
            </w:rPr>
          </w:pPr>
          <w:hyperlink w:anchor="_Toc500419021" w:history="1">
            <w:r w:rsidR="00C34985" w:rsidRPr="009F5EDC">
              <w:rPr>
                <w:rStyle w:val="Hyperlink"/>
                <w:noProof/>
              </w:rPr>
              <w:t>Module 3: Lab Summary</w:t>
            </w:r>
            <w:r w:rsidR="00C34985">
              <w:rPr>
                <w:noProof/>
                <w:webHidden/>
              </w:rPr>
              <w:tab/>
            </w:r>
            <w:r w:rsidR="00C34985">
              <w:rPr>
                <w:noProof/>
                <w:webHidden/>
              </w:rPr>
              <w:fldChar w:fldCharType="begin"/>
            </w:r>
            <w:r w:rsidR="00C34985">
              <w:rPr>
                <w:noProof/>
                <w:webHidden/>
              </w:rPr>
              <w:instrText xml:space="preserve"> PAGEREF _Toc500419021 \h </w:instrText>
            </w:r>
            <w:r w:rsidR="00C34985">
              <w:rPr>
                <w:noProof/>
                <w:webHidden/>
              </w:rPr>
            </w:r>
            <w:r w:rsidR="00C34985">
              <w:rPr>
                <w:noProof/>
                <w:webHidden/>
              </w:rPr>
              <w:fldChar w:fldCharType="separate"/>
            </w:r>
            <w:r w:rsidR="009D464E">
              <w:rPr>
                <w:noProof/>
                <w:webHidden/>
              </w:rPr>
              <w:t>4</w:t>
            </w:r>
            <w:r w:rsidR="00C34985">
              <w:rPr>
                <w:noProof/>
                <w:webHidden/>
              </w:rPr>
              <w:fldChar w:fldCharType="end"/>
            </w:r>
          </w:hyperlink>
        </w:p>
        <w:p w14:paraId="1E08600F" w14:textId="77777777" w:rsidR="001577C9" w:rsidRDefault="001577C9">
          <w:r>
            <w:rPr>
              <w:b/>
              <w:bCs/>
              <w:noProof/>
            </w:rPr>
            <w:fldChar w:fldCharType="end"/>
          </w:r>
        </w:p>
      </w:sdtContent>
    </w:sdt>
    <w:p w14:paraId="4259DBEB" w14:textId="77777777" w:rsidR="001577C9" w:rsidRDefault="001577C9" w:rsidP="00C5766C">
      <w:pPr>
        <w:pStyle w:val="TableParagraph"/>
        <w:ind w:left="1350"/>
        <w:rPr>
          <w:rFonts w:asciiTheme="minorHAnsi" w:hAnsiTheme="minorHAnsi" w:cstheme="minorHAnsi"/>
        </w:rPr>
      </w:pPr>
    </w:p>
    <w:p w14:paraId="0C569041" w14:textId="77777777" w:rsidR="001577C9" w:rsidRPr="00AE3E8C" w:rsidRDefault="00AE3E8C" w:rsidP="00AE3E8C">
      <w:pPr>
        <w:pStyle w:val="TableParagraph"/>
        <w:rPr>
          <w:rFonts w:asciiTheme="minorHAnsi" w:hAnsiTheme="minorHAnsi" w:cstheme="minorHAnsi"/>
          <w:color w:val="FFFFFF" w:themeColor="background1"/>
        </w:rPr>
      </w:pPr>
      <w:r w:rsidRPr="00AE3E8C">
        <w:rPr>
          <w:rFonts w:asciiTheme="minorHAnsi" w:hAnsiTheme="minorHAnsi" w:cstheme="minorHAnsi"/>
          <w:b/>
          <w:color w:val="FFFFFF" w:themeColor="background1"/>
          <w:highlight w:val="red"/>
        </w:rPr>
        <w:t xml:space="preserve">Delete me: </w:t>
      </w:r>
      <w:r w:rsidR="00486AF4" w:rsidRPr="00AE3E8C">
        <w:rPr>
          <w:rFonts w:asciiTheme="minorHAnsi" w:hAnsiTheme="minorHAnsi" w:cstheme="minorHAnsi"/>
          <w:color w:val="FFFFFF" w:themeColor="background1"/>
          <w:highlight w:val="red"/>
        </w:rPr>
        <w:t>This is a linked table of contents. Do not try to edit manually. If you don’t know how to use this, contact Troggio.</w:t>
      </w:r>
    </w:p>
    <w:p w14:paraId="6FE8C4D5" w14:textId="77777777" w:rsidR="001577C9" w:rsidRDefault="001577C9" w:rsidP="00C5766C">
      <w:pPr>
        <w:pStyle w:val="TableParagraph"/>
        <w:ind w:left="1350"/>
        <w:rPr>
          <w:rFonts w:asciiTheme="minorHAnsi" w:hAnsiTheme="minorHAnsi" w:cstheme="minorHAnsi"/>
        </w:rPr>
      </w:pPr>
    </w:p>
    <w:p w14:paraId="4FD41A8F" w14:textId="77777777" w:rsidR="001577C9" w:rsidRDefault="001577C9">
      <w:pPr>
        <w:rPr>
          <w:rFonts w:eastAsia="Arial" w:cstheme="minorHAnsi"/>
          <w:szCs w:val="22"/>
        </w:rPr>
      </w:pPr>
      <w:r>
        <w:rPr>
          <w:rFonts w:cstheme="minorHAnsi"/>
        </w:rPr>
        <w:br w:type="page"/>
      </w:r>
    </w:p>
    <w:p w14:paraId="170BD178" w14:textId="77777777" w:rsidR="001577C9" w:rsidRPr="001577C9" w:rsidRDefault="001577C9" w:rsidP="00EA4A71">
      <w:pPr>
        <w:pStyle w:val="Heading1"/>
        <w:jc w:val="center"/>
        <w:rPr>
          <w:rFonts w:eastAsia="Times New Roman"/>
        </w:rPr>
      </w:pPr>
      <w:bookmarkStart w:id="0" w:name="_Toc493603826"/>
      <w:bookmarkStart w:id="1" w:name="_Toc500419009"/>
      <w:r w:rsidRPr="001577C9">
        <w:rPr>
          <w:rFonts w:eastAsia="Times New Roman"/>
        </w:rPr>
        <w:lastRenderedPageBreak/>
        <w:t>Lab Environment Overview</w:t>
      </w:r>
      <w:bookmarkEnd w:id="0"/>
      <w:bookmarkEnd w:id="1"/>
    </w:p>
    <w:p w14:paraId="3B6FA330" w14:textId="77777777" w:rsidR="001577C9" w:rsidRDefault="001577C9" w:rsidP="001577C9">
      <w:pPr>
        <w:pStyle w:val="BodyText"/>
        <w:rPr>
          <w:b/>
          <w:color w:val="27495F" w:themeColor="accent1"/>
          <w:w w:val="110"/>
          <w:sz w:val="28"/>
          <w:szCs w:val="28"/>
        </w:rPr>
      </w:pPr>
    </w:p>
    <w:p w14:paraId="1E3EAC9F" w14:textId="77777777" w:rsidR="001577C9" w:rsidRPr="007925AD" w:rsidRDefault="001577C9" w:rsidP="001577C9">
      <w:pPr>
        <w:pStyle w:val="BodyText"/>
        <w:spacing w:before="6"/>
        <w:rPr>
          <w:b/>
          <w:sz w:val="23"/>
        </w:rPr>
      </w:pPr>
    </w:p>
    <w:p w14:paraId="2956146C" w14:textId="77777777" w:rsidR="001577C9" w:rsidRDefault="001577C9" w:rsidP="001577C9">
      <w:pPr>
        <w:pStyle w:val="BodyText"/>
        <w:rPr>
          <w:rFonts w:ascii="Times New Roman"/>
          <w:b/>
          <w:sz w:val="20"/>
        </w:rPr>
      </w:pPr>
    </w:p>
    <w:p w14:paraId="665A2A28" w14:textId="77777777" w:rsidR="004937CA" w:rsidRDefault="004937CA">
      <w:pPr>
        <w:rPr>
          <w:rFonts w:eastAsia="Arial" w:cstheme="minorHAnsi"/>
          <w:szCs w:val="22"/>
        </w:rPr>
      </w:pPr>
      <w:r>
        <w:rPr>
          <w:rFonts w:cstheme="minorHAnsi"/>
        </w:rPr>
        <w:br w:type="page"/>
      </w:r>
    </w:p>
    <w:p w14:paraId="7EC944D1" w14:textId="77777777" w:rsidR="00001F1F" w:rsidRDefault="004937CA" w:rsidP="00001F1F">
      <w:pPr>
        <w:jc w:val="center"/>
        <w:outlineLvl w:val="0"/>
        <w:rPr>
          <w:b/>
          <w:u w:val="single"/>
        </w:rPr>
      </w:pPr>
      <w:bookmarkStart w:id="2" w:name="_Toc500419010"/>
      <w:r>
        <w:lastRenderedPageBreak/>
        <w:t xml:space="preserve">Module 1: </w:t>
      </w:r>
      <w:bookmarkStart w:id="3" w:name="_Toc502659278"/>
      <w:bookmarkEnd w:id="2"/>
      <w:r w:rsidR="00001F1F" w:rsidRPr="005D2733">
        <w:rPr>
          <w:b/>
          <w:u w:val="single"/>
        </w:rPr>
        <w:t>Using Watson Visual Recognition to Compare Mascots and People</w:t>
      </w:r>
      <w:bookmarkEnd w:id="3"/>
    </w:p>
    <w:p w14:paraId="0A62115F" w14:textId="77777777" w:rsidR="00001F1F" w:rsidRDefault="00001F1F" w:rsidP="00001F1F"/>
    <w:p w14:paraId="2C101FD7" w14:textId="16B6D2FF" w:rsidR="001577C9" w:rsidRDefault="001577C9" w:rsidP="004937CA">
      <w:pPr>
        <w:pStyle w:val="Heading1"/>
      </w:pPr>
    </w:p>
    <w:p w14:paraId="01A256BF" w14:textId="77777777" w:rsidR="004937CA" w:rsidRDefault="004937CA" w:rsidP="004937CA"/>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4937CA" w14:paraId="634655A9" w14:textId="77777777" w:rsidTr="0033139D">
        <w:tc>
          <w:tcPr>
            <w:tcW w:w="2254" w:type="dxa"/>
            <w:tcBorders>
              <w:bottom w:val="single" w:sz="4" w:space="0" w:color="auto"/>
            </w:tcBorders>
            <w:shd w:val="clear" w:color="auto" w:fill="D9D9D9" w:themeFill="background1" w:themeFillShade="D9"/>
          </w:tcPr>
          <w:p w14:paraId="4BE6967B" w14:textId="77777777" w:rsidR="004937CA" w:rsidRPr="00C7412B" w:rsidRDefault="004937CA" w:rsidP="0033139D">
            <w:pPr>
              <w:rPr>
                <w:rFonts w:cstheme="minorHAnsi"/>
                <w:color w:val="4F81BD"/>
                <w:w w:val="105"/>
                <w:sz w:val="28"/>
                <w:szCs w:val="28"/>
              </w:rPr>
            </w:pPr>
            <w:r w:rsidRPr="00C7412B">
              <w:rPr>
                <w:rFonts w:cstheme="minorHAnsi"/>
                <w:color w:val="000000" w:themeColor="text1"/>
                <w:w w:val="105"/>
                <w:sz w:val="28"/>
                <w:szCs w:val="28"/>
              </w:rPr>
              <w:t>Purpose:</w:t>
            </w:r>
          </w:p>
        </w:tc>
        <w:tc>
          <w:tcPr>
            <w:tcW w:w="7096" w:type="dxa"/>
          </w:tcPr>
          <w:p w14:paraId="6827D642" w14:textId="3F19FECE" w:rsidR="004937CA" w:rsidRPr="00C7412B" w:rsidRDefault="004937CA" w:rsidP="0033139D">
            <w:pPr>
              <w:rPr>
                <w:rFonts w:cstheme="minorHAnsi"/>
                <w:color w:val="000000" w:themeColor="text1"/>
                <w:w w:val="105"/>
              </w:rPr>
            </w:pPr>
            <w:r w:rsidRPr="00C7412B">
              <w:rPr>
                <w:rFonts w:cstheme="minorHAnsi"/>
                <w:color w:val="000000" w:themeColor="text1"/>
                <w:w w:val="105"/>
              </w:rPr>
              <w:t xml:space="preserve">This lab introduces the subject of </w:t>
            </w:r>
            <w:r w:rsidR="00001F1F">
              <w:rPr>
                <w:rFonts w:cstheme="minorHAnsi"/>
                <w:color w:val="000000" w:themeColor="text1"/>
                <w:w w:val="105"/>
              </w:rPr>
              <w:t>visual recognition</w:t>
            </w:r>
            <w:r w:rsidR="00C7412B">
              <w:rPr>
                <w:rFonts w:cstheme="minorHAnsi"/>
                <w:color w:val="000000" w:themeColor="text1"/>
                <w:w w:val="105"/>
              </w:rPr>
              <w:t xml:space="preserve">. </w:t>
            </w:r>
            <w:r w:rsidRPr="00C7412B">
              <w:rPr>
                <w:rFonts w:cstheme="minorHAnsi"/>
                <w:color w:val="000000" w:themeColor="text1"/>
                <w:w w:val="105"/>
              </w:rPr>
              <w:t>After completin</w:t>
            </w:r>
            <w:r w:rsidR="00001F1F">
              <w:rPr>
                <w:rFonts w:cstheme="minorHAnsi"/>
                <w:color w:val="000000" w:themeColor="text1"/>
                <w:w w:val="105"/>
              </w:rPr>
              <w:t>g the lab, you should be familiar with</w:t>
            </w:r>
            <w:r w:rsidRPr="00C7412B">
              <w:rPr>
                <w:rFonts w:cstheme="minorHAnsi"/>
                <w:color w:val="000000" w:themeColor="text1"/>
                <w:w w:val="105"/>
              </w:rPr>
              <w:t>:</w:t>
            </w:r>
          </w:p>
          <w:p w14:paraId="5B5384A8" w14:textId="77777777" w:rsidR="004937CA" w:rsidRPr="00001F1F" w:rsidRDefault="004937CA" w:rsidP="0033139D">
            <w:pPr>
              <w:rPr>
                <w:rFonts w:ascii="Arial" w:hAnsi="Arial" w:cs="Arial"/>
                <w:color w:val="000000" w:themeColor="text1"/>
                <w:w w:val="105"/>
              </w:rPr>
            </w:pPr>
          </w:p>
          <w:p w14:paraId="3C1F167D" w14:textId="77777777" w:rsidR="00001F1F" w:rsidRPr="00001F1F" w:rsidRDefault="00001F1F" w:rsidP="00001F1F">
            <w:pPr>
              <w:pStyle w:val="ListParagraph"/>
              <w:widowControl/>
              <w:numPr>
                <w:ilvl w:val="0"/>
                <w:numId w:val="12"/>
              </w:numPr>
              <w:autoSpaceDE/>
              <w:autoSpaceDN/>
              <w:rPr>
                <w:sz w:val="24"/>
                <w:szCs w:val="24"/>
              </w:rPr>
            </w:pPr>
            <w:r w:rsidRPr="00001F1F">
              <w:rPr>
                <w:sz w:val="24"/>
                <w:szCs w:val="24"/>
              </w:rPr>
              <w:t>Navigating IBM Cloud Platform</w:t>
            </w:r>
          </w:p>
          <w:p w14:paraId="0FAE955A" w14:textId="77777777" w:rsidR="00001F1F" w:rsidRPr="00001F1F" w:rsidRDefault="00001F1F" w:rsidP="00001F1F">
            <w:pPr>
              <w:pStyle w:val="ListParagraph"/>
              <w:widowControl/>
              <w:numPr>
                <w:ilvl w:val="0"/>
                <w:numId w:val="12"/>
              </w:numPr>
              <w:autoSpaceDE/>
              <w:autoSpaceDN/>
              <w:rPr>
                <w:sz w:val="24"/>
                <w:szCs w:val="24"/>
              </w:rPr>
            </w:pPr>
            <w:r w:rsidRPr="00001F1F">
              <w:rPr>
                <w:sz w:val="24"/>
                <w:szCs w:val="24"/>
              </w:rPr>
              <w:t>Launching Services from IBM Cloud</w:t>
            </w:r>
          </w:p>
          <w:p w14:paraId="37A44C4D" w14:textId="77777777" w:rsidR="00001F1F" w:rsidRPr="00001F1F" w:rsidRDefault="00001F1F" w:rsidP="00001F1F">
            <w:pPr>
              <w:pStyle w:val="ListParagraph"/>
              <w:widowControl/>
              <w:numPr>
                <w:ilvl w:val="0"/>
                <w:numId w:val="12"/>
              </w:numPr>
              <w:autoSpaceDE/>
              <w:autoSpaceDN/>
              <w:rPr>
                <w:sz w:val="24"/>
                <w:szCs w:val="24"/>
              </w:rPr>
            </w:pPr>
            <w:r w:rsidRPr="00001F1F">
              <w:rPr>
                <w:sz w:val="24"/>
                <w:szCs w:val="24"/>
              </w:rPr>
              <w:t>Using Watson Visual Recognition (including training a model)</w:t>
            </w:r>
          </w:p>
          <w:p w14:paraId="350FFF10" w14:textId="77777777" w:rsidR="00001F1F" w:rsidRDefault="00001F1F" w:rsidP="00001F1F"/>
          <w:p w14:paraId="50C9A832" w14:textId="77777777" w:rsidR="00C7412B" w:rsidRPr="00C7412B" w:rsidRDefault="00C7412B" w:rsidP="00C7412B">
            <w:pPr>
              <w:ind w:left="360"/>
              <w:rPr>
                <w:rFonts w:cstheme="minorHAnsi"/>
                <w:color w:val="000000" w:themeColor="text1"/>
                <w:w w:val="105"/>
              </w:rPr>
            </w:pPr>
          </w:p>
        </w:tc>
      </w:tr>
      <w:tr w:rsidR="004937CA" w14:paraId="273DA7A4" w14:textId="77777777" w:rsidTr="0033139D">
        <w:trPr>
          <w:trHeight w:val="353"/>
        </w:trPr>
        <w:tc>
          <w:tcPr>
            <w:tcW w:w="2254" w:type="dxa"/>
            <w:tcBorders>
              <w:right w:val="nil"/>
            </w:tcBorders>
          </w:tcPr>
          <w:p w14:paraId="1C5129E2" w14:textId="77777777" w:rsidR="004937CA" w:rsidRPr="00C7412B" w:rsidRDefault="004937CA" w:rsidP="0033139D">
            <w:pPr>
              <w:rPr>
                <w:rFonts w:cstheme="minorHAnsi"/>
                <w:b/>
                <w:bCs/>
                <w:color w:val="4F81BD"/>
                <w:w w:val="105"/>
                <w:sz w:val="28"/>
                <w:szCs w:val="28"/>
              </w:rPr>
            </w:pPr>
          </w:p>
        </w:tc>
        <w:tc>
          <w:tcPr>
            <w:tcW w:w="7096" w:type="dxa"/>
            <w:tcBorders>
              <w:left w:val="nil"/>
            </w:tcBorders>
          </w:tcPr>
          <w:p w14:paraId="70C095BF" w14:textId="77777777" w:rsidR="004937CA" w:rsidRPr="00C7412B" w:rsidRDefault="004937CA" w:rsidP="0033139D">
            <w:pPr>
              <w:rPr>
                <w:rFonts w:cstheme="minorHAnsi"/>
                <w:b/>
                <w:bCs/>
                <w:color w:val="4F81BD"/>
                <w:w w:val="105"/>
                <w:sz w:val="28"/>
                <w:szCs w:val="28"/>
              </w:rPr>
            </w:pPr>
          </w:p>
        </w:tc>
      </w:tr>
      <w:tr w:rsidR="004937CA" w14:paraId="4E7F8DD5" w14:textId="77777777" w:rsidTr="0033139D">
        <w:tc>
          <w:tcPr>
            <w:tcW w:w="2254" w:type="dxa"/>
            <w:tcBorders>
              <w:bottom w:val="single" w:sz="4" w:space="0" w:color="auto"/>
            </w:tcBorders>
            <w:shd w:val="clear" w:color="auto" w:fill="D9D9D9" w:themeFill="background1" w:themeFillShade="D9"/>
          </w:tcPr>
          <w:p w14:paraId="0354FDBF" w14:textId="77777777" w:rsidR="004937CA" w:rsidRPr="00C7412B" w:rsidRDefault="004937CA" w:rsidP="0033139D">
            <w:pPr>
              <w:rPr>
                <w:rFonts w:cstheme="minorHAnsi"/>
                <w:color w:val="4F81BD"/>
                <w:w w:val="105"/>
                <w:sz w:val="28"/>
                <w:szCs w:val="28"/>
              </w:rPr>
            </w:pPr>
            <w:r w:rsidRPr="00C7412B">
              <w:rPr>
                <w:rFonts w:cstheme="minorHAnsi"/>
                <w:color w:val="000000" w:themeColor="text1"/>
                <w:w w:val="105"/>
                <w:sz w:val="28"/>
                <w:szCs w:val="28"/>
              </w:rPr>
              <w:t>Tasks:</w:t>
            </w:r>
          </w:p>
        </w:tc>
        <w:tc>
          <w:tcPr>
            <w:tcW w:w="7096" w:type="dxa"/>
          </w:tcPr>
          <w:p w14:paraId="6E974095" w14:textId="77777777" w:rsidR="004937CA" w:rsidRPr="00C7412B" w:rsidRDefault="004937CA" w:rsidP="0033139D">
            <w:pPr>
              <w:rPr>
                <w:rFonts w:cstheme="minorHAnsi"/>
                <w:color w:val="000000" w:themeColor="text1"/>
                <w:w w:val="105"/>
              </w:rPr>
            </w:pPr>
            <w:r w:rsidRPr="00C7412B">
              <w:rPr>
                <w:rFonts w:cstheme="minorHAnsi"/>
                <w:color w:val="000000" w:themeColor="text1"/>
                <w:w w:val="105"/>
              </w:rPr>
              <w:t>Tasks you will complete in this lab exercise include:</w:t>
            </w:r>
          </w:p>
          <w:p w14:paraId="3B9576D0" w14:textId="77777777" w:rsidR="004937CA" w:rsidRPr="00C7412B" w:rsidRDefault="004937CA" w:rsidP="0033139D">
            <w:pPr>
              <w:rPr>
                <w:rFonts w:cstheme="minorHAnsi"/>
                <w:color w:val="000000" w:themeColor="text1"/>
                <w:w w:val="105"/>
              </w:rPr>
            </w:pPr>
          </w:p>
          <w:p w14:paraId="6FFBDC81" w14:textId="2D535F6A" w:rsidR="00C7412B" w:rsidRPr="00001F1F" w:rsidRDefault="00001F1F" w:rsidP="00C7412B">
            <w:pPr>
              <w:pStyle w:val="ListParagraph"/>
              <w:numPr>
                <w:ilvl w:val="0"/>
                <w:numId w:val="2"/>
              </w:numPr>
              <w:rPr>
                <w:rFonts w:asciiTheme="minorHAnsi" w:hAnsiTheme="minorHAnsi" w:cstheme="minorHAnsi"/>
                <w:color w:val="000000" w:themeColor="text1"/>
                <w:w w:val="105"/>
                <w:sz w:val="24"/>
                <w:szCs w:val="24"/>
              </w:rPr>
            </w:pPr>
            <w:r w:rsidRPr="00001F1F">
              <w:rPr>
                <w:rFonts w:asciiTheme="minorHAnsi" w:hAnsiTheme="minorHAnsi" w:cstheme="minorHAnsi"/>
                <w:color w:val="000000" w:themeColor="text1"/>
                <w:w w:val="105"/>
                <w:sz w:val="24"/>
                <w:szCs w:val="24"/>
              </w:rPr>
              <w:t>Provisioning a service on IBM Cloud</w:t>
            </w:r>
          </w:p>
          <w:p w14:paraId="2896D4A0" w14:textId="7AF1F959" w:rsidR="00C7412B" w:rsidRPr="00001F1F" w:rsidRDefault="00001F1F" w:rsidP="00001F1F">
            <w:pPr>
              <w:pStyle w:val="ListParagraph"/>
              <w:numPr>
                <w:ilvl w:val="0"/>
                <w:numId w:val="2"/>
              </w:numPr>
              <w:rPr>
                <w:rFonts w:asciiTheme="minorHAnsi" w:hAnsiTheme="minorHAnsi" w:cstheme="minorHAnsi"/>
                <w:color w:val="000000" w:themeColor="text1"/>
                <w:w w:val="105"/>
                <w:sz w:val="24"/>
                <w:szCs w:val="24"/>
              </w:rPr>
            </w:pPr>
            <w:r w:rsidRPr="00001F1F">
              <w:rPr>
                <w:rFonts w:asciiTheme="minorHAnsi" w:hAnsiTheme="minorHAnsi" w:cstheme="minorHAnsi"/>
                <w:color w:val="000000" w:themeColor="text1"/>
                <w:w w:val="105"/>
                <w:sz w:val="24"/>
                <w:szCs w:val="24"/>
              </w:rPr>
              <w:t>Launching a visual recognition service on IBM Cloud</w:t>
            </w:r>
          </w:p>
          <w:p w14:paraId="2FF7C744" w14:textId="23E998BF" w:rsidR="00001F1F" w:rsidRDefault="00001F1F" w:rsidP="00001F1F">
            <w:pPr>
              <w:pStyle w:val="ListParagraph"/>
              <w:numPr>
                <w:ilvl w:val="0"/>
                <w:numId w:val="2"/>
              </w:numPr>
              <w:rPr>
                <w:rFonts w:asciiTheme="minorHAnsi" w:hAnsiTheme="minorHAnsi" w:cstheme="minorHAnsi"/>
                <w:color w:val="000000" w:themeColor="text1"/>
                <w:w w:val="105"/>
                <w:sz w:val="24"/>
                <w:szCs w:val="24"/>
              </w:rPr>
            </w:pPr>
            <w:r w:rsidRPr="00001F1F">
              <w:rPr>
                <w:rFonts w:asciiTheme="minorHAnsi" w:hAnsiTheme="minorHAnsi" w:cstheme="minorHAnsi"/>
                <w:color w:val="000000" w:themeColor="text1"/>
                <w:w w:val="105"/>
                <w:sz w:val="24"/>
                <w:szCs w:val="24"/>
              </w:rPr>
              <w:t>Testing the visual recognition model</w:t>
            </w:r>
          </w:p>
          <w:p w14:paraId="53959C8B" w14:textId="77777777" w:rsidR="00001F1F" w:rsidRPr="00001F1F" w:rsidRDefault="00001F1F" w:rsidP="00001F1F">
            <w:pPr>
              <w:pStyle w:val="ListParagraph"/>
              <w:rPr>
                <w:rFonts w:asciiTheme="minorHAnsi" w:hAnsiTheme="minorHAnsi" w:cstheme="minorHAnsi"/>
                <w:color w:val="000000" w:themeColor="text1"/>
                <w:w w:val="105"/>
                <w:sz w:val="24"/>
                <w:szCs w:val="24"/>
              </w:rPr>
            </w:pPr>
          </w:p>
          <w:p w14:paraId="3D67B460" w14:textId="77777777" w:rsidR="004937CA" w:rsidRPr="00C7412B" w:rsidRDefault="004937CA" w:rsidP="0033139D">
            <w:pPr>
              <w:pStyle w:val="ListParagraph"/>
              <w:ind w:left="1440"/>
              <w:rPr>
                <w:rFonts w:asciiTheme="minorHAnsi" w:hAnsiTheme="minorHAnsi" w:cstheme="minorHAnsi"/>
                <w:color w:val="4F81BD"/>
                <w:w w:val="105"/>
                <w:sz w:val="24"/>
                <w:szCs w:val="24"/>
              </w:rPr>
            </w:pPr>
          </w:p>
        </w:tc>
      </w:tr>
    </w:tbl>
    <w:p w14:paraId="0E70FEBF" w14:textId="77777777" w:rsidR="004937CA" w:rsidRDefault="004937CA" w:rsidP="004937CA"/>
    <w:p w14:paraId="5FF06413" w14:textId="77777777" w:rsidR="00640557" w:rsidRDefault="00640557" w:rsidP="004937CA"/>
    <w:p w14:paraId="243C241E" w14:textId="77777777" w:rsidR="00640557" w:rsidRDefault="00640557" w:rsidP="004937CA"/>
    <w:p w14:paraId="32424600" w14:textId="77777777" w:rsidR="00640557" w:rsidRDefault="00640557">
      <w:pPr>
        <w:rPr>
          <w:highlight w:val="red"/>
        </w:rPr>
      </w:pPr>
      <w:r>
        <w:rPr>
          <w:highlight w:val="red"/>
        </w:rPr>
        <w:br w:type="page"/>
      </w:r>
    </w:p>
    <w:p w14:paraId="33844332" w14:textId="77777777" w:rsidR="00640557" w:rsidRDefault="00640557" w:rsidP="00640557">
      <w:pPr>
        <w:pStyle w:val="Heading2"/>
        <w:jc w:val="center"/>
      </w:pPr>
      <w:bookmarkStart w:id="4" w:name="_Toc500419011"/>
      <w:r>
        <w:lastRenderedPageBreak/>
        <w:t>Module 1: Lab Workflow Overview</w:t>
      </w:r>
      <w:bookmarkEnd w:id="4"/>
    </w:p>
    <w:p w14:paraId="74129CCB" w14:textId="77777777" w:rsidR="00474C65" w:rsidRDefault="00474C65" w:rsidP="00474C65"/>
    <w:p w14:paraId="09160A77" w14:textId="77777777" w:rsidR="00474C65" w:rsidRDefault="00474C65" w:rsidP="00474C65">
      <w:r>
        <w:rPr>
          <w:noProof/>
        </w:rPr>
        <w:drawing>
          <wp:inline distT="0" distB="0" distL="0" distR="0" wp14:anchorId="774B4398" wp14:editId="7C259193">
            <wp:extent cx="5943600" cy="2382225"/>
            <wp:effectExtent l="0" t="25400" r="12700" b="18415"/>
            <wp:docPr id="238" name="Diagram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2D9C2E4E" w14:textId="77777777" w:rsidR="00C17558" w:rsidRDefault="00C17558" w:rsidP="00474C65"/>
    <w:p w14:paraId="5BA92D37" w14:textId="77777777" w:rsidR="00C17558" w:rsidRDefault="00C17558">
      <w:r>
        <w:br w:type="page"/>
      </w:r>
    </w:p>
    <w:p w14:paraId="043890BE" w14:textId="77777777" w:rsidR="00C17558" w:rsidRDefault="00A31355" w:rsidP="00A31355">
      <w:pPr>
        <w:pStyle w:val="Heading2"/>
      </w:pPr>
      <w:bookmarkStart w:id="5" w:name="_Toc500419012"/>
      <w:r>
        <w:lastRenderedPageBreak/>
        <w:t>Module 1: Lab Instructions</w:t>
      </w:r>
      <w:bookmarkEnd w:id="5"/>
    </w:p>
    <w:p w14:paraId="091582DF" w14:textId="77777777" w:rsidR="00A31355" w:rsidRDefault="00A31355" w:rsidP="00A31355"/>
    <w:tbl>
      <w:tblPr>
        <w:tblStyle w:val="TableGrid"/>
        <w:tblW w:w="5272" w:type="pct"/>
        <w:tblLook w:val="04A0" w:firstRow="1" w:lastRow="0" w:firstColumn="1" w:lastColumn="0" w:noHBand="0" w:noVBand="1"/>
      </w:tblPr>
      <w:tblGrid>
        <w:gridCol w:w="793"/>
        <w:gridCol w:w="9066"/>
      </w:tblGrid>
      <w:tr w:rsidR="00A31355" w:rsidRPr="00A31355" w14:paraId="02B34B57" w14:textId="77777777" w:rsidTr="0033139D">
        <w:trPr>
          <w:trHeight w:val="566"/>
          <w:tblHeader/>
        </w:trPr>
        <w:tc>
          <w:tcPr>
            <w:tcW w:w="402" w:type="pct"/>
            <w:shd w:val="clear" w:color="auto" w:fill="D9D9D9" w:themeFill="background1" w:themeFillShade="D9"/>
          </w:tcPr>
          <w:p w14:paraId="194A612F" w14:textId="77777777" w:rsidR="00A31355" w:rsidRPr="00A31355" w:rsidRDefault="00A31355" w:rsidP="0033139D">
            <w:pPr>
              <w:jc w:val="center"/>
              <w:rPr>
                <w:rFonts w:cstheme="minorHAnsi"/>
                <w:sz w:val="28"/>
                <w:szCs w:val="28"/>
              </w:rPr>
            </w:pPr>
            <w:r w:rsidRPr="00A31355">
              <w:rPr>
                <w:rFonts w:cstheme="minorHAnsi"/>
                <w:sz w:val="28"/>
                <w:szCs w:val="28"/>
              </w:rPr>
              <w:t>Step</w:t>
            </w:r>
          </w:p>
        </w:tc>
        <w:tc>
          <w:tcPr>
            <w:tcW w:w="4598" w:type="pct"/>
            <w:shd w:val="clear" w:color="auto" w:fill="D9D9D9" w:themeFill="background1" w:themeFillShade="D9"/>
          </w:tcPr>
          <w:p w14:paraId="557EF614" w14:textId="79249BFA" w:rsidR="00A31355" w:rsidRPr="00A31355" w:rsidRDefault="00A31355" w:rsidP="00A31355">
            <w:pPr>
              <w:tabs>
                <w:tab w:val="left" w:pos="3870"/>
                <w:tab w:val="left" w:pos="4050"/>
              </w:tabs>
              <w:jc w:val="center"/>
              <w:rPr>
                <w:rFonts w:cstheme="minorHAnsi"/>
                <w:sz w:val="28"/>
                <w:szCs w:val="28"/>
              </w:rPr>
            </w:pPr>
            <w:r w:rsidRPr="00A31355">
              <w:rPr>
                <w:rFonts w:cstheme="minorHAnsi"/>
                <w:sz w:val="28"/>
                <w:szCs w:val="28"/>
              </w:rPr>
              <w:t>Action</w:t>
            </w:r>
          </w:p>
        </w:tc>
      </w:tr>
      <w:tr w:rsidR="00A31355" w:rsidRPr="00A31355" w14:paraId="493ECE2C" w14:textId="77777777" w:rsidTr="0033139D">
        <w:tc>
          <w:tcPr>
            <w:tcW w:w="402" w:type="pct"/>
          </w:tcPr>
          <w:p w14:paraId="335DF590" w14:textId="77777777" w:rsidR="00A31355" w:rsidRPr="00A31355" w:rsidRDefault="00A31355" w:rsidP="0033139D">
            <w:pPr>
              <w:jc w:val="center"/>
              <w:rPr>
                <w:rFonts w:cstheme="minorHAnsi"/>
              </w:rPr>
            </w:pPr>
            <w:r w:rsidRPr="00A31355">
              <w:rPr>
                <w:rFonts w:cstheme="minorHAnsi"/>
              </w:rPr>
              <w:t>1</w:t>
            </w:r>
          </w:p>
        </w:tc>
        <w:tc>
          <w:tcPr>
            <w:tcW w:w="4598" w:type="pct"/>
          </w:tcPr>
          <w:p w14:paraId="36A26E8E" w14:textId="2C3B11D2" w:rsidR="00A31355" w:rsidRPr="00A31355" w:rsidRDefault="00001F1F" w:rsidP="0033139D">
            <w:pPr>
              <w:rPr>
                <w:rFonts w:cstheme="minorHAnsi"/>
                <w:b/>
                <w:u w:val="single"/>
              </w:rPr>
            </w:pPr>
            <w:r>
              <w:rPr>
                <w:rFonts w:cstheme="minorHAnsi"/>
                <w:b/>
                <w:u w:val="single"/>
              </w:rPr>
              <w:t>IBM Cloud</w:t>
            </w:r>
          </w:p>
          <w:p w14:paraId="64A1246C" w14:textId="60ACCCF2" w:rsidR="00001F1F" w:rsidRDefault="00001F1F" w:rsidP="00001F1F">
            <w:pPr>
              <w:outlineLvl w:val="0"/>
            </w:pPr>
          </w:p>
          <w:p w14:paraId="14FF2C49" w14:textId="49A8C405" w:rsidR="00001F1F" w:rsidRDefault="00001F1F" w:rsidP="00001F1F">
            <w:pPr>
              <w:pStyle w:val="ListParagraph"/>
              <w:numPr>
                <w:ilvl w:val="0"/>
                <w:numId w:val="13"/>
              </w:numPr>
            </w:pPr>
            <w:r>
              <w:t xml:space="preserve">Log into IBM Cloud at </w:t>
            </w:r>
            <w:hyperlink r:id="rId18" w:history="1">
              <w:r w:rsidRPr="00FF6358">
                <w:rPr>
                  <w:rStyle w:val="Hyperlink"/>
                </w:rPr>
                <w:t>https://</w:t>
              </w:r>
              <w:proofErr w:type="spellStart"/>
              <w:r w:rsidRPr="00FF6358">
                <w:rPr>
                  <w:rStyle w:val="Hyperlink"/>
                </w:rPr>
                <w:t>console.bluemix.net</w:t>
              </w:r>
              <w:proofErr w:type="spellEnd"/>
              <w:r w:rsidRPr="00FF6358">
                <w:rPr>
                  <w:rStyle w:val="Hyperlink"/>
                </w:rPr>
                <w:t>/dashboard/apps/</w:t>
              </w:r>
            </w:hyperlink>
          </w:p>
          <w:p w14:paraId="753E7742" w14:textId="77777777" w:rsidR="00001F1F" w:rsidRDefault="00001F1F" w:rsidP="00001F1F"/>
          <w:p w14:paraId="2C9C5F99" w14:textId="694585E7" w:rsidR="00001F1F" w:rsidRPr="00001F1F" w:rsidRDefault="00001F1F" w:rsidP="00001F1F">
            <w:pPr>
              <w:pStyle w:val="ListParagraph"/>
              <w:rPr>
                <w:color w:val="000000" w:themeColor="text1"/>
              </w:rPr>
            </w:pPr>
            <w:r w:rsidRPr="00001F1F">
              <w:rPr>
                <w:color w:val="000000" w:themeColor="text1"/>
              </w:rPr>
              <w:t xml:space="preserve">If this is the first time you are using IBM Cloud (formerly </w:t>
            </w:r>
            <w:proofErr w:type="spellStart"/>
            <w:r w:rsidRPr="00001F1F">
              <w:rPr>
                <w:color w:val="000000" w:themeColor="text1"/>
              </w:rPr>
              <w:t>Bluemix</w:t>
            </w:r>
            <w:proofErr w:type="spellEnd"/>
            <w:r w:rsidRPr="00001F1F">
              <w:rPr>
                <w:color w:val="000000" w:themeColor="text1"/>
              </w:rPr>
              <w:t xml:space="preserve">), an introduction window will appear, feel free to read it. Otherwise, click through. </w:t>
            </w:r>
          </w:p>
          <w:p w14:paraId="060C3E23" w14:textId="77777777" w:rsidR="00001F1F" w:rsidRDefault="00001F1F" w:rsidP="00001F1F">
            <w:pPr>
              <w:rPr>
                <w:color w:val="000000" w:themeColor="text1"/>
              </w:rPr>
            </w:pPr>
          </w:p>
          <w:p w14:paraId="1EB8781E" w14:textId="46DB4C7B" w:rsidR="00001F1F" w:rsidRPr="00001F1F" w:rsidRDefault="00001F1F" w:rsidP="00001F1F">
            <w:pPr>
              <w:pStyle w:val="ListParagraph"/>
              <w:numPr>
                <w:ilvl w:val="0"/>
                <w:numId w:val="13"/>
              </w:numPr>
              <w:rPr>
                <w:color w:val="000000" w:themeColor="text1"/>
              </w:rPr>
            </w:pPr>
            <w:r w:rsidRPr="00001F1F">
              <w:rPr>
                <w:color w:val="000000" w:themeColor="text1"/>
              </w:rPr>
              <w:t>Click “Next”, Click “Finish”.</w:t>
            </w:r>
          </w:p>
          <w:p w14:paraId="25E4E19B" w14:textId="77777777" w:rsidR="00001F1F" w:rsidRDefault="00001F1F" w:rsidP="00001F1F"/>
          <w:p w14:paraId="58AFAE74" w14:textId="77777777" w:rsidR="00001F1F" w:rsidRDefault="00001F1F" w:rsidP="00001F1F">
            <w:r>
              <w:rPr>
                <w:noProof/>
              </w:rPr>
              <mc:AlternateContent>
                <mc:Choice Requires="wps">
                  <w:drawing>
                    <wp:anchor distT="0" distB="0" distL="114300" distR="114300" simplePos="0" relativeHeight="251661312" behindDoc="0" locked="0" layoutInCell="1" allowOverlap="1" wp14:anchorId="5FDC3C48" wp14:editId="1F017E89">
                      <wp:simplePos x="0" y="0"/>
                      <wp:positionH relativeFrom="column">
                        <wp:posOffset>3708400</wp:posOffset>
                      </wp:positionH>
                      <wp:positionV relativeFrom="paragraph">
                        <wp:posOffset>2562860</wp:posOffset>
                      </wp:positionV>
                      <wp:extent cx="572135" cy="271780"/>
                      <wp:effectExtent l="0" t="0" r="37465" b="33020"/>
                      <wp:wrapNone/>
                      <wp:docPr id="4" name="Oval 4"/>
                      <wp:cNvGraphicFramePr/>
                      <a:graphic xmlns:a="http://schemas.openxmlformats.org/drawingml/2006/main">
                        <a:graphicData uri="http://schemas.microsoft.com/office/word/2010/wordprocessingShape">
                          <wps:wsp>
                            <wps:cNvSpPr/>
                            <wps:spPr>
                              <a:xfrm>
                                <a:off x="0" y="0"/>
                                <a:ext cx="572135" cy="2717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B2641" id="Oval 4" o:spid="_x0000_s1026" style="position:absolute;margin-left:292pt;margin-top:201.8pt;width:45.05pt;height:2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" filled="f" strokecolor="red" strokeweight="1.25pt">
                      <v:stroke joinstyle="miter"/>
                    </v:oval>
                  </w:pict>
                </mc:Fallback>
              </mc:AlternateContent>
            </w:r>
            <w:r>
              <w:rPr>
                <w:noProof/>
              </w:rPr>
              <w:drawing>
                <wp:inline distT="0" distB="0" distL="0" distR="0" wp14:anchorId="17600239" wp14:editId="5941FDE0">
                  <wp:extent cx="5486400" cy="388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5 at 10.31.14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inline>
              </w:drawing>
            </w:r>
          </w:p>
          <w:p w14:paraId="66C48C5A" w14:textId="77777777" w:rsidR="00001F1F" w:rsidRDefault="00001F1F" w:rsidP="00001F1F"/>
          <w:p w14:paraId="1D494E56" w14:textId="77777777" w:rsidR="00001F1F" w:rsidRDefault="00001F1F" w:rsidP="00001F1F"/>
          <w:p w14:paraId="204EF377" w14:textId="03A69DB2" w:rsidR="00001F1F" w:rsidRDefault="00001F1F" w:rsidP="00001F1F">
            <w:pPr>
              <w:pStyle w:val="ListParagraph"/>
            </w:pPr>
            <w:r>
              <w:t xml:space="preserve">We are now looking at the IBM Cloud Dashboard. </w:t>
            </w:r>
          </w:p>
          <w:p w14:paraId="29FC5E34" w14:textId="77777777" w:rsidR="00001F1F" w:rsidRDefault="00001F1F" w:rsidP="00001F1F">
            <w:pPr>
              <w:pStyle w:val="ListParagraph"/>
            </w:pPr>
          </w:p>
          <w:p w14:paraId="0FDED4E1" w14:textId="7ED26984" w:rsidR="00001F1F" w:rsidRDefault="00001F1F" w:rsidP="00001F1F">
            <w:pPr>
              <w:pStyle w:val="ListParagraph"/>
              <w:numPr>
                <w:ilvl w:val="0"/>
                <w:numId w:val="13"/>
              </w:numPr>
            </w:pPr>
            <w:r>
              <w:t>Click on the “Catalog” button found in the upper right hand corner of the screen</w:t>
            </w:r>
          </w:p>
          <w:p w14:paraId="72997B80" w14:textId="77777777" w:rsidR="00001F1F" w:rsidRDefault="00001F1F" w:rsidP="00001F1F"/>
          <w:p w14:paraId="0523CD72" w14:textId="77777777" w:rsidR="00001F1F" w:rsidRDefault="00001F1F" w:rsidP="00001F1F">
            <w:r>
              <w:rPr>
                <w:noProof/>
              </w:rPr>
              <w:lastRenderedPageBreak/>
              <w:drawing>
                <wp:inline distT="0" distB="0" distL="0" distR="0" wp14:anchorId="53B56AEB" wp14:editId="71D38C77">
                  <wp:extent cx="5486400" cy="2298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5 at 10.31.35 AM.png"/>
                          <pic:cNvPicPr/>
                        </pic:nvPicPr>
                        <pic:blipFill rotWithShape="1">
                          <a:blip r:embed="rId20" cstate="print">
                            <a:extLst>
                              <a:ext uri="{28A0092B-C50C-407E-A947-70E740481C1C}">
                                <a14:useLocalDpi xmlns:a14="http://schemas.microsoft.com/office/drawing/2010/main" val="0"/>
                              </a:ext>
                            </a:extLst>
                          </a:blip>
                          <a:srcRect b="40066"/>
                          <a:stretch/>
                        </pic:blipFill>
                        <pic:spPr bwMode="auto">
                          <a:xfrm>
                            <a:off x="0" y="0"/>
                            <a:ext cx="5486400" cy="2298700"/>
                          </a:xfrm>
                          <a:prstGeom prst="rect">
                            <a:avLst/>
                          </a:prstGeom>
                          <a:ln>
                            <a:noFill/>
                          </a:ln>
                          <a:extLst>
                            <a:ext uri="{53640926-AAD7-44D8-BBD7-CCE9431645EC}">
                              <a14:shadowObscured xmlns:a14="http://schemas.microsoft.com/office/drawing/2010/main"/>
                            </a:ext>
                          </a:extLst>
                        </pic:spPr>
                      </pic:pic>
                    </a:graphicData>
                  </a:graphic>
                </wp:inline>
              </w:drawing>
            </w:r>
          </w:p>
          <w:p w14:paraId="498D5047" w14:textId="77777777" w:rsidR="00001F1F" w:rsidRPr="00984774" w:rsidRDefault="00001F1F" w:rsidP="00001F1F">
            <w:pPr>
              <w:rPr>
                <w:color w:val="000000" w:themeColor="text1"/>
              </w:rPr>
            </w:pPr>
          </w:p>
          <w:p w14:paraId="4D4D80AB" w14:textId="4478CD37" w:rsidR="00001F1F" w:rsidRPr="00001F1F" w:rsidRDefault="00001F1F" w:rsidP="00001F1F">
            <w:pPr>
              <w:pStyle w:val="ListParagraph"/>
              <w:rPr>
                <w:color w:val="000000" w:themeColor="text1"/>
              </w:rPr>
            </w:pPr>
            <w:r w:rsidRPr="00001F1F">
              <w:rPr>
                <w:color w:val="000000" w:themeColor="text1"/>
              </w:rPr>
              <w:t xml:space="preserve">The Catalog is a compilation of the services offered on the IBM Cloud. </w:t>
            </w:r>
          </w:p>
          <w:p w14:paraId="314E07E6" w14:textId="77777777" w:rsidR="00001F1F" w:rsidRPr="00984774" w:rsidRDefault="00001F1F" w:rsidP="00001F1F">
            <w:pPr>
              <w:rPr>
                <w:color w:val="000000" w:themeColor="text1"/>
              </w:rPr>
            </w:pPr>
          </w:p>
          <w:p w14:paraId="1991CBFD" w14:textId="77777777" w:rsidR="00001F1F" w:rsidRDefault="00001F1F" w:rsidP="00001F1F">
            <w:r>
              <w:rPr>
                <w:noProof/>
              </w:rPr>
              <w:drawing>
                <wp:inline distT="0" distB="0" distL="0" distR="0" wp14:anchorId="5BC09BED" wp14:editId="072AC61E">
                  <wp:extent cx="5486400" cy="337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5 at 10.42.51 AM.png"/>
                          <pic:cNvPicPr/>
                        </pic:nvPicPr>
                        <pic:blipFill rotWithShape="1">
                          <a:blip r:embed="rId21" cstate="print">
                            <a:extLst>
                              <a:ext uri="{28A0092B-C50C-407E-A947-70E740481C1C}">
                                <a14:useLocalDpi xmlns:a14="http://schemas.microsoft.com/office/drawing/2010/main" val="0"/>
                              </a:ext>
                            </a:extLst>
                          </a:blip>
                          <a:srcRect b="11481"/>
                          <a:stretch/>
                        </pic:blipFill>
                        <pic:spPr bwMode="auto">
                          <a:xfrm>
                            <a:off x="0" y="0"/>
                            <a:ext cx="5486400" cy="3378200"/>
                          </a:xfrm>
                          <a:prstGeom prst="rect">
                            <a:avLst/>
                          </a:prstGeom>
                          <a:ln>
                            <a:noFill/>
                          </a:ln>
                          <a:extLst>
                            <a:ext uri="{53640926-AAD7-44D8-BBD7-CCE9431645EC}">
                              <a14:shadowObscured xmlns:a14="http://schemas.microsoft.com/office/drawing/2010/main"/>
                            </a:ext>
                          </a:extLst>
                        </pic:spPr>
                      </pic:pic>
                    </a:graphicData>
                  </a:graphic>
                </wp:inline>
              </w:drawing>
            </w:r>
          </w:p>
          <w:p w14:paraId="094B5CB0" w14:textId="77777777" w:rsidR="00001F1F" w:rsidRDefault="00001F1F" w:rsidP="00001F1F"/>
          <w:p w14:paraId="2B2F931F" w14:textId="71B70055" w:rsidR="00001F1F" w:rsidRPr="00001F1F" w:rsidRDefault="00001F1F" w:rsidP="00001F1F">
            <w:pPr>
              <w:pStyle w:val="ListParagraph"/>
              <w:rPr>
                <w:color w:val="000000" w:themeColor="text1"/>
              </w:rPr>
            </w:pPr>
            <w:r w:rsidRPr="00001F1F">
              <w:rPr>
                <w:color w:val="000000" w:themeColor="text1"/>
              </w:rPr>
              <w:t xml:space="preserve">IBM Cloud supports both IBM products and services, as well as third-party. They are indicated by the small ovals below each service description. </w:t>
            </w:r>
          </w:p>
          <w:p w14:paraId="5B2BD52A" w14:textId="77777777" w:rsidR="00001F1F" w:rsidRDefault="00001F1F" w:rsidP="00001F1F">
            <w:pPr>
              <w:rPr>
                <w:color w:val="FF0000"/>
              </w:rPr>
            </w:pPr>
          </w:p>
          <w:p w14:paraId="3B9DA258" w14:textId="77777777" w:rsidR="00001F1F" w:rsidRDefault="00001F1F" w:rsidP="00001F1F">
            <w:pPr>
              <w:rPr>
                <w:color w:val="FF0000"/>
              </w:rPr>
            </w:pPr>
            <w:r>
              <w:rPr>
                <w:noProof/>
                <w:color w:val="FF0000"/>
              </w:rPr>
              <w:drawing>
                <wp:inline distT="0" distB="0" distL="0" distR="0" wp14:anchorId="0EFF1969" wp14:editId="6B7E8092">
                  <wp:extent cx="711200" cy="368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05 at 10.43.57 AM.png"/>
                          <pic:cNvPicPr/>
                        </pic:nvPicPr>
                        <pic:blipFill>
                          <a:blip r:embed="rId22">
                            <a:extLst>
                              <a:ext uri="{28A0092B-C50C-407E-A947-70E740481C1C}">
                                <a14:useLocalDpi xmlns:a14="http://schemas.microsoft.com/office/drawing/2010/main" val="0"/>
                              </a:ext>
                            </a:extLst>
                          </a:blip>
                          <a:stretch>
                            <a:fillRect/>
                          </a:stretch>
                        </pic:blipFill>
                        <pic:spPr>
                          <a:xfrm>
                            <a:off x="0" y="0"/>
                            <a:ext cx="711200" cy="368300"/>
                          </a:xfrm>
                          <a:prstGeom prst="rect">
                            <a:avLst/>
                          </a:prstGeom>
                        </pic:spPr>
                      </pic:pic>
                    </a:graphicData>
                  </a:graphic>
                </wp:inline>
              </w:drawing>
            </w:r>
            <w:r>
              <w:rPr>
                <w:noProof/>
                <w:color w:val="FF0000"/>
              </w:rPr>
              <w:drawing>
                <wp:inline distT="0" distB="0" distL="0" distR="0" wp14:anchorId="6F17606A" wp14:editId="6EDABA9E">
                  <wp:extent cx="1117600" cy="368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05 at 10.44.01 AM.png"/>
                          <pic:cNvPicPr/>
                        </pic:nvPicPr>
                        <pic:blipFill rotWithShape="1">
                          <a:blip r:embed="rId23">
                            <a:extLst>
                              <a:ext uri="{28A0092B-C50C-407E-A947-70E740481C1C}">
                                <a14:useLocalDpi xmlns:a14="http://schemas.microsoft.com/office/drawing/2010/main" val="0"/>
                              </a:ext>
                            </a:extLst>
                          </a:blip>
                          <a:srcRect t="17142"/>
                          <a:stretch/>
                        </pic:blipFill>
                        <pic:spPr bwMode="auto">
                          <a:xfrm>
                            <a:off x="0" y="0"/>
                            <a:ext cx="1117600" cy="368300"/>
                          </a:xfrm>
                          <a:prstGeom prst="rect">
                            <a:avLst/>
                          </a:prstGeom>
                          <a:ln>
                            <a:noFill/>
                          </a:ln>
                          <a:extLst>
                            <a:ext uri="{53640926-AAD7-44D8-BBD7-CCE9431645EC}">
                              <a14:shadowObscured xmlns:a14="http://schemas.microsoft.com/office/drawing/2010/main"/>
                            </a:ext>
                          </a:extLst>
                        </pic:spPr>
                      </pic:pic>
                    </a:graphicData>
                  </a:graphic>
                </wp:inline>
              </w:drawing>
            </w:r>
          </w:p>
          <w:p w14:paraId="2969EE00" w14:textId="77777777" w:rsidR="00001F1F" w:rsidRPr="00120EBC" w:rsidRDefault="00001F1F" w:rsidP="00001F1F">
            <w:pPr>
              <w:rPr>
                <w:color w:val="000000" w:themeColor="text1"/>
              </w:rPr>
            </w:pPr>
          </w:p>
          <w:p w14:paraId="5E8FAF24" w14:textId="77777777" w:rsidR="00A31355" w:rsidRPr="00A31355" w:rsidRDefault="00A31355" w:rsidP="00A31355">
            <w:pPr>
              <w:pStyle w:val="TableParagraph"/>
              <w:tabs>
                <w:tab w:val="left" w:pos="824"/>
              </w:tabs>
              <w:spacing w:before="15"/>
              <w:ind w:left="823"/>
              <w:rPr>
                <w:rFonts w:asciiTheme="minorHAnsi" w:hAnsiTheme="minorHAnsi" w:cstheme="minorHAnsi"/>
              </w:rPr>
            </w:pPr>
          </w:p>
        </w:tc>
      </w:tr>
      <w:tr w:rsidR="00A31355" w:rsidRPr="00A31355" w14:paraId="2D392F54" w14:textId="77777777" w:rsidTr="0033139D">
        <w:trPr>
          <w:trHeight w:val="20"/>
        </w:trPr>
        <w:tc>
          <w:tcPr>
            <w:tcW w:w="402" w:type="pct"/>
          </w:tcPr>
          <w:p w14:paraId="09783C83" w14:textId="77777777" w:rsidR="00A31355" w:rsidRPr="00A31355" w:rsidRDefault="00A31355" w:rsidP="0033139D">
            <w:pPr>
              <w:jc w:val="center"/>
              <w:rPr>
                <w:rFonts w:cstheme="minorHAnsi"/>
              </w:rPr>
            </w:pPr>
            <w:r w:rsidRPr="00A31355">
              <w:rPr>
                <w:rFonts w:cstheme="minorHAnsi"/>
              </w:rPr>
              <w:lastRenderedPageBreak/>
              <w:t>2</w:t>
            </w:r>
          </w:p>
        </w:tc>
        <w:tc>
          <w:tcPr>
            <w:tcW w:w="4598" w:type="pct"/>
          </w:tcPr>
          <w:p w14:paraId="64B62EDA" w14:textId="76E29A9E" w:rsidR="00A31355" w:rsidRDefault="00001F1F" w:rsidP="00A31355">
            <w:pPr>
              <w:rPr>
                <w:rFonts w:cstheme="minorHAnsi"/>
                <w:b/>
                <w:u w:val="single"/>
              </w:rPr>
            </w:pPr>
            <w:r>
              <w:rPr>
                <w:rFonts w:cstheme="minorHAnsi"/>
                <w:b/>
                <w:u w:val="single"/>
              </w:rPr>
              <w:t>Launching a Service using IBM Cloud</w:t>
            </w:r>
          </w:p>
          <w:p w14:paraId="14361CD1" w14:textId="77777777" w:rsidR="00001F1F" w:rsidRDefault="00001F1F" w:rsidP="00001F1F">
            <w:pPr>
              <w:rPr>
                <w:color w:val="000000" w:themeColor="text1"/>
              </w:rPr>
            </w:pPr>
          </w:p>
          <w:p w14:paraId="397B7D05" w14:textId="77777777" w:rsidR="00001F1F" w:rsidRDefault="00001F1F" w:rsidP="00001F1F">
            <w:pPr>
              <w:rPr>
                <w:color w:val="000000" w:themeColor="text1"/>
              </w:rPr>
            </w:pPr>
          </w:p>
          <w:p w14:paraId="5177FB76" w14:textId="30F0C5D5" w:rsidR="00001F1F" w:rsidRPr="00001F1F" w:rsidRDefault="00001F1F" w:rsidP="00001F1F">
            <w:pPr>
              <w:pStyle w:val="ListParagraph"/>
              <w:rPr>
                <w:color w:val="000000" w:themeColor="text1"/>
              </w:rPr>
            </w:pPr>
            <w:r w:rsidRPr="00001F1F">
              <w:rPr>
                <w:color w:val="000000" w:themeColor="text1"/>
              </w:rPr>
              <w:t xml:space="preserve">Let’s create our own service. </w:t>
            </w:r>
          </w:p>
          <w:p w14:paraId="02F6C51F" w14:textId="77777777" w:rsidR="00001F1F" w:rsidRDefault="00001F1F" w:rsidP="00001F1F">
            <w:pPr>
              <w:rPr>
                <w:color w:val="FF0000"/>
              </w:rPr>
            </w:pPr>
          </w:p>
          <w:p w14:paraId="4FF4F547" w14:textId="75EC35B0" w:rsidR="00001F1F" w:rsidRPr="00001F1F" w:rsidRDefault="00001F1F" w:rsidP="00001F1F">
            <w:pPr>
              <w:pStyle w:val="ListParagraph"/>
              <w:numPr>
                <w:ilvl w:val="0"/>
                <w:numId w:val="15"/>
              </w:numPr>
              <w:rPr>
                <w:color w:val="000000" w:themeColor="text1"/>
              </w:rPr>
            </w:pPr>
            <w:r w:rsidRPr="00001F1F">
              <w:rPr>
                <w:color w:val="000000" w:themeColor="text1"/>
              </w:rPr>
              <w:t>Type into the search bar: “Visual Recognition”</w:t>
            </w:r>
            <w:r w:rsidRPr="00DB1305">
              <w:rPr>
                <w:noProof/>
              </w:rPr>
              <w:t xml:space="preserve"> </w:t>
            </w:r>
            <w:r w:rsidRPr="00001F1F">
              <w:rPr>
                <w:color w:val="000000" w:themeColor="text1"/>
              </w:rPr>
              <w:t xml:space="preserve">. </w:t>
            </w:r>
          </w:p>
          <w:p w14:paraId="0372756C" w14:textId="77777777" w:rsidR="00001F1F" w:rsidRDefault="00001F1F" w:rsidP="00001F1F">
            <w:pPr>
              <w:rPr>
                <w:color w:val="000000" w:themeColor="text1"/>
              </w:rPr>
            </w:pPr>
          </w:p>
          <w:p w14:paraId="590F656F" w14:textId="187C0890" w:rsidR="00001F1F" w:rsidRPr="00001F1F" w:rsidRDefault="00001F1F" w:rsidP="00001F1F">
            <w:pPr>
              <w:pStyle w:val="ListParagraph"/>
              <w:rPr>
                <w:color w:val="000000" w:themeColor="text1"/>
              </w:rPr>
            </w:pPr>
            <w:r w:rsidRPr="00001F1F">
              <w:rPr>
                <w:color w:val="000000" w:themeColor="text1"/>
              </w:rPr>
              <w:t>Alternative way: In the Categories sections, select Watson, Visual Recognition</w:t>
            </w:r>
          </w:p>
          <w:p w14:paraId="3EB32BD1" w14:textId="4859EBA8" w:rsidR="00001F1F" w:rsidRPr="00001F1F" w:rsidRDefault="00001F1F" w:rsidP="00001F1F">
            <w:pPr>
              <w:pStyle w:val="ListParagraph"/>
              <w:numPr>
                <w:ilvl w:val="0"/>
                <w:numId w:val="15"/>
              </w:numPr>
              <w:rPr>
                <w:color w:val="000000" w:themeColor="text1"/>
              </w:rPr>
            </w:pPr>
            <w:r w:rsidRPr="00001F1F">
              <w:rPr>
                <w:color w:val="000000" w:themeColor="text1"/>
              </w:rPr>
              <w:t>Click on “Visual Recognition”.</w:t>
            </w:r>
          </w:p>
          <w:p w14:paraId="7AA4B841" w14:textId="77777777" w:rsidR="00001F1F" w:rsidRDefault="00001F1F" w:rsidP="00001F1F">
            <w:pPr>
              <w:rPr>
                <w:color w:val="000000" w:themeColor="text1"/>
              </w:rPr>
            </w:pPr>
            <w:r>
              <w:rPr>
                <w:noProof/>
              </w:rPr>
              <mc:AlternateContent>
                <mc:Choice Requires="wps">
                  <w:drawing>
                    <wp:anchor distT="0" distB="0" distL="114300" distR="114300" simplePos="0" relativeHeight="251666432" behindDoc="0" locked="0" layoutInCell="1" allowOverlap="1" wp14:anchorId="32659E13" wp14:editId="7F6E107F">
                      <wp:simplePos x="0" y="0"/>
                      <wp:positionH relativeFrom="column">
                        <wp:posOffset>51435</wp:posOffset>
                      </wp:positionH>
                      <wp:positionV relativeFrom="paragraph">
                        <wp:posOffset>1155065</wp:posOffset>
                      </wp:positionV>
                      <wp:extent cx="1600200" cy="800100"/>
                      <wp:effectExtent l="0" t="0" r="25400" b="38100"/>
                      <wp:wrapNone/>
                      <wp:docPr id="22" name="Oval 22"/>
                      <wp:cNvGraphicFramePr/>
                      <a:graphic xmlns:a="http://schemas.openxmlformats.org/drawingml/2006/main">
                        <a:graphicData uri="http://schemas.microsoft.com/office/word/2010/wordprocessingShape">
                          <wps:wsp>
                            <wps:cNvSpPr/>
                            <wps:spPr>
                              <a:xfrm>
                                <a:off x="0" y="0"/>
                                <a:ext cx="1600200" cy="8001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C471B" id="Oval 22" o:spid="_x0000_s1026" style="position:absolute;margin-left:4.05pt;margin-top:90.95pt;width:126pt;height: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" filled="f" strokecolor="red" strokeweight="1.25pt">
                      <v:stroke joinstyle="miter"/>
                    </v:oval>
                  </w:pict>
                </mc:Fallback>
              </mc:AlternateContent>
            </w:r>
            <w:r>
              <w:rPr>
                <w:noProof/>
                <w:color w:val="000000" w:themeColor="text1"/>
              </w:rPr>
              <w:drawing>
                <wp:inline distT="0" distB="0" distL="0" distR="0" wp14:anchorId="3C7BD0EC" wp14:editId="750AC014">
                  <wp:extent cx="5486400" cy="2203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2-05 at 10.55.5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203450"/>
                          </a:xfrm>
                          <a:prstGeom prst="rect">
                            <a:avLst/>
                          </a:prstGeom>
                        </pic:spPr>
                      </pic:pic>
                    </a:graphicData>
                  </a:graphic>
                </wp:inline>
              </w:drawing>
            </w:r>
          </w:p>
          <w:p w14:paraId="1C3D92D2" w14:textId="77777777" w:rsidR="00001F1F" w:rsidRDefault="00001F1F" w:rsidP="00001F1F">
            <w:pPr>
              <w:rPr>
                <w:color w:val="000000" w:themeColor="text1"/>
              </w:rPr>
            </w:pPr>
          </w:p>
          <w:p w14:paraId="013649DA" w14:textId="77777777" w:rsidR="00001F1F" w:rsidRDefault="00001F1F" w:rsidP="00001F1F">
            <w:pPr>
              <w:rPr>
                <w:color w:val="FF0000"/>
              </w:rPr>
            </w:pPr>
          </w:p>
          <w:p w14:paraId="1ABBCF38" w14:textId="7D12122C" w:rsidR="00001F1F" w:rsidRPr="00001F1F" w:rsidRDefault="00001F1F" w:rsidP="00001F1F">
            <w:pPr>
              <w:pStyle w:val="ListParagraph"/>
              <w:numPr>
                <w:ilvl w:val="0"/>
                <w:numId w:val="15"/>
              </w:numPr>
              <w:rPr>
                <w:color w:val="000000" w:themeColor="text1"/>
              </w:rPr>
            </w:pPr>
            <w:r w:rsidRPr="00001F1F">
              <w:rPr>
                <w:color w:val="000000" w:themeColor="text1"/>
              </w:rPr>
              <w:t>Type a Service name of your choice. This will be added to a list of your deployed services so it is helpful to use a descriptive title. (Ex. Visual Recognition Lab)</w:t>
            </w:r>
          </w:p>
          <w:p w14:paraId="32095277" w14:textId="77777777" w:rsidR="00001F1F" w:rsidRDefault="00001F1F" w:rsidP="00001F1F">
            <w:pPr>
              <w:rPr>
                <w:color w:val="FF0000"/>
              </w:rPr>
            </w:pPr>
            <w:r>
              <w:rPr>
                <w:noProof/>
                <w:color w:val="FF0000"/>
              </w:rPr>
              <w:drawing>
                <wp:inline distT="0" distB="0" distL="0" distR="0" wp14:anchorId="3877B102" wp14:editId="62CE6960">
                  <wp:extent cx="5484623" cy="24892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05 at 10.57.27 AM.png"/>
                          <pic:cNvPicPr/>
                        </pic:nvPicPr>
                        <pic:blipFill rotWithShape="1">
                          <a:blip r:embed="rId25" cstate="print">
                            <a:extLst>
                              <a:ext uri="{28A0092B-C50C-407E-A947-70E740481C1C}">
                                <a14:useLocalDpi xmlns:a14="http://schemas.microsoft.com/office/drawing/2010/main" val="0"/>
                              </a:ext>
                            </a:extLst>
                          </a:blip>
                          <a:srcRect b="31423"/>
                          <a:stretch/>
                        </pic:blipFill>
                        <pic:spPr bwMode="auto">
                          <a:xfrm>
                            <a:off x="0" y="0"/>
                            <a:ext cx="5486400" cy="2490007"/>
                          </a:xfrm>
                          <a:prstGeom prst="rect">
                            <a:avLst/>
                          </a:prstGeom>
                          <a:ln>
                            <a:noFill/>
                          </a:ln>
                          <a:extLst>
                            <a:ext uri="{53640926-AAD7-44D8-BBD7-CCE9431645EC}">
                              <a14:shadowObscured xmlns:a14="http://schemas.microsoft.com/office/drawing/2010/main"/>
                            </a:ext>
                          </a:extLst>
                        </pic:spPr>
                      </pic:pic>
                    </a:graphicData>
                  </a:graphic>
                </wp:inline>
              </w:drawing>
            </w:r>
          </w:p>
          <w:p w14:paraId="2AAD6A46" w14:textId="77777777" w:rsidR="00001F1F" w:rsidRDefault="00001F1F" w:rsidP="00001F1F">
            <w:pPr>
              <w:rPr>
                <w:color w:val="FF0000"/>
              </w:rPr>
            </w:pPr>
          </w:p>
          <w:p w14:paraId="59D2C2C0" w14:textId="77777777" w:rsidR="00001F1F" w:rsidRDefault="00001F1F" w:rsidP="00001F1F">
            <w:pPr>
              <w:rPr>
                <w:color w:val="000000" w:themeColor="text1"/>
              </w:rPr>
            </w:pPr>
          </w:p>
          <w:p w14:paraId="0586349B" w14:textId="055E6301" w:rsidR="00001F1F" w:rsidRPr="00001F1F" w:rsidRDefault="00001F1F" w:rsidP="00001F1F">
            <w:pPr>
              <w:pStyle w:val="ListParagraph"/>
              <w:rPr>
                <w:color w:val="000000" w:themeColor="text1"/>
              </w:rPr>
            </w:pPr>
            <w:r w:rsidRPr="00001F1F">
              <w:rPr>
                <w:color w:val="000000" w:themeColor="text1"/>
              </w:rPr>
              <w:t xml:space="preserve">The “Free” plan is selected by default. </w:t>
            </w:r>
          </w:p>
          <w:p w14:paraId="089CC8DF" w14:textId="77777777" w:rsidR="00001F1F" w:rsidRDefault="00001F1F" w:rsidP="00001F1F">
            <w:pPr>
              <w:rPr>
                <w:color w:val="000000" w:themeColor="text1"/>
              </w:rPr>
            </w:pPr>
          </w:p>
          <w:p w14:paraId="01D2CD16" w14:textId="04C78615" w:rsidR="00001F1F" w:rsidRPr="00001F1F" w:rsidRDefault="00001F1F" w:rsidP="00001F1F">
            <w:pPr>
              <w:pStyle w:val="ListParagraph"/>
              <w:numPr>
                <w:ilvl w:val="0"/>
                <w:numId w:val="15"/>
              </w:numPr>
              <w:rPr>
                <w:color w:val="000000" w:themeColor="text1"/>
              </w:rPr>
            </w:pPr>
            <w:r w:rsidRPr="00001F1F">
              <w:rPr>
                <w:color w:val="000000" w:themeColor="text1"/>
              </w:rPr>
              <w:t>Select “Create” to deploy the Visual Recognition Service.</w:t>
            </w:r>
          </w:p>
          <w:p w14:paraId="0F126FB4" w14:textId="77777777" w:rsidR="00001F1F" w:rsidRDefault="00001F1F" w:rsidP="00001F1F">
            <w:pPr>
              <w:rPr>
                <w:color w:val="FF0000"/>
              </w:rPr>
            </w:pPr>
          </w:p>
          <w:p w14:paraId="51541466" w14:textId="77777777" w:rsidR="00001F1F" w:rsidRDefault="00001F1F" w:rsidP="00001F1F">
            <w:pPr>
              <w:rPr>
                <w:color w:val="FF0000"/>
              </w:rPr>
            </w:pPr>
          </w:p>
          <w:p w14:paraId="219F6CE4" w14:textId="77777777" w:rsidR="00001F1F" w:rsidRDefault="00001F1F" w:rsidP="00001F1F">
            <w:pPr>
              <w:rPr>
                <w:color w:val="FF0000"/>
              </w:rPr>
            </w:pPr>
            <w:r>
              <w:rPr>
                <w:noProof/>
              </w:rPr>
              <mc:AlternateContent>
                <mc:Choice Requires="wps">
                  <w:drawing>
                    <wp:anchor distT="0" distB="0" distL="114300" distR="114300" simplePos="0" relativeHeight="251663360" behindDoc="0" locked="0" layoutInCell="1" allowOverlap="1" wp14:anchorId="23AD64F0" wp14:editId="4E061597">
                      <wp:simplePos x="0" y="0"/>
                      <wp:positionH relativeFrom="column">
                        <wp:posOffset>4280408</wp:posOffset>
                      </wp:positionH>
                      <wp:positionV relativeFrom="paragraph">
                        <wp:posOffset>3735578</wp:posOffset>
                      </wp:positionV>
                      <wp:extent cx="1144143" cy="340868"/>
                      <wp:effectExtent l="0" t="0" r="24765" b="15240"/>
                      <wp:wrapNone/>
                      <wp:docPr id="30" name="Oval 30"/>
                      <wp:cNvGraphicFramePr/>
                      <a:graphic xmlns:a="http://schemas.openxmlformats.org/drawingml/2006/main">
                        <a:graphicData uri="http://schemas.microsoft.com/office/word/2010/wordprocessingShape">
                          <wps:wsp>
                            <wps:cNvSpPr/>
                            <wps:spPr>
                              <a:xfrm>
                                <a:off x="0" y="0"/>
                                <a:ext cx="1144143" cy="34086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82404" id="Oval 30" o:spid="_x0000_s1026" style="position:absolute;margin-left:337.05pt;margin-top:294.15pt;width:90.1pt;height:2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" filled="f" strokecolor="red" strokeweight="1.25pt">
                      <v:stroke joinstyle="miter"/>
                    </v:oval>
                  </w:pict>
                </mc:Fallback>
              </mc:AlternateContent>
            </w:r>
            <w:r>
              <w:rPr>
                <w:noProof/>
                <w:color w:val="FF0000"/>
              </w:rPr>
              <w:drawing>
                <wp:inline distT="0" distB="0" distL="0" distR="0" wp14:anchorId="5A7729DB" wp14:editId="288D94E5">
                  <wp:extent cx="5486400" cy="4086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05 at 11.26.20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4086860"/>
                          </a:xfrm>
                          <a:prstGeom prst="rect">
                            <a:avLst/>
                          </a:prstGeom>
                        </pic:spPr>
                      </pic:pic>
                    </a:graphicData>
                  </a:graphic>
                </wp:inline>
              </w:drawing>
            </w:r>
          </w:p>
          <w:p w14:paraId="7C212684" w14:textId="77777777" w:rsidR="00001F1F" w:rsidRDefault="00001F1F" w:rsidP="00001F1F">
            <w:pPr>
              <w:rPr>
                <w:color w:val="FF0000"/>
              </w:rPr>
            </w:pPr>
          </w:p>
          <w:p w14:paraId="1ECF7EEE" w14:textId="2B6AF172" w:rsidR="00001F1F" w:rsidRPr="00001F1F" w:rsidRDefault="00001F1F" w:rsidP="00001F1F">
            <w:pPr>
              <w:pStyle w:val="ListParagraph"/>
              <w:rPr>
                <w:color w:val="000000" w:themeColor="text1"/>
              </w:rPr>
            </w:pPr>
            <w:r w:rsidRPr="00001F1F">
              <w:rPr>
                <w:color w:val="000000" w:themeColor="text1"/>
              </w:rPr>
              <w:t xml:space="preserve">This page indicated that the service had been created. </w:t>
            </w:r>
          </w:p>
          <w:p w14:paraId="1945365F" w14:textId="77777777" w:rsidR="00001F1F" w:rsidRDefault="00001F1F" w:rsidP="00001F1F">
            <w:pPr>
              <w:rPr>
                <w:color w:val="FF0000"/>
              </w:rPr>
            </w:pPr>
          </w:p>
          <w:p w14:paraId="0F43A00C" w14:textId="77777777" w:rsidR="00001F1F" w:rsidRDefault="00001F1F" w:rsidP="00001F1F">
            <w:pPr>
              <w:rPr>
                <w:color w:val="FF0000"/>
              </w:rPr>
            </w:pPr>
            <w:r>
              <w:rPr>
                <w:noProof/>
                <w:color w:val="FF0000"/>
              </w:rPr>
              <w:lastRenderedPageBreak/>
              <w:drawing>
                <wp:inline distT="0" distB="0" distL="0" distR="0" wp14:anchorId="5A95E2F7" wp14:editId="43310C66">
                  <wp:extent cx="5486400" cy="2975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05 at 11.27.45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975610"/>
                          </a:xfrm>
                          <a:prstGeom prst="rect">
                            <a:avLst/>
                          </a:prstGeom>
                        </pic:spPr>
                      </pic:pic>
                    </a:graphicData>
                  </a:graphic>
                </wp:inline>
              </w:drawing>
            </w:r>
          </w:p>
          <w:p w14:paraId="305FB56A" w14:textId="77777777" w:rsidR="00001F1F" w:rsidRDefault="00001F1F" w:rsidP="00001F1F">
            <w:pPr>
              <w:rPr>
                <w:color w:val="000000" w:themeColor="text1"/>
              </w:rPr>
            </w:pPr>
          </w:p>
          <w:p w14:paraId="62BF812B" w14:textId="6B4D527C" w:rsidR="00001F1F" w:rsidRPr="00001F1F" w:rsidRDefault="00001F1F" w:rsidP="00001F1F">
            <w:pPr>
              <w:pStyle w:val="ListParagraph"/>
              <w:numPr>
                <w:ilvl w:val="0"/>
                <w:numId w:val="15"/>
              </w:numPr>
              <w:rPr>
                <w:color w:val="000000" w:themeColor="text1"/>
              </w:rPr>
            </w:pPr>
            <w:r w:rsidRPr="00001F1F">
              <w:rPr>
                <w:color w:val="000000" w:themeColor="text1"/>
              </w:rPr>
              <w:t>Before we can get into the service, we need to get an API key by selecting “Service Credentials”.</w:t>
            </w:r>
          </w:p>
          <w:p w14:paraId="67CB2A68" w14:textId="77777777" w:rsidR="00001F1F" w:rsidRDefault="00001F1F" w:rsidP="00001F1F">
            <w:pPr>
              <w:rPr>
                <w:color w:val="000000" w:themeColor="text1"/>
              </w:rPr>
            </w:pPr>
          </w:p>
          <w:p w14:paraId="7826C52C" w14:textId="76D3E97E" w:rsidR="00001F1F" w:rsidRPr="00001F1F" w:rsidRDefault="00001F1F" w:rsidP="00001F1F">
            <w:pPr>
              <w:pStyle w:val="ListParagraph"/>
              <w:numPr>
                <w:ilvl w:val="0"/>
                <w:numId w:val="15"/>
              </w:numPr>
              <w:rPr>
                <w:color w:val="000000" w:themeColor="text1"/>
              </w:rPr>
            </w:pPr>
            <w:r w:rsidRPr="00001F1F">
              <w:rPr>
                <w:color w:val="000000" w:themeColor="text1"/>
              </w:rPr>
              <w:t>Select “New Credential”</w:t>
            </w:r>
          </w:p>
          <w:p w14:paraId="026730AF" w14:textId="77777777" w:rsidR="00001F1F" w:rsidRDefault="00001F1F" w:rsidP="00001F1F">
            <w:pPr>
              <w:rPr>
                <w:color w:val="FF0000"/>
              </w:rPr>
            </w:pPr>
          </w:p>
          <w:p w14:paraId="4BC35B40" w14:textId="77777777" w:rsidR="00001F1F" w:rsidRDefault="00001F1F" w:rsidP="00001F1F">
            <w:pPr>
              <w:rPr>
                <w:color w:val="FF0000"/>
              </w:rPr>
            </w:pPr>
            <w:r>
              <w:rPr>
                <w:noProof/>
              </w:rPr>
              <mc:AlternateContent>
                <mc:Choice Requires="wps">
                  <w:drawing>
                    <wp:anchor distT="0" distB="0" distL="114300" distR="114300" simplePos="0" relativeHeight="251665408" behindDoc="0" locked="0" layoutInCell="1" allowOverlap="1" wp14:anchorId="4BB589C2" wp14:editId="0E72B61D">
                      <wp:simplePos x="0" y="0"/>
                      <wp:positionH relativeFrom="column">
                        <wp:posOffset>3822192</wp:posOffset>
                      </wp:positionH>
                      <wp:positionV relativeFrom="paragraph">
                        <wp:posOffset>1947672</wp:posOffset>
                      </wp:positionV>
                      <wp:extent cx="1258443" cy="340868"/>
                      <wp:effectExtent l="0" t="0" r="37465" b="15240"/>
                      <wp:wrapNone/>
                      <wp:docPr id="32" name="Oval 32"/>
                      <wp:cNvGraphicFramePr/>
                      <a:graphic xmlns:a="http://schemas.openxmlformats.org/drawingml/2006/main">
                        <a:graphicData uri="http://schemas.microsoft.com/office/word/2010/wordprocessingShape">
                          <wps:wsp>
                            <wps:cNvSpPr/>
                            <wps:spPr>
                              <a:xfrm>
                                <a:off x="0" y="0"/>
                                <a:ext cx="1258443" cy="34086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AA14F" id="Oval 32" o:spid="_x0000_s1026" style="position:absolute;margin-left:300.95pt;margin-top:153.35pt;width:99.1pt;height:26.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" filled="f" strokecolor="red" strokeweight="1.25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61C139D2" wp14:editId="4CD40B79">
                      <wp:simplePos x="0" y="0"/>
                      <wp:positionH relativeFrom="column">
                        <wp:posOffset>51435</wp:posOffset>
                      </wp:positionH>
                      <wp:positionV relativeFrom="paragraph">
                        <wp:posOffset>369570</wp:posOffset>
                      </wp:positionV>
                      <wp:extent cx="851535" cy="254000"/>
                      <wp:effectExtent l="0" t="0" r="37465" b="25400"/>
                      <wp:wrapNone/>
                      <wp:docPr id="31" name="Oval 31"/>
                      <wp:cNvGraphicFramePr/>
                      <a:graphic xmlns:a="http://schemas.openxmlformats.org/drawingml/2006/main">
                        <a:graphicData uri="http://schemas.microsoft.com/office/word/2010/wordprocessingShape">
                          <wps:wsp>
                            <wps:cNvSpPr/>
                            <wps:spPr>
                              <a:xfrm>
                                <a:off x="0" y="0"/>
                                <a:ext cx="851535" cy="2540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E065C" id="Oval 31" o:spid="_x0000_s1026" style="position:absolute;margin-left:4.05pt;margin-top:29.1pt;width:67.05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" filled="f" strokecolor="red" strokeweight="1.25pt">
                      <v:stroke joinstyle="miter"/>
                    </v:oval>
                  </w:pict>
                </mc:Fallback>
              </mc:AlternateContent>
            </w:r>
            <w:r>
              <w:rPr>
                <w:noProof/>
                <w:color w:val="FF0000"/>
              </w:rPr>
              <w:drawing>
                <wp:inline distT="0" distB="0" distL="0" distR="0" wp14:anchorId="7DC90728" wp14:editId="24248072">
                  <wp:extent cx="5486400" cy="2794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2-05 at 11.44.3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794635"/>
                          </a:xfrm>
                          <a:prstGeom prst="rect">
                            <a:avLst/>
                          </a:prstGeom>
                        </pic:spPr>
                      </pic:pic>
                    </a:graphicData>
                  </a:graphic>
                </wp:inline>
              </w:drawing>
            </w:r>
          </w:p>
          <w:p w14:paraId="20909081" w14:textId="77777777" w:rsidR="00001F1F" w:rsidRDefault="00001F1F" w:rsidP="00001F1F">
            <w:pPr>
              <w:rPr>
                <w:color w:val="FF0000"/>
              </w:rPr>
            </w:pPr>
          </w:p>
          <w:p w14:paraId="65045EB5" w14:textId="77777777" w:rsidR="00001F1F" w:rsidRDefault="00001F1F" w:rsidP="00001F1F">
            <w:pPr>
              <w:rPr>
                <w:color w:val="000000" w:themeColor="text1"/>
              </w:rPr>
            </w:pPr>
          </w:p>
          <w:p w14:paraId="73B22848" w14:textId="40E12242" w:rsidR="00001F1F" w:rsidRPr="00001F1F" w:rsidRDefault="00001F1F" w:rsidP="00001F1F">
            <w:pPr>
              <w:pStyle w:val="ListParagraph"/>
              <w:numPr>
                <w:ilvl w:val="0"/>
                <w:numId w:val="15"/>
              </w:numPr>
              <w:rPr>
                <w:color w:val="000000" w:themeColor="text1"/>
              </w:rPr>
            </w:pPr>
            <w:r w:rsidRPr="00001F1F">
              <w:rPr>
                <w:color w:val="000000" w:themeColor="text1"/>
              </w:rPr>
              <w:t>Expand the newly created credentials.</w:t>
            </w:r>
          </w:p>
          <w:p w14:paraId="14C04CE4" w14:textId="77777777" w:rsidR="00001F1F" w:rsidRDefault="00001F1F" w:rsidP="00001F1F">
            <w:pPr>
              <w:rPr>
                <w:color w:val="000000" w:themeColor="text1"/>
              </w:rPr>
            </w:pPr>
          </w:p>
          <w:p w14:paraId="30528EB0" w14:textId="10F584AB" w:rsidR="00001F1F" w:rsidRPr="00001F1F" w:rsidRDefault="00001F1F" w:rsidP="00001F1F">
            <w:pPr>
              <w:pStyle w:val="ListParagraph"/>
              <w:numPr>
                <w:ilvl w:val="0"/>
                <w:numId w:val="15"/>
              </w:numPr>
              <w:rPr>
                <w:color w:val="000000" w:themeColor="text1"/>
              </w:rPr>
            </w:pPr>
            <w:r w:rsidRPr="00001F1F">
              <w:rPr>
                <w:color w:val="000000" w:themeColor="text1"/>
              </w:rPr>
              <w:t xml:space="preserve">Copy the </w:t>
            </w:r>
            <w:proofErr w:type="spellStart"/>
            <w:r w:rsidRPr="00001F1F">
              <w:rPr>
                <w:color w:val="000000" w:themeColor="text1"/>
              </w:rPr>
              <w:t>api_key</w:t>
            </w:r>
            <w:proofErr w:type="spellEnd"/>
            <w:r w:rsidRPr="00001F1F">
              <w:rPr>
                <w:color w:val="000000" w:themeColor="text1"/>
              </w:rPr>
              <w:t xml:space="preserve"> (part highlighted below) and save it in a notepad. You will need it later.</w:t>
            </w:r>
          </w:p>
          <w:p w14:paraId="6A38B0D4" w14:textId="77777777" w:rsidR="00001F1F" w:rsidRDefault="00001F1F" w:rsidP="00001F1F">
            <w:pPr>
              <w:rPr>
                <w:color w:val="FF0000"/>
              </w:rPr>
            </w:pPr>
          </w:p>
          <w:p w14:paraId="1BE4AC61" w14:textId="77777777" w:rsidR="00001F1F" w:rsidRDefault="00001F1F" w:rsidP="00001F1F">
            <w:pPr>
              <w:rPr>
                <w:color w:val="FF0000"/>
              </w:rPr>
            </w:pPr>
            <w:r>
              <w:rPr>
                <w:noProof/>
                <w:color w:val="FF0000"/>
              </w:rPr>
              <w:drawing>
                <wp:inline distT="0" distB="0" distL="0" distR="0" wp14:anchorId="27605315" wp14:editId="356012EA">
                  <wp:extent cx="5486400" cy="3869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05 at 11.44.37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869690"/>
                          </a:xfrm>
                          <a:prstGeom prst="rect">
                            <a:avLst/>
                          </a:prstGeom>
                        </pic:spPr>
                      </pic:pic>
                    </a:graphicData>
                  </a:graphic>
                </wp:inline>
              </w:drawing>
            </w:r>
          </w:p>
          <w:p w14:paraId="2EB5C647" w14:textId="77777777" w:rsidR="00001F1F" w:rsidRDefault="00001F1F" w:rsidP="00001F1F">
            <w:pPr>
              <w:rPr>
                <w:color w:val="FF0000"/>
              </w:rPr>
            </w:pPr>
            <w:r>
              <w:rPr>
                <w:color w:val="FF0000"/>
              </w:rPr>
              <w:t xml:space="preserve"> </w:t>
            </w:r>
          </w:p>
          <w:p w14:paraId="0E845EBF" w14:textId="42FADBEC" w:rsidR="00001F1F" w:rsidRPr="00001F1F" w:rsidRDefault="00001F1F" w:rsidP="00001F1F">
            <w:pPr>
              <w:pStyle w:val="ListParagraph"/>
              <w:rPr>
                <w:color w:val="000000" w:themeColor="text1"/>
              </w:rPr>
            </w:pPr>
            <w:r w:rsidRPr="00001F1F">
              <w:rPr>
                <w:color w:val="000000" w:themeColor="text1"/>
              </w:rPr>
              <w:t>Now that we have the key,</w:t>
            </w:r>
          </w:p>
          <w:p w14:paraId="07338DC5" w14:textId="77777777" w:rsidR="00001F1F" w:rsidRDefault="00001F1F" w:rsidP="00001F1F">
            <w:pPr>
              <w:rPr>
                <w:color w:val="000000" w:themeColor="text1"/>
              </w:rPr>
            </w:pPr>
          </w:p>
          <w:p w14:paraId="5FD283E0" w14:textId="63E03FB8" w:rsidR="00001F1F" w:rsidRPr="00001F1F" w:rsidRDefault="00001F1F" w:rsidP="00001F1F">
            <w:pPr>
              <w:pStyle w:val="ListParagraph"/>
              <w:numPr>
                <w:ilvl w:val="0"/>
                <w:numId w:val="15"/>
              </w:numPr>
              <w:rPr>
                <w:color w:val="000000" w:themeColor="text1"/>
              </w:rPr>
            </w:pPr>
            <w:r w:rsidRPr="00001F1F">
              <w:rPr>
                <w:color w:val="000000" w:themeColor="text1"/>
              </w:rPr>
              <w:t>Click the “Manage” tab to bring you back to the Visual Recognition homepage.</w:t>
            </w:r>
          </w:p>
          <w:p w14:paraId="2A1A02E4" w14:textId="77777777" w:rsidR="00001F1F" w:rsidRDefault="00001F1F" w:rsidP="00001F1F">
            <w:pPr>
              <w:outlineLvl w:val="0"/>
              <w:rPr>
                <w:color w:val="000000" w:themeColor="text1"/>
              </w:rPr>
            </w:pPr>
          </w:p>
          <w:p w14:paraId="2E4F2488" w14:textId="4E54615D" w:rsidR="00A31355" w:rsidRPr="00001F1F" w:rsidRDefault="00A31355" w:rsidP="00001F1F">
            <w:pPr>
              <w:rPr>
                <w:rFonts w:cstheme="minorHAnsi"/>
                <w:b/>
                <w:u w:val="single"/>
              </w:rPr>
            </w:pPr>
          </w:p>
        </w:tc>
      </w:tr>
      <w:tr w:rsidR="00A31355" w:rsidRPr="00A31355" w14:paraId="7597BD9A" w14:textId="77777777" w:rsidTr="0033139D">
        <w:trPr>
          <w:trHeight w:val="20"/>
        </w:trPr>
        <w:tc>
          <w:tcPr>
            <w:tcW w:w="402" w:type="pct"/>
          </w:tcPr>
          <w:p w14:paraId="05D96CA8" w14:textId="77777777" w:rsidR="00A31355" w:rsidRPr="00A31355" w:rsidRDefault="00A31355" w:rsidP="0033139D">
            <w:pPr>
              <w:jc w:val="center"/>
              <w:rPr>
                <w:rFonts w:cstheme="minorHAnsi"/>
              </w:rPr>
            </w:pPr>
            <w:r w:rsidRPr="00A31355">
              <w:rPr>
                <w:rFonts w:cstheme="minorHAnsi"/>
              </w:rPr>
              <w:lastRenderedPageBreak/>
              <w:t>3</w:t>
            </w:r>
          </w:p>
        </w:tc>
        <w:tc>
          <w:tcPr>
            <w:tcW w:w="4598" w:type="pct"/>
          </w:tcPr>
          <w:p w14:paraId="7485CD57" w14:textId="0D397046" w:rsidR="00001F1F" w:rsidRDefault="00001F1F" w:rsidP="00001F1F">
            <w:pPr>
              <w:rPr>
                <w:color w:val="000000" w:themeColor="text1"/>
              </w:rPr>
            </w:pPr>
            <w:r>
              <w:rPr>
                <w:rFonts w:cstheme="minorHAnsi"/>
                <w:b/>
                <w:u w:val="single"/>
              </w:rPr>
              <w:t>Launching Watson Visual Recognition</w:t>
            </w:r>
          </w:p>
          <w:p w14:paraId="4C23849B" w14:textId="77777777" w:rsidR="00001F1F" w:rsidRDefault="00001F1F" w:rsidP="00001F1F">
            <w:pPr>
              <w:outlineLvl w:val="0"/>
              <w:rPr>
                <w:color w:val="000000" w:themeColor="text1"/>
              </w:rPr>
            </w:pPr>
          </w:p>
          <w:p w14:paraId="40F2935D" w14:textId="320965AD" w:rsidR="00001F1F" w:rsidRDefault="00001F1F" w:rsidP="00001F1F">
            <w:pPr>
              <w:rPr>
                <w:color w:val="000000" w:themeColor="text1"/>
              </w:rPr>
            </w:pPr>
          </w:p>
          <w:p w14:paraId="350C20E4" w14:textId="776C02A5" w:rsidR="00001F1F" w:rsidRPr="00001F1F" w:rsidRDefault="00001F1F" w:rsidP="00001F1F">
            <w:pPr>
              <w:pStyle w:val="ListParagraph"/>
              <w:numPr>
                <w:ilvl w:val="0"/>
                <w:numId w:val="17"/>
              </w:numPr>
              <w:rPr>
                <w:color w:val="000000" w:themeColor="text1"/>
              </w:rPr>
            </w:pPr>
            <w:r w:rsidRPr="00001F1F">
              <w:rPr>
                <w:color w:val="000000" w:themeColor="text1"/>
              </w:rPr>
              <w:t>Launch the service by clicking on “Visual Recognition Tool”</w:t>
            </w:r>
          </w:p>
          <w:p w14:paraId="2D5696F5" w14:textId="77777777" w:rsidR="00001F1F" w:rsidRDefault="00001F1F" w:rsidP="00001F1F">
            <w:pPr>
              <w:rPr>
                <w:color w:val="000000" w:themeColor="text1"/>
              </w:rPr>
            </w:pPr>
            <w:r>
              <w:rPr>
                <w:noProof/>
              </w:rPr>
              <w:lastRenderedPageBreak/>
              <mc:AlternateContent>
                <mc:Choice Requires="wps">
                  <w:drawing>
                    <wp:anchor distT="0" distB="0" distL="114300" distR="114300" simplePos="0" relativeHeight="251668480" behindDoc="0" locked="0" layoutInCell="1" allowOverlap="1" wp14:anchorId="4FE4716E" wp14:editId="09E06F8B">
                      <wp:simplePos x="0" y="0"/>
                      <wp:positionH relativeFrom="column">
                        <wp:posOffset>3712463</wp:posOffset>
                      </wp:positionH>
                      <wp:positionV relativeFrom="paragraph">
                        <wp:posOffset>1130935</wp:posOffset>
                      </wp:positionV>
                      <wp:extent cx="910971" cy="574040"/>
                      <wp:effectExtent l="0" t="0" r="29210" b="35560"/>
                      <wp:wrapNone/>
                      <wp:docPr id="34" name="Oval 34"/>
                      <wp:cNvGraphicFramePr/>
                      <a:graphic xmlns:a="http://schemas.openxmlformats.org/drawingml/2006/main">
                        <a:graphicData uri="http://schemas.microsoft.com/office/word/2010/wordprocessingShape">
                          <wps:wsp>
                            <wps:cNvSpPr/>
                            <wps:spPr>
                              <a:xfrm>
                                <a:off x="0" y="0"/>
                                <a:ext cx="910971" cy="5740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465C3" id="Oval 34" o:spid="_x0000_s1026" style="position:absolute;margin-left:292.3pt;margin-top:89.05pt;width:71.75pt;height:45.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" filled="f" strokecolor="red" strokeweight="1.25pt">
                      <v:stroke joinstyle="miter"/>
                    </v:oval>
                  </w:pict>
                </mc:Fallback>
              </mc:AlternateContent>
            </w:r>
            <w:r>
              <w:rPr>
                <w:noProof/>
                <w:color w:val="FF0000"/>
              </w:rPr>
              <w:drawing>
                <wp:inline distT="0" distB="0" distL="0" distR="0" wp14:anchorId="0223CE2A" wp14:editId="32A8CA3F">
                  <wp:extent cx="5486400" cy="25237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05 at 11.27.45 AM.png"/>
                          <pic:cNvPicPr/>
                        </pic:nvPicPr>
                        <pic:blipFill rotWithShape="1">
                          <a:blip r:embed="rId27" cstate="print">
                            <a:extLst>
                              <a:ext uri="{28A0092B-C50C-407E-A947-70E740481C1C}">
                                <a14:useLocalDpi xmlns:a14="http://schemas.microsoft.com/office/drawing/2010/main" val="0"/>
                              </a:ext>
                            </a:extLst>
                          </a:blip>
                          <a:srcRect b="15186"/>
                          <a:stretch/>
                        </pic:blipFill>
                        <pic:spPr bwMode="auto">
                          <a:xfrm>
                            <a:off x="0" y="0"/>
                            <a:ext cx="5486400" cy="2523744"/>
                          </a:xfrm>
                          <a:prstGeom prst="rect">
                            <a:avLst/>
                          </a:prstGeom>
                          <a:ln>
                            <a:noFill/>
                          </a:ln>
                          <a:extLst>
                            <a:ext uri="{53640926-AAD7-44D8-BBD7-CCE9431645EC}">
                              <a14:shadowObscured xmlns:a14="http://schemas.microsoft.com/office/drawing/2010/main"/>
                            </a:ext>
                          </a:extLst>
                        </pic:spPr>
                      </pic:pic>
                    </a:graphicData>
                  </a:graphic>
                </wp:inline>
              </w:drawing>
            </w:r>
          </w:p>
          <w:p w14:paraId="6DE9FD75" w14:textId="77777777" w:rsidR="00001F1F" w:rsidRDefault="00001F1F" w:rsidP="00001F1F">
            <w:pPr>
              <w:rPr>
                <w:color w:val="FF0000"/>
              </w:rPr>
            </w:pPr>
          </w:p>
          <w:p w14:paraId="44AD6425" w14:textId="77777777" w:rsidR="00001F1F" w:rsidRDefault="00001F1F" w:rsidP="00001F1F">
            <w:pPr>
              <w:rPr>
                <w:color w:val="FF0000"/>
              </w:rPr>
            </w:pPr>
          </w:p>
          <w:p w14:paraId="4AE7B5FC" w14:textId="2C787090" w:rsidR="00001F1F" w:rsidRPr="00001F1F" w:rsidRDefault="00001F1F" w:rsidP="00001F1F">
            <w:pPr>
              <w:pStyle w:val="ListParagraph"/>
              <w:numPr>
                <w:ilvl w:val="0"/>
                <w:numId w:val="17"/>
              </w:numPr>
              <w:rPr>
                <w:color w:val="000000" w:themeColor="text1"/>
              </w:rPr>
            </w:pPr>
            <w:r w:rsidRPr="00001F1F">
              <w:rPr>
                <w:color w:val="000000" w:themeColor="text1"/>
              </w:rPr>
              <w:t>Paste in the key that we just saved from the credentials and click the arrow.</w:t>
            </w:r>
          </w:p>
          <w:p w14:paraId="363D5685" w14:textId="77777777" w:rsidR="00001F1F" w:rsidRDefault="00001F1F" w:rsidP="00001F1F">
            <w:pPr>
              <w:rPr>
                <w:color w:val="FF0000"/>
              </w:rPr>
            </w:pPr>
            <w:r>
              <w:rPr>
                <w:noProof/>
                <w:color w:val="FF0000"/>
              </w:rPr>
              <w:drawing>
                <wp:inline distT="0" distB="0" distL="0" distR="0" wp14:anchorId="10639414" wp14:editId="57348ECB">
                  <wp:extent cx="5486400" cy="27813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05 at 11.45.34 AM.png"/>
                          <pic:cNvPicPr/>
                        </pic:nvPicPr>
                        <pic:blipFill rotWithShape="1">
                          <a:blip r:embed="rId30">
                            <a:extLst>
                              <a:ext uri="{28A0092B-C50C-407E-A947-70E740481C1C}">
                                <a14:useLocalDpi xmlns:a14="http://schemas.microsoft.com/office/drawing/2010/main" val="0"/>
                              </a:ext>
                            </a:extLst>
                          </a:blip>
                          <a:srcRect t="14805" b="17644"/>
                          <a:stretch/>
                        </pic:blipFill>
                        <pic:spPr bwMode="auto">
                          <a:xfrm>
                            <a:off x="0" y="0"/>
                            <a:ext cx="5486400" cy="2781300"/>
                          </a:xfrm>
                          <a:prstGeom prst="rect">
                            <a:avLst/>
                          </a:prstGeom>
                          <a:ln>
                            <a:noFill/>
                          </a:ln>
                          <a:extLst>
                            <a:ext uri="{53640926-AAD7-44D8-BBD7-CCE9431645EC}">
                              <a14:shadowObscured xmlns:a14="http://schemas.microsoft.com/office/drawing/2010/main"/>
                            </a:ext>
                          </a:extLst>
                        </pic:spPr>
                      </pic:pic>
                    </a:graphicData>
                  </a:graphic>
                </wp:inline>
              </w:drawing>
            </w:r>
          </w:p>
          <w:p w14:paraId="6A2CFB37" w14:textId="77777777" w:rsidR="00001F1F" w:rsidRDefault="00001F1F" w:rsidP="00001F1F">
            <w:pPr>
              <w:rPr>
                <w:color w:val="FF0000"/>
              </w:rPr>
            </w:pPr>
            <w:r>
              <w:rPr>
                <w:noProof/>
              </w:rPr>
              <w:lastRenderedPageBreak/>
              <mc:AlternateContent>
                <mc:Choice Requires="wps">
                  <w:drawing>
                    <wp:anchor distT="0" distB="0" distL="114300" distR="114300" simplePos="0" relativeHeight="251669504" behindDoc="0" locked="0" layoutInCell="1" allowOverlap="1" wp14:anchorId="1656DF2F" wp14:editId="1DBCD4F5">
                      <wp:simplePos x="0" y="0"/>
                      <wp:positionH relativeFrom="column">
                        <wp:posOffset>4626864</wp:posOffset>
                      </wp:positionH>
                      <wp:positionV relativeFrom="paragraph">
                        <wp:posOffset>1259332</wp:posOffset>
                      </wp:positionV>
                      <wp:extent cx="568071" cy="576072"/>
                      <wp:effectExtent l="0" t="0" r="16510" b="33655"/>
                      <wp:wrapNone/>
                      <wp:docPr id="35" name="Oval 35"/>
                      <wp:cNvGraphicFramePr/>
                      <a:graphic xmlns:a="http://schemas.openxmlformats.org/drawingml/2006/main">
                        <a:graphicData uri="http://schemas.microsoft.com/office/word/2010/wordprocessingShape">
                          <wps:wsp>
                            <wps:cNvSpPr/>
                            <wps:spPr>
                              <a:xfrm>
                                <a:off x="0" y="0"/>
                                <a:ext cx="568071" cy="5760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7E972" id="Oval 35" o:spid="_x0000_s1026" style="position:absolute;margin-left:364.3pt;margin-top:99.15pt;width:44.75pt;height:45.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" filled="f" strokecolor="red" strokeweight="1.25pt">
                      <v:stroke joinstyle="miter"/>
                    </v:oval>
                  </w:pict>
                </mc:Fallback>
              </mc:AlternateContent>
            </w:r>
            <w:r>
              <w:rPr>
                <w:noProof/>
                <w:color w:val="FF0000"/>
              </w:rPr>
              <w:drawing>
                <wp:inline distT="0" distB="0" distL="0" distR="0" wp14:anchorId="70428E65" wp14:editId="445DBF43">
                  <wp:extent cx="5486400" cy="2623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05 at 11.45.40 A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623820"/>
                          </a:xfrm>
                          <a:prstGeom prst="rect">
                            <a:avLst/>
                          </a:prstGeom>
                        </pic:spPr>
                      </pic:pic>
                    </a:graphicData>
                  </a:graphic>
                </wp:inline>
              </w:drawing>
            </w:r>
          </w:p>
          <w:p w14:paraId="5AAE5115" w14:textId="77777777" w:rsidR="00001F1F" w:rsidRDefault="00001F1F" w:rsidP="00001F1F">
            <w:pPr>
              <w:rPr>
                <w:color w:val="FF0000"/>
              </w:rPr>
            </w:pPr>
          </w:p>
          <w:p w14:paraId="6C69863E" w14:textId="1F8ECF55" w:rsidR="00001F1F" w:rsidRPr="00001F1F" w:rsidRDefault="00001F1F" w:rsidP="00001F1F">
            <w:pPr>
              <w:pStyle w:val="ListParagraph"/>
              <w:rPr>
                <w:color w:val="000000" w:themeColor="text1"/>
              </w:rPr>
            </w:pPr>
            <w:r w:rsidRPr="00001F1F">
              <w:rPr>
                <w:color w:val="000000" w:themeColor="text1"/>
              </w:rPr>
              <w:t>We are now in the Visual Recognition Tool. There are already some pre-trained classifiers in the tool. We want to create our own.</w:t>
            </w:r>
          </w:p>
          <w:p w14:paraId="274FDCC8" w14:textId="77777777" w:rsidR="00001F1F" w:rsidRDefault="00001F1F" w:rsidP="00001F1F">
            <w:pPr>
              <w:rPr>
                <w:color w:val="000000" w:themeColor="text1"/>
              </w:rPr>
            </w:pPr>
          </w:p>
          <w:p w14:paraId="3DD599A2" w14:textId="09BB08AB" w:rsidR="00001F1F" w:rsidRPr="002273A0" w:rsidRDefault="00001F1F" w:rsidP="002273A0">
            <w:pPr>
              <w:pStyle w:val="ListParagraph"/>
              <w:numPr>
                <w:ilvl w:val="0"/>
                <w:numId w:val="17"/>
              </w:numPr>
              <w:rPr>
                <w:color w:val="000000" w:themeColor="text1"/>
              </w:rPr>
            </w:pPr>
            <w:r w:rsidRPr="002273A0">
              <w:rPr>
                <w:color w:val="000000" w:themeColor="text1"/>
              </w:rPr>
              <w:t>Select “Create Classifier”.</w:t>
            </w:r>
          </w:p>
          <w:p w14:paraId="46739F70" w14:textId="77777777" w:rsidR="00001F1F" w:rsidRPr="007165F4" w:rsidRDefault="00001F1F" w:rsidP="00001F1F">
            <w:pPr>
              <w:rPr>
                <w:color w:val="000000" w:themeColor="text1"/>
              </w:rPr>
            </w:pPr>
          </w:p>
          <w:p w14:paraId="5CB85F62" w14:textId="77777777" w:rsidR="00001F1F" w:rsidRDefault="00001F1F" w:rsidP="00001F1F">
            <w:pPr>
              <w:rPr>
                <w:color w:val="FF0000"/>
              </w:rPr>
            </w:pPr>
            <w:r>
              <w:rPr>
                <w:noProof/>
              </w:rPr>
              <mc:AlternateContent>
                <mc:Choice Requires="wps">
                  <w:drawing>
                    <wp:anchor distT="0" distB="0" distL="114300" distR="114300" simplePos="0" relativeHeight="251670528" behindDoc="0" locked="0" layoutInCell="1" allowOverlap="1" wp14:anchorId="5B7F4FDF" wp14:editId="3E27F262">
                      <wp:simplePos x="0" y="0"/>
                      <wp:positionH relativeFrom="column">
                        <wp:posOffset>-62865</wp:posOffset>
                      </wp:positionH>
                      <wp:positionV relativeFrom="paragraph">
                        <wp:posOffset>347980</wp:posOffset>
                      </wp:positionV>
                      <wp:extent cx="1080135" cy="344805"/>
                      <wp:effectExtent l="0" t="0" r="37465" b="36195"/>
                      <wp:wrapNone/>
                      <wp:docPr id="36" name="Oval 36"/>
                      <wp:cNvGraphicFramePr/>
                      <a:graphic xmlns:a="http://schemas.openxmlformats.org/drawingml/2006/main">
                        <a:graphicData uri="http://schemas.microsoft.com/office/word/2010/wordprocessingShape">
                          <wps:wsp>
                            <wps:cNvSpPr/>
                            <wps:spPr>
                              <a:xfrm>
                                <a:off x="0" y="0"/>
                                <a:ext cx="1080135" cy="3448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36F0F" id="Oval 36" o:spid="_x0000_s1026" style="position:absolute;margin-left:-4.95pt;margin-top:27.4pt;width:85.05pt;height:2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" filled="f" strokecolor="red" strokeweight="1.25pt">
                      <v:stroke joinstyle="miter"/>
                    </v:oval>
                  </w:pict>
                </mc:Fallback>
              </mc:AlternateContent>
            </w:r>
            <w:r>
              <w:rPr>
                <w:noProof/>
                <w:color w:val="FF0000"/>
              </w:rPr>
              <w:drawing>
                <wp:inline distT="0" distB="0" distL="0" distR="0" wp14:anchorId="1D8A614F" wp14:editId="60C3E705">
                  <wp:extent cx="5486400" cy="3319272"/>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05 at 11.46.28 AM.png"/>
                          <pic:cNvPicPr/>
                        </pic:nvPicPr>
                        <pic:blipFill rotWithShape="1">
                          <a:blip r:embed="rId32" cstate="print">
                            <a:extLst>
                              <a:ext uri="{28A0092B-C50C-407E-A947-70E740481C1C}">
                                <a14:useLocalDpi xmlns:a14="http://schemas.microsoft.com/office/drawing/2010/main" val="0"/>
                              </a:ext>
                            </a:extLst>
                          </a:blip>
                          <a:srcRect b="10493"/>
                          <a:stretch/>
                        </pic:blipFill>
                        <pic:spPr bwMode="auto">
                          <a:xfrm>
                            <a:off x="0" y="0"/>
                            <a:ext cx="5486400" cy="3319272"/>
                          </a:xfrm>
                          <a:prstGeom prst="rect">
                            <a:avLst/>
                          </a:prstGeom>
                          <a:ln>
                            <a:noFill/>
                          </a:ln>
                          <a:extLst>
                            <a:ext uri="{53640926-AAD7-44D8-BBD7-CCE9431645EC}">
                              <a14:shadowObscured xmlns:a14="http://schemas.microsoft.com/office/drawing/2010/main"/>
                            </a:ext>
                          </a:extLst>
                        </pic:spPr>
                      </pic:pic>
                    </a:graphicData>
                  </a:graphic>
                </wp:inline>
              </w:drawing>
            </w:r>
          </w:p>
          <w:p w14:paraId="28300852" w14:textId="77777777" w:rsidR="00001F1F" w:rsidRDefault="00001F1F" w:rsidP="00001F1F">
            <w:pPr>
              <w:rPr>
                <w:color w:val="FF0000"/>
              </w:rPr>
            </w:pPr>
          </w:p>
          <w:p w14:paraId="55BC03D6" w14:textId="77777777" w:rsidR="00001F1F" w:rsidRDefault="00001F1F" w:rsidP="00001F1F">
            <w:pPr>
              <w:rPr>
                <w:color w:val="FF0000"/>
              </w:rPr>
            </w:pPr>
          </w:p>
          <w:p w14:paraId="28EBFE9D" w14:textId="6FAA3881" w:rsidR="00001F1F" w:rsidRPr="002273A0" w:rsidRDefault="00001F1F" w:rsidP="002273A0">
            <w:pPr>
              <w:pStyle w:val="ListParagraph"/>
              <w:numPr>
                <w:ilvl w:val="0"/>
                <w:numId w:val="17"/>
              </w:numPr>
              <w:rPr>
                <w:color w:val="000000" w:themeColor="text1"/>
              </w:rPr>
            </w:pPr>
            <w:r w:rsidRPr="002273A0">
              <w:rPr>
                <w:color w:val="000000" w:themeColor="text1"/>
              </w:rPr>
              <w:lastRenderedPageBreak/>
              <w:t xml:space="preserve">Add a title. Again, it is helpful to use a descriptive title so that you can keep your classifiers organized and use them in the future. </w:t>
            </w:r>
          </w:p>
          <w:p w14:paraId="009386A9" w14:textId="77777777" w:rsidR="00001F1F" w:rsidRDefault="00001F1F" w:rsidP="00001F1F">
            <w:pPr>
              <w:rPr>
                <w:color w:val="000000" w:themeColor="text1"/>
              </w:rPr>
            </w:pPr>
          </w:p>
          <w:p w14:paraId="36A1A8A8" w14:textId="3B3049C8" w:rsidR="00001F1F" w:rsidRPr="002273A0" w:rsidRDefault="00001F1F" w:rsidP="002273A0">
            <w:pPr>
              <w:pStyle w:val="ListParagraph"/>
              <w:rPr>
                <w:i/>
                <w:color w:val="000000" w:themeColor="text1"/>
              </w:rPr>
            </w:pPr>
            <w:r w:rsidRPr="002273A0">
              <w:rPr>
                <w:i/>
                <w:color w:val="000000" w:themeColor="text1"/>
              </w:rPr>
              <w:t>For the purpose of this lab, we will be training the tool with pictures of humans and pictures of mascots. A descriptive title could be Human or Mascot.</w:t>
            </w:r>
          </w:p>
          <w:p w14:paraId="72D015C3" w14:textId="77777777" w:rsidR="00001F1F" w:rsidRDefault="00001F1F" w:rsidP="00001F1F">
            <w:pPr>
              <w:rPr>
                <w:i/>
                <w:color w:val="000000" w:themeColor="text1"/>
              </w:rPr>
            </w:pPr>
          </w:p>
          <w:p w14:paraId="33DFD240" w14:textId="091A8C0D" w:rsidR="00001F1F" w:rsidRPr="002273A0" w:rsidRDefault="00001F1F" w:rsidP="002273A0">
            <w:pPr>
              <w:pStyle w:val="ListParagraph"/>
              <w:numPr>
                <w:ilvl w:val="0"/>
                <w:numId w:val="17"/>
              </w:numPr>
              <w:rPr>
                <w:color w:val="000000" w:themeColor="text1"/>
              </w:rPr>
            </w:pPr>
            <w:r w:rsidRPr="002273A0">
              <w:rPr>
                <w:color w:val="000000" w:themeColor="text1"/>
              </w:rPr>
              <w:t>Next we need to title the Class names.</w:t>
            </w:r>
          </w:p>
          <w:p w14:paraId="2C91B732" w14:textId="77777777" w:rsidR="00001F1F" w:rsidRDefault="00001F1F" w:rsidP="00001F1F">
            <w:pPr>
              <w:rPr>
                <w:color w:val="FF0000"/>
              </w:rPr>
            </w:pPr>
          </w:p>
          <w:p w14:paraId="6D2DB9C0" w14:textId="05A6626E" w:rsidR="00001F1F" w:rsidRPr="002273A0" w:rsidRDefault="00001F1F" w:rsidP="002273A0">
            <w:pPr>
              <w:pStyle w:val="ListParagraph"/>
              <w:numPr>
                <w:ilvl w:val="0"/>
                <w:numId w:val="17"/>
              </w:numPr>
              <w:rPr>
                <w:color w:val="000000" w:themeColor="text1"/>
              </w:rPr>
            </w:pPr>
            <w:r w:rsidRPr="002273A0">
              <w:rPr>
                <w:color w:val="000000" w:themeColor="text1"/>
              </w:rPr>
              <w:t xml:space="preserve">Type “Mascot” in one and “Human” in the other. </w:t>
            </w:r>
          </w:p>
          <w:p w14:paraId="0E3BEA9F" w14:textId="77777777" w:rsidR="00001F1F" w:rsidRDefault="00001F1F" w:rsidP="00001F1F">
            <w:pPr>
              <w:rPr>
                <w:color w:val="FF0000"/>
              </w:rPr>
            </w:pPr>
          </w:p>
          <w:p w14:paraId="16B899DD" w14:textId="77777777" w:rsidR="002273A0" w:rsidRDefault="00001F1F" w:rsidP="00001F1F">
            <w:pPr>
              <w:pStyle w:val="ListParagraph"/>
              <w:numPr>
                <w:ilvl w:val="0"/>
                <w:numId w:val="17"/>
              </w:numPr>
              <w:rPr>
                <w:color w:val="000000" w:themeColor="text1"/>
              </w:rPr>
            </w:pPr>
            <w:r w:rsidRPr="002273A0">
              <w:rPr>
                <w:color w:val="000000" w:themeColor="text1"/>
              </w:rPr>
              <w:t xml:space="preserve">Next, we want to input our dataset. The classifier takes only .zip files. From the Box folder, .zip the files names "mascot" and "people". In this case, our data sets have about 30 images. </w:t>
            </w:r>
          </w:p>
          <w:p w14:paraId="42F380FC" w14:textId="77777777" w:rsidR="002273A0" w:rsidRPr="002273A0" w:rsidRDefault="002273A0" w:rsidP="002273A0">
            <w:pPr>
              <w:pStyle w:val="ListParagraph"/>
              <w:rPr>
                <w:color w:val="000000" w:themeColor="text1"/>
              </w:rPr>
            </w:pPr>
          </w:p>
          <w:p w14:paraId="5FCDE00D" w14:textId="6C912155" w:rsidR="00001F1F" w:rsidRPr="002273A0" w:rsidRDefault="00001F1F" w:rsidP="00001F1F">
            <w:pPr>
              <w:pStyle w:val="ListParagraph"/>
              <w:numPr>
                <w:ilvl w:val="0"/>
                <w:numId w:val="17"/>
              </w:numPr>
              <w:rPr>
                <w:color w:val="000000" w:themeColor="text1"/>
              </w:rPr>
            </w:pPr>
            <w:r w:rsidRPr="002273A0">
              <w:rPr>
                <w:color w:val="000000" w:themeColor="text1"/>
              </w:rPr>
              <w:t>Drag and drop the newly zipped folders into the appropriate class name.</w:t>
            </w:r>
          </w:p>
          <w:p w14:paraId="781945A9" w14:textId="77777777" w:rsidR="00001F1F" w:rsidRDefault="00001F1F" w:rsidP="00001F1F">
            <w:pPr>
              <w:rPr>
                <w:color w:val="000000" w:themeColor="text1"/>
              </w:rPr>
            </w:pPr>
          </w:p>
          <w:p w14:paraId="7C9256A8" w14:textId="77777777" w:rsidR="00001F1F" w:rsidRPr="00F04BDF" w:rsidRDefault="00001F1F" w:rsidP="00001F1F">
            <w:pPr>
              <w:rPr>
                <w:color w:val="000000" w:themeColor="text1"/>
              </w:rPr>
            </w:pPr>
          </w:p>
          <w:p w14:paraId="15136B63" w14:textId="77777777" w:rsidR="00001F1F" w:rsidRDefault="00001F1F" w:rsidP="00001F1F">
            <w:pPr>
              <w:rPr>
                <w:color w:val="FF0000"/>
              </w:rPr>
            </w:pPr>
            <w:r>
              <w:rPr>
                <w:noProof/>
                <w:color w:val="FF0000"/>
              </w:rPr>
              <w:drawing>
                <wp:inline distT="0" distB="0" distL="0" distR="0" wp14:anchorId="5682840E" wp14:editId="6810F3BC">
                  <wp:extent cx="5486400" cy="4036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05 at 12.18.3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4036695"/>
                          </a:xfrm>
                          <a:prstGeom prst="rect">
                            <a:avLst/>
                          </a:prstGeom>
                        </pic:spPr>
                      </pic:pic>
                    </a:graphicData>
                  </a:graphic>
                </wp:inline>
              </w:drawing>
            </w:r>
          </w:p>
          <w:p w14:paraId="250B6E49" w14:textId="77777777" w:rsidR="00001F1F" w:rsidRDefault="00001F1F" w:rsidP="00001F1F">
            <w:pPr>
              <w:rPr>
                <w:color w:val="FF0000"/>
              </w:rPr>
            </w:pPr>
          </w:p>
          <w:p w14:paraId="4292BEA3" w14:textId="77777777" w:rsidR="00001F1F" w:rsidRDefault="00001F1F" w:rsidP="00001F1F">
            <w:pPr>
              <w:rPr>
                <w:color w:val="FF0000"/>
              </w:rPr>
            </w:pPr>
          </w:p>
          <w:p w14:paraId="12A83E12" w14:textId="77777777" w:rsidR="00001F1F" w:rsidRDefault="00001F1F" w:rsidP="00001F1F">
            <w:pPr>
              <w:rPr>
                <w:color w:val="000000" w:themeColor="text1"/>
              </w:rPr>
            </w:pPr>
          </w:p>
          <w:p w14:paraId="5B61FD9F" w14:textId="4064422D" w:rsidR="00001F1F" w:rsidRPr="002273A0" w:rsidRDefault="00001F1F" w:rsidP="002273A0">
            <w:pPr>
              <w:pStyle w:val="ListParagraph"/>
              <w:numPr>
                <w:ilvl w:val="0"/>
                <w:numId w:val="17"/>
              </w:numPr>
              <w:rPr>
                <w:color w:val="000000" w:themeColor="text1"/>
              </w:rPr>
            </w:pPr>
            <w:r w:rsidRPr="002273A0">
              <w:rPr>
                <w:color w:val="000000" w:themeColor="text1"/>
              </w:rPr>
              <w:lastRenderedPageBreak/>
              <w:t>Select “Create”.</w:t>
            </w:r>
          </w:p>
          <w:p w14:paraId="594BA8BB" w14:textId="77777777" w:rsidR="00001F1F" w:rsidRPr="00F04BDF" w:rsidRDefault="00001F1F" w:rsidP="00001F1F">
            <w:pPr>
              <w:rPr>
                <w:color w:val="000000" w:themeColor="text1"/>
              </w:rPr>
            </w:pPr>
          </w:p>
          <w:p w14:paraId="46950452" w14:textId="77777777" w:rsidR="00001F1F" w:rsidRDefault="00001F1F" w:rsidP="00001F1F">
            <w:pPr>
              <w:rPr>
                <w:color w:val="FF0000"/>
              </w:rPr>
            </w:pPr>
            <w:r>
              <w:rPr>
                <w:noProof/>
              </w:rPr>
              <mc:AlternateContent>
                <mc:Choice Requires="wps">
                  <w:drawing>
                    <wp:anchor distT="0" distB="0" distL="114300" distR="114300" simplePos="0" relativeHeight="251671552" behindDoc="0" locked="0" layoutInCell="1" allowOverlap="1" wp14:anchorId="6D636DA7" wp14:editId="1A729143">
                      <wp:simplePos x="0" y="0"/>
                      <wp:positionH relativeFrom="column">
                        <wp:posOffset>4737608</wp:posOffset>
                      </wp:positionH>
                      <wp:positionV relativeFrom="paragraph">
                        <wp:posOffset>2062480</wp:posOffset>
                      </wp:positionV>
                      <wp:extent cx="686943" cy="342265"/>
                      <wp:effectExtent l="0" t="0" r="24765" b="13335"/>
                      <wp:wrapNone/>
                      <wp:docPr id="28" name="Oval 28"/>
                      <wp:cNvGraphicFramePr/>
                      <a:graphic xmlns:a="http://schemas.openxmlformats.org/drawingml/2006/main">
                        <a:graphicData uri="http://schemas.microsoft.com/office/word/2010/wordprocessingShape">
                          <wps:wsp>
                            <wps:cNvSpPr/>
                            <wps:spPr>
                              <a:xfrm>
                                <a:off x="0" y="0"/>
                                <a:ext cx="686943" cy="34226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2C2202" id="Oval 28" o:spid="_x0000_s1026" style="position:absolute;margin-left:373.05pt;margin-top:162.4pt;width:54.1pt;height:2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" filled="f" strokecolor="red" strokeweight="1.25pt">
                      <v:stroke joinstyle="miter"/>
                    </v:oval>
                  </w:pict>
                </mc:Fallback>
              </mc:AlternateContent>
            </w:r>
            <w:r>
              <w:rPr>
                <w:noProof/>
                <w:color w:val="FF0000"/>
              </w:rPr>
              <w:drawing>
                <wp:inline distT="0" distB="0" distL="0" distR="0" wp14:anchorId="383B78E7" wp14:editId="5C9A0D48">
                  <wp:extent cx="5486400" cy="2569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05 at 12.27.53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569845"/>
                          </a:xfrm>
                          <a:prstGeom prst="rect">
                            <a:avLst/>
                          </a:prstGeom>
                        </pic:spPr>
                      </pic:pic>
                    </a:graphicData>
                  </a:graphic>
                </wp:inline>
              </w:drawing>
            </w:r>
          </w:p>
          <w:p w14:paraId="5DD39754" w14:textId="77777777" w:rsidR="00001F1F" w:rsidRDefault="00001F1F" w:rsidP="00001F1F">
            <w:pPr>
              <w:rPr>
                <w:color w:val="FF0000"/>
              </w:rPr>
            </w:pPr>
          </w:p>
          <w:p w14:paraId="19614DAE" w14:textId="5C66FF9D" w:rsidR="00001F1F" w:rsidRPr="002273A0" w:rsidRDefault="00001F1F" w:rsidP="002273A0">
            <w:pPr>
              <w:pStyle w:val="ListParagraph"/>
              <w:rPr>
                <w:color w:val="000000" w:themeColor="text1"/>
              </w:rPr>
            </w:pPr>
            <w:r w:rsidRPr="002273A0">
              <w:rPr>
                <w:color w:val="000000" w:themeColor="text1"/>
              </w:rPr>
              <w:t xml:space="preserve">After you select “Create”, you will be brought back to the Visual Recognition opening page where you will see your new Classifier training. </w:t>
            </w:r>
          </w:p>
          <w:p w14:paraId="0A5DFCF1" w14:textId="77777777" w:rsidR="002273A0" w:rsidRDefault="002273A0" w:rsidP="00001F1F">
            <w:pPr>
              <w:rPr>
                <w:color w:val="000000" w:themeColor="text1"/>
              </w:rPr>
            </w:pPr>
          </w:p>
          <w:p w14:paraId="44EDCFB9" w14:textId="1C23685F" w:rsidR="00001F1F" w:rsidRPr="002273A0" w:rsidRDefault="00001F1F" w:rsidP="002273A0">
            <w:pPr>
              <w:pStyle w:val="ListParagraph"/>
              <w:rPr>
                <w:color w:val="000000" w:themeColor="text1"/>
              </w:rPr>
            </w:pPr>
            <w:r w:rsidRPr="002273A0">
              <w:rPr>
                <w:color w:val="000000" w:themeColor="text1"/>
              </w:rPr>
              <w:t xml:space="preserve">The orange circle indicates training. As you can see in the provided classifiers, the green dot indicates they are ready for images to be analyzed. </w:t>
            </w:r>
          </w:p>
          <w:p w14:paraId="7246B8EE" w14:textId="77777777" w:rsidR="00001F1F" w:rsidRDefault="00001F1F" w:rsidP="00001F1F"/>
          <w:p w14:paraId="1E3182AA" w14:textId="77777777" w:rsidR="00001F1F" w:rsidRPr="00506366" w:rsidRDefault="00001F1F" w:rsidP="00001F1F">
            <w:r>
              <w:tab/>
            </w:r>
          </w:p>
          <w:p w14:paraId="6C6E8581" w14:textId="77777777" w:rsidR="00001F1F" w:rsidRDefault="00001F1F" w:rsidP="00001F1F">
            <w:pPr>
              <w:rPr>
                <w:color w:val="FF0000"/>
              </w:rPr>
            </w:pPr>
            <w:r>
              <w:rPr>
                <w:noProof/>
              </w:rPr>
              <mc:AlternateContent>
                <mc:Choice Requires="wps">
                  <w:drawing>
                    <wp:anchor distT="0" distB="0" distL="114300" distR="114300" simplePos="0" relativeHeight="251672576" behindDoc="0" locked="0" layoutInCell="1" allowOverlap="1" wp14:anchorId="1CFC7B6B" wp14:editId="1D177FCE">
                      <wp:simplePos x="0" y="0"/>
                      <wp:positionH relativeFrom="column">
                        <wp:posOffset>51435</wp:posOffset>
                      </wp:positionH>
                      <wp:positionV relativeFrom="paragraph">
                        <wp:posOffset>384810</wp:posOffset>
                      </wp:positionV>
                      <wp:extent cx="572135" cy="342900"/>
                      <wp:effectExtent l="0" t="0" r="37465" b="38100"/>
                      <wp:wrapNone/>
                      <wp:docPr id="29" name="Oval 29"/>
                      <wp:cNvGraphicFramePr/>
                      <a:graphic xmlns:a="http://schemas.openxmlformats.org/drawingml/2006/main">
                        <a:graphicData uri="http://schemas.microsoft.com/office/word/2010/wordprocessingShape">
                          <wps:wsp>
                            <wps:cNvSpPr/>
                            <wps:spPr>
                              <a:xfrm>
                                <a:off x="0" y="0"/>
                                <a:ext cx="572135" cy="3429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23B55" id="Oval 29" o:spid="_x0000_s1026" style="position:absolute;margin-left:4.05pt;margin-top:30.3pt;width:45.05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" filled="f" strokecolor="red" strokeweight="1.25pt">
                      <v:stroke joinstyle="miter"/>
                    </v:oval>
                  </w:pict>
                </mc:Fallback>
              </mc:AlternateContent>
            </w:r>
            <w:r>
              <w:rPr>
                <w:noProof/>
              </w:rPr>
              <mc:AlternateContent>
                <mc:Choice Requires="wps">
                  <w:drawing>
                    <wp:anchor distT="0" distB="0" distL="114300" distR="114300" simplePos="0" relativeHeight="251674624" behindDoc="0" locked="0" layoutInCell="1" allowOverlap="1" wp14:anchorId="298EC3B3" wp14:editId="64F676E7">
                      <wp:simplePos x="0" y="0"/>
                      <wp:positionH relativeFrom="column">
                        <wp:posOffset>3251835</wp:posOffset>
                      </wp:positionH>
                      <wp:positionV relativeFrom="paragraph">
                        <wp:posOffset>384810</wp:posOffset>
                      </wp:positionV>
                      <wp:extent cx="572135" cy="342900"/>
                      <wp:effectExtent l="0" t="0" r="37465" b="38100"/>
                      <wp:wrapNone/>
                      <wp:docPr id="49" name="Oval 49"/>
                      <wp:cNvGraphicFramePr/>
                      <a:graphic xmlns:a="http://schemas.openxmlformats.org/drawingml/2006/main">
                        <a:graphicData uri="http://schemas.microsoft.com/office/word/2010/wordprocessingShape">
                          <wps:wsp>
                            <wps:cNvSpPr/>
                            <wps:spPr>
                              <a:xfrm>
                                <a:off x="0" y="0"/>
                                <a:ext cx="572135" cy="3429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5691C3" id="Oval 49" o:spid="_x0000_s1026" style="position:absolute;margin-left:256.05pt;margin-top:30.3pt;width:45.05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" filled="f" strokecolor="red" strokeweight="1.25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5E3C63B1" wp14:editId="4DC96D18">
                      <wp:simplePos x="0" y="0"/>
                      <wp:positionH relativeFrom="column">
                        <wp:posOffset>2337435</wp:posOffset>
                      </wp:positionH>
                      <wp:positionV relativeFrom="paragraph">
                        <wp:posOffset>581660</wp:posOffset>
                      </wp:positionV>
                      <wp:extent cx="800100" cy="457200"/>
                      <wp:effectExtent l="50800" t="50800" r="88900" b="127000"/>
                      <wp:wrapNone/>
                      <wp:docPr id="48" name="Right Arrow 48"/>
                      <wp:cNvGraphicFramePr/>
                      <a:graphic xmlns:a="http://schemas.openxmlformats.org/drawingml/2006/main">
                        <a:graphicData uri="http://schemas.microsoft.com/office/word/2010/wordprocessingShape">
                          <wps:wsp>
                            <wps:cNvSpPr/>
                            <wps:spPr>
                              <a:xfrm>
                                <a:off x="0" y="0"/>
                                <a:ext cx="800100" cy="457200"/>
                              </a:xfrm>
                              <a:prstGeom prst="rightArrow">
                                <a:avLst/>
                              </a:prstGeom>
                              <a:gradFill>
                                <a:gsLst>
                                  <a:gs pos="0">
                                    <a:schemeClr val="tx1"/>
                                  </a:gs>
                                  <a:gs pos="100000">
                                    <a:schemeClr val="tx1"/>
                                  </a:gs>
                                </a:gsLst>
                                <a:lin ang="16200000" scaled="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B3BE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8" o:spid="_x0000_s1026" type="#_x0000_t13" style="position:absolute;margin-left:184.05pt;margin-top:45.8pt;width:63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" adj="15429" fillcolor="black [3213]" strokecolor="#27495f [3204]" strokeweight=".5pt">
                      <v:fill color2="black [3213]" rotate="t" angle="180" focus="100%" type="gradient">
                        <o:fill v:ext="view" type="gradientUnscaled"/>
                      </v:fill>
                    </v:shape>
                  </w:pict>
                </mc:Fallback>
              </mc:AlternateContent>
            </w:r>
            <w:r>
              <w:rPr>
                <w:noProof/>
                <w:color w:val="FF0000"/>
              </w:rPr>
              <w:drawing>
                <wp:inline distT="0" distB="0" distL="0" distR="0" wp14:anchorId="436B0BDC" wp14:editId="7CB2BE1A">
                  <wp:extent cx="2171123" cy="16332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05 at 12.29.2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90891" cy="1648132"/>
                          </a:xfrm>
                          <a:prstGeom prst="rect">
                            <a:avLst/>
                          </a:prstGeom>
                        </pic:spPr>
                      </pic:pic>
                    </a:graphicData>
                  </a:graphic>
                </wp:inline>
              </w:drawing>
            </w:r>
            <w:r>
              <w:rPr>
                <w:color w:val="FF0000"/>
              </w:rPr>
              <w:tab/>
            </w:r>
            <w:r>
              <w:rPr>
                <w:color w:val="FF0000"/>
              </w:rPr>
              <w:tab/>
            </w:r>
            <w:r>
              <w:rPr>
                <w:color w:val="FF0000"/>
              </w:rPr>
              <w:tab/>
            </w:r>
            <w:r>
              <w:rPr>
                <w:noProof/>
                <w:color w:val="FF0000"/>
              </w:rPr>
              <w:drawing>
                <wp:inline distT="0" distB="0" distL="0" distR="0" wp14:anchorId="7033DAB6" wp14:editId="105A6E48">
                  <wp:extent cx="2197752" cy="1590040"/>
                  <wp:effectExtent l="0" t="0" r="1206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12-05 at 5.26.34 PM.png"/>
                          <pic:cNvPicPr/>
                        </pic:nvPicPr>
                        <pic:blipFill>
                          <a:blip r:embed="rId36">
                            <a:extLst>
                              <a:ext uri="{28A0092B-C50C-407E-A947-70E740481C1C}">
                                <a14:useLocalDpi xmlns:a14="http://schemas.microsoft.com/office/drawing/2010/main" val="0"/>
                              </a:ext>
                            </a:extLst>
                          </a:blip>
                          <a:stretch>
                            <a:fillRect/>
                          </a:stretch>
                        </pic:blipFill>
                        <pic:spPr>
                          <a:xfrm>
                            <a:off x="0" y="0"/>
                            <a:ext cx="2197752" cy="1590040"/>
                          </a:xfrm>
                          <a:prstGeom prst="rect">
                            <a:avLst/>
                          </a:prstGeom>
                        </pic:spPr>
                      </pic:pic>
                    </a:graphicData>
                  </a:graphic>
                </wp:inline>
              </w:drawing>
            </w:r>
          </w:p>
          <w:p w14:paraId="67048638" w14:textId="77777777" w:rsidR="00001F1F" w:rsidRDefault="00001F1F" w:rsidP="00001F1F">
            <w:pPr>
              <w:rPr>
                <w:color w:val="FF0000"/>
              </w:rPr>
            </w:pPr>
          </w:p>
          <w:p w14:paraId="339E02F6" w14:textId="54A6C48E" w:rsidR="00001F1F" w:rsidRPr="002273A0" w:rsidRDefault="00001F1F" w:rsidP="002273A0">
            <w:pPr>
              <w:pStyle w:val="ListParagraph"/>
              <w:rPr>
                <w:color w:val="000000" w:themeColor="text1"/>
              </w:rPr>
            </w:pPr>
            <w:r w:rsidRPr="002273A0">
              <w:rPr>
                <w:color w:val="000000" w:themeColor="text1"/>
              </w:rPr>
              <w:t>Once the classifier is done training, we are going to test our model.</w:t>
            </w:r>
          </w:p>
          <w:p w14:paraId="46248974" w14:textId="77777777" w:rsidR="00A31355" w:rsidRDefault="00A31355" w:rsidP="00A31355">
            <w:pPr>
              <w:rPr>
                <w:rFonts w:cstheme="minorHAnsi"/>
                <w:b/>
                <w:u w:val="single"/>
              </w:rPr>
            </w:pPr>
          </w:p>
          <w:p w14:paraId="37B9FFD1" w14:textId="77777777" w:rsidR="00A31355" w:rsidRPr="00A31355" w:rsidRDefault="00A31355" w:rsidP="002273A0">
            <w:pPr>
              <w:pStyle w:val="ListParagraph"/>
              <w:numPr>
                <w:ilvl w:val="0"/>
                <w:numId w:val="9"/>
              </w:numPr>
              <w:rPr>
                <w:rFonts w:cstheme="minorHAnsi"/>
                <w:b/>
                <w:u w:val="single"/>
              </w:rPr>
            </w:pPr>
          </w:p>
        </w:tc>
      </w:tr>
      <w:tr w:rsidR="00A31355" w:rsidRPr="00A31355" w14:paraId="41933300" w14:textId="77777777" w:rsidTr="0033139D">
        <w:trPr>
          <w:trHeight w:val="20"/>
        </w:trPr>
        <w:tc>
          <w:tcPr>
            <w:tcW w:w="402" w:type="pct"/>
          </w:tcPr>
          <w:p w14:paraId="5951C47D" w14:textId="77777777" w:rsidR="00A31355" w:rsidRPr="00A31355" w:rsidRDefault="00A31355" w:rsidP="0033139D">
            <w:pPr>
              <w:jc w:val="center"/>
              <w:rPr>
                <w:rFonts w:cstheme="minorHAnsi"/>
              </w:rPr>
            </w:pPr>
            <w:r w:rsidRPr="00A31355">
              <w:rPr>
                <w:rFonts w:cstheme="minorHAnsi"/>
              </w:rPr>
              <w:lastRenderedPageBreak/>
              <w:t>4</w:t>
            </w:r>
          </w:p>
        </w:tc>
        <w:tc>
          <w:tcPr>
            <w:tcW w:w="4598" w:type="pct"/>
          </w:tcPr>
          <w:p w14:paraId="30EBDFE1" w14:textId="7C937D66" w:rsidR="00A31355" w:rsidRDefault="002273A0" w:rsidP="00A31355">
            <w:pPr>
              <w:rPr>
                <w:rFonts w:cstheme="minorHAnsi"/>
                <w:b/>
                <w:u w:val="single"/>
              </w:rPr>
            </w:pPr>
            <w:r>
              <w:rPr>
                <w:rFonts w:cstheme="minorHAnsi"/>
                <w:b/>
                <w:u w:val="single"/>
              </w:rPr>
              <w:t>Testing the Model</w:t>
            </w:r>
          </w:p>
          <w:p w14:paraId="413EB973" w14:textId="46F0581A" w:rsidR="007A3E19" w:rsidRDefault="007A3E19" w:rsidP="00A31355">
            <w:pPr>
              <w:rPr>
                <w:rFonts w:cstheme="minorHAnsi"/>
                <w:b/>
                <w:u w:val="single"/>
              </w:rPr>
            </w:pPr>
            <w:r>
              <w:rPr>
                <w:rFonts w:cstheme="minorHAnsi"/>
                <w:noProof/>
                <w:sz w:val="28"/>
                <w:szCs w:val="28"/>
              </w:rPr>
              <w:lastRenderedPageBreak/>
              <mc:AlternateContent>
                <mc:Choice Requires="wps">
                  <w:drawing>
                    <wp:anchor distT="0" distB="0" distL="114300" distR="114300" simplePos="0" relativeHeight="251682816" behindDoc="0" locked="0" layoutInCell="1" allowOverlap="1" wp14:anchorId="440B7C69" wp14:editId="0B731E33">
                      <wp:simplePos x="0" y="0"/>
                      <wp:positionH relativeFrom="column">
                        <wp:posOffset>84455</wp:posOffset>
                      </wp:positionH>
                      <wp:positionV relativeFrom="paragraph">
                        <wp:posOffset>554355</wp:posOffset>
                      </wp:positionV>
                      <wp:extent cx="1600200" cy="713232"/>
                      <wp:effectExtent l="0" t="0" r="12700" b="10795"/>
                      <wp:wrapNone/>
                      <wp:docPr id="23" name="Oval 23"/>
                      <wp:cNvGraphicFramePr/>
                      <a:graphic xmlns:a="http://schemas.openxmlformats.org/drawingml/2006/main">
                        <a:graphicData uri="http://schemas.microsoft.com/office/word/2010/wordprocessingShape">
                          <wps:wsp>
                            <wps:cNvSpPr/>
                            <wps:spPr>
                              <a:xfrm>
                                <a:off x="0" y="0"/>
                                <a:ext cx="1600200" cy="71323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68FFBC" id="Oval 23" o:spid="_x0000_s1026" style="position:absolute;margin-left:6.65pt;margin-top:43.65pt;width:126pt;height:56.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" filled="f" strokecolor="red" strokeweight="1pt">
                      <v:stroke joinstyle="miter"/>
                    </v:oval>
                  </w:pict>
                </mc:Fallback>
              </mc:AlternateContent>
            </w:r>
            <w:r>
              <w:rPr>
                <w:noProof/>
                <w:color w:val="FF0000"/>
              </w:rPr>
              <w:drawing>
                <wp:inline distT="0" distB="0" distL="0" distR="0" wp14:anchorId="37197848" wp14:editId="7D7534EF">
                  <wp:extent cx="5486400" cy="3211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2-05 at 5.16.2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211830"/>
                          </a:xfrm>
                          <a:prstGeom prst="rect">
                            <a:avLst/>
                          </a:prstGeom>
                        </pic:spPr>
                      </pic:pic>
                    </a:graphicData>
                  </a:graphic>
                </wp:inline>
              </w:drawing>
            </w:r>
          </w:p>
          <w:p w14:paraId="4E1652DA" w14:textId="772D4B2F" w:rsidR="002273A0" w:rsidRPr="007A3E19" w:rsidRDefault="002273A0" w:rsidP="007A3E19">
            <w:pPr>
              <w:pStyle w:val="ListParagraph"/>
              <w:numPr>
                <w:ilvl w:val="0"/>
                <w:numId w:val="18"/>
              </w:numPr>
              <w:rPr>
                <w:color w:val="000000" w:themeColor="text1"/>
              </w:rPr>
            </w:pPr>
            <w:r w:rsidRPr="007A3E19">
              <w:rPr>
                <w:color w:val="000000" w:themeColor="text1"/>
              </w:rPr>
              <w:t>Drag and drop the first image titled “</w:t>
            </w:r>
            <w:proofErr w:type="spellStart"/>
            <w:r w:rsidRPr="007A3E19">
              <w:rPr>
                <w:color w:val="000000" w:themeColor="text1"/>
              </w:rPr>
              <w:t>MascotTest.jpeg</w:t>
            </w:r>
            <w:proofErr w:type="spellEnd"/>
            <w:r w:rsidRPr="007A3E19">
              <w:rPr>
                <w:color w:val="000000" w:themeColor="text1"/>
              </w:rPr>
              <w:t>”.</w:t>
            </w:r>
          </w:p>
          <w:p w14:paraId="49756656" w14:textId="77777777" w:rsidR="002273A0" w:rsidRDefault="002273A0" w:rsidP="002273A0">
            <w:pPr>
              <w:rPr>
                <w:color w:val="000000" w:themeColor="text1"/>
              </w:rPr>
            </w:pPr>
          </w:p>
          <w:p w14:paraId="37E3D5B9" w14:textId="4BD627BC" w:rsidR="002273A0" w:rsidRPr="007A3E19" w:rsidRDefault="002273A0" w:rsidP="007A3E19">
            <w:pPr>
              <w:pStyle w:val="ListParagraph"/>
              <w:rPr>
                <w:color w:val="000000" w:themeColor="text1"/>
              </w:rPr>
            </w:pPr>
            <w:r w:rsidRPr="007A3E19">
              <w:rPr>
                <w:color w:val="000000" w:themeColor="text1"/>
              </w:rPr>
              <w:t>What are the results? ________________________</w:t>
            </w:r>
          </w:p>
          <w:p w14:paraId="3A8AE3F0" w14:textId="54414F65" w:rsidR="002273A0" w:rsidRDefault="002273A0" w:rsidP="002273A0">
            <w:pPr>
              <w:rPr>
                <w:color w:val="000000" w:themeColor="text1"/>
              </w:rPr>
            </w:pPr>
          </w:p>
          <w:p w14:paraId="7D573DD5" w14:textId="2017AA63" w:rsidR="002273A0" w:rsidRDefault="002273A0" w:rsidP="002273A0">
            <w:pPr>
              <w:rPr>
                <w:color w:val="000000" w:themeColor="text1"/>
              </w:rPr>
            </w:pPr>
          </w:p>
          <w:p w14:paraId="16EC17CE" w14:textId="77777777" w:rsidR="002273A0" w:rsidRPr="007A3E19" w:rsidRDefault="002273A0" w:rsidP="007A3E19">
            <w:pPr>
              <w:pStyle w:val="ListParagraph"/>
              <w:numPr>
                <w:ilvl w:val="0"/>
                <w:numId w:val="18"/>
              </w:numPr>
              <w:rPr>
                <w:color w:val="000000" w:themeColor="text1"/>
              </w:rPr>
            </w:pPr>
            <w:r w:rsidRPr="007A3E19">
              <w:rPr>
                <w:color w:val="000000" w:themeColor="text1"/>
              </w:rPr>
              <w:t>Drag and drop the second image titled “</w:t>
            </w:r>
            <w:proofErr w:type="spellStart"/>
            <w:r w:rsidRPr="007A3E19">
              <w:rPr>
                <w:color w:val="000000" w:themeColor="text1"/>
              </w:rPr>
              <w:t>HumanTest.jpeg</w:t>
            </w:r>
            <w:proofErr w:type="spellEnd"/>
            <w:r w:rsidRPr="007A3E19">
              <w:rPr>
                <w:color w:val="000000" w:themeColor="text1"/>
              </w:rPr>
              <w:t>”.</w:t>
            </w:r>
          </w:p>
          <w:p w14:paraId="7A5A0463" w14:textId="77777777" w:rsidR="002273A0" w:rsidRDefault="002273A0" w:rsidP="002273A0">
            <w:pPr>
              <w:rPr>
                <w:color w:val="000000" w:themeColor="text1"/>
              </w:rPr>
            </w:pPr>
          </w:p>
          <w:p w14:paraId="6A673FE6" w14:textId="77777777" w:rsidR="002273A0" w:rsidRPr="007A3E19" w:rsidRDefault="002273A0" w:rsidP="007A3E19">
            <w:pPr>
              <w:pStyle w:val="ListParagraph"/>
              <w:rPr>
                <w:color w:val="000000" w:themeColor="text1"/>
              </w:rPr>
            </w:pPr>
            <w:r w:rsidRPr="007A3E19">
              <w:rPr>
                <w:color w:val="000000" w:themeColor="text1"/>
              </w:rPr>
              <w:t>What are the results? ________________________</w:t>
            </w:r>
          </w:p>
          <w:p w14:paraId="160B572A" w14:textId="77777777" w:rsidR="002273A0" w:rsidRDefault="002273A0" w:rsidP="002273A0">
            <w:pPr>
              <w:rPr>
                <w:color w:val="000000" w:themeColor="text1"/>
              </w:rPr>
            </w:pPr>
          </w:p>
          <w:p w14:paraId="4C1B9C5B" w14:textId="77777777" w:rsidR="002273A0" w:rsidRDefault="002273A0" w:rsidP="002273A0">
            <w:pPr>
              <w:rPr>
                <w:color w:val="000000" w:themeColor="text1"/>
              </w:rPr>
            </w:pPr>
          </w:p>
          <w:p w14:paraId="5A4A2E71" w14:textId="6FE4A3F8" w:rsidR="002273A0" w:rsidRPr="007A3E19" w:rsidRDefault="002273A0" w:rsidP="007A3E19">
            <w:pPr>
              <w:pStyle w:val="ListParagraph"/>
              <w:numPr>
                <w:ilvl w:val="0"/>
                <w:numId w:val="18"/>
              </w:numPr>
              <w:rPr>
                <w:color w:val="000000" w:themeColor="text1"/>
              </w:rPr>
            </w:pPr>
            <w:r w:rsidRPr="007A3E19">
              <w:rPr>
                <w:color w:val="000000" w:themeColor="text1"/>
              </w:rPr>
              <w:t>Now for the third image titles “</w:t>
            </w:r>
            <w:proofErr w:type="spellStart"/>
            <w:r w:rsidRPr="007A3E19">
              <w:rPr>
                <w:color w:val="000000" w:themeColor="text1"/>
              </w:rPr>
              <w:t>OtherTest.jpeg</w:t>
            </w:r>
            <w:proofErr w:type="spellEnd"/>
            <w:r w:rsidRPr="007A3E19">
              <w:rPr>
                <w:color w:val="000000" w:themeColor="text1"/>
              </w:rPr>
              <w:t>”.</w:t>
            </w:r>
          </w:p>
          <w:p w14:paraId="6AE487A7" w14:textId="77777777" w:rsidR="002273A0" w:rsidRDefault="002273A0" w:rsidP="002273A0">
            <w:pPr>
              <w:rPr>
                <w:color w:val="000000" w:themeColor="text1"/>
              </w:rPr>
            </w:pPr>
          </w:p>
          <w:p w14:paraId="5C35135E" w14:textId="77777777" w:rsidR="002273A0" w:rsidRPr="007A3E19" w:rsidRDefault="002273A0" w:rsidP="007A3E19">
            <w:pPr>
              <w:pStyle w:val="ListParagraph"/>
              <w:rPr>
                <w:color w:val="000000" w:themeColor="text1"/>
              </w:rPr>
            </w:pPr>
            <w:r w:rsidRPr="007A3E19">
              <w:rPr>
                <w:color w:val="000000" w:themeColor="text1"/>
              </w:rPr>
              <w:t>What are the results? ________________________</w:t>
            </w:r>
          </w:p>
          <w:p w14:paraId="7B34E72B" w14:textId="77777777" w:rsidR="002273A0" w:rsidRDefault="002273A0" w:rsidP="002273A0">
            <w:pPr>
              <w:rPr>
                <w:color w:val="000000" w:themeColor="text1"/>
              </w:rPr>
            </w:pPr>
          </w:p>
          <w:p w14:paraId="37955DA6" w14:textId="7F2A9AC9" w:rsidR="002273A0" w:rsidRDefault="002273A0" w:rsidP="002273A0">
            <w:pPr>
              <w:rPr>
                <w:color w:val="000000" w:themeColor="text1"/>
              </w:rPr>
            </w:pPr>
          </w:p>
          <w:p w14:paraId="5D1B8214" w14:textId="41510E4B" w:rsidR="002273A0" w:rsidRPr="007A3E19" w:rsidRDefault="002273A0" w:rsidP="007A3E19">
            <w:pPr>
              <w:pStyle w:val="ListParagraph"/>
              <w:rPr>
                <w:color w:val="FF0000"/>
              </w:rPr>
            </w:pPr>
            <w:r w:rsidRPr="007A3E19">
              <w:rPr>
                <w:color w:val="000000" w:themeColor="text1"/>
              </w:rPr>
              <w:t>What do these numbers mean? ________________________________________________</w:t>
            </w:r>
            <w:r w:rsidRPr="007A3E19">
              <w:rPr>
                <w:color w:val="000000" w:themeColor="text1"/>
              </w:rPr>
              <w:br/>
            </w:r>
          </w:p>
          <w:p w14:paraId="3A381430" w14:textId="2B33C82F" w:rsidR="002273A0" w:rsidRPr="002273A0" w:rsidRDefault="002273A0" w:rsidP="002273A0">
            <w:pPr>
              <w:rPr>
                <w:color w:val="FF0000"/>
              </w:rPr>
            </w:pPr>
          </w:p>
          <w:p w14:paraId="2B016838" w14:textId="51D62A0B" w:rsidR="002273A0" w:rsidRPr="003C1EB3" w:rsidRDefault="002273A0" w:rsidP="002273A0">
            <w:pPr>
              <w:rPr>
                <w:color w:val="000000" w:themeColor="text1"/>
              </w:rPr>
            </w:pPr>
            <w:r>
              <w:rPr>
                <w:noProof/>
                <w:color w:val="000000" w:themeColor="text1"/>
              </w:rPr>
              <w:lastRenderedPageBreak/>
              <w:drawing>
                <wp:inline distT="0" distB="0" distL="0" distR="0" wp14:anchorId="74F116D2" wp14:editId="600573A4">
                  <wp:extent cx="1680291" cy="27183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5 at 4.42.11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97320" cy="2745856"/>
                          </a:xfrm>
                          <a:prstGeom prst="rect">
                            <a:avLst/>
                          </a:prstGeom>
                        </pic:spPr>
                      </pic:pic>
                    </a:graphicData>
                  </a:graphic>
                </wp:inline>
              </w:drawing>
            </w:r>
            <w:r>
              <w:rPr>
                <w:noProof/>
                <w:color w:val="000000" w:themeColor="text1"/>
              </w:rPr>
              <w:drawing>
                <wp:inline distT="0" distB="0" distL="0" distR="0" wp14:anchorId="4DD78B25" wp14:editId="6101E062">
                  <wp:extent cx="1741532" cy="2777744"/>
                  <wp:effectExtent l="0" t="0" r="1143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12-05 at 5.02.20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5773" cy="2784508"/>
                          </a:xfrm>
                          <a:prstGeom prst="rect">
                            <a:avLst/>
                          </a:prstGeom>
                        </pic:spPr>
                      </pic:pic>
                    </a:graphicData>
                  </a:graphic>
                </wp:inline>
              </w:drawing>
            </w:r>
            <w:r>
              <w:rPr>
                <w:noProof/>
                <w:color w:val="FF0000"/>
              </w:rPr>
              <w:drawing>
                <wp:inline distT="0" distB="0" distL="0" distR="0" wp14:anchorId="2017DC36" wp14:editId="4E67D2E4">
                  <wp:extent cx="1809843" cy="27777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05 at 4.42.30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30595" cy="2809594"/>
                          </a:xfrm>
                          <a:prstGeom prst="rect">
                            <a:avLst/>
                          </a:prstGeom>
                        </pic:spPr>
                      </pic:pic>
                    </a:graphicData>
                  </a:graphic>
                </wp:inline>
              </w:drawing>
            </w:r>
          </w:p>
          <w:p w14:paraId="554308FF" w14:textId="77777777" w:rsidR="007A3E19" w:rsidRPr="00F863CF" w:rsidRDefault="007A3E19" w:rsidP="007A3E19">
            <w:pPr>
              <w:rPr>
                <w:color w:val="000000" w:themeColor="text1"/>
              </w:rPr>
            </w:pPr>
          </w:p>
          <w:p w14:paraId="07BD11CE" w14:textId="57AA8A50" w:rsidR="007A3E19" w:rsidRPr="007A3E19" w:rsidRDefault="007A3E19" w:rsidP="007A3E19">
            <w:pPr>
              <w:pStyle w:val="ListParagraph"/>
              <w:rPr>
                <w:color w:val="000000" w:themeColor="text1"/>
              </w:rPr>
            </w:pPr>
            <w:r w:rsidRPr="007A3E19">
              <w:rPr>
                <w:color w:val="000000" w:themeColor="text1"/>
              </w:rPr>
              <w:t xml:space="preserve">Both the mascot and human have over 50% confidence rating for what the tool believes they are based on our small training set. However, look at the alternative option; the tool is very confidence that it is not the alternate option. </w:t>
            </w:r>
          </w:p>
          <w:p w14:paraId="7B60C647" w14:textId="77777777" w:rsidR="007A3E19" w:rsidRDefault="007A3E19" w:rsidP="007A3E19">
            <w:pPr>
              <w:rPr>
                <w:color w:val="000000" w:themeColor="text1"/>
              </w:rPr>
            </w:pPr>
          </w:p>
          <w:p w14:paraId="4AA385B5" w14:textId="2EDA1F08" w:rsidR="007A3E19" w:rsidRPr="007A3E19" w:rsidRDefault="007A3E19" w:rsidP="007A3E19">
            <w:pPr>
              <w:pStyle w:val="ListParagraph"/>
              <w:rPr>
                <w:color w:val="000000" w:themeColor="text1"/>
              </w:rPr>
            </w:pPr>
            <w:r w:rsidRPr="007A3E19">
              <w:rPr>
                <w:color w:val="000000" w:themeColor="text1"/>
              </w:rPr>
              <w:t xml:space="preserve">Why did the sprouts show up as a Mascot? </w:t>
            </w:r>
          </w:p>
          <w:p w14:paraId="03C0DDEA" w14:textId="3AFB5A68" w:rsidR="007A3E19" w:rsidRDefault="007A3E19" w:rsidP="007A3E19">
            <w:pPr>
              <w:rPr>
                <w:color w:val="FF0000"/>
              </w:rPr>
            </w:pPr>
          </w:p>
          <w:p w14:paraId="190E0611" w14:textId="77777777" w:rsidR="007A3E19" w:rsidRDefault="007A3E19" w:rsidP="007A3E19">
            <w:pPr>
              <w:rPr>
                <w:color w:val="FF0000"/>
              </w:rPr>
            </w:pPr>
          </w:p>
          <w:p w14:paraId="4A0B8C86" w14:textId="379224A0" w:rsidR="007A3E19" w:rsidRPr="007A3E19" w:rsidRDefault="007A3E19" w:rsidP="007A3E19">
            <w:pPr>
              <w:pStyle w:val="ListParagraph"/>
              <w:numPr>
                <w:ilvl w:val="0"/>
                <w:numId w:val="18"/>
              </w:numPr>
              <w:rPr>
                <w:color w:val="000000" w:themeColor="text1"/>
              </w:rPr>
            </w:pPr>
            <w:r w:rsidRPr="007A3E19">
              <w:rPr>
                <w:color w:val="000000" w:themeColor="text1"/>
              </w:rPr>
              <w:t>Let’s look at the other classifiers given to us to test to compare accuracy.</w:t>
            </w:r>
          </w:p>
          <w:p w14:paraId="381ABC0F" w14:textId="77777777" w:rsidR="007A3E19" w:rsidRDefault="007A3E19" w:rsidP="007A3E19">
            <w:pPr>
              <w:rPr>
                <w:color w:val="000000" w:themeColor="text1"/>
              </w:rPr>
            </w:pPr>
          </w:p>
          <w:p w14:paraId="74AD5AF2" w14:textId="77777777" w:rsidR="007A3E19" w:rsidRDefault="007A3E19" w:rsidP="007A3E19">
            <w:pPr>
              <w:rPr>
                <w:color w:val="FF0000"/>
              </w:rPr>
            </w:pPr>
            <w:r>
              <w:rPr>
                <w:noProof/>
              </w:rPr>
              <w:lastRenderedPageBreak/>
              <mc:AlternateContent>
                <mc:Choice Requires="wps">
                  <w:drawing>
                    <wp:anchor distT="0" distB="0" distL="114300" distR="114300" simplePos="0" relativeHeight="251679744" behindDoc="0" locked="0" layoutInCell="1" allowOverlap="1" wp14:anchorId="15E35081" wp14:editId="4C9423F4">
                      <wp:simplePos x="0" y="0"/>
                      <wp:positionH relativeFrom="column">
                        <wp:posOffset>3704971</wp:posOffset>
                      </wp:positionH>
                      <wp:positionV relativeFrom="paragraph">
                        <wp:posOffset>688340</wp:posOffset>
                      </wp:positionV>
                      <wp:extent cx="566547" cy="226060"/>
                      <wp:effectExtent l="0" t="0" r="17780" b="27940"/>
                      <wp:wrapNone/>
                      <wp:docPr id="44" name="Oval 44"/>
                      <wp:cNvGraphicFramePr/>
                      <a:graphic xmlns:a="http://schemas.openxmlformats.org/drawingml/2006/main">
                        <a:graphicData uri="http://schemas.microsoft.com/office/word/2010/wordprocessingShape">
                          <wps:wsp>
                            <wps:cNvSpPr/>
                            <wps:spPr>
                              <a:xfrm>
                                <a:off x="0" y="0"/>
                                <a:ext cx="566547" cy="22606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C79BB" id="Oval 44" o:spid="_x0000_s1026" style="position:absolute;margin-left:291.75pt;margin-top:54.2pt;width:44.6pt;height:1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" filled="f" strokecolor="red" strokeweight="1.25pt">
                      <v:stroke joinstyle="miter"/>
                    </v:oval>
                  </w:pict>
                </mc:Fallback>
              </mc:AlternateContent>
            </w:r>
            <w:r>
              <w:rPr>
                <w:noProof/>
              </w:rPr>
              <mc:AlternateContent>
                <mc:Choice Requires="wps">
                  <w:drawing>
                    <wp:anchor distT="0" distB="0" distL="114300" distR="114300" simplePos="0" relativeHeight="251680768" behindDoc="0" locked="0" layoutInCell="1" allowOverlap="1" wp14:anchorId="6A341F3B" wp14:editId="6C9F013C">
                      <wp:simplePos x="0" y="0"/>
                      <wp:positionH relativeFrom="column">
                        <wp:posOffset>164591</wp:posOffset>
                      </wp:positionH>
                      <wp:positionV relativeFrom="paragraph">
                        <wp:posOffset>1938528</wp:posOffset>
                      </wp:positionV>
                      <wp:extent cx="1029843" cy="235712"/>
                      <wp:effectExtent l="0" t="0" r="37465" b="18415"/>
                      <wp:wrapNone/>
                      <wp:docPr id="45" name="Oval 45"/>
                      <wp:cNvGraphicFramePr/>
                      <a:graphic xmlns:a="http://schemas.openxmlformats.org/drawingml/2006/main">
                        <a:graphicData uri="http://schemas.microsoft.com/office/word/2010/wordprocessingShape">
                          <wps:wsp>
                            <wps:cNvSpPr/>
                            <wps:spPr>
                              <a:xfrm>
                                <a:off x="0" y="0"/>
                                <a:ext cx="1029843" cy="23571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BB503B" id="Oval 45" o:spid="_x0000_s1026" style="position:absolute;margin-left:12.95pt;margin-top:152.65pt;width:81.1pt;height:18.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" filled="f" strokecolor="red" strokeweight="1.25pt">
                      <v:stroke joinstyle="miter"/>
                    </v:oval>
                  </w:pict>
                </mc:Fallback>
              </mc:AlternateContent>
            </w:r>
            <w:r>
              <w:rPr>
                <w:noProof/>
              </w:rPr>
              <mc:AlternateContent>
                <mc:Choice Requires="wps">
                  <w:drawing>
                    <wp:anchor distT="0" distB="0" distL="114300" distR="114300" simplePos="0" relativeHeight="251678720" behindDoc="0" locked="0" layoutInCell="1" allowOverlap="1" wp14:anchorId="2AFF3CBB" wp14:editId="1CC994FF">
                      <wp:simplePos x="0" y="0"/>
                      <wp:positionH relativeFrom="column">
                        <wp:posOffset>1879981</wp:posOffset>
                      </wp:positionH>
                      <wp:positionV relativeFrom="paragraph">
                        <wp:posOffset>688213</wp:posOffset>
                      </wp:positionV>
                      <wp:extent cx="682371" cy="226568"/>
                      <wp:effectExtent l="0" t="0" r="29210" b="27940"/>
                      <wp:wrapNone/>
                      <wp:docPr id="42" name="Oval 42"/>
                      <wp:cNvGraphicFramePr/>
                      <a:graphic xmlns:a="http://schemas.openxmlformats.org/drawingml/2006/main">
                        <a:graphicData uri="http://schemas.microsoft.com/office/word/2010/wordprocessingShape">
                          <wps:wsp>
                            <wps:cNvSpPr/>
                            <wps:spPr>
                              <a:xfrm>
                                <a:off x="0" y="0"/>
                                <a:ext cx="682371" cy="22656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C0AA3" id="Oval 42" o:spid="_x0000_s1026" style="position:absolute;margin-left:148.05pt;margin-top:54.2pt;width:53.75pt;height:17.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" filled="f" strokecolor="red" strokeweight="1.25pt">
                      <v:stroke joinstyle="miter"/>
                    </v:oval>
                  </w:pict>
                </mc:Fallback>
              </mc:AlternateContent>
            </w:r>
            <w:r>
              <w:rPr>
                <w:noProof/>
                <w:color w:val="FF0000"/>
              </w:rPr>
              <w:drawing>
                <wp:inline distT="0" distB="0" distL="0" distR="0" wp14:anchorId="7C65C3EA" wp14:editId="6719DA92">
                  <wp:extent cx="5486400" cy="3211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2-05 at 5.16.2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211830"/>
                          </a:xfrm>
                          <a:prstGeom prst="rect">
                            <a:avLst/>
                          </a:prstGeom>
                        </pic:spPr>
                      </pic:pic>
                    </a:graphicData>
                  </a:graphic>
                </wp:inline>
              </w:drawing>
            </w:r>
          </w:p>
          <w:p w14:paraId="3986EB67" w14:textId="77777777" w:rsidR="007A3E19" w:rsidRDefault="007A3E19" w:rsidP="007A3E19">
            <w:pPr>
              <w:rPr>
                <w:color w:val="000000" w:themeColor="text1"/>
              </w:rPr>
            </w:pPr>
          </w:p>
          <w:p w14:paraId="0801A111" w14:textId="77777777" w:rsidR="007A3E19" w:rsidRPr="00136F71" w:rsidRDefault="007A3E19" w:rsidP="007A3E19">
            <w:pPr>
              <w:rPr>
                <w:color w:val="000000" w:themeColor="text1"/>
              </w:rPr>
            </w:pPr>
          </w:p>
          <w:p w14:paraId="418CCA10" w14:textId="44C45E64" w:rsidR="007A3E19" w:rsidRPr="007A3E19" w:rsidRDefault="007A3E19" w:rsidP="007A3E19">
            <w:pPr>
              <w:pStyle w:val="ListParagraph"/>
              <w:numPr>
                <w:ilvl w:val="0"/>
                <w:numId w:val="18"/>
              </w:numPr>
              <w:rPr>
                <w:color w:val="000000" w:themeColor="text1"/>
              </w:rPr>
            </w:pPr>
            <w:r w:rsidRPr="007A3E19">
              <w:rPr>
                <w:color w:val="000000" w:themeColor="text1"/>
              </w:rPr>
              <w:t>Drag and drop “</w:t>
            </w:r>
            <w:proofErr w:type="spellStart"/>
            <w:r w:rsidRPr="007A3E19">
              <w:rPr>
                <w:color w:val="000000" w:themeColor="text1"/>
              </w:rPr>
              <w:t>MascotTest.jpeg</w:t>
            </w:r>
            <w:proofErr w:type="spellEnd"/>
            <w:r w:rsidRPr="007A3E19">
              <w:rPr>
                <w:color w:val="000000" w:themeColor="text1"/>
              </w:rPr>
              <w:t>” into the general classifier.</w:t>
            </w:r>
          </w:p>
          <w:p w14:paraId="5130AD31" w14:textId="77777777" w:rsidR="007A3E19" w:rsidRDefault="007A3E19" w:rsidP="007A3E19">
            <w:pPr>
              <w:rPr>
                <w:color w:val="FF0000"/>
              </w:rPr>
            </w:pPr>
          </w:p>
          <w:p w14:paraId="5371016C" w14:textId="77777777" w:rsidR="007A3E19" w:rsidRDefault="007A3E19" w:rsidP="007A3E19">
            <w:pPr>
              <w:rPr>
                <w:color w:val="000000" w:themeColor="text1"/>
              </w:rPr>
            </w:pPr>
            <w:r>
              <w:rPr>
                <w:noProof/>
              </w:rPr>
              <w:drawing>
                <wp:inline distT="0" distB="0" distL="0" distR="0" wp14:anchorId="65E308E6" wp14:editId="51D9550B">
                  <wp:extent cx="1943774" cy="3234944"/>
                  <wp:effectExtent l="0" t="0" r="12065" b="0"/>
                  <wp:docPr id="17244600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43774" cy="3234944"/>
                          </a:xfrm>
                          <a:prstGeom prst="rect">
                            <a:avLst/>
                          </a:prstGeom>
                        </pic:spPr>
                      </pic:pic>
                    </a:graphicData>
                  </a:graphic>
                </wp:inline>
              </w:drawing>
            </w:r>
          </w:p>
          <w:p w14:paraId="31507729" w14:textId="484297D8" w:rsidR="007A3E19" w:rsidRPr="007A3E19" w:rsidRDefault="007A3E19" w:rsidP="007A3E19">
            <w:pPr>
              <w:pStyle w:val="ListParagraph"/>
              <w:numPr>
                <w:ilvl w:val="0"/>
                <w:numId w:val="18"/>
              </w:numPr>
              <w:rPr>
                <w:color w:val="000000" w:themeColor="text1"/>
              </w:rPr>
            </w:pPr>
            <w:r w:rsidRPr="007A3E19">
              <w:rPr>
                <w:color w:val="000000" w:themeColor="text1"/>
              </w:rPr>
              <w:t>Drag and drop “</w:t>
            </w:r>
            <w:proofErr w:type="spellStart"/>
            <w:r w:rsidRPr="007A3E19">
              <w:rPr>
                <w:color w:val="000000" w:themeColor="text1"/>
              </w:rPr>
              <w:t>HumanTest.jpeg</w:t>
            </w:r>
            <w:proofErr w:type="spellEnd"/>
            <w:r w:rsidRPr="007A3E19">
              <w:rPr>
                <w:color w:val="000000" w:themeColor="text1"/>
              </w:rPr>
              <w:t>” into the face detection classifier.</w:t>
            </w:r>
          </w:p>
          <w:p w14:paraId="76F81B16" w14:textId="77777777" w:rsidR="007A3E19" w:rsidRPr="00136F71" w:rsidRDefault="007A3E19" w:rsidP="007A3E19">
            <w:pPr>
              <w:rPr>
                <w:color w:val="000000" w:themeColor="text1"/>
              </w:rPr>
            </w:pPr>
          </w:p>
          <w:p w14:paraId="273407DD" w14:textId="77777777" w:rsidR="007A3E19" w:rsidRDefault="007A3E19" w:rsidP="007A3E19">
            <w:pPr>
              <w:rPr>
                <w:color w:val="000000" w:themeColor="text1"/>
              </w:rPr>
            </w:pPr>
            <w:r w:rsidRPr="00136F71">
              <w:rPr>
                <w:noProof/>
                <w:color w:val="000000" w:themeColor="text1"/>
              </w:rPr>
              <w:drawing>
                <wp:inline distT="0" distB="0" distL="0" distR="0" wp14:anchorId="19A059A5" wp14:editId="379BCFD5">
                  <wp:extent cx="1959524" cy="28600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12-05 at 5.13.38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61795" cy="2863354"/>
                          </a:xfrm>
                          <a:prstGeom prst="rect">
                            <a:avLst/>
                          </a:prstGeom>
                        </pic:spPr>
                      </pic:pic>
                    </a:graphicData>
                  </a:graphic>
                </wp:inline>
              </w:drawing>
            </w:r>
          </w:p>
          <w:p w14:paraId="121E8048" w14:textId="77777777" w:rsidR="007A3E19" w:rsidRPr="00136F71" w:rsidRDefault="007A3E19" w:rsidP="007A3E19">
            <w:pPr>
              <w:rPr>
                <w:color w:val="000000" w:themeColor="text1"/>
              </w:rPr>
            </w:pPr>
          </w:p>
          <w:p w14:paraId="372BF936" w14:textId="4AEBB707" w:rsidR="007A3E19" w:rsidRPr="007A3E19" w:rsidRDefault="007A3E19" w:rsidP="007A3E19">
            <w:pPr>
              <w:pStyle w:val="ListParagraph"/>
              <w:numPr>
                <w:ilvl w:val="0"/>
                <w:numId w:val="18"/>
              </w:numPr>
              <w:rPr>
                <w:color w:val="000000" w:themeColor="text1"/>
              </w:rPr>
            </w:pPr>
            <w:r w:rsidRPr="007A3E19">
              <w:rPr>
                <w:color w:val="000000" w:themeColor="text1"/>
              </w:rPr>
              <w:t>Lastly, drag and drop “</w:t>
            </w:r>
            <w:proofErr w:type="spellStart"/>
            <w:r w:rsidRPr="007A3E19">
              <w:rPr>
                <w:color w:val="000000" w:themeColor="text1"/>
              </w:rPr>
              <w:t>OtherTest.jpeg</w:t>
            </w:r>
            <w:proofErr w:type="spellEnd"/>
            <w:r w:rsidRPr="007A3E19">
              <w:rPr>
                <w:color w:val="000000" w:themeColor="text1"/>
              </w:rPr>
              <w:t>” into the food classifier.</w:t>
            </w:r>
          </w:p>
          <w:p w14:paraId="2D046928" w14:textId="77777777" w:rsidR="007A3E19" w:rsidRPr="00136F71" w:rsidRDefault="007A3E19" w:rsidP="007A3E19">
            <w:pPr>
              <w:rPr>
                <w:color w:val="000000" w:themeColor="text1"/>
              </w:rPr>
            </w:pPr>
          </w:p>
          <w:p w14:paraId="1D42E386" w14:textId="77777777" w:rsidR="007A3E19" w:rsidRDefault="007A3E19" w:rsidP="007A3E19">
            <w:pPr>
              <w:rPr>
                <w:color w:val="FF0000"/>
              </w:rPr>
            </w:pPr>
            <w:r>
              <w:rPr>
                <w:noProof/>
                <w:color w:val="FF0000"/>
              </w:rPr>
              <w:drawing>
                <wp:inline distT="0" distB="0" distL="0" distR="0" wp14:anchorId="6F80DD64" wp14:editId="3DBA3C51">
                  <wp:extent cx="2126594" cy="3632662"/>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05 at 12.36.5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6345" cy="3666400"/>
                          </a:xfrm>
                          <a:prstGeom prst="rect">
                            <a:avLst/>
                          </a:prstGeom>
                        </pic:spPr>
                      </pic:pic>
                    </a:graphicData>
                  </a:graphic>
                </wp:inline>
              </w:drawing>
            </w:r>
          </w:p>
          <w:p w14:paraId="2A1F43CD" w14:textId="77777777" w:rsidR="007A3E19" w:rsidRDefault="007A3E19" w:rsidP="007A3E19">
            <w:pPr>
              <w:rPr>
                <w:color w:val="FF0000"/>
              </w:rPr>
            </w:pPr>
          </w:p>
          <w:p w14:paraId="0C78EB30" w14:textId="5140427D" w:rsidR="007A3E19" w:rsidRPr="007A3E19" w:rsidRDefault="007A3E19" w:rsidP="007A3E19">
            <w:pPr>
              <w:pStyle w:val="ListParagraph"/>
              <w:rPr>
                <w:color w:val="000000" w:themeColor="text1"/>
              </w:rPr>
            </w:pPr>
            <w:r w:rsidRPr="007A3E19">
              <w:rPr>
                <w:color w:val="000000" w:themeColor="text1"/>
              </w:rPr>
              <w:lastRenderedPageBreak/>
              <w:t>Why are these classifiers much more accurate? __________________________________</w:t>
            </w:r>
          </w:p>
          <w:p w14:paraId="3D119541" w14:textId="77777777" w:rsidR="007A3E19" w:rsidRDefault="007A3E19" w:rsidP="007A3E19">
            <w:pPr>
              <w:rPr>
                <w:color w:val="FF0000"/>
              </w:rPr>
            </w:pPr>
          </w:p>
          <w:p w14:paraId="088A6D63" w14:textId="77777777" w:rsidR="00A31355" w:rsidRPr="00A31355" w:rsidRDefault="00A31355" w:rsidP="007A3E19">
            <w:pPr>
              <w:pStyle w:val="ListParagraph"/>
              <w:numPr>
                <w:ilvl w:val="0"/>
                <w:numId w:val="10"/>
              </w:numPr>
              <w:rPr>
                <w:rFonts w:cstheme="minorHAnsi"/>
                <w:b/>
                <w:u w:val="single"/>
              </w:rPr>
            </w:pPr>
          </w:p>
        </w:tc>
      </w:tr>
      <w:tr w:rsidR="00A31355" w:rsidRPr="00A31355" w14:paraId="40AB27AE" w14:textId="77777777" w:rsidTr="0033139D">
        <w:trPr>
          <w:trHeight w:val="20"/>
        </w:trPr>
        <w:tc>
          <w:tcPr>
            <w:tcW w:w="402" w:type="pct"/>
          </w:tcPr>
          <w:p w14:paraId="47185E24" w14:textId="77777777" w:rsidR="00A31355" w:rsidRPr="00A31355" w:rsidRDefault="00A31355" w:rsidP="0033139D">
            <w:pPr>
              <w:jc w:val="center"/>
              <w:rPr>
                <w:rFonts w:cstheme="minorHAnsi"/>
              </w:rPr>
            </w:pPr>
            <w:r w:rsidRPr="00A31355">
              <w:rPr>
                <w:rFonts w:cstheme="minorHAnsi"/>
              </w:rPr>
              <w:lastRenderedPageBreak/>
              <w:t>5</w:t>
            </w:r>
          </w:p>
        </w:tc>
        <w:tc>
          <w:tcPr>
            <w:tcW w:w="4598" w:type="pct"/>
          </w:tcPr>
          <w:p w14:paraId="0CE06E70" w14:textId="5EDD12BC" w:rsidR="00A31355" w:rsidRDefault="007A3E19" w:rsidP="00A31355">
            <w:pPr>
              <w:rPr>
                <w:rFonts w:cstheme="minorHAnsi"/>
                <w:b/>
                <w:u w:val="single"/>
              </w:rPr>
            </w:pPr>
            <w:r>
              <w:rPr>
                <w:rFonts w:cstheme="minorHAnsi"/>
                <w:b/>
                <w:u w:val="single"/>
              </w:rPr>
              <w:t>Conclusion</w:t>
            </w:r>
          </w:p>
          <w:p w14:paraId="6224977A" w14:textId="77777777" w:rsidR="007A3E19" w:rsidRDefault="007A3E19" w:rsidP="00A31355">
            <w:pPr>
              <w:rPr>
                <w:rFonts w:cstheme="minorHAnsi"/>
                <w:b/>
                <w:u w:val="single"/>
              </w:rPr>
            </w:pPr>
          </w:p>
          <w:p w14:paraId="2072C45C" w14:textId="77777777" w:rsidR="007A3E19" w:rsidRPr="008C2E72" w:rsidRDefault="007A3E19" w:rsidP="007A3E19">
            <w:pPr>
              <w:rPr>
                <w:color w:val="000000" w:themeColor="text1"/>
              </w:rPr>
            </w:pPr>
            <w:r w:rsidRPr="008C2E72">
              <w:rPr>
                <w:color w:val="000000" w:themeColor="text1"/>
              </w:rPr>
              <w:t xml:space="preserve">Now that you have completed this lab, you should be able to </w:t>
            </w:r>
          </w:p>
          <w:p w14:paraId="6DE3B4CB" w14:textId="77777777" w:rsidR="007A3E19" w:rsidRPr="008C2E72" w:rsidRDefault="007A3E19" w:rsidP="007A3E19">
            <w:pPr>
              <w:rPr>
                <w:rFonts w:ascii="Times" w:hAnsi="Times"/>
                <w:color w:val="000000" w:themeColor="text1"/>
              </w:rPr>
            </w:pPr>
          </w:p>
          <w:p w14:paraId="539BB280" w14:textId="77777777" w:rsidR="007A3E19" w:rsidRPr="008C2E72" w:rsidRDefault="007A3E19" w:rsidP="007A3E19">
            <w:pPr>
              <w:pStyle w:val="ListParagraph"/>
              <w:widowControl/>
              <w:numPr>
                <w:ilvl w:val="0"/>
                <w:numId w:val="12"/>
              </w:numPr>
              <w:autoSpaceDE/>
              <w:autoSpaceDN/>
              <w:rPr>
                <w:rFonts w:ascii="Times" w:hAnsi="Times"/>
                <w:color w:val="000000" w:themeColor="text1"/>
              </w:rPr>
            </w:pPr>
            <w:r w:rsidRPr="008C2E72">
              <w:rPr>
                <w:rFonts w:ascii="Times" w:hAnsi="Times"/>
                <w:color w:val="000000" w:themeColor="text1"/>
              </w:rPr>
              <w:t>Navigate IBM Cloud Platform</w:t>
            </w:r>
          </w:p>
          <w:p w14:paraId="171BC1ED" w14:textId="77777777" w:rsidR="007A3E19" w:rsidRPr="008C2E72" w:rsidRDefault="007A3E19" w:rsidP="007A3E19">
            <w:pPr>
              <w:pStyle w:val="ListParagraph"/>
              <w:widowControl/>
              <w:numPr>
                <w:ilvl w:val="0"/>
                <w:numId w:val="12"/>
              </w:numPr>
              <w:autoSpaceDE/>
              <w:autoSpaceDN/>
              <w:rPr>
                <w:rFonts w:ascii="Times" w:hAnsi="Times"/>
                <w:color w:val="000000" w:themeColor="text1"/>
              </w:rPr>
            </w:pPr>
            <w:r w:rsidRPr="008C2E72">
              <w:rPr>
                <w:rFonts w:ascii="Times" w:hAnsi="Times"/>
                <w:color w:val="000000" w:themeColor="text1"/>
              </w:rPr>
              <w:t>Launch Services from IBM Cloud</w:t>
            </w:r>
          </w:p>
          <w:p w14:paraId="1EEB6A61" w14:textId="77777777" w:rsidR="007A3E19" w:rsidRPr="008C2E72" w:rsidRDefault="007A3E19" w:rsidP="007A3E19">
            <w:pPr>
              <w:pStyle w:val="ListParagraph"/>
              <w:widowControl/>
              <w:numPr>
                <w:ilvl w:val="0"/>
                <w:numId w:val="12"/>
              </w:numPr>
              <w:autoSpaceDE/>
              <w:autoSpaceDN/>
              <w:rPr>
                <w:rFonts w:ascii="Times" w:hAnsi="Times"/>
                <w:color w:val="000000" w:themeColor="text1"/>
              </w:rPr>
            </w:pPr>
            <w:r w:rsidRPr="008C2E72">
              <w:rPr>
                <w:rFonts w:ascii="Times" w:hAnsi="Times"/>
                <w:color w:val="000000" w:themeColor="text1"/>
              </w:rPr>
              <w:t>Use Watson Visual Recognition (including training a models)</w:t>
            </w:r>
          </w:p>
          <w:p w14:paraId="485CD771" w14:textId="77777777" w:rsidR="007A3E19" w:rsidRDefault="007A3E19" w:rsidP="007A3E19">
            <w:pPr>
              <w:rPr>
                <w:rFonts w:ascii="Times" w:hAnsi="Times"/>
              </w:rPr>
            </w:pPr>
          </w:p>
          <w:p w14:paraId="39F395F1" w14:textId="6A7D42DE" w:rsidR="00A31355" w:rsidRPr="007A3E19" w:rsidRDefault="00A31355" w:rsidP="007A3E19">
            <w:pPr>
              <w:rPr>
                <w:rFonts w:cstheme="minorHAnsi"/>
                <w:highlight w:val="red"/>
              </w:rPr>
            </w:pPr>
            <w:bookmarkStart w:id="6" w:name="_GoBack"/>
            <w:bookmarkEnd w:id="6"/>
          </w:p>
          <w:p w14:paraId="50CC176A" w14:textId="77777777" w:rsidR="00A31355" w:rsidRPr="00A31355" w:rsidRDefault="00A31355" w:rsidP="00A31355">
            <w:pPr>
              <w:pStyle w:val="ListParagraph"/>
              <w:ind w:left="823"/>
              <w:rPr>
                <w:rFonts w:asciiTheme="minorHAnsi" w:hAnsiTheme="minorHAnsi" w:cstheme="minorHAnsi"/>
                <w:sz w:val="24"/>
                <w:szCs w:val="24"/>
                <w:highlight w:val="red"/>
              </w:rPr>
            </w:pPr>
          </w:p>
        </w:tc>
      </w:tr>
    </w:tbl>
    <w:p w14:paraId="011E26D1" w14:textId="77777777" w:rsidR="00A31355" w:rsidRDefault="00A31355" w:rsidP="00A31355"/>
    <w:p w14:paraId="7CC3C2EA" w14:textId="77777777" w:rsidR="00D20FAD" w:rsidRDefault="00D20FAD" w:rsidP="00A31355"/>
    <w:p w14:paraId="7D19848A" w14:textId="77777777" w:rsidR="00D20FAD" w:rsidRDefault="00D20FAD" w:rsidP="00A31355"/>
    <w:p w14:paraId="56FE9F56" w14:textId="77777777" w:rsidR="00D20FAD" w:rsidRDefault="00D20FAD">
      <w:r>
        <w:br w:type="page"/>
      </w:r>
    </w:p>
    <w:p w14:paraId="0133942B" w14:textId="77777777" w:rsidR="00D20FAD" w:rsidRDefault="00D20FAD" w:rsidP="00D20FAD">
      <w:pPr>
        <w:pStyle w:val="Heading2"/>
      </w:pPr>
      <w:bookmarkStart w:id="7" w:name="_Toc500419013"/>
      <w:r>
        <w:lastRenderedPageBreak/>
        <w:t>Module 1: Lab Summary</w:t>
      </w:r>
      <w:bookmarkEnd w:id="7"/>
    </w:p>
    <w:p w14:paraId="32C7D4A4" w14:textId="77777777" w:rsidR="00D20FAD" w:rsidRDefault="00D20FAD" w:rsidP="00D20FAD"/>
    <w:p w14:paraId="37357910" w14:textId="77777777" w:rsidR="00D20FAD" w:rsidRDefault="00D20FAD" w:rsidP="00D20FAD">
      <w:r w:rsidRPr="00D20FAD">
        <w:rPr>
          <w:highlight w:val="red"/>
        </w:rPr>
        <w:t>Write a summary of the lab here.</w:t>
      </w:r>
    </w:p>
    <w:p w14:paraId="197225DB" w14:textId="77777777" w:rsidR="00D20FAD" w:rsidRDefault="00D20FAD" w:rsidP="00D20FAD"/>
    <w:p w14:paraId="4B2305D8" w14:textId="77777777" w:rsidR="00D20FAD" w:rsidRDefault="00D20FAD" w:rsidP="00D20FAD"/>
    <w:p w14:paraId="19A40DA8" w14:textId="77777777" w:rsidR="00D20FAD" w:rsidRDefault="00D20FAD">
      <w:pPr>
        <w:rPr>
          <w:highlight w:val="red"/>
        </w:rPr>
      </w:pPr>
      <w:r>
        <w:rPr>
          <w:highlight w:val="red"/>
        </w:rPr>
        <w:br w:type="page"/>
      </w:r>
    </w:p>
    <w:p w14:paraId="45ACA5DF" w14:textId="77777777" w:rsidR="002B07C9" w:rsidRDefault="002B07C9" w:rsidP="002B07C9">
      <w:pPr>
        <w:rPr>
          <w:highlight w:val="red"/>
        </w:rPr>
      </w:pPr>
      <w:r>
        <w:rPr>
          <w:highlight w:val="red"/>
        </w:rPr>
        <w:lastRenderedPageBreak/>
        <w:br w:type="page"/>
      </w:r>
    </w:p>
    <w:p w14:paraId="0B642C90" w14:textId="77777777" w:rsidR="002B07C9" w:rsidRDefault="002B07C9" w:rsidP="002B07C9"/>
    <w:p w14:paraId="1D0E4DE8" w14:textId="77777777" w:rsidR="002B07C9" w:rsidRDefault="002B07C9" w:rsidP="002B07C9"/>
    <w:p w14:paraId="48CF7C98" w14:textId="77777777" w:rsidR="002B07C9" w:rsidRDefault="002B07C9" w:rsidP="002B07C9">
      <w:pPr>
        <w:rPr>
          <w:highlight w:val="red"/>
        </w:rPr>
      </w:pPr>
      <w:r>
        <w:rPr>
          <w:highlight w:val="red"/>
        </w:rPr>
        <w:br w:type="page"/>
      </w:r>
    </w:p>
    <w:p w14:paraId="5AEBBFB7" w14:textId="77777777" w:rsidR="00D20FAD" w:rsidRPr="009D464E" w:rsidRDefault="002B07C9" w:rsidP="00D20FAD">
      <w:r>
        <w:lastRenderedPageBreak/>
        <w:br w:type="page"/>
      </w:r>
    </w:p>
    <w:sectPr w:rsidR="00D20FAD" w:rsidRPr="009D464E" w:rsidSect="00C929AC">
      <w:headerReference w:type="default" r:id="rId44"/>
      <w:footerReference w:type="even" r:id="rId45"/>
      <w:footerReference w:type="default" r:id="rId46"/>
      <w:footerReference w:type="first" r:id="rId4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A2853" w14:textId="77777777" w:rsidR="007545E7" w:rsidRDefault="007545E7" w:rsidP="00E942C4">
      <w:r>
        <w:separator/>
      </w:r>
    </w:p>
  </w:endnote>
  <w:endnote w:type="continuationSeparator" w:id="0">
    <w:p w14:paraId="018A6649" w14:textId="77777777" w:rsidR="007545E7" w:rsidRDefault="007545E7" w:rsidP="00E9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Calibri"/>
    <w:panose1 w:val="020B0604020202020204"/>
    <w:charset w:val="00"/>
    <w:family w:val="auto"/>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2C484" w14:textId="77777777" w:rsidR="00C929AC" w:rsidRDefault="00C929AC" w:rsidP="00E855A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59EA9F" w14:textId="77777777" w:rsidR="00C929AC" w:rsidRDefault="00C929AC" w:rsidP="00C929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045DE" w14:textId="77777777" w:rsidR="00C929AC" w:rsidRDefault="00C929AC" w:rsidP="00E855A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37E7">
      <w:rPr>
        <w:rStyle w:val="PageNumber"/>
        <w:noProof/>
      </w:rPr>
      <w:t>6</w:t>
    </w:r>
    <w:r>
      <w:rPr>
        <w:rStyle w:val="PageNumber"/>
      </w:rPr>
      <w:fldChar w:fldCharType="end"/>
    </w:r>
  </w:p>
  <w:p w14:paraId="292518F0" w14:textId="42381230" w:rsidR="004A137C" w:rsidRPr="00C22563" w:rsidRDefault="004A137C" w:rsidP="00C929AC">
    <w:pPr>
      <w:pStyle w:val="Footer"/>
      <w:ind w:right="360"/>
      <w:rPr>
        <w:rFonts w:cs="Calibri"/>
      </w:rPr>
    </w:pPr>
    <w:r>
      <w:rPr>
        <w:noProof/>
      </w:rPr>
      <mc:AlternateContent>
        <mc:Choice Requires="wps">
          <w:drawing>
            <wp:anchor distT="0" distB="0" distL="114300" distR="114300" simplePos="0" relativeHeight="251659264" behindDoc="1" locked="0" layoutInCell="1" allowOverlap="1" wp14:anchorId="70A4834A" wp14:editId="724DAC0F">
              <wp:simplePos x="0" y="0"/>
              <wp:positionH relativeFrom="page">
                <wp:posOffset>-60325</wp:posOffset>
              </wp:positionH>
              <wp:positionV relativeFrom="paragraph">
                <wp:posOffset>302260</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274960"/>
                      </a:solidFill>
                      <a:ln>
                        <a:noFill/>
                      </a:ln>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5ECE5A" id="Rectangle 1244" o:spid="_x0000_s1026" style="position:absolute;margin-left:-4.75pt;margin-top:23.8pt;width:708.3pt;height:8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" fillcolor="#274960" stroked="f">
              <w10:wrap anchorx="page"/>
            </v:rect>
          </w:pict>
        </mc:Fallback>
      </mc:AlternateContent>
    </w:r>
    <w:r w:rsidR="00001F1F">
      <w:rPr>
        <w:rFonts w:cs="Calibri"/>
      </w:rPr>
      <w:t>© Copyright IBM Corp. 2018</w:t>
    </w:r>
    <w:r w:rsidRPr="00C22563">
      <w:rPr>
        <w:rFonts w:cs="Calibri"/>
      </w:rPr>
      <w:t>. All rights reserved</w:t>
    </w:r>
  </w:p>
  <w:p w14:paraId="0F3A6703" w14:textId="77777777" w:rsidR="004A137C" w:rsidRPr="00C22563" w:rsidRDefault="004A137C" w:rsidP="004A137C">
    <w:pPr>
      <w:pStyle w:val="Footer"/>
      <w:ind w:right="360"/>
      <w:rPr>
        <w:rFonts w:cs="Calibri"/>
      </w:rPr>
    </w:pPr>
  </w:p>
  <w:p w14:paraId="4E8E9DEE" w14:textId="77777777" w:rsidR="004A137C" w:rsidRPr="00C22563" w:rsidRDefault="004A137C">
    <w:pPr>
      <w:pStyle w:val="Footer"/>
      <w:rPr>
        <w:rFonts w:cs="Calibri"/>
      </w:rPr>
    </w:pPr>
  </w:p>
  <w:p w14:paraId="504D8402" w14:textId="77777777" w:rsidR="004A137C" w:rsidRPr="00C22563" w:rsidRDefault="004A137C">
    <w:pPr>
      <w:pStyle w:val="Footer"/>
      <w:rPr>
        <w:rFonts w:cs="Calibri"/>
      </w:rPr>
    </w:pPr>
  </w:p>
  <w:p w14:paraId="48CE24AE" w14:textId="77777777" w:rsidR="004A137C" w:rsidRPr="00C22563" w:rsidRDefault="004A137C">
    <w:pPr>
      <w:pStyle w:val="Footer"/>
      <w:rPr>
        <w:rFonts w:cs="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54CF5" w14:textId="77777777" w:rsidR="00C929AC" w:rsidRDefault="00C929AC">
    <w:pPr>
      <w:pStyle w:val="Footer"/>
    </w:pPr>
  </w:p>
  <w:p w14:paraId="35B653CE" w14:textId="77777777" w:rsidR="00C929AC" w:rsidRPr="00927DDF" w:rsidRDefault="00C929AC" w:rsidP="00927DDF">
    <w:pPr>
      <w:pStyle w:val="Footer"/>
      <w:ind w:right="360"/>
      <w:rPr>
        <w:rFonts w:cs="Calibri"/>
      </w:rPr>
    </w:pPr>
    <w:r w:rsidRPr="00C22563">
      <w:rPr>
        <w:rFonts w:cs="Calibri"/>
      </w:rPr>
      <w:t>© Copyright IBM Corp. 2017.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6FF8A6" w14:textId="77777777" w:rsidR="007545E7" w:rsidRDefault="007545E7" w:rsidP="00E942C4">
      <w:r>
        <w:separator/>
      </w:r>
    </w:p>
  </w:footnote>
  <w:footnote w:type="continuationSeparator" w:id="0">
    <w:p w14:paraId="23B729E4" w14:textId="77777777" w:rsidR="007545E7" w:rsidRDefault="007545E7" w:rsidP="00E942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3A781" w14:textId="77777777" w:rsidR="00E942C4" w:rsidRPr="002D0B3B" w:rsidRDefault="00E942C4" w:rsidP="00E942C4">
    <w:pPr>
      <w:pStyle w:val="Header"/>
      <w:ind w:left="90" w:right="-180"/>
      <w:jc w:val="right"/>
    </w:pPr>
    <w:r w:rsidRPr="002D0B3B">
      <w:rPr>
        <w:rFonts w:ascii="Times New Roman" w:hAnsi="Times New Roman"/>
        <w:noProof/>
      </w:rPr>
      <w:drawing>
        <wp:inline distT="0" distB="0" distL="0" distR="0" wp14:anchorId="6D162F25" wp14:editId="071B9B20">
          <wp:extent cx="409392" cy="288997"/>
          <wp:effectExtent l="0" t="0" r="0" b="0"/>
          <wp:docPr id="203"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491AD7B1" wp14:editId="25D17C91">
          <wp:extent cx="797502" cy="29667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p w14:paraId="51CDC180" w14:textId="77777777" w:rsidR="00E942C4" w:rsidRDefault="00E942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515C"/>
    <w:multiLevelType w:val="hybridMultilevel"/>
    <w:tmpl w:val="C8643A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E0CF8"/>
    <w:multiLevelType w:val="hybridMultilevel"/>
    <w:tmpl w:val="0AFE2A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5B3C2D"/>
    <w:multiLevelType w:val="hybridMultilevel"/>
    <w:tmpl w:val="2C2E6F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D2A7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4" w15:restartNumberingAfterBreak="0">
    <w:nsid w:val="1FE249C6"/>
    <w:multiLevelType w:val="hybridMultilevel"/>
    <w:tmpl w:val="FAC278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0E3C1F"/>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6" w15:restartNumberingAfterBreak="0">
    <w:nsid w:val="25EA2EB1"/>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7" w15:restartNumberingAfterBreak="0">
    <w:nsid w:val="316F32B6"/>
    <w:multiLevelType w:val="hybridMultilevel"/>
    <w:tmpl w:val="535089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6B3FAA"/>
    <w:multiLevelType w:val="hybridMultilevel"/>
    <w:tmpl w:val="56EC01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4C662FB7"/>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0" w15:restartNumberingAfterBreak="0">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2B6831"/>
    <w:multiLevelType w:val="hybridMultilevel"/>
    <w:tmpl w:val="E0EEAAB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9A786D"/>
    <w:multiLevelType w:val="hybridMultilevel"/>
    <w:tmpl w:val="7A9E95EC"/>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13" w15:restartNumberingAfterBreak="0">
    <w:nsid w:val="5A9B3CDD"/>
    <w:multiLevelType w:val="hybridMultilevel"/>
    <w:tmpl w:val="2494CA98"/>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14" w15:restartNumberingAfterBreak="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5351F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6" w15:restartNumberingAfterBreak="0">
    <w:nsid w:val="6A731E5B"/>
    <w:multiLevelType w:val="hybridMultilevel"/>
    <w:tmpl w:val="3DD0CE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F21791"/>
    <w:multiLevelType w:val="hybridMultilevel"/>
    <w:tmpl w:val="FD786A2A"/>
    <w:lvl w:ilvl="0" w:tplc="FC0E48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617F3B"/>
    <w:multiLevelType w:val="hybridMultilevel"/>
    <w:tmpl w:val="91D4FA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0"/>
  </w:num>
  <w:num w:numId="3">
    <w:abstractNumId w:val="15"/>
  </w:num>
  <w:num w:numId="4">
    <w:abstractNumId w:val="13"/>
  </w:num>
  <w:num w:numId="5">
    <w:abstractNumId w:val="12"/>
  </w:num>
  <w:num w:numId="6">
    <w:abstractNumId w:val="2"/>
  </w:num>
  <w:num w:numId="7">
    <w:abstractNumId w:val="18"/>
  </w:num>
  <w:num w:numId="8">
    <w:abstractNumId w:val="5"/>
  </w:num>
  <w:num w:numId="9">
    <w:abstractNumId w:val="6"/>
  </w:num>
  <w:num w:numId="10">
    <w:abstractNumId w:val="9"/>
  </w:num>
  <w:num w:numId="11">
    <w:abstractNumId w:val="3"/>
  </w:num>
  <w:num w:numId="12">
    <w:abstractNumId w:val="8"/>
  </w:num>
  <w:num w:numId="13">
    <w:abstractNumId w:val="16"/>
  </w:num>
  <w:num w:numId="14">
    <w:abstractNumId w:val="4"/>
  </w:num>
  <w:num w:numId="15">
    <w:abstractNumId w:val="0"/>
  </w:num>
  <w:num w:numId="16">
    <w:abstractNumId w:val="17"/>
  </w:num>
  <w:num w:numId="17">
    <w:abstractNumId w:val="1"/>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64E"/>
    <w:rsid w:val="00001F1F"/>
    <w:rsid w:val="0009766C"/>
    <w:rsid w:val="001037E7"/>
    <w:rsid w:val="00117AD0"/>
    <w:rsid w:val="001577C9"/>
    <w:rsid w:val="001E40AB"/>
    <w:rsid w:val="002273A0"/>
    <w:rsid w:val="002434AC"/>
    <w:rsid w:val="002A2FD4"/>
    <w:rsid w:val="002B07C9"/>
    <w:rsid w:val="0032075E"/>
    <w:rsid w:val="003E6844"/>
    <w:rsid w:val="004416A5"/>
    <w:rsid w:val="00466A61"/>
    <w:rsid w:val="00474C65"/>
    <w:rsid w:val="00486AF4"/>
    <w:rsid w:val="004937CA"/>
    <w:rsid w:val="004A137C"/>
    <w:rsid w:val="005B5C57"/>
    <w:rsid w:val="00631F1D"/>
    <w:rsid w:val="00640557"/>
    <w:rsid w:val="00657EE1"/>
    <w:rsid w:val="00680EFB"/>
    <w:rsid w:val="00697FD5"/>
    <w:rsid w:val="006E7C26"/>
    <w:rsid w:val="006F6BC4"/>
    <w:rsid w:val="007545E7"/>
    <w:rsid w:val="007A3E19"/>
    <w:rsid w:val="00827B6C"/>
    <w:rsid w:val="0083240E"/>
    <w:rsid w:val="008426D5"/>
    <w:rsid w:val="00874452"/>
    <w:rsid w:val="00927DDF"/>
    <w:rsid w:val="009D464E"/>
    <w:rsid w:val="00A16C9C"/>
    <w:rsid w:val="00A31355"/>
    <w:rsid w:val="00A519E1"/>
    <w:rsid w:val="00A56292"/>
    <w:rsid w:val="00AE3E8C"/>
    <w:rsid w:val="00B000D4"/>
    <w:rsid w:val="00B62BDE"/>
    <w:rsid w:val="00B7121D"/>
    <w:rsid w:val="00BA325E"/>
    <w:rsid w:val="00C112E7"/>
    <w:rsid w:val="00C17558"/>
    <w:rsid w:val="00C22563"/>
    <w:rsid w:val="00C34985"/>
    <w:rsid w:val="00C53258"/>
    <w:rsid w:val="00C5766C"/>
    <w:rsid w:val="00C7412B"/>
    <w:rsid w:val="00C929AC"/>
    <w:rsid w:val="00CC0C04"/>
    <w:rsid w:val="00D20FAD"/>
    <w:rsid w:val="00D80C18"/>
    <w:rsid w:val="00E942C4"/>
    <w:rsid w:val="00EA4A71"/>
    <w:rsid w:val="00EE1B59"/>
    <w:rsid w:val="00EF5866"/>
    <w:rsid w:val="00F741F0"/>
    <w:rsid w:val="00F80C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1F3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4A71"/>
    <w:pPr>
      <w:keepNext/>
      <w:keepLines/>
      <w:spacing w:before="240"/>
      <w:jc w:val="right"/>
      <w:outlineLvl w:val="0"/>
    </w:pPr>
    <w:rPr>
      <w:rFonts w:asciiTheme="majorHAnsi" w:eastAsiaTheme="majorEastAsia" w:hAnsiTheme="majorHAnsi" w:cstheme="majorBidi"/>
      <w:b/>
      <w:color w:val="27495F" w:themeColor="accent1"/>
      <w:sz w:val="32"/>
      <w:szCs w:val="32"/>
    </w:rPr>
  </w:style>
  <w:style w:type="paragraph" w:styleId="Heading2">
    <w:name w:val="heading 2"/>
    <w:basedOn w:val="Normal"/>
    <w:next w:val="Normal"/>
    <w:link w:val="Heading2Char"/>
    <w:uiPriority w:val="9"/>
    <w:unhideWhenUsed/>
    <w:qFormat/>
    <w:rsid w:val="00640557"/>
    <w:pPr>
      <w:keepNext/>
      <w:keepLines/>
      <w:spacing w:before="40"/>
      <w:outlineLvl w:val="1"/>
    </w:pPr>
    <w:rPr>
      <w:rFonts w:asciiTheme="majorHAnsi" w:eastAsiaTheme="majorEastAsia" w:hAnsiTheme="majorHAnsi" w:cstheme="majorBidi"/>
      <w:b/>
      <w:color w:val="27495F"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2C4"/>
    <w:pPr>
      <w:tabs>
        <w:tab w:val="center" w:pos="4680"/>
        <w:tab w:val="right" w:pos="9360"/>
      </w:tabs>
    </w:pPr>
  </w:style>
  <w:style w:type="character" w:customStyle="1" w:styleId="HeaderChar">
    <w:name w:val="Header Char"/>
    <w:basedOn w:val="DefaultParagraphFont"/>
    <w:link w:val="Header"/>
    <w:uiPriority w:val="99"/>
    <w:rsid w:val="00E942C4"/>
  </w:style>
  <w:style w:type="paragraph" w:styleId="Footer">
    <w:name w:val="footer"/>
    <w:basedOn w:val="Normal"/>
    <w:link w:val="FooterChar"/>
    <w:uiPriority w:val="99"/>
    <w:unhideWhenUsed/>
    <w:rsid w:val="00E942C4"/>
    <w:pPr>
      <w:tabs>
        <w:tab w:val="center" w:pos="4680"/>
        <w:tab w:val="right" w:pos="9360"/>
      </w:tabs>
    </w:pPr>
  </w:style>
  <w:style w:type="character" w:customStyle="1" w:styleId="FooterChar">
    <w:name w:val="Footer Char"/>
    <w:basedOn w:val="DefaultParagraphFont"/>
    <w:link w:val="Footer"/>
    <w:uiPriority w:val="99"/>
    <w:rsid w:val="00E942C4"/>
  </w:style>
  <w:style w:type="paragraph" w:customStyle="1" w:styleId="p1">
    <w:name w:val="p1"/>
    <w:basedOn w:val="Normal"/>
    <w:rsid w:val="00827B6C"/>
    <w:rPr>
      <w:rFonts w:ascii="Helvetica" w:hAnsi="Helvetica"/>
      <w:sz w:val="12"/>
      <w:szCs w:val="12"/>
    </w:rPr>
  </w:style>
  <w:style w:type="paragraph" w:customStyle="1" w:styleId="TableParagraph">
    <w:name w:val="Table Paragraph"/>
    <w:basedOn w:val="Normal"/>
    <w:uiPriority w:val="1"/>
    <w:qFormat/>
    <w:rsid w:val="00F80CA8"/>
    <w:pPr>
      <w:widowControl w:val="0"/>
      <w:autoSpaceDE w:val="0"/>
      <w:autoSpaceDN w:val="0"/>
    </w:pPr>
    <w:rPr>
      <w:rFonts w:ascii="Arial" w:eastAsia="Arial" w:hAnsi="Arial" w:cs="Arial"/>
      <w:color w:val="27495F" w:themeColor="accent1"/>
      <w:szCs w:val="22"/>
    </w:rPr>
  </w:style>
  <w:style w:type="character" w:customStyle="1" w:styleId="Heading1Char">
    <w:name w:val="Heading 1 Char"/>
    <w:basedOn w:val="DefaultParagraphFont"/>
    <w:link w:val="Heading1"/>
    <w:uiPriority w:val="9"/>
    <w:rsid w:val="00EA4A71"/>
    <w:rPr>
      <w:rFonts w:asciiTheme="majorHAnsi" w:eastAsiaTheme="majorEastAsia" w:hAnsiTheme="majorHAnsi" w:cstheme="majorBidi"/>
      <w:b/>
      <w:color w:val="27495F" w:themeColor="accent1"/>
      <w:sz w:val="32"/>
      <w:szCs w:val="32"/>
    </w:rPr>
  </w:style>
  <w:style w:type="paragraph" w:styleId="TOCHeading">
    <w:name w:val="TOC Heading"/>
    <w:basedOn w:val="Heading1"/>
    <w:next w:val="Normal"/>
    <w:uiPriority w:val="39"/>
    <w:unhideWhenUsed/>
    <w:qFormat/>
    <w:rsid w:val="001577C9"/>
    <w:pPr>
      <w:spacing w:before="480" w:line="276" w:lineRule="auto"/>
      <w:outlineLvl w:val="9"/>
    </w:pPr>
    <w:rPr>
      <w:b w:val="0"/>
      <w:bCs/>
      <w:sz w:val="28"/>
      <w:szCs w:val="28"/>
    </w:rPr>
  </w:style>
  <w:style w:type="paragraph" w:styleId="TOC1">
    <w:name w:val="toc 1"/>
    <w:basedOn w:val="Normal"/>
    <w:next w:val="Normal"/>
    <w:autoRedefine/>
    <w:uiPriority w:val="39"/>
    <w:unhideWhenUsed/>
    <w:rsid w:val="001577C9"/>
    <w:pPr>
      <w:spacing w:before="120"/>
    </w:pPr>
    <w:rPr>
      <w:rFonts w:cstheme="minorHAnsi"/>
      <w:b/>
      <w:bCs/>
    </w:rPr>
  </w:style>
  <w:style w:type="paragraph" w:styleId="TOC2">
    <w:name w:val="toc 2"/>
    <w:basedOn w:val="Normal"/>
    <w:next w:val="Normal"/>
    <w:autoRedefine/>
    <w:uiPriority w:val="39"/>
    <w:unhideWhenUsed/>
    <w:rsid w:val="001577C9"/>
    <w:pPr>
      <w:ind w:left="240"/>
    </w:pPr>
    <w:rPr>
      <w:rFonts w:cstheme="minorHAnsi"/>
      <w:b/>
      <w:bCs/>
      <w:sz w:val="22"/>
      <w:szCs w:val="22"/>
    </w:rPr>
  </w:style>
  <w:style w:type="paragraph" w:styleId="TOC3">
    <w:name w:val="toc 3"/>
    <w:basedOn w:val="Normal"/>
    <w:next w:val="Normal"/>
    <w:autoRedefine/>
    <w:uiPriority w:val="39"/>
    <w:semiHidden/>
    <w:unhideWhenUsed/>
    <w:rsid w:val="001577C9"/>
    <w:pPr>
      <w:ind w:left="480"/>
    </w:pPr>
    <w:rPr>
      <w:rFonts w:cstheme="minorHAnsi"/>
      <w:sz w:val="22"/>
      <w:szCs w:val="22"/>
    </w:rPr>
  </w:style>
  <w:style w:type="paragraph" w:styleId="TOC4">
    <w:name w:val="toc 4"/>
    <w:basedOn w:val="Normal"/>
    <w:next w:val="Normal"/>
    <w:autoRedefine/>
    <w:uiPriority w:val="39"/>
    <w:semiHidden/>
    <w:unhideWhenUsed/>
    <w:rsid w:val="001577C9"/>
    <w:pPr>
      <w:ind w:left="720"/>
    </w:pPr>
    <w:rPr>
      <w:rFonts w:cstheme="minorHAnsi"/>
      <w:sz w:val="20"/>
      <w:szCs w:val="20"/>
    </w:rPr>
  </w:style>
  <w:style w:type="paragraph" w:styleId="TOC5">
    <w:name w:val="toc 5"/>
    <w:basedOn w:val="Normal"/>
    <w:next w:val="Normal"/>
    <w:autoRedefine/>
    <w:uiPriority w:val="39"/>
    <w:semiHidden/>
    <w:unhideWhenUsed/>
    <w:rsid w:val="001577C9"/>
    <w:pPr>
      <w:ind w:left="960"/>
    </w:pPr>
    <w:rPr>
      <w:rFonts w:cstheme="minorHAnsi"/>
      <w:sz w:val="20"/>
      <w:szCs w:val="20"/>
    </w:rPr>
  </w:style>
  <w:style w:type="paragraph" w:styleId="TOC6">
    <w:name w:val="toc 6"/>
    <w:basedOn w:val="Normal"/>
    <w:next w:val="Normal"/>
    <w:autoRedefine/>
    <w:uiPriority w:val="39"/>
    <w:semiHidden/>
    <w:unhideWhenUsed/>
    <w:rsid w:val="001577C9"/>
    <w:pPr>
      <w:ind w:left="1200"/>
    </w:pPr>
    <w:rPr>
      <w:rFonts w:cstheme="minorHAnsi"/>
      <w:sz w:val="20"/>
      <w:szCs w:val="20"/>
    </w:rPr>
  </w:style>
  <w:style w:type="paragraph" w:styleId="TOC7">
    <w:name w:val="toc 7"/>
    <w:basedOn w:val="Normal"/>
    <w:next w:val="Normal"/>
    <w:autoRedefine/>
    <w:uiPriority w:val="39"/>
    <w:semiHidden/>
    <w:unhideWhenUsed/>
    <w:rsid w:val="001577C9"/>
    <w:pPr>
      <w:ind w:left="1440"/>
    </w:pPr>
    <w:rPr>
      <w:rFonts w:cstheme="minorHAnsi"/>
      <w:sz w:val="20"/>
      <w:szCs w:val="20"/>
    </w:rPr>
  </w:style>
  <w:style w:type="paragraph" w:styleId="TOC8">
    <w:name w:val="toc 8"/>
    <w:basedOn w:val="Normal"/>
    <w:next w:val="Normal"/>
    <w:autoRedefine/>
    <w:uiPriority w:val="39"/>
    <w:semiHidden/>
    <w:unhideWhenUsed/>
    <w:rsid w:val="001577C9"/>
    <w:pPr>
      <w:ind w:left="1680"/>
    </w:pPr>
    <w:rPr>
      <w:rFonts w:cstheme="minorHAnsi"/>
      <w:sz w:val="20"/>
      <w:szCs w:val="20"/>
    </w:rPr>
  </w:style>
  <w:style w:type="paragraph" w:styleId="TOC9">
    <w:name w:val="toc 9"/>
    <w:basedOn w:val="Normal"/>
    <w:next w:val="Normal"/>
    <w:autoRedefine/>
    <w:uiPriority w:val="39"/>
    <w:semiHidden/>
    <w:unhideWhenUsed/>
    <w:rsid w:val="001577C9"/>
    <w:pPr>
      <w:ind w:left="1920"/>
    </w:pPr>
    <w:rPr>
      <w:rFonts w:cstheme="minorHAnsi"/>
      <w:sz w:val="20"/>
      <w:szCs w:val="20"/>
    </w:rPr>
  </w:style>
  <w:style w:type="paragraph" w:styleId="BodyText">
    <w:name w:val="Body Text"/>
    <w:basedOn w:val="Normal"/>
    <w:link w:val="BodyTextChar"/>
    <w:uiPriority w:val="1"/>
    <w:qFormat/>
    <w:rsid w:val="00AE3E8C"/>
    <w:pPr>
      <w:widowControl w:val="0"/>
      <w:autoSpaceDE w:val="0"/>
      <w:autoSpaceDN w:val="0"/>
    </w:pPr>
    <w:rPr>
      <w:rFonts w:ascii="Arial" w:eastAsia="Arial" w:hAnsi="Arial" w:cs="Arial"/>
      <w:szCs w:val="22"/>
    </w:rPr>
  </w:style>
  <w:style w:type="character" w:customStyle="1" w:styleId="BodyTextChar">
    <w:name w:val="Body Text Char"/>
    <w:basedOn w:val="DefaultParagraphFont"/>
    <w:link w:val="BodyText"/>
    <w:uiPriority w:val="1"/>
    <w:rsid w:val="00AE3E8C"/>
    <w:rPr>
      <w:rFonts w:ascii="Arial" w:eastAsia="Arial" w:hAnsi="Arial" w:cs="Arial"/>
      <w:szCs w:val="22"/>
    </w:rPr>
  </w:style>
  <w:style w:type="character" w:styleId="Hyperlink">
    <w:name w:val="Hyperlink"/>
    <w:basedOn w:val="DefaultParagraphFont"/>
    <w:uiPriority w:val="99"/>
    <w:unhideWhenUsed/>
    <w:rsid w:val="00AE3E8C"/>
    <w:rPr>
      <w:rFonts w:asciiTheme="minorHAnsi" w:hAnsiTheme="minorHAnsi"/>
      <w:color w:val="0563C1" w:themeColor="hyperlink"/>
      <w:sz w:val="24"/>
      <w:u w:val="single"/>
    </w:rPr>
  </w:style>
  <w:style w:type="paragraph" w:styleId="ListParagraph">
    <w:name w:val="List Paragraph"/>
    <w:basedOn w:val="Normal"/>
    <w:uiPriority w:val="34"/>
    <w:qFormat/>
    <w:rsid w:val="004937CA"/>
    <w:pPr>
      <w:widowControl w:val="0"/>
      <w:autoSpaceDE w:val="0"/>
      <w:autoSpaceDN w:val="0"/>
      <w:ind w:left="720"/>
      <w:contextualSpacing/>
    </w:pPr>
    <w:rPr>
      <w:rFonts w:ascii="Arial" w:eastAsia="Arial" w:hAnsi="Arial" w:cs="Arial"/>
      <w:sz w:val="22"/>
      <w:szCs w:val="22"/>
    </w:rPr>
  </w:style>
  <w:style w:type="table" w:styleId="TableGrid">
    <w:name w:val="Table Grid"/>
    <w:basedOn w:val="TableNormal"/>
    <w:uiPriority w:val="39"/>
    <w:rsid w:val="004937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40557"/>
    <w:rPr>
      <w:rFonts w:asciiTheme="majorHAnsi" w:eastAsiaTheme="majorEastAsia" w:hAnsiTheme="majorHAnsi" w:cstheme="majorBidi"/>
      <w:b/>
      <w:color w:val="27495F" w:themeColor="accent1"/>
      <w:sz w:val="32"/>
      <w:szCs w:val="26"/>
    </w:rPr>
  </w:style>
  <w:style w:type="paragraph" w:styleId="NormalWeb">
    <w:name w:val="Normal (Web)"/>
    <w:basedOn w:val="Normal"/>
    <w:uiPriority w:val="99"/>
    <w:unhideWhenUsed/>
    <w:rsid w:val="00A31355"/>
    <w:pPr>
      <w:spacing w:before="100" w:beforeAutospacing="1" w:after="100" w:afterAutospacing="1"/>
    </w:pPr>
    <w:rPr>
      <w:rFonts w:ascii="Times New Roman" w:hAnsi="Times New Roman" w:cs="Times New Roman"/>
    </w:rPr>
  </w:style>
  <w:style w:type="character" w:styleId="PageNumber">
    <w:name w:val="page number"/>
    <w:basedOn w:val="DefaultParagraphFont"/>
    <w:uiPriority w:val="99"/>
    <w:semiHidden/>
    <w:unhideWhenUsed/>
    <w:rsid w:val="00C929AC"/>
  </w:style>
  <w:style w:type="paragraph" w:styleId="NoSpacing">
    <w:name w:val="No Spacing"/>
    <w:link w:val="NoSpacingChar"/>
    <w:uiPriority w:val="1"/>
    <w:qFormat/>
    <w:rsid w:val="0009766C"/>
    <w:rPr>
      <w:rFonts w:eastAsiaTheme="minorEastAsia"/>
      <w:sz w:val="22"/>
      <w:szCs w:val="22"/>
      <w:lang w:eastAsia="zh-CN"/>
    </w:rPr>
  </w:style>
  <w:style w:type="character" w:customStyle="1" w:styleId="NoSpacingChar">
    <w:name w:val="No Spacing Char"/>
    <w:basedOn w:val="DefaultParagraphFont"/>
    <w:link w:val="NoSpacing"/>
    <w:uiPriority w:val="1"/>
    <w:rsid w:val="0009766C"/>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hyperlink" Target="https://console.bluemix.net/dashboard/apps/"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14.png"/><Relationship Id="rId11" Type="http://schemas.openxmlformats.org/officeDocument/2006/relationships/diagramColors" Target="diagrams/colors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diagramData" Target="diagrams/data1.xml"/><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0.tiff"/><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icareuter/Downloads/Wolfpack%20Lab%20Guide%20Template(1).dotx"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a:xfrm>
          <a:off x="1444203" y="1989048"/>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xfrm>
          <a:off x="243207" y="1338407"/>
          <a:ext cx="1404995" cy="1211351"/>
        </a:xfr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FD4649BD-9E03-2049-A357-B43F7BD61031}">
      <dgm:prSet phldrT="[Text]"/>
      <dgm:spPr>
        <a:xfrm>
          <a:off x="2641200" y="1324005"/>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xfrm>
          <a:off x="3838196" y="1989048"/>
          <a:ext cx="1404995" cy="1211351"/>
        </a:xfr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13E64196-9766-2D49-83C8-9077BD1DED0C}">
      <dgm:prSet phldrT="[Text]"/>
      <dgm:spPr>
        <a:xfrm>
          <a:off x="1444203" y="661842"/>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xfrm>
          <a:off x="2641200" y="0"/>
          <a:ext cx="1404995" cy="1211351"/>
        </a:xfr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a:prstGeom prst="hexagon">
          <a:avLst>
            <a:gd name="adj" fmla="val 25000"/>
            <a:gd name="vf" fmla="val 115470"/>
          </a:avLst>
        </a:prstGeom>
      </dgm:spPr>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a:prstGeom prst="hexagon">
          <a:avLst>
            <a:gd name="adj" fmla="val 25000"/>
            <a:gd name="vf" fmla="val 115470"/>
          </a:avLst>
        </a:prstGeom>
      </dgm:spPr>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a:prstGeom prst="hexagon">
          <a:avLst>
            <a:gd name="adj" fmla="val 25000"/>
            <a:gd name="vf" fmla="val 115470"/>
          </a:avLst>
        </a:prstGeom>
      </dgm:spPr>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a:prstGeom prst="hexagon">
          <a:avLst>
            <a:gd name="adj" fmla="val 25000"/>
            <a:gd name="vf" fmla="val 115470"/>
          </a:avLst>
        </a:prstGeom>
      </dgm:spPr>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a:prstGeom prst="hexagon">
          <a:avLst>
            <a:gd name="adj" fmla="val 25000"/>
            <a:gd name="vf" fmla="val 115470"/>
          </a:avLst>
        </a:prstGeom>
      </dgm:spPr>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a:prstGeom prst="hexagon">
          <a:avLst>
            <a:gd name="adj" fmla="val 25000"/>
            <a:gd name="vf" fmla="val 115470"/>
          </a:avLst>
        </a:prstGeom>
      </dgm:spPr>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Lst>
  <dgm:cxnLst>
    <dgm:cxn modelId="{BF6B152E-A718-F544-B1C5-FEA4AC07A67D}" srcId="{74D64FBD-EB1D-C044-9770-AC19B53AE990}" destId="{13E64196-9766-2D49-83C8-9077BD1DED0C}" srcOrd="2" destOrd="0" parTransId="{8E839E8F-7E13-8141-B543-4E9E48D3A4F2}" sibTransId="{BC50C631-0A7C-9042-9318-DA2D998931CF}"/>
    <dgm:cxn modelId="{2E4B3D36-CCE9-234E-B2A0-8CF38F0F6C97}" type="presOf" srcId="{FD4649BD-9E03-2049-A357-B43F7BD61031}" destId="{020DDADB-1DD5-4547-9289-0472A75EE955}" srcOrd="0" destOrd="0" presId="urn:microsoft.com/office/officeart/2008/layout/HexagonCluster"/>
    <dgm:cxn modelId="{C13E523C-99AA-CF4F-980C-3D566CF0AA2C}" type="presOf" srcId="{B6A59B50-D0B0-804B-B186-50C553150F5B}" destId="{B64EA878-A64E-D247-9EBB-582A835BABDF}"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8E675C6E-9B1F-7C43-BB5F-410CBA848AF5}" type="presOf" srcId="{74D64FBD-EB1D-C044-9770-AC19B53AE990}" destId="{E64F1B32-6B5F-4449-B65D-7B3D70A9B127}" srcOrd="0" destOrd="0" presId="urn:microsoft.com/office/officeart/2008/layout/HexagonCluster"/>
    <dgm:cxn modelId="{D654988C-AA0D-0344-8ECE-C659CD8B1696}" type="presOf" srcId="{7C20AAB6-2547-B043-B3ED-2E965507D90B}" destId="{DFEA44B5-E41B-024F-A0AB-76CCB298FBCA}" srcOrd="0" destOrd="0" presId="urn:microsoft.com/office/officeart/2008/layout/HexagonCluster"/>
    <dgm:cxn modelId="{C42D9EBB-0D39-BB4A-B96E-37BB1C8E892A}" type="presOf" srcId="{BC50C631-0A7C-9042-9318-DA2D998931CF}" destId="{B9B314D2-64AE-7E49-940A-F4192F6B7930}" srcOrd="0" destOrd="0" presId="urn:microsoft.com/office/officeart/2008/layout/HexagonCluster"/>
    <dgm:cxn modelId="{B381B1C3-0197-6342-9643-44E37C22DF12}" type="presOf" srcId="{13E64196-9766-2D49-83C8-9077BD1DED0C}" destId="{4C6221E8-0B1C-BC4E-B887-959F5C65241C}" srcOrd="0" destOrd="0" presId="urn:microsoft.com/office/officeart/2008/layout/HexagonCluster"/>
    <dgm:cxn modelId="{328823DA-ADD9-CC4E-801A-0F2FBD8B356C}" srcId="{74D64FBD-EB1D-C044-9770-AC19B53AE990}" destId="{7C20AAB6-2547-B043-B3ED-2E965507D90B}" srcOrd="0" destOrd="0" parTransId="{C6F0D801-051D-4645-9804-E31353D36146}" sibTransId="{B6A59B50-D0B0-804B-B186-50C553150F5B}"/>
    <dgm:cxn modelId="{CB3C32DA-22E2-2142-87BA-A5B73D3B4C96}" type="presOf" srcId="{43CB39D1-45BB-0E4B-AF66-E34C7B4D7A55}" destId="{F1D46F87-A54C-3946-BF89-F717F3E2E530}" srcOrd="0" destOrd="0" presId="urn:microsoft.com/office/officeart/2008/layout/HexagonCluster"/>
    <dgm:cxn modelId="{CA694B29-934B-FB43-A43E-A9B95417E289}" type="presParOf" srcId="{E64F1B32-6B5F-4449-B65D-7B3D70A9B127}" destId="{6C4D5C38-5E43-1B49-BBAD-925C4E95559E}" srcOrd="0" destOrd="0" presId="urn:microsoft.com/office/officeart/2008/layout/HexagonCluster"/>
    <dgm:cxn modelId="{608767AB-B10A-2E4D-B701-3799CE599F86}" type="presParOf" srcId="{6C4D5C38-5E43-1B49-BBAD-925C4E95559E}" destId="{DFEA44B5-E41B-024F-A0AB-76CCB298FBCA}" srcOrd="0" destOrd="0" presId="urn:microsoft.com/office/officeart/2008/layout/HexagonCluster"/>
    <dgm:cxn modelId="{6B8B7A9F-2BB6-9945-9EEC-009A79D1078F}" type="presParOf" srcId="{E64F1B32-6B5F-4449-B65D-7B3D70A9B127}" destId="{F1102E49-8933-CC42-86D4-5139C6C9B8F8}" srcOrd="1" destOrd="0" presId="urn:microsoft.com/office/officeart/2008/layout/HexagonCluster"/>
    <dgm:cxn modelId="{3ACE7C14-2BB3-6A47-920A-29338878A4B4}" type="presParOf" srcId="{F1102E49-8933-CC42-86D4-5139C6C9B8F8}" destId="{8EA88992-3C74-2C49-8396-D48E07EBC9C4}" srcOrd="0" destOrd="0" presId="urn:microsoft.com/office/officeart/2008/layout/HexagonCluster"/>
    <dgm:cxn modelId="{FC88F7F6-A635-1448-8D20-0D01F41E4421}" type="presParOf" srcId="{E64F1B32-6B5F-4449-B65D-7B3D70A9B127}" destId="{220C6A05-847B-804F-9B9C-AE42E7406170}" srcOrd="2" destOrd="0" presId="urn:microsoft.com/office/officeart/2008/layout/HexagonCluster"/>
    <dgm:cxn modelId="{2B1A755D-46E2-424A-9A9B-AAB063DBB3F6}" type="presParOf" srcId="{220C6A05-847B-804F-9B9C-AE42E7406170}" destId="{B64EA878-A64E-D247-9EBB-582A835BABDF}" srcOrd="0" destOrd="0" presId="urn:microsoft.com/office/officeart/2008/layout/HexagonCluster"/>
    <dgm:cxn modelId="{F4D86DCC-401F-C443-82DB-9DB35533B9A6}" type="presParOf" srcId="{E64F1B32-6B5F-4449-B65D-7B3D70A9B127}" destId="{548D767C-1D9D-AC47-8D7A-1B640A4455A9}" srcOrd="3" destOrd="0" presId="urn:microsoft.com/office/officeart/2008/layout/HexagonCluster"/>
    <dgm:cxn modelId="{BE744DFE-A3D4-5244-81C4-A98E62CA209E}" type="presParOf" srcId="{548D767C-1D9D-AC47-8D7A-1B640A4455A9}" destId="{DEA68F58-11BA-4046-85E3-677146DE4B9F}" srcOrd="0" destOrd="0" presId="urn:microsoft.com/office/officeart/2008/layout/HexagonCluster"/>
    <dgm:cxn modelId="{ABDFCD18-47B7-B449-B423-2B01156B9D48}" type="presParOf" srcId="{E64F1B32-6B5F-4449-B65D-7B3D70A9B127}" destId="{5FD962BB-EB17-F84B-9ED8-E6BF04053986}" srcOrd="4" destOrd="0" presId="urn:microsoft.com/office/officeart/2008/layout/HexagonCluster"/>
    <dgm:cxn modelId="{7A3E4D3E-AA0B-934E-B6AF-6A0302F53B71}" type="presParOf" srcId="{5FD962BB-EB17-F84B-9ED8-E6BF04053986}" destId="{020DDADB-1DD5-4547-9289-0472A75EE955}" srcOrd="0" destOrd="0" presId="urn:microsoft.com/office/officeart/2008/layout/HexagonCluster"/>
    <dgm:cxn modelId="{E215F11A-8DCF-674C-B7CD-BC1802DA19F3}" type="presParOf" srcId="{E64F1B32-6B5F-4449-B65D-7B3D70A9B127}" destId="{BE4C1E3B-0167-E94C-86E4-F6E8F5DAE729}" srcOrd="5" destOrd="0" presId="urn:microsoft.com/office/officeart/2008/layout/HexagonCluster"/>
    <dgm:cxn modelId="{12E554BD-68DC-844A-9874-A1BDBEB454EB}" type="presParOf" srcId="{BE4C1E3B-0167-E94C-86E4-F6E8F5DAE729}" destId="{10B39887-0104-1344-805B-10B66C94EE1F}" srcOrd="0" destOrd="0" presId="urn:microsoft.com/office/officeart/2008/layout/HexagonCluster"/>
    <dgm:cxn modelId="{426671E5-D436-C742-82D5-4F9DB9F0D453}" type="presParOf" srcId="{E64F1B32-6B5F-4449-B65D-7B3D70A9B127}" destId="{8A72C14B-4ACE-294B-8091-25A2B2E4A92E}" srcOrd="6" destOrd="0" presId="urn:microsoft.com/office/officeart/2008/layout/HexagonCluster"/>
    <dgm:cxn modelId="{6E3603CC-B9EA-A645-A7E0-1EE3ABF11AD6}" type="presParOf" srcId="{8A72C14B-4ACE-294B-8091-25A2B2E4A92E}" destId="{F1D46F87-A54C-3946-BF89-F717F3E2E530}" srcOrd="0" destOrd="0" presId="urn:microsoft.com/office/officeart/2008/layout/HexagonCluster"/>
    <dgm:cxn modelId="{6727B565-DC5F-BA47-B049-FAAF0F9EB078}" type="presParOf" srcId="{E64F1B32-6B5F-4449-B65D-7B3D70A9B127}" destId="{90162471-B6C1-0E44-A4A0-385563D6C726}" srcOrd="7" destOrd="0" presId="urn:microsoft.com/office/officeart/2008/layout/HexagonCluster"/>
    <dgm:cxn modelId="{FC3182B5-56D0-AE4E-B78B-3B9750C6D524}" type="presParOf" srcId="{90162471-B6C1-0E44-A4A0-385563D6C726}" destId="{82A37D40-FC0A-2F45-B3C1-642720C6106D}" srcOrd="0" destOrd="0" presId="urn:microsoft.com/office/officeart/2008/layout/HexagonCluster"/>
    <dgm:cxn modelId="{A82D1DCB-542D-A849-9A50-69E53DB33B0A}" type="presParOf" srcId="{E64F1B32-6B5F-4449-B65D-7B3D70A9B127}" destId="{483EAA19-7ADF-7143-99FB-EBB2677DFA5E}" srcOrd="8" destOrd="0" presId="urn:microsoft.com/office/officeart/2008/layout/HexagonCluster"/>
    <dgm:cxn modelId="{FBE4DEEA-4DDA-1E46-96B7-E260159EADA5}" type="presParOf" srcId="{483EAA19-7ADF-7143-99FB-EBB2677DFA5E}" destId="{4C6221E8-0B1C-BC4E-B887-959F5C65241C}" srcOrd="0" destOrd="0" presId="urn:microsoft.com/office/officeart/2008/layout/HexagonCluster"/>
    <dgm:cxn modelId="{B11D7F99-E3C6-4542-BA8D-688449EBF195}" type="presParOf" srcId="{E64F1B32-6B5F-4449-B65D-7B3D70A9B127}" destId="{A055D3CA-299D-194D-A8D6-5081E4270366}" srcOrd="9" destOrd="0" presId="urn:microsoft.com/office/officeart/2008/layout/HexagonCluster"/>
    <dgm:cxn modelId="{4E3D049E-D9F7-C54C-8A9D-E724FB699735}" type="presParOf" srcId="{A055D3CA-299D-194D-A8D6-5081E4270366}" destId="{E4EF2C5F-9B34-5347-A7AE-5663DAD831AF}" srcOrd="0" destOrd="0" presId="urn:microsoft.com/office/officeart/2008/layout/HexagonCluster"/>
    <dgm:cxn modelId="{D428AE46-6FEF-2B45-849B-1F5C72180B2D}" type="presParOf" srcId="{E64F1B32-6B5F-4449-B65D-7B3D70A9B127}" destId="{51E5FA5D-E7AF-6640-82A5-446ED9DC6BA9}" srcOrd="10" destOrd="0" presId="urn:microsoft.com/office/officeart/2008/layout/HexagonCluster"/>
    <dgm:cxn modelId="{1E70721F-B827-794F-92D7-20135FBC75D7}" type="presParOf" srcId="{51E5FA5D-E7AF-6640-82A5-446ED9DC6BA9}" destId="{B9B314D2-64AE-7E49-940A-F4192F6B7930}" srcOrd="0" destOrd="0" presId="urn:microsoft.com/office/officeart/2008/layout/HexagonCluster"/>
    <dgm:cxn modelId="{C81CD081-3C8C-2244-B4B9-98E5F4D7CEC4}" type="presParOf" srcId="{E64F1B32-6B5F-4449-B65D-7B3D70A9B127}" destId="{FF88E359-5FC8-E04D-89F1-5D6D514733E5}" srcOrd="11" destOrd="0" presId="urn:microsoft.com/office/officeart/2008/layout/HexagonCluster"/>
    <dgm:cxn modelId="{2674DD40-FE77-1746-AF6B-AB775FAF1BC2}"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C7BAF50C-C456-0044-85EE-1DA010961221}">
      <dgm:prSet phldrT="[Text]"/>
      <dgm:spPr>
        <a:gradFill rotWithShape="0">
          <a:gsLst>
            <a:gs pos="0">
              <a:schemeClr val="accent1">
                <a:lumMod val="20000"/>
                <a:lumOff val="80000"/>
              </a:schemeClr>
            </a:gs>
            <a:gs pos="100000">
              <a:schemeClr val="accent1">
                <a:lumMod val="75000"/>
              </a:schemeClr>
            </a:gs>
            <a:gs pos="43000">
              <a:schemeClr val="accent1">
                <a:lumMod val="40000"/>
                <a:lumOff val="60000"/>
              </a:schemeClr>
            </a:gs>
          </a:gsLst>
        </a:gradFill>
      </dgm:spPr>
      <dgm:t>
        <a:bodyPr/>
        <a:lstStyle/>
        <a:p>
          <a:r>
            <a:rPr lang="en-US"/>
            <a:t>1</a:t>
          </a:r>
        </a:p>
      </dgm:t>
    </dgm:pt>
    <dgm:pt modelId="{C49F4194-2F25-E541-991D-E1DE23E540F3}" type="parTrans" cxnId="{4830CF83-48B1-C646-98EF-B3F58CCBCA73}">
      <dgm:prSet/>
      <dgm:spPr/>
      <dgm:t>
        <a:bodyPr/>
        <a:lstStyle/>
        <a:p>
          <a:endParaRPr lang="en-US"/>
        </a:p>
      </dgm:t>
    </dgm:pt>
    <dgm:pt modelId="{599BBC57-58EB-C64B-9266-AA195BAEEFFD}" type="sibTrans" cxnId="{4830CF83-48B1-C646-98EF-B3F58CCBCA73}">
      <dgm:prSet/>
      <dgm:spPr/>
      <dgm:t>
        <a:bodyPr/>
        <a:lstStyle/>
        <a:p>
          <a:endParaRPr lang="en-US"/>
        </a:p>
      </dgm:t>
    </dgm:pt>
    <dgm:pt modelId="{F0C5CE9A-520E-9144-8C31-514DA4F7DACE}">
      <dgm:prSet phldrT="[Text]" custT="1"/>
      <dgm:spPr/>
      <dgm:t>
        <a:bodyPr/>
        <a:lstStyle/>
        <a:p>
          <a:r>
            <a:rPr lang="en-US" sz="2100"/>
            <a:t>IBM Cloud</a:t>
          </a:r>
        </a:p>
      </dgm:t>
    </dgm:pt>
    <dgm:pt modelId="{F25F900A-3A8E-BC44-979D-4BC790B399C3}" type="parTrans" cxnId="{661CD76D-C39D-0242-8EC1-BCB95CC641F2}">
      <dgm:prSet/>
      <dgm:spPr/>
      <dgm:t>
        <a:bodyPr/>
        <a:lstStyle/>
        <a:p>
          <a:endParaRPr lang="en-US"/>
        </a:p>
      </dgm:t>
    </dgm:pt>
    <dgm:pt modelId="{868427A4-0E80-3740-8913-A133D7346396}" type="sibTrans" cxnId="{661CD76D-C39D-0242-8EC1-BCB95CC641F2}">
      <dgm:prSet/>
      <dgm:spPr/>
      <dgm:t>
        <a:bodyPr/>
        <a:lstStyle/>
        <a:p>
          <a:endParaRPr lang="en-US"/>
        </a:p>
      </dgm:t>
    </dgm:pt>
    <dgm:pt modelId="{E4EA4051-362C-D844-8A87-716E3B2FF75A}">
      <dgm:prSet phldrT="[Text]"/>
      <dgm:spPr>
        <a:gradFill rotWithShape="0">
          <a:gsLst>
            <a:gs pos="43000">
              <a:schemeClr val="accent1">
                <a:lumMod val="40000"/>
                <a:lumOff val="60000"/>
              </a:schemeClr>
            </a:gs>
            <a:gs pos="100000">
              <a:schemeClr val="accent1">
                <a:lumMod val="75000"/>
              </a:schemeClr>
            </a:gs>
            <a:gs pos="0">
              <a:schemeClr val="accent1">
                <a:lumMod val="20000"/>
                <a:lumOff val="80000"/>
              </a:schemeClr>
            </a:gs>
          </a:gsLst>
        </a:gradFill>
      </dgm:spPr>
      <dgm:t>
        <a:bodyPr/>
        <a:lstStyle/>
        <a:p>
          <a:r>
            <a:rPr lang="en-US"/>
            <a:t>2</a:t>
          </a:r>
        </a:p>
      </dgm:t>
    </dgm:pt>
    <dgm:pt modelId="{1CA1BF70-421F-B840-9F80-7D093B9B7FFD}" type="parTrans" cxnId="{A2070777-8A70-3241-B4A6-A1460B05D90F}">
      <dgm:prSet/>
      <dgm:spPr/>
      <dgm:t>
        <a:bodyPr/>
        <a:lstStyle/>
        <a:p>
          <a:endParaRPr lang="en-US"/>
        </a:p>
      </dgm:t>
    </dgm:pt>
    <dgm:pt modelId="{90EC1C14-4753-B146-AD34-4484822B5FB2}" type="sibTrans" cxnId="{A2070777-8A70-3241-B4A6-A1460B05D90F}">
      <dgm:prSet/>
      <dgm:spPr/>
      <dgm:t>
        <a:bodyPr/>
        <a:lstStyle/>
        <a:p>
          <a:endParaRPr lang="en-US"/>
        </a:p>
      </dgm:t>
    </dgm:pt>
    <dgm:pt modelId="{EA63F7F5-607B-5447-B584-BF4A0F858C99}">
      <dgm:prSet phldrT="[Text]" custT="1"/>
      <dgm:spPr/>
      <dgm:t>
        <a:bodyPr/>
        <a:lstStyle/>
        <a:p>
          <a:r>
            <a:rPr lang="en-US" sz="2100"/>
            <a:t>Launching a Service Using IBM Cloud</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67534C9E-F58C-004B-94C3-2FF668841EFA}">
      <dgm:prSet phldrT="[Text]"/>
      <dgm:spPr>
        <a:gradFill rotWithShape="0">
          <a:gsLst>
            <a:gs pos="0">
              <a:schemeClr val="accent1">
                <a:lumMod val="20000"/>
                <a:lumOff val="80000"/>
              </a:schemeClr>
            </a:gs>
            <a:gs pos="43000">
              <a:schemeClr val="accent1">
                <a:lumMod val="40000"/>
                <a:lumOff val="60000"/>
              </a:schemeClr>
            </a:gs>
            <a:gs pos="100000">
              <a:schemeClr val="accent1">
                <a:lumMod val="75000"/>
              </a:schemeClr>
            </a:gs>
          </a:gsLst>
        </a:gradFill>
      </dgm:spPr>
      <dgm:t>
        <a:bodyPr/>
        <a:lstStyle/>
        <a:p>
          <a:r>
            <a:rPr lang="en-US"/>
            <a:t>3</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100"/>
            <a:t>Launching a Watson Visual recognition Model</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dgm:spPr>
        <a:gradFill rotWithShape="0">
          <a:gsLst>
            <a:gs pos="0">
              <a:schemeClr val="accent1">
                <a:lumMod val="20000"/>
                <a:lumOff val="80000"/>
              </a:schemeClr>
            </a:gs>
            <a:gs pos="43000">
              <a:schemeClr val="accent1">
                <a:lumMod val="40000"/>
                <a:lumOff val="60000"/>
              </a:schemeClr>
            </a:gs>
            <a:gs pos="100000">
              <a:schemeClr val="accent1">
                <a:lumMod val="75000"/>
              </a:schemeClr>
            </a:gs>
          </a:gsLst>
        </a:gradFill>
      </dgm:spPr>
      <dgm:t>
        <a:bodyPr/>
        <a:lstStyle/>
        <a:p>
          <a:r>
            <a:rPr lang="en-US"/>
            <a:t>4</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A15D70D6-A60D-4B4D-BCEB-E4DED03DFD7F}">
      <dgm:prSet custT="1"/>
      <dgm:spPr/>
      <dgm:t>
        <a:bodyPr/>
        <a:lstStyle/>
        <a:p>
          <a:r>
            <a:rPr lang="en-US" sz="2100"/>
            <a:t>Testing the Model</a:t>
          </a:r>
        </a:p>
      </dgm:t>
    </dgm:pt>
    <dgm:pt modelId="{4ECFC800-D9CC-344D-B447-47BD9B6EE24C}" type="parTrans" cxnId="{F43BCD70-011E-FA45-A7E4-F804A05F3BD1}">
      <dgm:prSet/>
      <dgm:spPr/>
      <dgm:t>
        <a:bodyPr/>
        <a:lstStyle/>
        <a:p>
          <a:endParaRPr lang="en-US"/>
        </a:p>
      </dgm:t>
    </dgm:pt>
    <dgm:pt modelId="{D43C2FFE-9E08-E64A-9386-C62A2FC45CF5}" type="sibTrans" cxnId="{F43BCD70-011E-FA45-A7E4-F804A05F3BD1}">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09795D92-CC90-BC43-A039-BE49BC79C5C0}" type="pres">
      <dgm:prSet presAssocID="{C7BAF50C-C456-0044-85EE-1DA010961221}" presName="composite" presStyleCnt="0"/>
      <dgm:spPr/>
    </dgm:pt>
    <dgm:pt modelId="{77B8BCCA-74F6-F649-9CAC-BFF41E5CA1B6}" type="pres">
      <dgm:prSet presAssocID="{C7BAF50C-C456-0044-85EE-1DA010961221}" presName="parentText" presStyleLbl="alignNode1" presStyleIdx="0" presStyleCnt="4">
        <dgm:presLayoutVars>
          <dgm:chMax val="1"/>
          <dgm:bulletEnabled val="1"/>
        </dgm:presLayoutVars>
      </dgm:prSet>
      <dgm:spPr/>
    </dgm:pt>
    <dgm:pt modelId="{B68C23C2-4DF7-0243-AF76-ECE84A134E9B}" type="pres">
      <dgm:prSet presAssocID="{C7BAF50C-C456-0044-85EE-1DA010961221}" presName="descendantText" presStyleLbl="alignAcc1" presStyleIdx="0" presStyleCnt="4">
        <dgm:presLayoutVars>
          <dgm:bulletEnabled val="1"/>
        </dgm:presLayoutVars>
      </dgm:prSet>
      <dgm:spPr/>
    </dgm:pt>
    <dgm:pt modelId="{69E6A707-1311-8B43-94A1-2AA0950D39F0}" type="pres">
      <dgm:prSet presAssocID="{599BBC57-58EB-C64B-9266-AA195BAEEFFD}" presName="sp" presStyleCnt="0"/>
      <dgm:spPr/>
    </dgm:pt>
    <dgm:pt modelId="{F01259F1-AF1E-0A46-85E9-451D7AD8CD8F}" type="pres">
      <dgm:prSet presAssocID="{E4EA4051-362C-D844-8A87-716E3B2FF75A}" presName="composite" presStyleCnt="0"/>
      <dgm:spPr/>
    </dgm:pt>
    <dgm:pt modelId="{9CEC7261-FF04-BD4E-AAC6-225658B22FF5}" type="pres">
      <dgm:prSet presAssocID="{E4EA4051-362C-D844-8A87-716E3B2FF75A}" presName="parentText" presStyleLbl="alignNode1" presStyleIdx="1" presStyleCnt="4">
        <dgm:presLayoutVars>
          <dgm:chMax val="1"/>
          <dgm:bulletEnabled val="1"/>
        </dgm:presLayoutVars>
      </dgm:prSet>
      <dgm:spPr/>
    </dgm:pt>
    <dgm:pt modelId="{72214BD3-C13C-EF47-94CE-40736750CB05}" type="pres">
      <dgm:prSet presAssocID="{E4EA4051-362C-D844-8A87-716E3B2FF75A}" presName="descendantText" presStyleLbl="alignAcc1" presStyleIdx="1" presStyleCnt="4">
        <dgm:presLayoutVars>
          <dgm:bulletEnabled val="1"/>
        </dgm:presLayoutVars>
      </dgm:prSet>
      <dgm:spPr/>
    </dgm:pt>
    <dgm:pt modelId="{05F5558C-C414-7A45-8597-9B470A761047}" type="pres">
      <dgm:prSet presAssocID="{90EC1C14-4753-B146-AD34-4484822B5FB2}"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2" presStyleCnt="4">
        <dgm:presLayoutVars>
          <dgm:chMax val="1"/>
          <dgm:bulletEnabled val="1"/>
        </dgm:presLayoutVars>
      </dgm:prSet>
      <dgm:spPr/>
    </dgm:pt>
    <dgm:pt modelId="{0716CDE5-B796-0648-A101-5931BC5BAB84}" type="pres">
      <dgm:prSet presAssocID="{67534C9E-F58C-004B-94C3-2FF668841EFA}" presName="descendantText" presStyleLbl="alignAcc1" presStyleIdx="2" presStyleCnt="4">
        <dgm:presLayoutVars>
          <dgm:bulletEnabled val="1"/>
        </dgm:presLayoutVars>
      </dgm:prSet>
      <dgm:spPr/>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3" presStyleCnt="4">
        <dgm:presLayoutVars>
          <dgm:chMax val="1"/>
          <dgm:bulletEnabled val="1"/>
        </dgm:presLayoutVars>
      </dgm:prSet>
      <dgm:spPr/>
    </dgm:pt>
    <dgm:pt modelId="{BE97322C-F34D-1341-9BC9-68537AF63932}" type="pres">
      <dgm:prSet presAssocID="{E9E47DC6-464C-B54A-87F0-5B5298EEC293}" presName="descendantText" presStyleLbl="alignAcc1" presStyleIdx="3" presStyleCnt="4">
        <dgm:presLayoutVars>
          <dgm:bulletEnabled val="1"/>
        </dgm:presLayoutVars>
      </dgm:prSet>
      <dgm:spPr/>
    </dgm:pt>
  </dgm:ptLst>
  <dgm:cxnLst>
    <dgm:cxn modelId="{A3351414-2824-B94A-BF5B-941BEF6F04DE}" type="presOf" srcId="{E9E47DC6-464C-B54A-87F0-5B5298EEC293}" destId="{41E0C333-0DF2-4344-A6A8-B550FEDAD9CC}" srcOrd="0" destOrd="0" presId="urn:microsoft.com/office/officeart/2005/8/layout/chevron2"/>
    <dgm:cxn modelId="{162E873C-A21C-DC43-9382-2E656E2E3492}" type="presOf" srcId="{A15D70D6-A60D-4B4D-BCEB-E4DED03DFD7F}" destId="{BE97322C-F34D-1341-9BC9-68537AF63932}" srcOrd="0" destOrd="0" presId="urn:microsoft.com/office/officeart/2005/8/layout/chevron2"/>
    <dgm:cxn modelId="{9EFE3C3E-BAC6-D844-9C6E-C8C437FD250A}" type="presOf" srcId="{EA63F7F5-607B-5447-B584-BF4A0F858C99}" destId="{72214BD3-C13C-EF47-94CE-40736750CB05}" srcOrd="0" destOrd="0" presId="urn:microsoft.com/office/officeart/2005/8/layout/chevron2"/>
    <dgm:cxn modelId="{71204562-65E4-F04E-82FA-9F0A274EB3B4}" type="presOf" srcId="{32EE9A84-4A5D-804C-BFC8-8665C1ABDB22}" destId="{0716CDE5-B796-0648-A101-5931BC5BAB84}" srcOrd="0" destOrd="0" presId="urn:microsoft.com/office/officeart/2005/8/layout/chevron2"/>
    <dgm:cxn modelId="{CEFFEE64-1F19-5446-98B5-AFDB69B74D09}" type="presOf" srcId="{1259CDB4-D86F-4445-8D49-D621ACD1B595}" destId="{3703F637-A1EC-7549-9943-09D3D52FE132}" srcOrd="0" destOrd="0" presId="urn:microsoft.com/office/officeart/2005/8/layout/chevron2"/>
    <dgm:cxn modelId="{661CD76D-C39D-0242-8EC1-BCB95CC641F2}" srcId="{C7BAF50C-C456-0044-85EE-1DA010961221}" destId="{F0C5CE9A-520E-9144-8C31-514DA4F7DACE}" srcOrd="0" destOrd="0" parTransId="{F25F900A-3A8E-BC44-979D-4BC790B399C3}" sibTransId="{868427A4-0E80-3740-8913-A133D7346396}"/>
    <dgm:cxn modelId="{F43BCD70-011E-FA45-A7E4-F804A05F3BD1}" srcId="{E9E47DC6-464C-B54A-87F0-5B5298EEC293}" destId="{A15D70D6-A60D-4B4D-BCEB-E4DED03DFD7F}" srcOrd="0" destOrd="0" parTransId="{4ECFC800-D9CC-344D-B447-47BD9B6EE24C}" sibTransId="{D43C2FFE-9E08-E64A-9386-C62A2FC45CF5}"/>
    <dgm:cxn modelId="{676B3975-D192-3F4E-B9ED-3B852BCF8372}" srcId="{1259CDB4-D86F-4445-8D49-D621ACD1B595}" destId="{E9E47DC6-464C-B54A-87F0-5B5298EEC293}" srcOrd="3" destOrd="0" parTransId="{E703CDEF-16AC-5D4E-A7D3-24AB31DE2A89}" sibTransId="{B3715ACE-0D7F-744A-BD34-E72756EA114E}"/>
    <dgm:cxn modelId="{A2070777-8A70-3241-B4A6-A1460B05D90F}" srcId="{1259CDB4-D86F-4445-8D49-D621ACD1B595}" destId="{E4EA4051-362C-D844-8A87-716E3B2FF75A}" srcOrd="1" destOrd="0" parTransId="{1CA1BF70-421F-B840-9F80-7D093B9B7FFD}" sibTransId="{90EC1C14-4753-B146-AD34-4484822B5FB2}"/>
    <dgm:cxn modelId="{F2D6337A-1099-934C-AB0A-CEFAA0242E49}" type="presOf" srcId="{C7BAF50C-C456-0044-85EE-1DA010961221}" destId="{77B8BCCA-74F6-F649-9CAC-BFF41E5CA1B6}" srcOrd="0" destOrd="0" presId="urn:microsoft.com/office/officeart/2005/8/layout/chevron2"/>
    <dgm:cxn modelId="{AAE11C7D-70BA-3847-9121-51E6FF88173A}" srcId="{1259CDB4-D86F-4445-8D49-D621ACD1B595}" destId="{67534C9E-F58C-004B-94C3-2FF668841EFA}" srcOrd="2" destOrd="0" parTransId="{1B7E769A-43FA-3547-A158-FE1BDE0755A3}" sibTransId="{230CBA2E-64E3-AA45-AA6E-403D7F89E952}"/>
    <dgm:cxn modelId="{4830CF83-48B1-C646-98EF-B3F58CCBCA73}" srcId="{1259CDB4-D86F-4445-8D49-D621ACD1B595}" destId="{C7BAF50C-C456-0044-85EE-1DA010961221}" srcOrd="0" destOrd="0" parTransId="{C49F4194-2F25-E541-991D-E1DE23E540F3}" sibTransId="{599BBC57-58EB-C64B-9266-AA195BAEEFFD}"/>
    <dgm:cxn modelId="{3BF88E87-51BB-A74A-9CC4-FA4174B7E1F2}" srcId="{67534C9E-F58C-004B-94C3-2FF668841EFA}" destId="{32EE9A84-4A5D-804C-BFC8-8665C1ABDB22}" srcOrd="0" destOrd="0" parTransId="{B312430B-9621-6A4D-899A-A60010764BD1}" sibTransId="{ED8662AD-74D0-954F-BA4E-BEADD7D5B8E8}"/>
    <dgm:cxn modelId="{1E6C558C-D637-944F-ADA7-2D3B2358E280}" type="presOf" srcId="{E4EA4051-362C-D844-8A87-716E3B2FF75A}" destId="{9CEC7261-FF04-BD4E-AAC6-225658B22FF5}" srcOrd="0" destOrd="0" presId="urn:microsoft.com/office/officeart/2005/8/layout/chevron2"/>
    <dgm:cxn modelId="{701DECB0-25D3-454D-A679-DE9A27685B0D}" srcId="{E4EA4051-362C-D844-8A87-716E3B2FF75A}" destId="{EA63F7F5-607B-5447-B584-BF4A0F858C99}" srcOrd="0" destOrd="0" parTransId="{9582959C-FB9C-BC4C-9237-B01B33C48163}" sibTransId="{1BCE0D65-3E3D-9447-9770-8BA63F68BB45}"/>
    <dgm:cxn modelId="{6A7769B6-E77A-534D-8AE8-D5F92FB708A9}" type="presOf" srcId="{67534C9E-F58C-004B-94C3-2FF668841EFA}" destId="{366C0117-F974-A54A-A864-6E7000BCFF91}" srcOrd="0" destOrd="0" presId="urn:microsoft.com/office/officeart/2005/8/layout/chevron2"/>
    <dgm:cxn modelId="{4CE02AD5-0D65-1E49-80C8-C01257751440}" type="presOf" srcId="{F0C5CE9A-520E-9144-8C31-514DA4F7DACE}" destId="{B68C23C2-4DF7-0243-AF76-ECE84A134E9B}" srcOrd="0" destOrd="0" presId="urn:microsoft.com/office/officeart/2005/8/layout/chevron2"/>
    <dgm:cxn modelId="{93CC1C54-9087-F143-806B-60E29B42FC36}" type="presParOf" srcId="{3703F637-A1EC-7549-9943-09D3D52FE132}" destId="{09795D92-CC90-BC43-A039-BE49BC79C5C0}" srcOrd="0" destOrd="0" presId="urn:microsoft.com/office/officeart/2005/8/layout/chevron2"/>
    <dgm:cxn modelId="{B028485F-8EA2-D447-91AE-0894E40C1FF6}" type="presParOf" srcId="{09795D92-CC90-BC43-A039-BE49BC79C5C0}" destId="{77B8BCCA-74F6-F649-9CAC-BFF41E5CA1B6}" srcOrd="0" destOrd="0" presId="urn:microsoft.com/office/officeart/2005/8/layout/chevron2"/>
    <dgm:cxn modelId="{A3BB0FE2-716F-AA46-A995-E4324AC754C6}" type="presParOf" srcId="{09795D92-CC90-BC43-A039-BE49BC79C5C0}" destId="{B68C23C2-4DF7-0243-AF76-ECE84A134E9B}" srcOrd="1" destOrd="0" presId="urn:microsoft.com/office/officeart/2005/8/layout/chevron2"/>
    <dgm:cxn modelId="{4ADF9522-5987-EB4D-A3BF-9250FCB9846C}" type="presParOf" srcId="{3703F637-A1EC-7549-9943-09D3D52FE132}" destId="{69E6A707-1311-8B43-94A1-2AA0950D39F0}" srcOrd="1" destOrd="0" presId="urn:microsoft.com/office/officeart/2005/8/layout/chevron2"/>
    <dgm:cxn modelId="{1ABE47CC-919D-5244-AFB1-78E80F1C82C2}" type="presParOf" srcId="{3703F637-A1EC-7549-9943-09D3D52FE132}" destId="{F01259F1-AF1E-0A46-85E9-451D7AD8CD8F}" srcOrd="2" destOrd="0" presId="urn:microsoft.com/office/officeart/2005/8/layout/chevron2"/>
    <dgm:cxn modelId="{D2D07A7D-B7A3-3246-AB1E-23548BB03D9F}" type="presParOf" srcId="{F01259F1-AF1E-0A46-85E9-451D7AD8CD8F}" destId="{9CEC7261-FF04-BD4E-AAC6-225658B22FF5}" srcOrd="0" destOrd="0" presId="urn:microsoft.com/office/officeart/2005/8/layout/chevron2"/>
    <dgm:cxn modelId="{A2B81737-CE2D-ED43-B0EB-3BC2F8C50C97}" type="presParOf" srcId="{F01259F1-AF1E-0A46-85E9-451D7AD8CD8F}" destId="{72214BD3-C13C-EF47-94CE-40736750CB05}" srcOrd="1" destOrd="0" presId="urn:microsoft.com/office/officeart/2005/8/layout/chevron2"/>
    <dgm:cxn modelId="{89FFC0D7-1049-1D43-B0DB-FC4D216622CC}" type="presParOf" srcId="{3703F637-A1EC-7549-9943-09D3D52FE132}" destId="{05F5558C-C414-7A45-8597-9B470A761047}" srcOrd="3" destOrd="0" presId="urn:microsoft.com/office/officeart/2005/8/layout/chevron2"/>
    <dgm:cxn modelId="{B16BE55A-FF2F-5B4C-8FF8-65C92493A66B}" type="presParOf" srcId="{3703F637-A1EC-7549-9943-09D3D52FE132}" destId="{9D7357D9-E213-EB4D-998A-67DC6F0BD3A2}" srcOrd="4" destOrd="0" presId="urn:microsoft.com/office/officeart/2005/8/layout/chevron2"/>
    <dgm:cxn modelId="{65C4BD42-1DAA-5148-86CE-5D7BC5ECB94A}" type="presParOf" srcId="{9D7357D9-E213-EB4D-998A-67DC6F0BD3A2}" destId="{366C0117-F974-A54A-A864-6E7000BCFF91}" srcOrd="0" destOrd="0" presId="urn:microsoft.com/office/officeart/2005/8/layout/chevron2"/>
    <dgm:cxn modelId="{0C005B5A-815F-9044-B0E4-34F0531B1CCB}" type="presParOf" srcId="{9D7357D9-E213-EB4D-998A-67DC6F0BD3A2}" destId="{0716CDE5-B796-0648-A101-5931BC5BAB84}" srcOrd="1" destOrd="0" presId="urn:microsoft.com/office/officeart/2005/8/layout/chevron2"/>
    <dgm:cxn modelId="{55C37A7A-3C88-3E44-BD19-4F6898339F47}" type="presParOf" srcId="{3703F637-A1EC-7549-9943-09D3D52FE132}" destId="{C01861D8-C442-4047-AA3C-9CF2BE86DCE1}" srcOrd="5" destOrd="0" presId="urn:microsoft.com/office/officeart/2005/8/layout/chevron2"/>
    <dgm:cxn modelId="{2483AB4B-56CD-064E-B3C3-00B0319521F7}" type="presParOf" srcId="{3703F637-A1EC-7549-9943-09D3D52FE132}" destId="{2AA5F92C-4445-0A45-A593-7367492A150B}" srcOrd="6" destOrd="0" presId="urn:microsoft.com/office/officeart/2005/8/layout/chevron2"/>
    <dgm:cxn modelId="{C58C8C39-54AD-6143-9CCC-06F7A701681A}" type="presParOf" srcId="{2AA5F92C-4445-0A45-A593-7367492A150B}" destId="{41E0C333-0DF2-4344-A6A8-B550FEDAD9CC}" srcOrd="0" destOrd="0" presId="urn:microsoft.com/office/officeart/2005/8/layout/chevron2"/>
    <dgm:cxn modelId="{66FD1875-38B2-6444-A45A-BFCAB9873D40}" type="presParOf" srcId="{2AA5F92C-4445-0A45-A593-7367492A150B}" destId="{BE97322C-F34D-1341-9BC9-68537AF63932}" srcOrd="1" destOrd="0" presId="urn:microsoft.com/office/officeart/2005/8/layout/chevron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4203" y="1989048"/>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Collaborate</a:t>
          </a:r>
        </a:p>
      </dsp:txBody>
      <dsp:txXfrm>
        <a:off x="1662232" y="2177027"/>
        <a:ext cx="968937" cy="835393"/>
      </dsp:txXfrm>
    </dsp:sp>
    <dsp:sp modelId="{8EA88992-3C74-2C49-8396-D48E07EBC9C4}">
      <dsp:nvSpPr>
        <dsp:cNvPr id="0" name=""/>
        <dsp:cNvSpPr/>
      </dsp:nvSpPr>
      <dsp: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3207" y="1338407"/>
          <a:ext cx="1404995" cy="1211351"/>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00" y="1324005"/>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Create</a:t>
          </a:r>
        </a:p>
      </dsp:txBody>
      <dsp:txXfrm>
        <a:off x="2859229" y="1511984"/>
        <a:ext cx="968937" cy="835393"/>
      </dsp:txXfrm>
    </dsp:sp>
    <dsp:sp modelId="{10B39887-0104-1344-805B-10B66C94EE1F}">
      <dsp:nvSpPr>
        <dsp:cNvPr id="0" name=""/>
        <dsp:cNvSpPr/>
      </dsp:nvSpPr>
      <dsp: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8196" y="1989048"/>
          <a:ext cx="1404995" cy="121135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4203" y="661842"/>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Learn</a:t>
          </a:r>
        </a:p>
      </dsp:txBody>
      <dsp:txXfrm>
        <a:off x="1662232" y="849821"/>
        <a:ext cx="968937" cy="835393"/>
      </dsp:txXfrm>
    </dsp:sp>
    <dsp:sp modelId="{E4EF2C5F-9B34-5347-A7AE-5663DAD831AF}">
      <dsp:nvSpPr>
        <dsp:cNvPr id="0" name=""/>
        <dsp:cNvSpPr/>
      </dsp:nvSpPr>
      <dsp: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00" y="0"/>
          <a:ext cx="1404995" cy="1211351"/>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B8BCCA-74F6-F649-9CAC-BFF41E5CA1B6}">
      <dsp:nvSpPr>
        <dsp:cNvPr id="0" name=""/>
        <dsp:cNvSpPr/>
      </dsp:nvSpPr>
      <dsp:spPr>
        <a:xfrm rot="5400000">
          <a:off x="-105805" y="108369"/>
          <a:ext cx="705370" cy="493759"/>
        </a:xfrm>
        <a:prstGeom prst="chevron">
          <a:avLst/>
        </a:prstGeom>
        <a:gradFill rotWithShape="0">
          <a:gsLst>
            <a:gs pos="0">
              <a:schemeClr val="accent1">
                <a:lumMod val="20000"/>
                <a:lumOff val="80000"/>
              </a:schemeClr>
            </a:gs>
            <a:gs pos="100000">
              <a:schemeClr val="accent1">
                <a:lumMod val="75000"/>
              </a:schemeClr>
            </a:gs>
            <a:gs pos="43000">
              <a:schemeClr val="accent1">
                <a:lumMod val="40000"/>
                <a:lumOff val="6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1</a:t>
          </a:r>
        </a:p>
      </dsp:txBody>
      <dsp:txXfrm rot="-5400000">
        <a:off x="1" y="249444"/>
        <a:ext cx="493759" cy="211611"/>
      </dsp:txXfrm>
    </dsp:sp>
    <dsp:sp modelId="{B68C23C2-4DF7-0243-AF76-ECE84A134E9B}">
      <dsp:nvSpPr>
        <dsp:cNvPr id="0" name=""/>
        <dsp:cNvSpPr/>
      </dsp:nvSpPr>
      <dsp:spPr>
        <a:xfrm rot="5400000">
          <a:off x="2989434" y="-2493111"/>
          <a:ext cx="458490" cy="54498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IBM Cloud</a:t>
          </a:r>
        </a:p>
      </dsp:txBody>
      <dsp:txXfrm rot="-5400000">
        <a:off x="493759" y="24946"/>
        <a:ext cx="5427458" cy="413726"/>
      </dsp:txXfrm>
    </dsp:sp>
    <dsp:sp modelId="{9CEC7261-FF04-BD4E-AAC6-225658B22FF5}">
      <dsp:nvSpPr>
        <dsp:cNvPr id="0" name=""/>
        <dsp:cNvSpPr/>
      </dsp:nvSpPr>
      <dsp:spPr>
        <a:xfrm rot="5400000">
          <a:off x="-105805" y="665611"/>
          <a:ext cx="705370" cy="493759"/>
        </a:xfrm>
        <a:prstGeom prst="chevron">
          <a:avLst/>
        </a:prstGeom>
        <a:gradFill rotWithShape="0">
          <a:gsLst>
            <a:gs pos="43000">
              <a:schemeClr val="accent1">
                <a:lumMod val="40000"/>
                <a:lumOff val="60000"/>
              </a:schemeClr>
            </a:gs>
            <a:gs pos="100000">
              <a:schemeClr val="accent1">
                <a:lumMod val="75000"/>
              </a:schemeClr>
            </a:gs>
            <a:gs pos="0">
              <a:schemeClr val="accent1">
                <a:lumMod val="20000"/>
                <a:lumOff val="8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2</a:t>
          </a:r>
        </a:p>
      </dsp:txBody>
      <dsp:txXfrm rot="-5400000">
        <a:off x="1" y="806686"/>
        <a:ext cx="493759" cy="211611"/>
      </dsp:txXfrm>
    </dsp:sp>
    <dsp:sp modelId="{72214BD3-C13C-EF47-94CE-40736750CB05}">
      <dsp:nvSpPr>
        <dsp:cNvPr id="0" name=""/>
        <dsp:cNvSpPr/>
      </dsp:nvSpPr>
      <dsp:spPr>
        <a:xfrm rot="5400000">
          <a:off x="2989434" y="-1935868"/>
          <a:ext cx="458490" cy="54498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Launching a Service Using IBM Cloud</a:t>
          </a:r>
        </a:p>
      </dsp:txBody>
      <dsp:txXfrm rot="-5400000">
        <a:off x="493759" y="582189"/>
        <a:ext cx="5427458" cy="413726"/>
      </dsp:txXfrm>
    </dsp:sp>
    <dsp:sp modelId="{366C0117-F974-A54A-A864-6E7000BCFF91}">
      <dsp:nvSpPr>
        <dsp:cNvPr id="0" name=""/>
        <dsp:cNvSpPr/>
      </dsp:nvSpPr>
      <dsp:spPr>
        <a:xfrm rot="5400000">
          <a:off x="-105805" y="1222854"/>
          <a:ext cx="705370" cy="493759"/>
        </a:xfrm>
        <a:prstGeom prst="chevron">
          <a:avLst/>
        </a:prstGeom>
        <a:gradFill rotWithShape="0">
          <a:gsLst>
            <a:gs pos="0">
              <a:schemeClr val="accent1">
                <a:lumMod val="20000"/>
                <a:lumOff val="80000"/>
              </a:schemeClr>
            </a:gs>
            <a:gs pos="43000">
              <a:schemeClr val="accent1">
                <a:lumMod val="40000"/>
                <a:lumOff val="60000"/>
              </a:schemeClr>
            </a:gs>
            <a:gs pos="100000">
              <a:schemeClr val="accent1">
                <a:lumMod val="75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3</a:t>
          </a:r>
        </a:p>
      </dsp:txBody>
      <dsp:txXfrm rot="-5400000">
        <a:off x="1" y="1363929"/>
        <a:ext cx="493759" cy="211611"/>
      </dsp:txXfrm>
    </dsp:sp>
    <dsp:sp modelId="{0716CDE5-B796-0648-A101-5931BC5BAB84}">
      <dsp:nvSpPr>
        <dsp:cNvPr id="0" name=""/>
        <dsp:cNvSpPr/>
      </dsp:nvSpPr>
      <dsp:spPr>
        <a:xfrm rot="5400000">
          <a:off x="2989434" y="-1378626"/>
          <a:ext cx="458490" cy="54498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Launching a Watson Visual recognition Model</a:t>
          </a:r>
        </a:p>
      </dsp:txBody>
      <dsp:txXfrm rot="-5400000">
        <a:off x="493759" y="1139431"/>
        <a:ext cx="5427458" cy="413726"/>
      </dsp:txXfrm>
    </dsp:sp>
    <dsp:sp modelId="{41E0C333-0DF2-4344-A6A8-B550FEDAD9CC}">
      <dsp:nvSpPr>
        <dsp:cNvPr id="0" name=""/>
        <dsp:cNvSpPr/>
      </dsp:nvSpPr>
      <dsp:spPr>
        <a:xfrm rot="5400000">
          <a:off x="-105805" y="1780096"/>
          <a:ext cx="705370" cy="493759"/>
        </a:xfrm>
        <a:prstGeom prst="chevron">
          <a:avLst/>
        </a:prstGeom>
        <a:gradFill rotWithShape="0">
          <a:gsLst>
            <a:gs pos="0">
              <a:schemeClr val="accent1">
                <a:lumMod val="20000"/>
                <a:lumOff val="80000"/>
              </a:schemeClr>
            </a:gs>
            <a:gs pos="43000">
              <a:schemeClr val="accent1">
                <a:lumMod val="40000"/>
                <a:lumOff val="60000"/>
              </a:schemeClr>
            </a:gs>
            <a:gs pos="100000">
              <a:schemeClr val="accent1">
                <a:lumMod val="75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4</a:t>
          </a:r>
        </a:p>
      </dsp:txBody>
      <dsp:txXfrm rot="-5400000">
        <a:off x="1" y="1921171"/>
        <a:ext cx="493759" cy="211611"/>
      </dsp:txXfrm>
    </dsp:sp>
    <dsp:sp modelId="{BE97322C-F34D-1341-9BC9-68537AF63932}">
      <dsp:nvSpPr>
        <dsp:cNvPr id="0" name=""/>
        <dsp:cNvSpPr/>
      </dsp:nvSpPr>
      <dsp:spPr>
        <a:xfrm rot="5400000">
          <a:off x="2989434" y="-821383"/>
          <a:ext cx="458490" cy="5449840"/>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Testing the Model</a:t>
          </a:r>
        </a:p>
      </dsp:txBody>
      <dsp:txXfrm rot="-5400000">
        <a:off x="493759" y="1696674"/>
        <a:ext cx="5427458" cy="413726"/>
      </dsp:txXfrm>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Custom 1">
      <a:dk1>
        <a:srgbClr val="000000"/>
      </a:dk1>
      <a:lt1>
        <a:srgbClr val="FFFFFF"/>
      </a:lt1>
      <a:dk2>
        <a:srgbClr val="44546A"/>
      </a:dk2>
      <a:lt2>
        <a:srgbClr val="E7E6E6"/>
      </a:lt2>
      <a:accent1>
        <a:srgbClr val="27495F"/>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58CDD320-7ABF-724F-AA9B-F84917A110E0}" vid="{09B09326-4F3C-F34A-AE98-C3F3A063A2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C411521-698E-674C-8E47-6027DF2E2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Wolfpack Lab Guide Template(1).dotx</Template>
  <TotalTime>1</TotalTime>
  <Pages>26</Pages>
  <Words>1262</Words>
  <Characters>7195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Bratschun</dc:creator>
  <cp:keywords/>
  <dc:description/>
  <cp:lastModifiedBy>Microsoft Office User</cp:lastModifiedBy>
  <cp:revision>2</cp:revision>
  <cp:lastPrinted>2017-12-07T18:39:00Z</cp:lastPrinted>
  <dcterms:created xsi:type="dcterms:W3CDTF">2018-01-13T00:26:00Z</dcterms:created>
  <dcterms:modified xsi:type="dcterms:W3CDTF">2018-01-13T00:26:00Z</dcterms:modified>
</cp:coreProperties>
</file>